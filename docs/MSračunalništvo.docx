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3F5EE" w14:textId="77777777" w:rsidR="00681029" w:rsidRPr="00A362AE" w:rsidRDefault="00681029" w:rsidP="000622FD">
      <w:pPr>
        <w:spacing w:line="360" w:lineRule="auto"/>
        <w:jc w:val="both"/>
        <w:rPr>
          <w:rFonts w:cs="Times New Roman"/>
          <w:b/>
          <w:bCs/>
          <w:szCs w:val="24"/>
        </w:rPr>
      </w:pPr>
      <w:r w:rsidRPr="00A362AE">
        <w:rPr>
          <w:rFonts w:cs="Times New Roman"/>
          <w:b/>
          <w:bCs/>
          <w:szCs w:val="24"/>
        </w:rPr>
        <w:t>Šolski center Novo mesto</w:t>
      </w:r>
    </w:p>
    <w:p w14:paraId="29CE8873" w14:textId="77777777" w:rsidR="00681029" w:rsidRPr="00A362AE" w:rsidRDefault="00681029" w:rsidP="000622FD">
      <w:pPr>
        <w:spacing w:line="360" w:lineRule="auto"/>
        <w:jc w:val="both"/>
        <w:rPr>
          <w:rFonts w:cs="Times New Roman"/>
          <w:b/>
          <w:bCs/>
          <w:szCs w:val="24"/>
        </w:rPr>
      </w:pPr>
      <w:r w:rsidRPr="00A362AE">
        <w:rPr>
          <w:rFonts w:cs="Times New Roman"/>
          <w:b/>
          <w:bCs/>
          <w:szCs w:val="24"/>
        </w:rPr>
        <w:t>Srednja elektro šola in tehniška gimnazija</w:t>
      </w:r>
    </w:p>
    <w:p w14:paraId="73556736" w14:textId="77777777" w:rsidR="00681029" w:rsidRPr="00A362AE" w:rsidRDefault="00681029" w:rsidP="000622FD">
      <w:pPr>
        <w:spacing w:line="360" w:lineRule="auto"/>
        <w:jc w:val="both"/>
        <w:rPr>
          <w:rFonts w:cs="Times New Roman"/>
          <w:b/>
          <w:bCs/>
          <w:szCs w:val="24"/>
        </w:rPr>
      </w:pPr>
      <w:r w:rsidRPr="00A362AE">
        <w:rPr>
          <w:rFonts w:cs="Times New Roman"/>
          <w:b/>
          <w:bCs/>
          <w:szCs w:val="24"/>
        </w:rPr>
        <w:t>Šegova ulica 112</w:t>
      </w:r>
    </w:p>
    <w:p w14:paraId="2E656EBD" w14:textId="77777777" w:rsidR="00681029" w:rsidRDefault="00681029" w:rsidP="000622FD">
      <w:pPr>
        <w:spacing w:line="360" w:lineRule="auto"/>
        <w:jc w:val="both"/>
        <w:rPr>
          <w:rFonts w:cs="Times New Roman"/>
          <w:b/>
          <w:bCs/>
          <w:szCs w:val="24"/>
        </w:rPr>
      </w:pPr>
      <w:r w:rsidRPr="00A362AE">
        <w:rPr>
          <w:rFonts w:cs="Times New Roman"/>
          <w:b/>
          <w:bCs/>
          <w:szCs w:val="24"/>
        </w:rPr>
        <w:t>8000 Novo mesto</w:t>
      </w:r>
    </w:p>
    <w:p w14:paraId="045626B3" w14:textId="77777777" w:rsidR="00681029" w:rsidRDefault="00681029" w:rsidP="000622FD">
      <w:pPr>
        <w:spacing w:line="360" w:lineRule="auto"/>
        <w:jc w:val="both"/>
        <w:rPr>
          <w:rFonts w:cs="Times New Roman"/>
          <w:szCs w:val="24"/>
        </w:rPr>
      </w:pPr>
    </w:p>
    <w:p w14:paraId="781752ED" w14:textId="77777777" w:rsidR="00653A44" w:rsidRDefault="00653A44" w:rsidP="000622FD">
      <w:pPr>
        <w:spacing w:line="360" w:lineRule="auto"/>
        <w:jc w:val="both"/>
        <w:rPr>
          <w:rFonts w:cs="Times New Roman"/>
          <w:szCs w:val="24"/>
        </w:rPr>
      </w:pPr>
    </w:p>
    <w:p w14:paraId="31D54D41" w14:textId="77777777" w:rsidR="00653A44" w:rsidRDefault="00653A44" w:rsidP="000622FD">
      <w:pPr>
        <w:spacing w:line="360" w:lineRule="auto"/>
        <w:jc w:val="both"/>
        <w:rPr>
          <w:rFonts w:cs="Times New Roman"/>
          <w:szCs w:val="24"/>
        </w:rPr>
      </w:pPr>
    </w:p>
    <w:p w14:paraId="5F017387" w14:textId="77777777" w:rsidR="00653A44" w:rsidRDefault="00653A44" w:rsidP="000622FD">
      <w:pPr>
        <w:spacing w:line="360" w:lineRule="auto"/>
        <w:jc w:val="both"/>
        <w:rPr>
          <w:rFonts w:cs="Times New Roman"/>
          <w:szCs w:val="24"/>
        </w:rPr>
      </w:pPr>
    </w:p>
    <w:p w14:paraId="55B9F5BB" w14:textId="1C679DE0" w:rsidR="00653A44" w:rsidRPr="00D407B8" w:rsidRDefault="00D407B8" w:rsidP="00C441BE">
      <w:pPr>
        <w:spacing w:line="360" w:lineRule="auto"/>
        <w:jc w:val="center"/>
        <w:rPr>
          <w:rFonts w:cs="Times New Roman"/>
          <w:b/>
          <w:bCs/>
          <w:szCs w:val="24"/>
        </w:rPr>
      </w:pPr>
      <w:r w:rsidRPr="00D407B8">
        <w:rPr>
          <w:rFonts w:cs="Times New Roman"/>
          <w:b/>
          <w:bCs/>
          <w:szCs w:val="24"/>
        </w:rPr>
        <w:t>Seminarska naloga pri predmetu računalništvo</w:t>
      </w:r>
      <w:r w:rsidR="00F71CEB">
        <w:rPr>
          <w:rFonts w:cs="Times New Roman"/>
          <w:b/>
          <w:bCs/>
          <w:szCs w:val="24"/>
        </w:rPr>
        <w:t xml:space="preserve"> na splošni maturi</w:t>
      </w:r>
    </w:p>
    <w:p w14:paraId="1D448F97" w14:textId="68C036E7" w:rsidR="003E6F5A" w:rsidRDefault="003E6F5A" w:rsidP="003E6F5A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Aplikacije in informacijski sistemi</w:t>
      </w:r>
    </w:p>
    <w:p w14:paraId="709ABF98" w14:textId="535E732C" w:rsidR="00681029" w:rsidRDefault="003E6F5A" w:rsidP="000622FD">
      <w:pPr>
        <w:spacing w:line="360" w:lineRule="auto"/>
        <w:jc w:val="center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Informacijski sistem</w:t>
      </w:r>
      <w:r w:rsidR="00335CF6">
        <w:rPr>
          <w:rFonts w:cs="Times New Roman"/>
          <w:b/>
          <w:bCs/>
          <w:szCs w:val="24"/>
        </w:rPr>
        <w:fldChar w:fldCharType="begin"/>
      </w:r>
      <w:r w:rsidR="00335CF6">
        <w:instrText xml:space="preserve"> XE "</w:instrText>
      </w:r>
      <w:r w:rsidR="00335CF6" w:rsidRPr="00E920FE">
        <w:instrText>sistem</w:instrText>
      </w:r>
      <w:r w:rsidR="00335CF6">
        <w:instrText xml:space="preserve">" </w:instrText>
      </w:r>
      <w:r w:rsidR="00335CF6">
        <w:rPr>
          <w:rFonts w:cs="Times New Roman"/>
          <w:b/>
          <w:bCs/>
          <w:szCs w:val="24"/>
        </w:rPr>
        <w:fldChar w:fldCharType="end"/>
      </w:r>
      <w:r>
        <w:rPr>
          <w:rFonts w:cs="Times New Roman"/>
          <w:b/>
          <w:bCs/>
          <w:szCs w:val="24"/>
        </w:rPr>
        <w:t xml:space="preserve"> podjetja</w:t>
      </w:r>
    </w:p>
    <w:p w14:paraId="708AFE95" w14:textId="77777777" w:rsidR="007E3785" w:rsidRDefault="007E3785" w:rsidP="000622FD">
      <w:pPr>
        <w:spacing w:line="360" w:lineRule="auto"/>
        <w:jc w:val="center"/>
        <w:rPr>
          <w:rFonts w:cs="Times New Roman"/>
          <w:szCs w:val="24"/>
        </w:rPr>
      </w:pPr>
    </w:p>
    <w:p w14:paraId="1F5587E7" w14:textId="77777777" w:rsidR="007E3785" w:rsidRDefault="007E3785" w:rsidP="000622FD">
      <w:pPr>
        <w:spacing w:line="360" w:lineRule="auto"/>
        <w:jc w:val="center"/>
        <w:rPr>
          <w:rFonts w:cs="Times New Roman"/>
          <w:szCs w:val="24"/>
        </w:rPr>
      </w:pPr>
    </w:p>
    <w:p w14:paraId="4D3F9D5A" w14:textId="77777777" w:rsidR="00F71CEB" w:rsidRDefault="00F71CEB" w:rsidP="000622FD">
      <w:pPr>
        <w:spacing w:line="360" w:lineRule="auto"/>
        <w:jc w:val="center"/>
        <w:rPr>
          <w:rFonts w:cs="Times New Roman"/>
          <w:szCs w:val="24"/>
        </w:rPr>
      </w:pPr>
    </w:p>
    <w:p w14:paraId="2F4B6071" w14:textId="77777777" w:rsidR="007E3785" w:rsidRDefault="007E3785" w:rsidP="000622FD">
      <w:pPr>
        <w:spacing w:line="360" w:lineRule="auto"/>
        <w:jc w:val="center"/>
        <w:rPr>
          <w:rFonts w:cs="Times New Roman"/>
          <w:szCs w:val="24"/>
        </w:rPr>
      </w:pPr>
    </w:p>
    <w:p w14:paraId="79BF9960" w14:textId="77777777" w:rsidR="007E3785" w:rsidRDefault="007E3785" w:rsidP="000622FD">
      <w:pPr>
        <w:spacing w:line="360" w:lineRule="auto"/>
        <w:jc w:val="center"/>
        <w:rPr>
          <w:rFonts w:cs="Times New Roman"/>
          <w:szCs w:val="24"/>
        </w:rPr>
      </w:pPr>
    </w:p>
    <w:p w14:paraId="466BFF45" w14:textId="77777777" w:rsidR="007E3785" w:rsidRDefault="007E3785" w:rsidP="000622FD">
      <w:pPr>
        <w:spacing w:line="360" w:lineRule="auto"/>
        <w:jc w:val="center"/>
        <w:rPr>
          <w:rFonts w:cs="Times New Roman"/>
          <w:szCs w:val="24"/>
        </w:rPr>
      </w:pPr>
    </w:p>
    <w:p w14:paraId="382CDC99" w14:textId="7B05A024" w:rsidR="007E3785" w:rsidRDefault="007E3785" w:rsidP="000622FD">
      <w:pPr>
        <w:spacing w:line="360" w:lineRule="auto"/>
        <w:jc w:val="right"/>
        <w:rPr>
          <w:rFonts w:cs="Times New Roman"/>
          <w:szCs w:val="24"/>
        </w:rPr>
      </w:pPr>
    </w:p>
    <w:p w14:paraId="2C17ADF4" w14:textId="5204EDAB" w:rsidR="007E3785" w:rsidRDefault="007E3785" w:rsidP="000622FD">
      <w:pPr>
        <w:spacing w:line="36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Avtor:</w:t>
      </w:r>
      <w:r w:rsidR="00477286">
        <w:rPr>
          <w:rFonts w:cs="Times New Roman"/>
          <w:szCs w:val="24"/>
        </w:rPr>
        <w:t xml:space="preserve"> </w:t>
      </w:r>
      <w:r w:rsidR="00233B33">
        <w:rPr>
          <w:rFonts w:cs="Times New Roman"/>
          <w:szCs w:val="24"/>
        </w:rPr>
        <w:t>Erik Radovičevič</w:t>
      </w:r>
    </w:p>
    <w:p w14:paraId="23793159" w14:textId="2E8D1782" w:rsidR="007E3785" w:rsidRDefault="007E3785" w:rsidP="000622FD">
      <w:pPr>
        <w:spacing w:line="360" w:lineRule="auto"/>
        <w:jc w:val="right"/>
        <w:rPr>
          <w:rFonts w:cs="Times New Roman"/>
          <w:szCs w:val="24"/>
        </w:rPr>
      </w:pPr>
      <w:r>
        <w:rPr>
          <w:rFonts w:cs="Times New Roman"/>
          <w:szCs w:val="24"/>
        </w:rPr>
        <w:t>Mentor:</w:t>
      </w:r>
      <w:r w:rsidR="00477286">
        <w:rPr>
          <w:rFonts w:cs="Times New Roman"/>
          <w:szCs w:val="24"/>
        </w:rPr>
        <w:t xml:space="preserve"> </w:t>
      </w:r>
      <w:r w:rsidR="00233B33">
        <w:rPr>
          <w:rFonts w:cs="Times New Roman"/>
          <w:szCs w:val="24"/>
        </w:rPr>
        <w:t>dr. Albert Zorko</w:t>
      </w:r>
    </w:p>
    <w:p w14:paraId="7B66F6A6" w14:textId="77777777" w:rsidR="0004243E" w:rsidRDefault="0004243E" w:rsidP="000622FD">
      <w:pPr>
        <w:spacing w:line="360" w:lineRule="auto"/>
        <w:jc w:val="right"/>
        <w:rPr>
          <w:rFonts w:cs="Times New Roman"/>
          <w:szCs w:val="24"/>
        </w:rPr>
      </w:pPr>
    </w:p>
    <w:p w14:paraId="38113DE9" w14:textId="77777777" w:rsidR="0004243E" w:rsidRDefault="0004243E" w:rsidP="000622FD">
      <w:pPr>
        <w:spacing w:line="360" w:lineRule="auto"/>
        <w:jc w:val="right"/>
        <w:rPr>
          <w:rFonts w:cs="Times New Roman"/>
          <w:szCs w:val="24"/>
        </w:rPr>
      </w:pPr>
    </w:p>
    <w:p w14:paraId="0880D403" w14:textId="77777777" w:rsidR="0004243E" w:rsidRDefault="0004243E" w:rsidP="000622FD">
      <w:pPr>
        <w:spacing w:line="360" w:lineRule="auto"/>
        <w:jc w:val="right"/>
        <w:rPr>
          <w:rFonts w:cs="Times New Roman"/>
          <w:szCs w:val="24"/>
        </w:rPr>
      </w:pPr>
    </w:p>
    <w:p w14:paraId="51522BB0" w14:textId="046DC781" w:rsidR="008468B2" w:rsidRDefault="00233B33" w:rsidP="008468B2">
      <w:pPr>
        <w:spacing w:line="360" w:lineRule="auto"/>
        <w:jc w:val="center"/>
        <w:rPr>
          <w:rFonts w:cs="Times New Roman"/>
          <w:szCs w:val="24"/>
        </w:rPr>
        <w:sectPr w:rsidR="008468B2" w:rsidSect="00851064">
          <w:headerReference w:type="even" r:id="rId8"/>
          <w:footerReference w:type="even" r:id="rId9"/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rPr>
          <w:rFonts w:cs="Times New Roman"/>
          <w:szCs w:val="24"/>
        </w:rPr>
        <w:t>Novo mesto</w:t>
      </w:r>
      <w:r w:rsidR="00823A08" w:rsidRPr="00363541">
        <w:rPr>
          <w:rFonts w:cs="Times New Roman"/>
          <w:szCs w:val="24"/>
        </w:rPr>
        <w:t xml:space="preserve">, </w:t>
      </w:r>
      <w:r w:rsidR="00363541" w:rsidRPr="00363541">
        <w:rPr>
          <w:rFonts w:cs="Times New Roman"/>
          <w:szCs w:val="24"/>
        </w:rPr>
        <w:t>april</w:t>
      </w:r>
      <w:r w:rsidR="00823A08" w:rsidRPr="00363541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2023</w:t>
      </w:r>
    </w:p>
    <w:p w14:paraId="70E5E2C6" w14:textId="4B100C07" w:rsidR="00D97867" w:rsidRDefault="00D97867" w:rsidP="00C85CED">
      <w:pPr>
        <w:spacing w:line="360" w:lineRule="auto"/>
      </w:pPr>
      <w:r>
        <w:lastRenderedPageBreak/>
        <w:br w:type="page"/>
      </w:r>
    </w:p>
    <w:p w14:paraId="469D7E63" w14:textId="77777777" w:rsidR="00D97867" w:rsidRDefault="00D97867" w:rsidP="00D97867">
      <w:pPr>
        <w:tabs>
          <w:tab w:val="left" w:pos="6660"/>
        </w:tabs>
        <w:spacing w:line="360" w:lineRule="auto"/>
        <w:rPr>
          <w:rFonts w:cs="Times New Roman"/>
          <w:b/>
          <w:bCs/>
          <w:sz w:val="32"/>
          <w:szCs w:val="32"/>
        </w:rPr>
      </w:pPr>
      <w:r w:rsidRPr="00DF45AD">
        <w:rPr>
          <w:rFonts w:cs="Times New Roman"/>
          <w:b/>
          <w:bCs/>
          <w:sz w:val="32"/>
          <w:szCs w:val="32"/>
        </w:rPr>
        <w:lastRenderedPageBreak/>
        <w:t>P</w:t>
      </w:r>
      <w:r>
        <w:rPr>
          <w:rFonts w:cs="Times New Roman"/>
          <w:b/>
          <w:bCs/>
          <w:sz w:val="32"/>
          <w:szCs w:val="32"/>
        </w:rPr>
        <w:t>ovzetek</w:t>
      </w:r>
    </w:p>
    <w:p w14:paraId="1C6EB264" w14:textId="10D7C63D" w:rsidR="00946D13" w:rsidRPr="00DF45AD" w:rsidRDefault="00946D13" w:rsidP="00D94B47">
      <w:pPr>
        <w:spacing w:line="360" w:lineRule="auto"/>
        <w:jc w:val="both"/>
      </w:pPr>
      <w:r>
        <w:t>Seminarska naloga je dokumentacija za izdelek pri izpitu iz računalništva na splošni maturi. Obsega opis orodij in postopkov za izdelavo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>, modeliranje, samo zgradbo aplikacije in testiranje</w:t>
      </w:r>
      <w:r w:rsidR="00B90C7B">
        <w:fldChar w:fldCharType="begin"/>
      </w:r>
      <w:r w:rsidR="00B90C7B">
        <w:instrText xml:space="preserve"> XE "</w:instrText>
      </w:r>
      <w:r w:rsidR="00B90C7B" w:rsidRPr="008A0951">
        <w:instrText>testiranje</w:instrText>
      </w:r>
      <w:r w:rsidR="00B90C7B">
        <w:instrText xml:space="preserve">" </w:instrText>
      </w:r>
      <w:r w:rsidR="00B90C7B">
        <w:fldChar w:fldCharType="end"/>
      </w:r>
      <w:r>
        <w:t>.</w:t>
      </w:r>
      <w:r w:rsidR="00FB3D71">
        <w:t xml:space="preserve"> </w:t>
      </w:r>
      <w:r w:rsidR="00382262">
        <w:t xml:space="preserve">Uporabljena orodja so na kratko opisana z vidika, ki bi bil čim bolj razumljiv nekomu, ki se z njimi še ni seznanil, saj sem tudi jaz z opisom spoznal orodja, </w:t>
      </w:r>
      <w:r w:rsidR="00B24A6C">
        <w:t>ki</w:t>
      </w:r>
      <w:r w:rsidR="00382262">
        <w:t xml:space="preserve"> sem jih </w:t>
      </w:r>
      <w:r w:rsidR="00B24A6C">
        <w:t>nato</w:t>
      </w:r>
      <w:r w:rsidR="00382262">
        <w:t xml:space="preserve"> uporabil pri izdelavi.</w:t>
      </w:r>
      <w:r w:rsidR="003A00B4">
        <w:t xml:space="preserve"> Pri modeliranju so izdelani </w:t>
      </w:r>
      <w:r w:rsidR="00541065">
        <w:t xml:space="preserve">in razloženi </w:t>
      </w:r>
      <w:r w:rsidR="003A00B4">
        <w:t>trije diagrami, ki opisujejo podatkovno bazo in zgradbo aplikacije</w:t>
      </w:r>
      <w:r w:rsidR="00541065">
        <w:t>.</w:t>
      </w:r>
      <w:r w:rsidR="007D395C">
        <w:t xml:space="preserve"> V opisu aplikacije je predstavljena zgradba iz vidika glavnih funkcij, pri čemer sem navedel primere programske kode iz aplikacije le v tolikšni meri, da sem lahko razložil koncepte, ki sem jih uporabil.</w:t>
      </w:r>
      <w:r w:rsidR="0095068A">
        <w:t xml:space="preserve"> </w:t>
      </w:r>
      <w:r w:rsidR="00601F02">
        <w:t xml:space="preserve">Pri </w:t>
      </w:r>
      <w:r w:rsidR="0095068A">
        <w:t xml:space="preserve"> testiranj</w:t>
      </w:r>
      <w:r w:rsidR="00601F02">
        <w:t>u</w:t>
      </w:r>
      <w:r w:rsidR="0095068A">
        <w:t>, kjer sem preizkusil delovanje programa</w:t>
      </w:r>
      <w:r w:rsidR="00601F02">
        <w:t>, sem</w:t>
      </w:r>
      <w:r w:rsidR="0095068A">
        <w:t xml:space="preserve"> odkril tudi nekaj napak</w:t>
      </w:r>
      <w:r w:rsidR="00F808CD">
        <w:fldChar w:fldCharType="begin"/>
      </w:r>
      <w:r w:rsidR="00F808CD">
        <w:instrText xml:space="preserve"> XE "</w:instrText>
      </w:r>
      <w:r w:rsidR="00F808CD" w:rsidRPr="004A46F1">
        <w:instrText>napak</w:instrText>
      </w:r>
      <w:r w:rsidR="00F808CD">
        <w:instrText xml:space="preserve">" </w:instrText>
      </w:r>
      <w:r w:rsidR="00F808CD">
        <w:fldChar w:fldCharType="end"/>
      </w:r>
      <w:r w:rsidR="00601F02">
        <w:t xml:space="preserve"> in program popravil, da je deloval tako, kot želimo</w:t>
      </w:r>
      <w:r w:rsidR="0095068A">
        <w:t>.</w:t>
      </w:r>
      <w:r w:rsidR="00553F97">
        <w:t xml:space="preserve"> Na koncu naloge je zahvala vsem, ki so pripomogli k izdelavi te seminarske naloge.</w:t>
      </w:r>
    </w:p>
    <w:p w14:paraId="31050B7A" w14:textId="77777777" w:rsidR="008F149C" w:rsidRDefault="008F149C" w:rsidP="00714147">
      <w:pPr>
        <w:pStyle w:val="Default"/>
        <w:spacing w:line="360" w:lineRule="auto"/>
        <w:jc w:val="both"/>
        <w:rPr>
          <w:color w:val="auto"/>
        </w:rPr>
      </w:pPr>
    </w:p>
    <w:p w14:paraId="2996049D" w14:textId="038602BB" w:rsidR="00851064" w:rsidRDefault="00851064" w:rsidP="008033F1">
      <w:pPr>
        <w:rPr>
          <w:rFonts w:cs="Times New Roman"/>
          <w:b/>
          <w:bCs/>
          <w:szCs w:val="24"/>
        </w:rPr>
      </w:pPr>
      <w:r w:rsidRPr="00851064">
        <w:rPr>
          <w:rFonts w:cs="Times New Roman"/>
          <w:b/>
          <w:bCs/>
          <w:szCs w:val="24"/>
        </w:rPr>
        <w:t>Ključne besede</w:t>
      </w:r>
      <w:r w:rsidR="008457D3">
        <w:rPr>
          <w:rFonts w:cs="Times New Roman"/>
          <w:b/>
          <w:bCs/>
          <w:szCs w:val="24"/>
        </w:rPr>
        <w:t>:</w:t>
      </w:r>
    </w:p>
    <w:p w14:paraId="7B3BC4D6" w14:textId="67356C4D" w:rsidR="008B11CA" w:rsidRPr="008457D3" w:rsidRDefault="00EC3224" w:rsidP="008B11CA">
      <w:pPr>
        <w:pStyle w:val="Odstavekseznama"/>
        <w:numPr>
          <w:ilvl w:val="0"/>
          <w:numId w:val="2"/>
        </w:numPr>
        <w:rPr>
          <w:rFonts w:cs="Times New Roman"/>
          <w:szCs w:val="24"/>
        </w:rPr>
      </w:pPr>
      <w:r w:rsidRPr="008457D3">
        <w:rPr>
          <w:rFonts w:cs="Times New Roman"/>
          <w:szCs w:val="24"/>
        </w:rPr>
        <w:t>Spletna aplikacija</w:t>
      </w:r>
    </w:p>
    <w:p w14:paraId="3EFB42B9" w14:textId="66C4EA46" w:rsidR="008B11CA" w:rsidRPr="008457D3" w:rsidRDefault="00EC3224" w:rsidP="008B11CA">
      <w:pPr>
        <w:pStyle w:val="Odstavekseznama"/>
        <w:numPr>
          <w:ilvl w:val="0"/>
          <w:numId w:val="2"/>
        </w:numPr>
        <w:rPr>
          <w:rFonts w:cs="Times New Roman"/>
          <w:szCs w:val="24"/>
        </w:rPr>
      </w:pPr>
      <w:r w:rsidRPr="008457D3">
        <w:rPr>
          <w:rFonts w:cs="Times New Roman"/>
          <w:szCs w:val="24"/>
        </w:rPr>
        <w:t>React</w:t>
      </w:r>
      <w:r w:rsidR="00504942">
        <w:rPr>
          <w:rFonts w:cs="Times New Roman"/>
          <w:szCs w:val="24"/>
        </w:rPr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rPr>
          <w:rFonts w:cs="Times New Roman"/>
          <w:szCs w:val="24"/>
        </w:rPr>
        <w:fldChar w:fldCharType="end"/>
      </w:r>
      <w:r w:rsidRPr="008457D3">
        <w:rPr>
          <w:rFonts w:cs="Times New Roman"/>
          <w:szCs w:val="24"/>
        </w:rPr>
        <w:t>.js</w:t>
      </w:r>
      <w:r w:rsidR="00504942">
        <w:rPr>
          <w:rFonts w:cs="Times New Roman"/>
          <w:szCs w:val="24"/>
        </w:rPr>
        <w:fldChar w:fldCharType="begin"/>
      </w:r>
      <w:r w:rsidR="00504942">
        <w:instrText xml:space="preserve"> XE "</w:instrText>
      </w:r>
      <w:r w:rsidR="00504942" w:rsidRPr="00910499">
        <w:instrText>React.js</w:instrText>
      </w:r>
      <w:r w:rsidR="00504942">
        <w:instrText xml:space="preserve">" </w:instrText>
      </w:r>
      <w:r w:rsidR="00504942">
        <w:rPr>
          <w:rFonts w:cs="Times New Roman"/>
          <w:szCs w:val="24"/>
        </w:rPr>
        <w:fldChar w:fldCharType="end"/>
      </w:r>
    </w:p>
    <w:p w14:paraId="483B8C26" w14:textId="1BDB4161" w:rsidR="008B11CA" w:rsidRPr="008457D3" w:rsidRDefault="00EC3224" w:rsidP="008B11CA">
      <w:pPr>
        <w:pStyle w:val="Odstavekseznama"/>
        <w:numPr>
          <w:ilvl w:val="0"/>
          <w:numId w:val="2"/>
        </w:numPr>
        <w:rPr>
          <w:rFonts w:cs="Times New Roman"/>
          <w:szCs w:val="24"/>
        </w:rPr>
      </w:pPr>
      <w:r w:rsidRPr="008457D3">
        <w:rPr>
          <w:rFonts w:cs="Times New Roman"/>
          <w:szCs w:val="24"/>
        </w:rPr>
        <w:t>Node</w:t>
      </w:r>
      <w:r w:rsidR="00894413">
        <w:rPr>
          <w:rFonts w:cs="Times New Roman"/>
          <w:szCs w:val="24"/>
        </w:rPr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rPr>
          <w:rFonts w:cs="Times New Roman"/>
          <w:szCs w:val="24"/>
        </w:rPr>
        <w:fldChar w:fldCharType="end"/>
      </w:r>
      <w:r w:rsidRPr="008457D3">
        <w:rPr>
          <w:rFonts w:cs="Times New Roman"/>
          <w:szCs w:val="24"/>
        </w:rPr>
        <w:t>.js</w:t>
      </w:r>
      <w:r w:rsidR="00894413">
        <w:rPr>
          <w:rFonts w:cs="Times New Roman"/>
          <w:szCs w:val="24"/>
        </w:rPr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rPr>
          <w:rFonts w:cs="Times New Roman"/>
          <w:szCs w:val="24"/>
        </w:rPr>
        <w:fldChar w:fldCharType="end"/>
      </w:r>
    </w:p>
    <w:p w14:paraId="2F7C5896" w14:textId="77F03D46" w:rsidR="008B11CA" w:rsidRPr="008457D3" w:rsidRDefault="00EC3224" w:rsidP="008B11CA">
      <w:pPr>
        <w:pStyle w:val="Odstavekseznama"/>
        <w:numPr>
          <w:ilvl w:val="0"/>
          <w:numId w:val="2"/>
        </w:numPr>
        <w:rPr>
          <w:rFonts w:cs="Times New Roman"/>
          <w:szCs w:val="24"/>
        </w:rPr>
      </w:pPr>
      <w:r w:rsidRPr="008457D3">
        <w:rPr>
          <w:rFonts w:cs="Times New Roman"/>
          <w:szCs w:val="24"/>
        </w:rPr>
        <w:t>Podatkovna baza</w:t>
      </w:r>
      <w:r w:rsidR="00F46FD6">
        <w:rPr>
          <w:rFonts w:cs="Times New Roman"/>
          <w:szCs w:val="24"/>
        </w:rPr>
        <w:fldChar w:fldCharType="begin"/>
      </w:r>
      <w:r w:rsidR="00F46FD6">
        <w:instrText xml:space="preserve"> XE "</w:instrText>
      </w:r>
      <w:r w:rsidR="00F46FD6" w:rsidRPr="00253CDE">
        <w:instrText>Podatkovna baza</w:instrText>
      </w:r>
      <w:r w:rsidR="00F46FD6">
        <w:instrText xml:space="preserve">" </w:instrText>
      </w:r>
      <w:r w:rsidR="00F46FD6">
        <w:rPr>
          <w:rFonts w:cs="Times New Roman"/>
          <w:szCs w:val="24"/>
        </w:rPr>
        <w:fldChar w:fldCharType="end"/>
      </w:r>
      <w:r w:rsidRPr="008457D3">
        <w:rPr>
          <w:rFonts w:cs="Times New Roman"/>
          <w:szCs w:val="24"/>
        </w:rPr>
        <w:t xml:space="preserve"> MySQL</w:t>
      </w:r>
      <w:r w:rsidR="00672CC2">
        <w:rPr>
          <w:rFonts w:cs="Times New Roman"/>
          <w:szCs w:val="24"/>
        </w:rPr>
        <w:fldChar w:fldCharType="begin"/>
      </w:r>
      <w:r w:rsidR="00672CC2">
        <w:instrText xml:space="preserve"> XE "</w:instrText>
      </w:r>
      <w:r w:rsidR="00672CC2" w:rsidRPr="005B5FF8">
        <w:instrText>MySQL</w:instrText>
      </w:r>
      <w:r w:rsidR="00672CC2">
        <w:instrText xml:space="preserve">" </w:instrText>
      </w:r>
      <w:r w:rsidR="00672CC2">
        <w:rPr>
          <w:rFonts w:cs="Times New Roman"/>
          <w:szCs w:val="24"/>
        </w:rPr>
        <w:fldChar w:fldCharType="end"/>
      </w:r>
    </w:p>
    <w:p w14:paraId="505F309B" w14:textId="1F0DCEB8" w:rsidR="0049177C" w:rsidRPr="008457D3" w:rsidRDefault="00EC3224" w:rsidP="0049177C">
      <w:pPr>
        <w:pStyle w:val="Odstavekseznama"/>
        <w:numPr>
          <w:ilvl w:val="0"/>
          <w:numId w:val="2"/>
        </w:numPr>
        <w:rPr>
          <w:rFonts w:cs="Times New Roman"/>
          <w:szCs w:val="24"/>
        </w:rPr>
      </w:pPr>
      <w:r w:rsidRPr="008457D3">
        <w:rPr>
          <w:rFonts w:cs="Times New Roman"/>
          <w:szCs w:val="24"/>
        </w:rPr>
        <w:t>Diagram</w:t>
      </w:r>
    </w:p>
    <w:p w14:paraId="63CFE188" w14:textId="4071C277" w:rsidR="00EC3224" w:rsidRPr="008457D3" w:rsidRDefault="00EC3224" w:rsidP="0049177C">
      <w:pPr>
        <w:pStyle w:val="Odstavekseznama"/>
        <w:numPr>
          <w:ilvl w:val="0"/>
          <w:numId w:val="2"/>
        </w:numPr>
        <w:rPr>
          <w:rFonts w:cs="Times New Roman"/>
          <w:szCs w:val="24"/>
        </w:rPr>
      </w:pPr>
      <w:r w:rsidRPr="008457D3">
        <w:rPr>
          <w:rFonts w:cs="Times New Roman"/>
          <w:szCs w:val="24"/>
        </w:rPr>
        <w:t>Odjemalec in strežnik</w:t>
      </w:r>
      <w:r w:rsidR="0078577C">
        <w:rPr>
          <w:rFonts w:cs="Times New Roman"/>
          <w:szCs w:val="24"/>
        </w:rPr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rPr>
          <w:rFonts w:cs="Times New Roman"/>
          <w:szCs w:val="24"/>
        </w:rPr>
        <w:fldChar w:fldCharType="end"/>
      </w:r>
    </w:p>
    <w:p w14:paraId="58998247" w14:textId="4AEA640B" w:rsidR="004A6BF2" w:rsidRDefault="004A6BF2" w:rsidP="00653A44">
      <w:pPr>
        <w:spacing w:line="360" w:lineRule="auto"/>
        <w:jc w:val="both"/>
        <w:rPr>
          <w:rFonts w:cs="Times New Roman"/>
          <w:szCs w:val="24"/>
          <w:highlight w:val="yellow"/>
        </w:rPr>
      </w:pPr>
      <w:r>
        <w:rPr>
          <w:rFonts w:cs="Times New Roman"/>
          <w:szCs w:val="24"/>
          <w:highlight w:val="yellow"/>
        </w:rPr>
        <w:br w:type="page"/>
      </w:r>
    </w:p>
    <w:p w14:paraId="1A565C7D" w14:textId="72E50FBC" w:rsidR="00D97867" w:rsidRDefault="00D97867" w:rsidP="00653A44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28476245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A83112" w14:textId="78DB4AA8" w:rsidR="00AC2727" w:rsidRPr="00AC2727" w:rsidRDefault="00AC2727">
          <w:pPr>
            <w:pStyle w:val="NaslovTOC"/>
            <w:rPr>
              <w:rFonts w:ascii="Times New Roman" w:hAnsi="Times New Roman" w:cs="Times New Roman"/>
              <w:b/>
              <w:bCs/>
              <w:color w:val="auto"/>
            </w:rPr>
          </w:pPr>
          <w:r w:rsidRPr="00AC2727">
            <w:rPr>
              <w:rFonts w:ascii="Times New Roman" w:hAnsi="Times New Roman" w:cs="Times New Roman"/>
              <w:b/>
              <w:bCs/>
              <w:color w:val="auto"/>
            </w:rPr>
            <w:t>K</w:t>
          </w:r>
          <w:r w:rsidR="00565C1F">
            <w:rPr>
              <w:rFonts w:ascii="Times New Roman" w:hAnsi="Times New Roman" w:cs="Times New Roman"/>
              <w:b/>
              <w:bCs/>
              <w:color w:val="auto"/>
            </w:rPr>
            <w:t>AZALO VSEBINE</w:t>
          </w:r>
        </w:p>
        <w:p w14:paraId="03417CC6" w14:textId="10ED7794" w:rsidR="008D7303" w:rsidRDefault="00AC2727">
          <w:pPr>
            <w:pStyle w:val="Kazalovsebine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2793577" w:history="1">
            <w:r w:rsidR="008D7303" w:rsidRPr="00491C75">
              <w:rPr>
                <w:rStyle w:val="Hiperpovezava"/>
                <w:noProof/>
              </w:rPr>
              <w:t>1</w:t>
            </w:r>
            <w:r w:rsidR="008D7303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="008D7303" w:rsidRPr="00491C75">
              <w:rPr>
                <w:rStyle w:val="Hiperpovezava"/>
                <w:noProof/>
              </w:rPr>
              <w:t>Uvod</w:t>
            </w:r>
            <w:r w:rsidR="008D7303">
              <w:rPr>
                <w:noProof/>
                <w:webHidden/>
              </w:rPr>
              <w:tab/>
            </w:r>
            <w:r w:rsidR="008D7303">
              <w:rPr>
                <w:noProof/>
                <w:webHidden/>
              </w:rPr>
              <w:fldChar w:fldCharType="begin"/>
            </w:r>
            <w:r w:rsidR="008D7303">
              <w:rPr>
                <w:noProof/>
                <w:webHidden/>
              </w:rPr>
              <w:instrText xml:space="preserve"> PAGEREF _Toc132793577 \h </w:instrText>
            </w:r>
            <w:r w:rsidR="008D7303">
              <w:rPr>
                <w:noProof/>
                <w:webHidden/>
              </w:rPr>
            </w:r>
            <w:r w:rsidR="008D7303">
              <w:rPr>
                <w:noProof/>
                <w:webHidden/>
              </w:rPr>
              <w:fldChar w:fldCharType="separate"/>
            </w:r>
            <w:r w:rsidR="008D7303">
              <w:rPr>
                <w:noProof/>
                <w:webHidden/>
              </w:rPr>
              <w:t>1</w:t>
            </w:r>
            <w:r w:rsidR="008D7303">
              <w:rPr>
                <w:noProof/>
                <w:webHidden/>
              </w:rPr>
              <w:fldChar w:fldCharType="end"/>
            </w:r>
          </w:hyperlink>
        </w:p>
        <w:p w14:paraId="025C77D9" w14:textId="0BF3C138" w:rsidR="008D7303" w:rsidRDefault="008D7303">
          <w:pPr>
            <w:pStyle w:val="Kazalovsebine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32793578" w:history="1">
            <w:r w:rsidRPr="00491C75">
              <w:rPr>
                <w:rStyle w:val="Hiperpovezava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Orodja in postopki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E70FD" w14:textId="6CFC2CFB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79" w:history="1">
            <w:r w:rsidRPr="00491C75">
              <w:rPr>
                <w:rStyle w:val="Hiperpovezava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Spletno programiranje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16A62" w14:textId="0FF43769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80" w:history="1">
            <w:r w:rsidRPr="00491C75">
              <w:rPr>
                <w:rStyle w:val="Hiperpovezava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AE095" w14:textId="0A97B891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81" w:history="1">
            <w:r w:rsidRPr="00491C75">
              <w:rPr>
                <w:rStyle w:val="Hiperpovezava"/>
                <w:noProof/>
              </w:rPr>
              <w:t>2.3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689B3" w14:textId="2CC69006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82" w:history="1">
            <w:r w:rsidRPr="00491C75">
              <w:rPr>
                <w:rStyle w:val="Hiperpovezava"/>
                <w:noProof/>
              </w:rPr>
              <w:t>2.4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D5C23" w14:textId="2A365C51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83" w:history="1">
            <w:r w:rsidRPr="00491C75">
              <w:rPr>
                <w:rStyle w:val="Hiperpovezava"/>
                <w:noProof/>
              </w:rPr>
              <w:t>2.5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React.js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488D4" w14:textId="118CFBD0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584" w:history="1">
            <w:r w:rsidRPr="00491C75">
              <w:rPr>
                <w:rStyle w:val="Hiperpovezava"/>
                <w:noProof/>
              </w:rPr>
              <w:t>2.5.1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Prednosti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1E5E4" w14:textId="1EDF00E6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585" w:history="1">
            <w:r w:rsidRPr="00491C75">
              <w:rPr>
                <w:rStyle w:val="Hiperpovezava"/>
                <w:noProof/>
              </w:rPr>
              <w:t>2.5.2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Delovanje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D0A23" w14:textId="5B170A2C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586" w:history="1">
            <w:r w:rsidRPr="00491C75">
              <w:rPr>
                <w:rStyle w:val="Hiperpovezava"/>
                <w:noProof/>
              </w:rPr>
              <w:t>2.5.3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Fleksibilnost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A9DEF" w14:textId="542D3849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87" w:history="1">
            <w:r w:rsidRPr="00491C75">
              <w:rPr>
                <w:rStyle w:val="Hiperpovezava"/>
                <w:noProof/>
              </w:rPr>
              <w:t>2.6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99CA9" w14:textId="3DC4A763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588" w:history="1">
            <w:r w:rsidRPr="00491C75">
              <w:rPr>
                <w:rStyle w:val="Hiperpovezava"/>
                <w:noProof/>
              </w:rPr>
              <w:t>2.6.1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Delovanje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BDA22" w14:textId="559BFCE4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589" w:history="1">
            <w:r w:rsidRPr="00491C75">
              <w:rPr>
                <w:rStyle w:val="Hiperpovezava"/>
                <w:noProof/>
              </w:rPr>
              <w:t>2.6.2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Razširjenost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C22EB" w14:textId="59C80842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90" w:history="1">
            <w:r w:rsidRPr="00491C75">
              <w:rPr>
                <w:rStyle w:val="Hiperpovezava"/>
                <w:noProof/>
              </w:rPr>
              <w:t>2.7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Express.js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45FAB" w14:textId="7883FCCC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91" w:history="1">
            <w:r w:rsidRPr="00491C75">
              <w:rPr>
                <w:rStyle w:val="Hiperpovezava"/>
                <w:noProof/>
              </w:rPr>
              <w:t>2.8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Axios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71C35" w14:textId="078D6612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92" w:history="1">
            <w:r w:rsidRPr="00491C75">
              <w:rPr>
                <w:rStyle w:val="Hiperpovezava"/>
                <w:noProof/>
              </w:rPr>
              <w:t>2.9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1E51C" w14:textId="24AF540B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593" w:history="1">
            <w:r w:rsidRPr="00491C75">
              <w:rPr>
                <w:rStyle w:val="Hiperpovezava"/>
                <w:noProof/>
              </w:rPr>
              <w:t>2.9.1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F446E" w14:textId="7B9FB7F8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594" w:history="1">
            <w:r w:rsidRPr="00491C75">
              <w:rPr>
                <w:rStyle w:val="Hiperpovezava"/>
                <w:noProof/>
              </w:rPr>
              <w:t>2.9.2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Prednosti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100F5" w14:textId="72C71E14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95" w:history="1">
            <w:r w:rsidRPr="00491C75">
              <w:rPr>
                <w:rStyle w:val="Hiperpovezava"/>
                <w:noProof/>
              </w:rPr>
              <w:t>2.10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Asinhrono programiranje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E9E67" w14:textId="4D374D1A" w:rsidR="008D7303" w:rsidRDefault="008D7303">
          <w:pPr>
            <w:pStyle w:val="Kazalovsebine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32793596" w:history="1">
            <w:r w:rsidRPr="00491C75">
              <w:rPr>
                <w:rStyle w:val="Hiperpovezava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Modeliranje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FC8BC" w14:textId="548C3187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97" w:history="1">
            <w:r w:rsidRPr="00491C75">
              <w:rPr>
                <w:rStyle w:val="Hiperpovezava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49CAD" w14:textId="4F36DA9C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98" w:history="1">
            <w:r w:rsidRPr="00491C75">
              <w:rPr>
                <w:rStyle w:val="Hiperpovezava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Diagram toka podatkov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B8485" w14:textId="31AEAF52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599" w:history="1">
            <w:r w:rsidRPr="00491C75">
              <w:rPr>
                <w:rStyle w:val="Hiperpovezava"/>
                <w:noProof/>
              </w:rPr>
              <w:t>3.3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Diagram zgradbe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7BCE7" w14:textId="35B1143E" w:rsidR="008D7303" w:rsidRDefault="008D7303">
          <w:pPr>
            <w:pStyle w:val="Kazalovsebine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32793600" w:history="1">
            <w:r w:rsidRPr="00491C75">
              <w:rPr>
                <w:rStyle w:val="Hiperpovezava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Aplikacija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6DAE8" w14:textId="0B0E2C2D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601" w:history="1">
            <w:r w:rsidRPr="00491C75">
              <w:rPr>
                <w:rStyle w:val="Hiperpovezava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Strežniška stran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8F330" w14:textId="4E065928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602" w:history="1">
            <w:r w:rsidRPr="00491C75">
              <w:rPr>
                <w:rStyle w:val="Hiperpovezava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Express funkcije za HTTP poizvedbe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64A7B" w14:textId="19ED6212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603" w:history="1">
            <w:r w:rsidRPr="00491C75">
              <w:rPr>
                <w:rStyle w:val="Hiperpovezava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Axios HTTP poizvedbe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44CEA" w14:textId="746E40A6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604" w:history="1">
            <w:r w:rsidRPr="00491C75">
              <w:rPr>
                <w:rStyle w:val="Hiperpovezava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Stran odjemalca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78D24" w14:textId="22D9BC41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605" w:history="1">
            <w:r w:rsidRPr="00491C75">
              <w:rPr>
                <w:rStyle w:val="Hiperpovezava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JSX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E79A3" w14:textId="2AF6E7EA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606" w:history="1">
            <w:r w:rsidRPr="00491C75">
              <w:rPr>
                <w:rStyle w:val="Hiperpovezava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Kavlji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D6112" w14:textId="70E0CF3E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607" w:history="1">
            <w:r w:rsidRPr="00491C75">
              <w:rPr>
                <w:rStyle w:val="Hiperpovezava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Usmerjanje in navigacija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1B6DE" w14:textId="4779E999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608" w:history="1">
            <w:r w:rsidRPr="00491C75">
              <w:rPr>
                <w:rStyle w:val="Hiperpovezava"/>
                <w:noProof/>
              </w:rPr>
              <w:t>4.2.4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Prenašanje lastnosti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15FDB" w14:textId="3ADF59E0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609" w:history="1">
            <w:r w:rsidRPr="00491C75">
              <w:rPr>
                <w:rStyle w:val="Hiperpovezava"/>
                <w:noProof/>
              </w:rPr>
              <w:t>4.2.5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Dodajanje stilov s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71C09" w14:textId="64308C4A" w:rsidR="008D7303" w:rsidRDefault="008D7303">
          <w:pPr>
            <w:pStyle w:val="Kazalovsebine3"/>
            <w:tabs>
              <w:tab w:val="left" w:pos="1100"/>
              <w:tab w:val="right" w:leader="dot" w:pos="9061"/>
            </w:tabs>
            <w:rPr>
              <w:rFonts w:asciiTheme="minorHAnsi" w:eastAsiaTheme="minorEastAsia" w:hAnsiTheme="minorHAnsi" w:cstheme="minorBidi"/>
              <w:i w:val="0"/>
              <w:iCs w:val="0"/>
              <w:noProof/>
              <w:sz w:val="22"/>
              <w:szCs w:val="22"/>
              <w:lang w:val="en-US"/>
            </w:rPr>
          </w:pPr>
          <w:hyperlink w:anchor="_Toc132793610" w:history="1">
            <w:r w:rsidRPr="00491C75">
              <w:rPr>
                <w:rStyle w:val="Hiperpovezava"/>
                <w:noProof/>
              </w:rPr>
              <w:t>4.2.6</w:t>
            </w:r>
            <w:r>
              <w:rPr>
                <w:rFonts w:asciiTheme="minorHAnsi" w:eastAsiaTheme="minorEastAsia" w:hAnsiTheme="minorHAnsi" w:cstheme="minorBidi"/>
                <w:i w:val="0"/>
                <w:iC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Priprava za produkcijo in lokalno oddajanje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B906A" w14:textId="771419F1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611" w:history="1">
            <w:r w:rsidRPr="00491C75">
              <w:rPr>
                <w:rStyle w:val="Hiperpovezava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Podatkovna baza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FF1D2" w14:textId="43F61791" w:rsidR="008D7303" w:rsidRDefault="008D7303">
          <w:pPr>
            <w:pStyle w:val="Kazalovsebine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32793612" w:history="1">
            <w:r w:rsidRPr="00491C75">
              <w:rPr>
                <w:rStyle w:val="Hiperpovezava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Testiranje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CF1C9" w14:textId="4AC1E4CF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613" w:history="1">
            <w:r w:rsidRPr="00491C75">
              <w:rPr>
                <w:rStyle w:val="Hiperpovezava"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Spletna trgovina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48676" w14:textId="71187342" w:rsidR="008D7303" w:rsidRDefault="008D7303">
          <w:pPr>
            <w:pStyle w:val="Kazalovsebine2"/>
            <w:tabs>
              <w:tab w:val="left" w:pos="880"/>
              <w:tab w:val="right" w:leader="dot" w:pos="9061"/>
            </w:tabs>
            <w:rPr>
              <w:rFonts w:asciiTheme="minorHAnsi" w:eastAsiaTheme="minorEastAsia" w:hAnsiTheme="minorHAnsi" w:cstheme="minorBidi"/>
              <w:smallCaps w:val="0"/>
              <w:noProof/>
              <w:sz w:val="22"/>
              <w:szCs w:val="22"/>
              <w:lang w:val="en-US"/>
            </w:rPr>
          </w:pPr>
          <w:hyperlink w:anchor="_Toc132793614" w:history="1">
            <w:r w:rsidRPr="00491C75">
              <w:rPr>
                <w:rStyle w:val="Hiperpovezava"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Sistem uporabnikov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7198F" w14:textId="7D2DC2B3" w:rsidR="008D7303" w:rsidRDefault="008D7303">
          <w:pPr>
            <w:pStyle w:val="Kazalovsebine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32793615" w:history="1">
            <w:r w:rsidRPr="00491C75">
              <w:rPr>
                <w:rStyle w:val="Hiperpovezava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Zaključek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C61BB" w14:textId="31543EC4" w:rsidR="008D7303" w:rsidRDefault="008D7303">
          <w:pPr>
            <w:pStyle w:val="Kazalovsebine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32793616" w:history="1">
            <w:r w:rsidRPr="00491C75">
              <w:rPr>
                <w:rStyle w:val="Hiperpovezava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Zahvala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E3A86" w14:textId="699E1F02" w:rsidR="008D7303" w:rsidRDefault="008D7303">
          <w:pPr>
            <w:pStyle w:val="Kazalovsebine1"/>
            <w:tabs>
              <w:tab w:val="left" w:pos="440"/>
              <w:tab w:val="right" w:leader="dot" w:pos="9061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2"/>
              <w:szCs w:val="22"/>
              <w:lang w:val="en-US"/>
            </w:rPr>
          </w:pPr>
          <w:hyperlink w:anchor="_Toc132793617" w:history="1">
            <w:r w:rsidRPr="00491C75">
              <w:rPr>
                <w:rStyle w:val="Hiperpovezava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 w:val="22"/>
                <w:szCs w:val="22"/>
                <w:lang w:val="en-US"/>
              </w:rPr>
              <w:tab/>
            </w:r>
            <w:r w:rsidRPr="00491C75">
              <w:rPr>
                <w:rStyle w:val="Hiperpovezava"/>
                <w:noProof/>
              </w:rPr>
              <w:t>Viri in literatura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_Toc132793617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95700" w14:textId="5137D642" w:rsidR="004E67C2" w:rsidRPr="00AC2727" w:rsidRDefault="00AC2727" w:rsidP="008033F1">
          <w:r>
            <w:rPr>
              <w:b/>
              <w:bCs/>
            </w:rPr>
            <w:fldChar w:fldCharType="end"/>
          </w:r>
        </w:p>
      </w:sdtContent>
    </w:sdt>
    <w:p w14:paraId="416B6AD8" w14:textId="77777777" w:rsidR="006F5DB7" w:rsidRDefault="006F5DB7" w:rsidP="008033F1">
      <w:pPr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br w:type="page"/>
      </w:r>
    </w:p>
    <w:p w14:paraId="24FE0823" w14:textId="77777777" w:rsidR="00565C1F" w:rsidRDefault="004E67C2" w:rsidP="008033F1">
      <w:pPr>
        <w:rPr>
          <w:noProof/>
        </w:rPr>
      </w:pPr>
      <w:r w:rsidRPr="004E67C2">
        <w:rPr>
          <w:rFonts w:cs="Times New Roman"/>
          <w:b/>
          <w:bCs/>
          <w:sz w:val="32"/>
          <w:szCs w:val="32"/>
        </w:rPr>
        <w:lastRenderedPageBreak/>
        <w:t>KAZALO SLIK</w:t>
      </w:r>
      <w:r w:rsidR="008033F1">
        <w:rPr>
          <w:rStyle w:val="Hiperpovezava"/>
          <w:noProof/>
        </w:rPr>
        <w:fldChar w:fldCharType="begin"/>
      </w:r>
      <w:r w:rsidR="008033F1" w:rsidRPr="004E67C2">
        <w:rPr>
          <w:rStyle w:val="Hiperpovezava"/>
          <w:noProof/>
        </w:rPr>
        <w:instrText xml:space="preserve"> TOC \h \z \c "Slika" </w:instrText>
      </w:r>
      <w:r w:rsidR="008033F1">
        <w:rPr>
          <w:rStyle w:val="Hiperpovezava"/>
          <w:noProof/>
        </w:rPr>
        <w:fldChar w:fldCharType="separate"/>
      </w:r>
    </w:p>
    <w:p w14:paraId="6F98292E" w14:textId="20DDF65D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0" w:anchor="_Toc132752942" w:history="1">
        <w:r w:rsidRPr="00970EFE">
          <w:rPr>
            <w:rStyle w:val="Hiperpovezava"/>
            <w:noProof/>
          </w:rPr>
          <w:t>Slika 1: Poenostavljena sestava aplikacije</w:t>
        </w:r>
        <w:r w:rsidR="00504942">
          <w:rPr>
            <w:rStyle w:val="Hiperpovezava"/>
            <w:noProof/>
          </w:rPr>
          <w:fldChar w:fldCharType="begin"/>
        </w:r>
        <w:r w:rsidR="00504942">
          <w:instrText xml:space="preserve"> XE "</w:instrText>
        </w:r>
        <w:r w:rsidR="00504942" w:rsidRPr="00AA5219">
          <w:instrText>aplikacije</w:instrText>
        </w:r>
        <w:r w:rsidR="00504942">
          <w:instrText xml:space="preserve">" </w:instrText>
        </w:r>
        <w:r w:rsidR="00504942">
          <w:rPr>
            <w:rStyle w:val="Hiperpovezava"/>
            <w:noProof/>
          </w:rPr>
          <w:fldChar w:fldCharType="end"/>
        </w:r>
        <w:r w:rsidRPr="00970EFE">
          <w:rPr>
            <w:rStyle w:val="Hiperpovezava"/>
            <w:noProof/>
          </w:rPr>
          <w:t xml:space="preserve"> (20)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70BB01" w14:textId="242CBBB7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1" w:anchor="_Toc132752943" w:history="1">
        <w:r w:rsidRPr="00970EFE">
          <w:rPr>
            <w:rStyle w:val="Hiperpovezava"/>
            <w:noProof/>
          </w:rPr>
          <w:t>Slika 2: Prikaz delovanja obljub v JavaScriptu (21)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EC2E16A" w14:textId="5FF41A05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2" w:anchor="_Toc132752944" w:history="1">
        <w:r w:rsidRPr="00970EFE">
          <w:rPr>
            <w:rStyle w:val="Hiperpovezava"/>
            <w:noProof/>
          </w:rPr>
          <w:t>Slika 3: Diagram konteksta</w:t>
        </w:r>
        <w:r w:rsidR="00934204">
          <w:rPr>
            <w:rStyle w:val="Hiperpovezava"/>
            <w:noProof/>
          </w:rPr>
          <w:fldChar w:fldCharType="begin"/>
        </w:r>
        <w:r w:rsidR="00934204">
          <w:instrText xml:space="preserve"> XE "</w:instrText>
        </w:r>
        <w:r w:rsidR="00934204" w:rsidRPr="00440B41">
          <w:instrText>konteksta</w:instrText>
        </w:r>
        <w:r w:rsidR="00934204">
          <w:instrText xml:space="preserve">" </w:instrText>
        </w:r>
        <w:r w:rsidR="00934204">
          <w:rPr>
            <w:rStyle w:val="Hiperpovezava"/>
            <w:noProof/>
          </w:rPr>
          <w:fldChar w:fldCharType="end"/>
        </w:r>
        <w:r w:rsidRPr="00970EFE">
          <w:rPr>
            <w:rStyle w:val="Hiperpovezava"/>
            <w:noProof/>
          </w:rPr>
          <w:t xml:space="preserve"> za nakup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54E875C" w14:textId="685935AF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3" w:anchor="_Toc132752945" w:history="1">
        <w:r w:rsidRPr="00970EFE">
          <w:rPr>
            <w:rStyle w:val="Hiperpovezava"/>
            <w:noProof/>
          </w:rPr>
          <w:t>Slika 4: Diagram nivoja 0 za nakup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0ABA4F8" w14:textId="1C2F2275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4" w:anchor="_Toc132752946" w:history="1">
        <w:r w:rsidRPr="00970EFE">
          <w:rPr>
            <w:rStyle w:val="Hiperpovezava"/>
            <w:noProof/>
          </w:rPr>
          <w:t>Slika 5: Diagram nivoja 1 za nakup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3E4A20D" w14:textId="3CB553BC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5" w:anchor="_Toc132752947" w:history="1">
        <w:r w:rsidRPr="00970EFE">
          <w:rPr>
            <w:rStyle w:val="Hiperpovezava"/>
            <w:noProof/>
          </w:rPr>
          <w:t>Slika 6: Diagram strežniškega dela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5298C2F" w14:textId="06B8DB6C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6" w:anchor="_Toc132752948" w:history="1">
        <w:r w:rsidRPr="00970EFE">
          <w:rPr>
            <w:rStyle w:val="Hiperpovezava"/>
            <w:noProof/>
          </w:rPr>
          <w:t>Slika 7: Povezava "uvaža"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5F3E182" w14:textId="663E4B2E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7" w:anchor="_Toc132752949" w:history="1">
        <w:r w:rsidRPr="00970EFE">
          <w:rPr>
            <w:rStyle w:val="Hiperpovezava"/>
            <w:noProof/>
          </w:rPr>
          <w:t>Slika 8: Povezava "posreduje"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1F0A94" w14:textId="1CEBAC4E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8" w:anchor="_Toc132752950" w:history="1">
        <w:r w:rsidRPr="00970EFE">
          <w:rPr>
            <w:rStyle w:val="Hiperpovezava"/>
            <w:noProof/>
          </w:rPr>
          <w:t>Slika 9: Pregled pridobljenega izdelka iz podatkovne baze</w:t>
        </w:r>
        <w:r w:rsidR="00FE535C">
          <w:rPr>
            <w:rStyle w:val="Hiperpovezava"/>
            <w:noProof/>
          </w:rPr>
          <w:fldChar w:fldCharType="begin"/>
        </w:r>
        <w:r w:rsidR="00FE535C">
          <w:instrText xml:space="preserve"> XE "</w:instrText>
        </w:r>
        <w:r w:rsidR="00FE535C" w:rsidRPr="00210BBF">
          <w:instrText>podatkovne baze</w:instrText>
        </w:r>
        <w:r w:rsidR="00FE535C">
          <w:instrText xml:space="preserve">" </w:instrText>
        </w:r>
        <w:r w:rsidR="00FE535C">
          <w:rPr>
            <w:rStyle w:val="Hiperpovezava"/>
            <w:noProof/>
          </w:rPr>
          <w:fldChar w:fldCharType="end"/>
        </w:r>
        <w:r w:rsidRPr="00970EFE">
          <w:rPr>
            <w:rStyle w:val="Hiperpovezava"/>
            <w:noProof/>
          </w:rPr>
          <w:t xml:space="preserve"> v orodju za razvijalce brskalnika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9E574C8" w14:textId="1B6661B7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19" w:anchor="_Toc132752951" w:history="1">
        <w:r w:rsidRPr="00970EFE">
          <w:rPr>
            <w:rStyle w:val="Hiperpovezava"/>
            <w:noProof/>
          </w:rPr>
          <w:t>Slika 10: Slika izdelka v spletni trgovini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2BDEC27" w14:textId="69070A83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0" w:anchor="_Toc132752952" w:history="1">
        <w:r w:rsidRPr="00970EFE">
          <w:rPr>
            <w:rStyle w:val="Hiperpovezava"/>
            <w:noProof/>
          </w:rPr>
          <w:t>Slika 11: Prikaz navigacijske vrstice trgovine na vrhu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B1989A8" w14:textId="6CA6967C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1" w:anchor="_Toc132752953" w:history="1">
        <w:r w:rsidRPr="00970EFE">
          <w:rPr>
            <w:rStyle w:val="Hiperpovezava"/>
            <w:noProof/>
          </w:rPr>
          <w:t>Slika 12: Prikaz navigacijske vrstice trgovine ob premikanju navzdol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DC2C4AE" w14:textId="59882365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2" w:anchor="_Toc132752954" w:history="1">
        <w:r w:rsidRPr="00970EFE">
          <w:rPr>
            <w:rStyle w:val="Hiperpovezava"/>
            <w:noProof/>
          </w:rPr>
          <w:t>Slika 13: Prikaz uporabe useRef</w:t>
        </w:r>
        <w:r w:rsidR="001C4A27">
          <w:rPr>
            <w:rStyle w:val="Hiperpovezava"/>
            <w:noProof/>
          </w:rPr>
          <w:fldChar w:fldCharType="begin"/>
        </w:r>
        <w:r w:rsidR="001C4A27">
          <w:instrText xml:space="preserve"> XE "</w:instrText>
        </w:r>
        <w:r w:rsidR="001C4A27" w:rsidRPr="007F5367">
          <w:instrText>useRef</w:instrText>
        </w:r>
        <w:r w:rsidR="001C4A27">
          <w:instrText xml:space="preserve">" </w:instrText>
        </w:r>
        <w:r w:rsidR="001C4A27">
          <w:rPr>
            <w:rStyle w:val="Hiperpovezava"/>
            <w:noProof/>
          </w:rPr>
          <w:fldChar w:fldCharType="end"/>
        </w:r>
        <w:r w:rsidRPr="00970EFE">
          <w:rPr>
            <w:rStyle w:val="Hiperpovezava"/>
            <w:noProof/>
          </w:rPr>
          <w:t xml:space="preserve"> pri iskanju izdelkov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400081A" w14:textId="080F0754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3" w:anchor="_Toc132752955" w:history="1">
        <w:r w:rsidRPr="00970EFE">
          <w:rPr>
            <w:rStyle w:val="Hiperpovezava"/>
            <w:noProof/>
          </w:rPr>
          <w:t>Slika 14: Polje za izdelek v spletni trgovini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0438C77" w14:textId="5B8E6AA8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4" w:anchor="_Toc132752956" w:history="1">
        <w:r w:rsidRPr="00970EFE">
          <w:rPr>
            <w:rStyle w:val="Hiperpovezava"/>
            <w:noProof/>
          </w:rPr>
          <w:t>Slika 15: Komponenta Error ob napačnem URL</w:t>
        </w:r>
        <w:r w:rsidR="008B7803">
          <w:rPr>
            <w:rStyle w:val="Hiperpovezava"/>
            <w:noProof/>
          </w:rPr>
          <w:fldChar w:fldCharType="begin"/>
        </w:r>
        <w:r w:rsidR="008B7803">
          <w:instrText xml:space="preserve"> XE "</w:instrText>
        </w:r>
        <w:r w:rsidR="008B7803" w:rsidRPr="009B4510">
          <w:instrText>URL</w:instrText>
        </w:r>
        <w:r w:rsidR="008B7803">
          <w:instrText xml:space="preserve">" </w:instrText>
        </w:r>
        <w:r w:rsidR="008B7803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A705B7E" w14:textId="3BCFEF58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5" w:anchor="_Toc132752957" w:history="1">
        <w:r w:rsidRPr="00970EFE">
          <w:rPr>
            <w:rStyle w:val="Hiperpovezava"/>
            <w:noProof/>
          </w:rPr>
          <w:t>Slika 16: Link za prijavo ali odjavo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372B556" w14:textId="1D30DCE1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6" w:anchor="_Toc132752958" w:history="1">
        <w:r w:rsidRPr="00970EFE">
          <w:rPr>
            <w:rStyle w:val="Hiperpovezava"/>
            <w:noProof/>
          </w:rPr>
          <w:t>Slika 17: Posnetek zaslona prikaza podrobnosti izdelka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2A35F70" w14:textId="0234D84B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7" w:anchor="_Toc132752959" w:history="1">
        <w:r w:rsidRPr="00970EFE">
          <w:rPr>
            <w:rStyle w:val="Hiperpovezava"/>
            <w:noProof/>
          </w:rPr>
          <w:t>Slika 18: Pogled nakupovalne košarice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40911232" w14:textId="65E96478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8" w:anchor="_Toc132752960" w:history="1">
        <w:r w:rsidRPr="00970EFE">
          <w:rPr>
            <w:rStyle w:val="Hiperpovezava"/>
            <w:noProof/>
          </w:rPr>
          <w:t>Slika 19: Iskanje izdelkov po imenu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873DF15" w14:textId="7924ABEE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29" w:anchor="_Toc132752961" w:history="1">
        <w:r w:rsidRPr="00970EFE">
          <w:rPr>
            <w:rStyle w:val="Hiperpovezava"/>
            <w:noProof/>
          </w:rPr>
          <w:t>Slika 20: Spletna trgovina</w:t>
        </w:r>
        <w:r w:rsidR="00B90C7B">
          <w:rPr>
            <w:rStyle w:val="Hiperpovezava"/>
            <w:noProof/>
          </w:rPr>
          <w:fldChar w:fldCharType="begin"/>
        </w:r>
        <w:r w:rsidR="00B90C7B">
          <w:instrText xml:space="preserve"> XE "</w:instrText>
        </w:r>
        <w:r w:rsidR="00B90C7B" w:rsidRPr="006613B7">
          <w:instrText>Spletna trgovina</w:instrText>
        </w:r>
        <w:r w:rsidR="00B90C7B">
          <w:instrText xml:space="preserve">" </w:instrText>
        </w:r>
        <w:r w:rsidR="00B90C7B">
          <w:rPr>
            <w:rStyle w:val="Hiperpovezava"/>
            <w:noProof/>
          </w:rPr>
          <w:fldChar w:fldCharType="end"/>
        </w:r>
        <w:r w:rsidRPr="00970EFE">
          <w:rPr>
            <w:rStyle w:val="Hiperpovezava"/>
            <w:noProof/>
          </w:rPr>
          <w:t xml:space="preserve"> ob napaki strežnika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041F715" w14:textId="7AE56765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0" w:anchor="_Toc132752962" w:history="1">
        <w:r w:rsidRPr="00970EFE">
          <w:rPr>
            <w:rStyle w:val="Hiperpovezava"/>
            <w:noProof/>
          </w:rPr>
          <w:t>Slika 21: Pregled uporabnikov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6DB09AEC" w14:textId="54070E3F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1" w:anchor="_Toc132752963" w:history="1">
        <w:r w:rsidRPr="00970EFE">
          <w:rPr>
            <w:rStyle w:val="Hiperpovezava"/>
            <w:noProof/>
          </w:rPr>
          <w:t>Slika 22: Dodajanje izdelkov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B3435B7" w14:textId="64FA9043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2" w:anchor="_Toc132752964" w:history="1">
        <w:r w:rsidRPr="00970EFE">
          <w:rPr>
            <w:rStyle w:val="Hiperpovezava"/>
            <w:noProof/>
          </w:rPr>
          <w:t>Slika 23: Varnostno opozorilo pred izvedbo SQL</w:t>
        </w:r>
        <w:r w:rsidR="00672CC2">
          <w:rPr>
            <w:rStyle w:val="Hiperpovezava"/>
            <w:noProof/>
          </w:rPr>
          <w:fldChar w:fldCharType="begin"/>
        </w:r>
        <w:r w:rsidR="00672CC2">
          <w:instrText xml:space="preserve"> XE "</w:instrText>
        </w:r>
        <w:r w:rsidR="00672CC2" w:rsidRPr="001A4329">
          <w:instrText>SQL</w:instrText>
        </w:r>
        <w:r w:rsidR="00672CC2">
          <w:instrText xml:space="preserve">" </w:instrText>
        </w:r>
        <w:r w:rsidR="00672CC2">
          <w:rPr>
            <w:rStyle w:val="Hiperpovezava"/>
            <w:noProof/>
          </w:rPr>
          <w:fldChar w:fldCharType="end"/>
        </w:r>
        <w:r w:rsidRPr="00970EFE">
          <w:rPr>
            <w:rStyle w:val="Hiperpovezava"/>
            <w:noProof/>
          </w:rPr>
          <w:t xml:space="preserve"> ukaza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0BCD399" w14:textId="5F456B85" w:rsidR="00583DDB" w:rsidRDefault="008033F1" w:rsidP="008033F1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fldChar w:fldCharType="end"/>
      </w:r>
    </w:p>
    <w:p w14:paraId="07A651D6" w14:textId="52E72AA6" w:rsidR="006F5DB7" w:rsidRDefault="006F5DB7" w:rsidP="008033F1">
      <w:pPr>
        <w:rPr>
          <w:rFonts w:cs="Times New Roman"/>
          <w:b/>
          <w:bCs/>
          <w:szCs w:val="24"/>
        </w:rPr>
      </w:pPr>
      <w:r w:rsidRPr="004E67C2">
        <w:rPr>
          <w:rFonts w:cs="Times New Roman"/>
          <w:b/>
          <w:bCs/>
          <w:sz w:val="32"/>
          <w:szCs w:val="32"/>
        </w:rPr>
        <w:t xml:space="preserve">KAZALO </w:t>
      </w:r>
      <w:r>
        <w:rPr>
          <w:rFonts w:cs="Times New Roman"/>
          <w:b/>
          <w:bCs/>
          <w:sz w:val="32"/>
          <w:szCs w:val="32"/>
        </w:rPr>
        <w:t>IZSEKOV</w:t>
      </w:r>
      <w:r w:rsidR="00C81C71">
        <w:rPr>
          <w:rFonts w:cs="Times New Roman"/>
          <w:b/>
          <w:bCs/>
          <w:sz w:val="32"/>
          <w:szCs w:val="32"/>
        </w:rPr>
        <w:t xml:space="preserve"> PROGRAMA</w:t>
      </w:r>
    </w:p>
    <w:p w14:paraId="5FEFF882" w14:textId="10B452F1" w:rsidR="00565C1F" w:rsidRDefault="006F5DB7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rFonts w:cs="Times New Roman"/>
          <w:b/>
          <w:bCs/>
          <w:szCs w:val="24"/>
        </w:rPr>
        <w:fldChar w:fldCharType="begin"/>
      </w:r>
      <w:r>
        <w:rPr>
          <w:rFonts w:cs="Times New Roman"/>
          <w:b/>
          <w:bCs/>
          <w:szCs w:val="24"/>
        </w:rPr>
        <w:instrText xml:space="preserve"> TOC \h \z \c "Izsek" </w:instrText>
      </w:r>
      <w:r>
        <w:rPr>
          <w:rFonts w:cs="Times New Roman"/>
          <w:b/>
          <w:bCs/>
          <w:szCs w:val="24"/>
        </w:rPr>
        <w:fldChar w:fldCharType="separate"/>
      </w:r>
      <w:hyperlink r:id="rId33" w:anchor="_Toc132752965" w:history="1">
        <w:r w:rsidR="00565C1F" w:rsidRPr="00FE003D">
          <w:rPr>
            <w:rStyle w:val="Hiperpovezava"/>
            <w:noProof/>
          </w:rPr>
          <w:t>Izsek 1: Enostaven HTML</w:t>
        </w:r>
        <w:r w:rsidR="00FE535C">
          <w:rPr>
            <w:rStyle w:val="Hiperpovezava"/>
            <w:noProof/>
          </w:rPr>
          <w:fldChar w:fldCharType="begin"/>
        </w:r>
        <w:r w:rsidR="00FE535C">
          <w:rPr>
            <w:noProof/>
          </w:rPr>
          <w:instrText xml:space="preserve"> XE "</w:instrText>
        </w:r>
        <w:r w:rsidR="00FE535C" w:rsidRPr="00FA1BAE">
          <w:rPr>
            <w:noProof/>
          </w:rPr>
          <w:instrText>HTML</w:instrText>
        </w:r>
        <w:r w:rsidR="00FE535C">
          <w:rPr>
            <w:noProof/>
          </w:rPr>
          <w:instrText xml:space="preserve">" </w:instrText>
        </w:r>
        <w:r w:rsidR="00FE535C">
          <w:rPr>
            <w:rStyle w:val="Hiperpovezava"/>
            <w:noProof/>
          </w:rPr>
          <w:fldChar w:fldCharType="end"/>
        </w:r>
        <w:r w:rsidR="00565C1F" w:rsidRPr="00FE003D">
          <w:rPr>
            <w:rStyle w:val="Hiperpovezava"/>
            <w:noProof/>
          </w:rPr>
          <w:t xml:space="preserve"> dokument, uporabljen v aplikaciji</w:t>
        </w:r>
        <w:r w:rsidR="00565C1F">
          <w:rPr>
            <w:noProof/>
            <w:webHidden/>
          </w:rPr>
          <w:tab/>
        </w:r>
        <w:r w:rsidR="00565C1F">
          <w:rPr>
            <w:noProof/>
            <w:webHidden/>
          </w:rPr>
          <w:fldChar w:fldCharType="begin"/>
        </w:r>
        <w:r w:rsidR="00565C1F">
          <w:rPr>
            <w:noProof/>
            <w:webHidden/>
          </w:rPr>
          <w:instrText xml:space="preserve"> PAGEREF _Toc132752965 \h </w:instrText>
        </w:r>
        <w:r w:rsidR="00565C1F">
          <w:rPr>
            <w:noProof/>
            <w:webHidden/>
          </w:rPr>
        </w:r>
        <w:r w:rsidR="00565C1F"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</w:t>
        </w:r>
        <w:r w:rsidR="00565C1F">
          <w:rPr>
            <w:noProof/>
            <w:webHidden/>
          </w:rPr>
          <w:fldChar w:fldCharType="end"/>
        </w:r>
      </w:hyperlink>
    </w:p>
    <w:p w14:paraId="141D6D4B" w14:textId="283B9E37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4" w:anchor="_Toc132752966" w:history="1">
        <w:r w:rsidRPr="00FE003D">
          <w:rPr>
            <w:rStyle w:val="Hiperpovezava"/>
            <w:noProof/>
          </w:rPr>
          <w:t>Izsek 2: Povezovanje HTML</w:t>
        </w:r>
        <w:r w:rsidR="00FE535C">
          <w:rPr>
            <w:rStyle w:val="Hiperpovezava"/>
            <w:noProof/>
          </w:rPr>
          <w:fldChar w:fldCharType="begin"/>
        </w:r>
        <w:r w:rsidR="00FE535C">
          <w:rPr>
            <w:noProof/>
          </w:rPr>
          <w:instrText xml:space="preserve"> XE "</w:instrText>
        </w:r>
        <w:r w:rsidR="00FE535C" w:rsidRPr="00FA1BAE">
          <w:rPr>
            <w:noProof/>
          </w:rPr>
          <w:instrText>HTML</w:instrText>
        </w:r>
        <w:r w:rsidR="00FE535C">
          <w:rPr>
            <w:noProof/>
          </w:rPr>
          <w:instrText xml:space="preserve">" </w:instrText>
        </w:r>
        <w:r w:rsidR="00FE535C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dokumenta s CSS</w:t>
        </w:r>
        <w:r w:rsidR="00EC58C9">
          <w:rPr>
            <w:rStyle w:val="Hiperpovezava"/>
            <w:noProof/>
          </w:rPr>
          <w:fldChar w:fldCharType="begin"/>
        </w:r>
        <w:r w:rsidR="00EC58C9">
          <w:rPr>
            <w:noProof/>
          </w:rPr>
          <w:instrText xml:space="preserve"> XE "</w:instrText>
        </w:r>
        <w:r w:rsidR="00EC58C9" w:rsidRPr="00B57EB8">
          <w:rPr>
            <w:noProof/>
          </w:rPr>
          <w:instrText>CSS</w:instrText>
        </w:r>
        <w:r w:rsidR="00EC58C9">
          <w:rPr>
            <w:noProof/>
          </w:rPr>
          <w:instrText xml:space="preserve">" </w:instrText>
        </w:r>
        <w:r w:rsidR="00EC58C9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datoteko (5)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F69676" w14:textId="0D02D201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5" w:anchor="_Toc132752967" w:history="1">
        <w:r w:rsidRPr="00FE003D">
          <w:rPr>
            <w:rStyle w:val="Hiperpovezava"/>
            <w:noProof/>
          </w:rPr>
          <w:t>Izsek 3: Primeri CSS</w:t>
        </w:r>
        <w:r w:rsidR="00EC58C9">
          <w:rPr>
            <w:rStyle w:val="Hiperpovezava"/>
            <w:noProof/>
          </w:rPr>
          <w:fldChar w:fldCharType="begin"/>
        </w:r>
        <w:r w:rsidR="00EC58C9">
          <w:rPr>
            <w:noProof/>
          </w:rPr>
          <w:instrText xml:space="preserve"> XE "</w:instrText>
        </w:r>
        <w:r w:rsidR="00EC58C9" w:rsidRPr="00B57EB8">
          <w:rPr>
            <w:noProof/>
          </w:rPr>
          <w:instrText>CSS</w:instrText>
        </w:r>
        <w:r w:rsidR="00EC58C9">
          <w:rPr>
            <w:noProof/>
          </w:rPr>
          <w:instrText xml:space="preserve">" </w:instrText>
        </w:r>
        <w:r w:rsidR="00EC58C9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stilskih določb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9F6F9E4" w14:textId="4FFB900A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6" w:anchor="_Toc132752968" w:history="1">
        <w:r w:rsidRPr="00FE003D">
          <w:rPr>
            <w:rStyle w:val="Hiperpovezava"/>
            <w:noProof/>
          </w:rPr>
          <w:t>Izsek 4: Primer uporabe obljub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2DD958A" w14:textId="0470EEE0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7" w:anchor="_Toc132752969" w:history="1">
        <w:r w:rsidRPr="00FE003D">
          <w:rPr>
            <w:rStyle w:val="Hiperpovezava"/>
            <w:noProof/>
          </w:rPr>
          <w:t>Izsek 5: Primer asinhrone funkcije z async</w:t>
        </w:r>
        <w:r w:rsidR="001E7C77">
          <w:rPr>
            <w:rStyle w:val="Hiperpovezava"/>
            <w:noProof/>
          </w:rPr>
          <w:fldChar w:fldCharType="begin"/>
        </w:r>
        <w:r w:rsidR="001E7C77">
          <w:rPr>
            <w:noProof/>
          </w:rPr>
          <w:instrText xml:space="preserve"> XE "</w:instrText>
        </w:r>
        <w:r w:rsidR="001E7C77" w:rsidRPr="00C96CFB">
          <w:rPr>
            <w:i/>
            <w:iCs/>
            <w:noProof/>
          </w:rPr>
          <w:instrText>async</w:instrText>
        </w:r>
        <w:r w:rsidR="001E7C77">
          <w:rPr>
            <w:noProof/>
          </w:rPr>
          <w:instrText xml:space="preserve">" </w:instrText>
        </w:r>
        <w:r w:rsidR="001E7C77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>/await</w:t>
        </w:r>
        <w:r w:rsidR="001E7C77">
          <w:rPr>
            <w:rStyle w:val="Hiperpovezava"/>
            <w:noProof/>
          </w:rPr>
          <w:fldChar w:fldCharType="begin"/>
        </w:r>
        <w:r w:rsidR="001E7C77">
          <w:rPr>
            <w:noProof/>
          </w:rPr>
          <w:instrText xml:space="preserve"> XE "</w:instrText>
        </w:r>
        <w:r w:rsidR="001E7C77" w:rsidRPr="00736377">
          <w:rPr>
            <w:i/>
            <w:iCs/>
            <w:noProof/>
          </w:rPr>
          <w:instrText>await</w:instrText>
        </w:r>
        <w:r w:rsidR="001E7C77">
          <w:rPr>
            <w:noProof/>
          </w:rPr>
          <w:instrText xml:space="preserve">" </w:instrText>
        </w:r>
        <w:r w:rsidR="001E7C77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9BEB6AF" w14:textId="4A213B96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8" w:anchor="_Toc132752970" w:history="1">
        <w:r w:rsidRPr="00FE003D">
          <w:rPr>
            <w:rStyle w:val="Hiperpovezava"/>
            <w:noProof/>
          </w:rPr>
          <w:t>Izsek 6: Kreiranje express aplikacije</w:t>
        </w:r>
        <w:r w:rsidR="00504942">
          <w:rPr>
            <w:rStyle w:val="Hiperpovezava"/>
            <w:noProof/>
          </w:rPr>
          <w:fldChar w:fldCharType="begin"/>
        </w:r>
        <w:r w:rsidR="00504942">
          <w:rPr>
            <w:noProof/>
          </w:rPr>
          <w:instrText xml:space="preserve"> XE "</w:instrText>
        </w:r>
        <w:r w:rsidR="00504942" w:rsidRPr="00AA5219">
          <w:rPr>
            <w:noProof/>
          </w:rPr>
          <w:instrText>aplikacije</w:instrText>
        </w:r>
        <w:r w:rsidR="00504942">
          <w:rPr>
            <w:noProof/>
          </w:rPr>
          <w:instrText xml:space="preserve">" </w:instrText>
        </w:r>
        <w:r w:rsidR="00504942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473329C" w14:textId="74C8BFAC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39" w:anchor="_Toc132752971" w:history="1">
        <w:r w:rsidRPr="00FE003D">
          <w:rPr>
            <w:rStyle w:val="Hiperpovezava"/>
            <w:noProof/>
          </w:rPr>
          <w:t>Izsek 7: Dodajanje funkcionalnosti express aplikaciji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2697F1D" w14:textId="1F762B61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0" w:anchor="_Toc132752972" w:history="1">
        <w:r w:rsidRPr="00FE003D">
          <w:rPr>
            <w:rStyle w:val="Hiperpovezava"/>
            <w:noProof/>
          </w:rPr>
          <w:t>Izsek 8: Funkcija za express GET</w:t>
        </w:r>
        <w:r w:rsidR="00B90DBD">
          <w:rPr>
            <w:rStyle w:val="Hiperpovezava"/>
            <w:noProof/>
          </w:rPr>
          <w:fldChar w:fldCharType="begin"/>
        </w:r>
        <w:r w:rsidR="00B90DBD">
          <w:rPr>
            <w:noProof/>
          </w:rPr>
          <w:instrText xml:space="preserve"> XE "</w:instrText>
        </w:r>
        <w:r w:rsidR="00B90DBD" w:rsidRPr="00D90465">
          <w:rPr>
            <w:noProof/>
          </w:rPr>
          <w:instrText>GET</w:instrText>
        </w:r>
        <w:r w:rsidR="00B90DBD">
          <w:rPr>
            <w:noProof/>
          </w:rPr>
          <w:instrText xml:space="preserve">" </w:instrText>
        </w:r>
        <w:r w:rsidR="00B90DBD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zahtevo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43E395B" w14:textId="0789D57D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1" w:anchor="_Toc132752973" w:history="1">
        <w:r w:rsidRPr="00FE003D">
          <w:rPr>
            <w:rStyle w:val="Hiperpovezava"/>
            <w:noProof/>
          </w:rPr>
          <w:t>Izsek 9: Funkcija za express DELETE</w:t>
        </w:r>
        <w:r w:rsidR="00B90DBD">
          <w:rPr>
            <w:rStyle w:val="Hiperpovezava"/>
            <w:noProof/>
          </w:rPr>
          <w:fldChar w:fldCharType="begin"/>
        </w:r>
        <w:r w:rsidR="00B90DBD">
          <w:rPr>
            <w:noProof/>
          </w:rPr>
          <w:instrText xml:space="preserve"> XE "</w:instrText>
        </w:r>
        <w:r w:rsidR="00B90DBD" w:rsidRPr="00A356F2">
          <w:rPr>
            <w:noProof/>
          </w:rPr>
          <w:instrText>DELETE</w:instrText>
        </w:r>
        <w:r w:rsidR="00B90DBD">
          <w:rPr>
            <w:noProof/>
          </w:rPr>
          <w:instrText xml:space="preserve">" </w:instrText>
        </w:r>
        <w:r w:rsidR="00B90DBD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zahtevo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22B05EA" w14:textId="3A4CD348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2" w:anchor="_Toc132752974" w:history="1">
        <w:r w:rsidRPr="00FE003D">
          <w:rPr>
            <w:rStyle w:val="Hiperpovezava"/>
            <w:noProof/>
          </w:rPr>
          <w:t>Izsek 10: Funkcija za express POST</w:t>
        </w:r>
        <w:r w:rsidR="00B90DBD">
          <w:rPr>
            <w:rStyle w:val="Hiperpovezava"/>
            <w:noProof/>
          </w:rPr>
          <w:fldChar w:fldCharType="begin"/>
        </w:r>
        <w:r w:rsidR="00B90DBD">
          <w:rPr>
            <w:noProof/>
          </w:rPr>
          <w:instrText xml:space="preserve"> XE "</w:instrText>
        </w:r>
        <w:r w:rsidR="00B90DBD" w:rsidRPr="00CC13F0">
          <w:rPr>
            <w:noProof/>
          </w:rPr>
          <w:instrText>POST</w:instrText>
        </w:r>
        <w:r w:rsidR="00B90DBD">
          <w:rPr>
            <w:noProof/>
          </w:rPr>
          <w:instrText xml:space="preserve">" </w:instrText>
        </w:r>
        <w:r w:rsidR="00B90DBD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zahtevo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78EC224" w14:textId="5F1F954D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3" w:anchor="_Toc132752975" w:history="1">
        <w:r w:rsidRPr="00FE003D">
          <w:rPr>
            <w:rStyle w:val="Hiperpovezava"/>
            <w:noProof/>
          </w:rPr>
          <w:t>Izsek 11: Axios</w:t>
        </w:r>
        <w:r w:rsidR="008B7803">
          <w:rPr>
            <w:rStyle w:val="Hiperpovezava"/>
            <w:noProof/>
          </w:rPr>
          <w:fldChar w:fldCharType="begin"/>
        </w:r>
        <w:r w:rsidR="008B7803">
          <w:rPr>
            <w:noProof/>
          </w:rPr>
          <w:instrText xml:space="preserve"> XE "</w:instrText>
        </w:r>
        <w:r w:rsidR="008B7803" w:rsidRPr="00613062">
          <w:rPr>
            <w:noProof/>
          </w:rPr>
          <w:instrText>Axios</w:instrText>
        </w:r>
        <w:r w:rsidR="008B7803">
          <w:rPr>
            <w:noProof/>
          </w:rPr>
          <w:instrText xml:space="preserve">" </w:instrText>
        </w:r>
        <w:r w:rsidR="008B7803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GET</w:t>
        </w:r>
        <w:r w:rsidR="00B90DBD">
          <w:rPr>
            <w:rStyle w:val="Hiperpovezava"/>
            <w:noProof/>
          </w:rPr>
          <w:fldChar w:fldCharType="begin"/>
        </w:r>
        <w:r w:rsidR="00B90DBD">
          <w:rPr>
            <w:noProof/>
          </w:rPr>
          <w:instrText xml:space="preserve"> XE "</w:instrText>
        </w:r>
        <w:r w:rsidR="00B90DBD" w:rsidRPr="00D90465">
          <w:rPr>
            <w:noProof/>
          </w:rPr>
          <w:instrText>GET</w:instrText>
        </w:r>
        <w:r w:rsidR="00B90DBD">
          <w:rPr>
            <w:noProof/>
          </w:rPr>
          <w:instrText xml:space="preserve">" </w:instrText>
        </w:r>
        <w:r w:rsidR="00B90DBD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zahteva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ABABAA3" w14:textId="3E364959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4" w:anchor="_Toc132752976" w:history="1">
        <w:r w:rsidRPr="00FE003D">
          <w:rPr>
            <w:rStyle w:val="Hiperpovezava"/>
            <w:noProof/>
          </w:rPr>
          <w:t>Izsek 12: Axios</w:t>
        </w:r>
        <w:r w:rsidR="008B7803">
          <w:rPr>
            <w:rStyle w:val="Hiperpovezava"/>
            <w:noProof/>
          </w:rPr>
          <w:fldChar w:fldCharType="begin"/>
        </w:r>
        <w:r w:rsidR="008B7803">
          <w:rPr>
            <w:noProof/>
          </w:rPr>
          <w:instrText xml:space="preserve"> XE "</w:instrText>
        </w:r>
        <w:r w:rsidR="008B7803" w:rsidRPr="00613062">
          <w:rPr>
            <w:noProof/>
          </w:rPr>
          <w:instrText>Axios</w:instrText>
        </w:r>
        <w:r w:rsidR="008B7803">
          <w:rPr>
            <w:noProof/>
          </w:rPr>
          <w:instrText xml:space="preserve">" </w:instrText>
        </w:r>
        <w:r w:rsidR="008B7803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POST</w:t>
        </w:r>
        <w:r w:rsidR="00B90DBD">
          <w:rPr>
            <w:rStyle w:val="Hiperpovezava"/>
            <w:noProof/>
          </w:rPr>
          <w:fldChar w:fldCharType="begin"/>
        </w:r>
        <w:r w:rsidR="00B90DBD">
          <w:rPr>
            <w:noProof/>
          </w:rPr>
          <w:instrText xml:space="preserve"> XE "</w:instrText>
        </w:r>
        <w:r w:rsidR="00B90DBD" w:rsidRPr="00CC13F0">
          <w:rPr>
            <w:noProof/>
          </w:rPr>
          <w:instrText>POST</w:instrText>
        </w:r>
        <w:r w:rsidR="00B90DBD">
          <w:rPr>
            <w:noProof/>
          </w:rPr>
          <w:instrText xml:space="preserve">" </w:instrText>
        </w:r>
        <w:r w:rsidR="00B90DBD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zahteva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896FE11" w14:textId="36FC7008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5" w:anchor="_Toc132752977" w:history="1">
        <w:r w:rsidRPr="00FE003D">
          <w:rPr>
            <w:rStyle w:val="Hiperpovezava"/>
            <w:noProof/>
          </w:rPr>
          <w:t>Izsek 13: Vnosno polje za slike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39DBFF3" w14:textId="20209ADD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6" w:anchor="_Toc132752978" w:history="1">
        <w:r w:rsidRPr="00FE003D">
          <w:rPr>
            <w:rStyle w:val="Hiperpovezava"/>
            <w:noProof/>
          </w:rPr>
          <w:t>Izsek 14: Pridobivanje slik izdelkov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D984B9" w14:textId="7A0E76C6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7" w:anchor="_Toc132752979" w:history="1">
        <w:r w:rsidRPr="00FE003D">
          <w:rPr>
            <w:rStyle w:val="Hiperpovezava"/>
            <w:noProof/>
          </w:rPr>
          <w:t>Izsek 15: Primer programske komponente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4C596EF" w14:textId="5BFD673D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8" w:anchor="_Toc132752980" w:history="1">
        <w:r w:rsidRPr="00FE003D">
          <w:rPr>
            <w:rStyle w:val="Hiperpovezava"/>
            <w:noProof/>
          </w:rPr>
          <w:t>Izsek 16: Uporaba useState</w:t>
        </w:r>
        <w:r w:rsidR="001C4A27">
          <w:rPr>
            <w:rStyle w:val="Hiperpovezava"/>
            <w:noProof/>
          </w:rPr>
          <w:fldChar w:fldCharType="begin"/>
        </w:r>
        <w:r w:rsidR="001C4A27">
          <w:rPr>
            <w:noProof/>
          </w:rPr>
          <w:instrText xml:space="preserve"> XE "</w:instrText>
        </w:r>
        <w:r w:rsidR="001C4A27" w:rsidRPr="008C7F68">
          <w:rPr>
            <w:noProof/>
          </w:rPr>
          <w:instrText>useState</w:instrText>
        </w:r>
        <w:r w:rsidR="001C4A27">
          <w:rPr>
            <w:noProof/>
          </w:rPr>
          <w:instrText xml:space="preserve">" </w:instrText>
        </w:r>
        <w:r w:rsidR="001C4A27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B3C0D9C" w14:textId="5DD315C4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49" w:anchor="_Toc132752981" w:history="1">
        <w:r w:rsidRPr="00FE003D">
          <w:rPr>
            <w:rStyle w:val="Hiperpovezava"/>
            <w:noProof/>
          </w:rPr>
          <w:t>Izsek 17: Nastavljanje nove vrednosti</w:t>
        </w:r>
        <w:r w:rsidR="00672CC2">
          <w:rPr>
            <w:rStyle w:val="Hiperpovezava"/>
            <w:noProof/>
          </w:rPr>
          <w:fldChar w:fldCharType="begin"/>
        </w:r>
        <w:r w:rsidR="00672CC2">
          <w:rPr>
            <w:noProof/>
          </w:rPr>
          <w:instrText xml:space="preserve"> XE "</w:instrText>
        </w:r>
        <w:r w:rsidR="00672CC2" w:rsidRPr="00C650EE">
          <w:rPr>
            <w:noProof/>
          </w:rPr>
          <w:instrText>vrednosti</w:instrText>
        </w:r>
        <w:r w:rsidR="00672CC2">
          <w:rPr>
            <w:noProof/>
          </w:rPr>
          <w:instrText xml:space="preserve">" </w:instrText>
        </w:r>
        <w:r w:rsidR="00672CC2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objekta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9E3221E" w14:textId="6B737A04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0" w:anchor="_Toc132752982" w:history="1">
        <w:r w:rsidRPr="00FE003D">
          <w:rPr>
            <w:rStyle w:val="Hiperpovezava"/>
            <w:noProof/>
          </w:rPr>
          <w:t>Izsek 18: Spread operator na tabeli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9A0A9E6" w14:textId="187AFE81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1" w:anchor="_Toc132752983" w:history="1">
        <w:r w:rsidRPr="00FE003D">
          <w:rPr>
            <w:rStyle w:val="Hiperpovezava"/>
            <w:noProof/>
          </w:rPr>
          <w:t>Izsek 19: Nakupovalni kontekst</w:t>
        </w:r>
        <w:r w:rsidR="00934204">
          <w:rPr>
            <w:rStyle w:val="Hiperpovezava"/>
            <w:noProof/>
          </w:rPr>
          <w:fldChar w:fldCharType="begin"/>
        </w:r>
        <w:r w:rsidR="00934204">
          <w:rPr>
            <w:noProof/>
          </w:rPr>
          <w:instrText xml:space="preserve"> XE "</w:instrText>
        </w:r>
        <w:r w:rsidR="00934204" w:rsidRPr="00FC1269">
          <w:rPr>
            <w:noProof/>
          </w:rPr>
          <w:instrText>kontekst</w:instrText>
        </w:r>
        <w:r w:rsidR="00934204">
          <w:rPr>
            <w:noProof/>
          </w:rPr>
          <w:instrText xml:space="preserve">" </w:instrText>
        </w:r>
        <w:r w:rsidR="00934204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A29D98" w14:textId="3E6058A6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2" w:anchor="_Toc132752984" w:history="1">
        <w:r w:rsidRPr="00FE003D">
          <w:rPr>
            <w:rStyle w:val="Hiperpovezava"/>
            <w:noProof/>
          </w:rPr>
          <w:t>Izsek 20: Uporaba ponudnika konteksta</w:t>
        </w:r>
        <w:r w:rsidR="00934204">
          <w:rPr>
            <w:rStyle w:val="Hiperpovezava"/>
            <w:noProof/>
          </w:rPr>
          <w:fldChar w:fldCharType="begin"/>
        </w:r>
        <w:r w:rsidR="00934204">
          <w:rPr>
            <w:noProof/>
          </w:rPr>
          <w:instrText xml:space="preserve"> XE "</w:instrText>
        </w:r>
        <w:r w:rsidR="00934204" w:rsidRPr="00440B41">
          <w:rPr>
            <w:noProof/>
          </w:rPr>
          <w:instrText>konteksta</w:instrText>
        </w:r>
        <w:r w:rsidR="00934204">
          <w:rPr>
            <w:noProof/>
          </w:rPr>
          <w:instrText xml:space="preserve">" </w:instrText>
        </w:r>
        <w:r w:rsidR="00934204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0849D2B" w14:textId="54A3DFBE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3" w:anchor="_Toc132752985" w:history="1">
        <w:r w:rsidRPr="00FE003D">
          <w:rPr>
            <w:rStyle w:val="Hiperpovezava"/>
            <w:noProof/>
          </w:rPr>
          <w:t>Izsek 21: Pridobivanje konteksta</w:t>
        </w:r>
        <w:r w:rsidR="00934204">
          <w:rPr>
            <w:rStyle w:val="Hiperpovezava"/>
            <w:noProof/>
          </w:rPr>
          <w:fldChar w:fldCharType="begin"/>
        </w:r>
        <w:r w:rsidR="00934204">
          <w:rPr>
            <w:noProof/>
          </w:rPr>
          <w:instrText xml:space="preserve"> XE "</w:instrText>
        </w:r>
        <w:r w:rsidR="00934204" w:rsidRPr="00440B41">
          <w:rPr>
            <w:noProof/>
          </w:rPr>
          <w:instrText>konteksta</w:instrText>
        </w:r>
        <w:r w:rsidR="00934204">
          <w:rPr>
            <w:noProof/>
          </w:rPr>
          <w:instrText xml:space="preserve">" </w:instrText>
        </w:r>
        <w:r w:rsidR="00934204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 useContext</w:t>
        </w:r>
        <w:r w:rsidR="001C4A27">
          <w:rPr>
            <w:rStyle w:val="Hiperpovezava"/>
            <w:noProof/>
          </w:rPr>
          <w:fldChar w:fldCharType="begin"/>
        </w:r>
        <w:r w:rsidR="001C4A27">
          <w:rPr>
            <w:noProof/>
          </w:rPr>
          <w:instrText xml:space="preserve"> XE "</w:instrText>
        </w:r>
        <w:r w:rsidR="001C4A27" w:rsidRPr="002B59AA">
          <w:rPr>
            <w:noProof/>
          </w:rPr>
          <w:instrText>useContext</w:instrText>
        </w:r>
        <w:r w:rsidR="001C4A27">
          <w:rPr>
            <w:noProof/>
          </w:rPr>
          <w:instrText xml:space="preserve">" </w:instrText>
        </w:r>
        <w:r w:rsidR="001C4A27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A8E695D" w14:textId="6BE379E1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4" w:anchor="_Toc132752986" w:history="1">
        <w:r w:rsidRPr="00FE003D">
          <w:rPr>
            <w:rStyle w:val="Hiperpovezava"/>
            <w:noProof/>
          </w:rPr>
          <w:t>Izsek 22: Uporaba useRef</w:t>
        </w:r>
        <w:r w:rsidR="001C4A27">
          <w:rPr>
            <w:rStyle w:val="Hiperpovezava"/>
            <w:noProof/>
          </w:rPr>
          <w:fldChar w:fldCharType="begin"/>
        </w:r>
        <w:r w:rsidR="001C4A27">
          <w:rPr>
            <w:noProof/>
          </w:rPr>
          <w:instrText xml:space="preserve"> XE "</w:instrText>
        </w:r>
        <w:r w:rsidR="001C4A27" w:rsidRPr="007F5367">
          <w:rPr>
            <w:noProof/>
          </w:rPr>
          <w:instrText>useRef</w:instrText>
        </w:r>
        <w:r w:rsidR="001C4A27">
          <w:rPr>
            <w:noProof/>
          </w:rPr>
          <w:instrText xml:space="preserve">" </w:instrText>
        </w:r>
        <w:r w:rsidR="001C4A27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za predhodni odmik</w:t>
        </w:r>
        <w:r w:rsidR="00BA00AF">
          <w:rPr>
            <w:rStyle w:val="Hiperpovezava"/>
            <w:noProof/>
          </w:rPr>
          <w:fldChar w:fldCharType="begin"/>
        </w:r>
        <w:r w:rsidR="00BA00AF">
          <w:rPr>
            <w:noProof/>
          </w:rPr>
          <w:instrText xml:space="preserve"> XE "</w:instrText>
        </w:r>
        <w:r w:rsidR="00BA00AF" w:rsidRPr="003C3CBD">
          <w:rPr>
            <w:noProof/>
          </w:rPr>
          <w:instrText>odmik</w:instrText>
        </w:r>
        <w:r w:rsidR="00BA00AF">
          <w:rPr>
            <w:noProof/>
          </w:rPr>
          <w:instrText xml:space="preserve">" </w:instrText>
        </w:r>
        <w:r w:rsidR="00BA00AF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strani (100)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46D0076" w14:textId="53CFF2ED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5" w:anchor="_Toc132752987" w:history="1">
        <w:r w:rsidRPr="00FE003D">
          <w:rPr>
            <w:rStyle w:val="Hiperpovezava"/>
            <w:noProof/>
          </w:rPr>
          <w:t>Izsek 23: Element za samodejni premik pogleda strani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4B76305" w14:textId="0B4EB610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6" w:anchor="_Toc132752988" w:history="1">
        <w:r w:rsidRPr="00FE003D">
          <w:rPr>
            <w:rStyle w:val="Hiperpovezava"/>
            <w:noProof/>
          </w:rPr>
          <w:t>Izsek 24: Uporaba useRef</w:t>
        </w:r>
        <w:r w:rsidR="001C4A27">
          <w:rPr>
            <w:rStyle w:val="Hiperpovezava"/>
            <w:noProof/>
          </w:rPr>
          <w:fldChar w:fldCharType="begin"/>
        </w:r>
        <w:r w:rsidR="001C4A27">
          <w:rPr>
            <w:noProof/>
          </w:rPr>
          <w:instrText xml:space="preserve"> XE "</w:instrText>
        </w:r>
        <w:r w:rsidR="001C4A27" w:rsidRPr="007F5367">
          <w:rPr>
            <w:noProof/>
          </w:rPr>
          <w:instrText>useRef</w:instrText>
        </w:r>
        <w:r w:rsidR="001C4A27">
          <w:rPr>
            <w:noProof/>
          </w:rPr>
          <w:instrText xml:space="preserve">" </w:instrText>
        </w:r>
        <w:r w:rsidR="001C4A27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na elementih JSX</w:t>
        </w:r>
        <w:r w:rsidR="0078577C">
          <w:rPr>
            <w:rStyle w:val="Hiperpovezava"/>
            <w:noProof/>
          </w:rPr>
          <w:fldChar w:fldCharType="begin"/>
        </w:r>
        <w:r w:rsidR="0078577C">
          <w:rPr>
            <w:noProof/>
          </w:rPr>
          <w:instrText xml:space="preserve"> XE "</w:instrText>
        </w:r>
        <w:r w:rsidR="0078577C" w:rsidRPr="00D953D5">
          <w:rPr>
            <w:noProof/>
          </w:rPr>
          <w:instrText>JSX</w:instrText>
        </w:r>
        <w:r w:rsidR="0078577C">
          <w:rPr>
            <w:noProof/>
          </w:rPr>
          <w:instrText xml:space="preserve">" </w:instrText>
        </w:r>
        <w:r w:rsidR="0078577C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A5E7A7B" w14:textId="7366AFB5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7" w:anchor="_Toc132752989" w:history="1">
        <w:r w:rsidRPr="00FE003D">
          <w:rPr>
            <w:rStyle w:val="Hiperpovezava"/>
            <w:noProof/>
          </w:rPr>
          <w:t>Izsek 25: Uporaba funkcije preventDefault() pri obrazcu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58D74FB" w14:textId="69AFAD0F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8" w:anchor="_Toc132752990" w:history="1">
        <w:r w:rsidRPr="00FE003D">
          <w:rPr>
            <w:rStyle w:val="Hiperpovezava"/>
            <w:noProof/>
          </w:rPr>
          <w:t>Izsek 26: Programska koda za gumb</w:t>
        </w:r>
        <w:r w:rsidR="00BA00AF">
          <w:rPr>
            <w:rStyle w:val="Hiperpovezava"/>
            <w:noProof/>
          </w:rPr>
          <w:fldChar w:fldCharType="begin"/>
        </w:r>
        <w:r w:rsidR="00BA00AF">
          <w:rPr>
            <w:noProof/>
          </w:rPr>
          <w:instrText xml:space="preserve"> XE "</w:instrText>
        </w:r>
        <w:r w:rsidR="00BA00AF" w:rsidRPr="00C5737F">
          <w:rPr>
            <w:noProof/>
          </w:rPr>
          <w:instrText>gumb</w:instrText>
        </w:r>
        <w:r w:rsidR="00BA00AF">
          <w:rPr>
            <w:noProof/>
          </w:rPr>
          <w:instrText xml:space="preserve">" </w:instrText>
        </w:r>
        <w:r w:rsidR="00BA00AF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iz ProduktC.jsx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ECDB924" w14:textId="707E5532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59" w:anchor="_Toc132752991" w:history="1">
        <w:r w:rsidRPr="00FE003D">
          <w:rPr>
            <w:rStyle w:val="Hiperpovezava"/>
            <w:noProof/>
          </w:rPr>
          <w:t>Izsek 27: Uporaba useEffect</w:t>
        </w:r>
        <w:r w:rsidR="009C5C6A">
          <w:rPr>
            <w:rStyle w:val="Hiperpovezava"/>
            <w:noProof/>
          </w:rPr>
          <w:fldChar w:fldCharType="begin"/>
        </w:r>
        <w:r w:rsidR="009C5C6A">
          <w:rPr>
            <w:noProof/>
          </w:rPr>
          <w:instrText xml:space="preserve"> XE "</w:instrText>
        </w:r>
        <w:r w:rsidR="009C5C6A" w:rsidRPr="00E73EF1">
          <w:rPr>
            <w:noProof/>
          </w:rPr>
          <w:instrText>useEffect</w:instrText>
        </w:r>
        <w:r w:rsidR="009C5C6A">
          <w:rPr>
            <w:noProof/>
          </w:rPr>
          <w:instrText xml:space="preserve">" </w:instrText>
        </w:r>
        <w:r w:rsidR="009C5C6A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za pridobivanje vloge uporabnika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54492DD" w14:textId="7CEAE512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0" w:anchor="_Toc132752992" w:history="1">
        <w:r w:rsidRPr="00FE003D">
          <w:rPr>
            <w:rStyle w:val="Hiperpovezava"/>
            <w:noProof/>
          </w:rPr>
          <w:t>Izsek 28: Uporaba useCallback</w:t>
        </w:r>
        <w:r w:rsidR="00335CF6">
          <w:rPr>
            <w:rStyle w:val="Hiperpovezava"/>
            <w:noProof/>
          </w:rPr>
          <w:fldChar w:fldCharType="begin"/>
        </w:r>
        <w:r w:rsidR="00335CF6">
          <w:rPr>
            <w:noProof/>
          </w:rPr>
          <w:instrText xml:space="preserve"> XE "</w:instrText>
        </w:r>
        <w:r w:rsidR="00335CF6" w:rsidRPr="00A97F3F">
          <w:rPr>
            <w:noProof/>
          </w:rPr>
          <w:instrText>useCallback</w:instrText>
        </w:r>
        <w:r w:rsidR="00335CF6">
          <w:rPr>
            <w:noProof/>
          </w:rPr>
          <w:instrText xml:space="preserve">" </w:instrText>
        </w:r>
        <w:r w:rsidR="00335CF6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v VsebinaTrgovineC.jsx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2C2FAA2" w14:textId="1D99EF6D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1" w:anchor="_Toc132752993" w:history="1">
        <w:r w:rsidRPr="00FE003D">
          <w:rPr>
            <w:rStyle w:val="Hiperpovezava"/>
            <w:noProof/>
          </w:rPr>
          <w:t>Izsek 29: Prikaz poti</w:t>
        </w:r>
        <w:r w:rsidR="00CE1333">
          <w:rPr>
            <w:rStyle w:val="Hiperpovezava"/>
            <w:noProof/>
          </w:rPr>
          <w:fldChar w:fldCharType="begin"/>
        </w:r>
        <w:r w:rsidR="00CE1333">
          <w:rPr>
            <w:noProof/>
          </w:rPr>
          <w:instrText xml:space="preserve"> XE "</w:instrText>
        </w:r>
        <w:r w:rsidR="00CE1333" w:rsidRPr="00C44786">
          <w:rPr>
            <w:noProof/>
          </w:rPr>
          <w:instrText>poti</w:instrText>
        </w:r>
        <w:r w:rsidR="00CE1333">
          <w:rPr>
            <w:noProof/>
          </w:rPr>
          <w:instrText xml:space="preserve">" </w:instrText>
        </w:r>
        <w:r w:rsidR="00CE1333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React</w:t>
        </w:r>
        <w:r w:rsidR="00504942">
          <w:rPr>
            <w:rStyle w:val="Hiperpovezava"/>
            <w:noProof/>
          </w:rPr>
          <w:fldChar w:fldCharType="begin"/>
        </w:r>
        <w:r w:rsidR="00504942">
          <w:rPr>
            <w:noProof/>
          </w:rPr>
          <w:instrText xml:space="preserve"> XE "</w:instrText>
        </w:r>
        <w:r w:rsidR="00504942" w:rsidRPr="00B74D91">
          <w:rPr>
            <w:noProof/>
          </w:rPr>
          <w:instrText>React</w:instrText>
        </w:r>
        <w:r w:rsidR="00504942">
          <w:rPr>
            <w:noProof/>
          </w:rPr>
          <w:instrText xml:space="preserve">" </w:instrText>
        </w:r>
        <w:r w:rsidR="00504942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Routerja v App.js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D15E43B" w14:textId="7BE20CCC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2" w:anchor="_Toc132752994" w:history="1">
        <w:r w:rsidRPr="00FE003D">
          <w:rPr>
            <w:rStyle w:val="Hiperpovezava"/>
            <w:noProof/>
          </w:rPr>
          <w:t>Izsek 30: Uporaba Link v navigacijski vrstici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BE17AEF" w14:textId="0E9C9178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3" w:anchor="_Toc132752995" w:history="1">
        <w:r w:rsidRPr="00FE003D">
          <w:rPr>
            <w:rStyle w:val="Hiperpovezava"/>
            <w:noProof/>
          </w:rPr>
          <w:t>Izsek 31: Uporaba useLocation v Avtentikacija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435F1F3" w14:textId="42101160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4" w:anchor="_Toc132752996" w:history="1">
        <w:r w:rsidRPr="00FE003D">
          <w:rPr>
            <w:rStyle w:val="Hiperpovezava"/>
            <w:noProof/>
          </w:rPr>
          <w:t>Izsek 32: Uporaba useNavigate v IzbrisProfilaC.jsx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48FC9ED" w14:textId="68DD4620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5" w:anchor="_Toc132752997" w:history="1">
        <w:r w:rsidRPr="00FE003D">
          <w:rPr>
            <w:rStyle w:val="Hiperpovezava"/>
            <w:noProof/>
          </w:rPr>
          <w:t>Izsek 33: Uporaba zunanjih povezav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B4249FD" w14:textId="7E15EF61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6" w:anchor="_Toc132752998" w:history="1">
        <w:r w:rsidRPr="00FE003D">
          <w:rPr>
            <w:rStyle w:val="Hiperpovezava"/>
            <w:noProof/>
          </w:rPr>
          <w:t>Izsek 34: Drugi način</w:t>
        </w:r>
        <w:r w:rsidR="00CE1333">
          <w:rPr>
            <w:rStyle w:val="Hiperpovezava"/>
            <w:noProof/>
          </w:rPr>
          <w:fldChar w:fldCharType="begin"/>
        </w:r>
        <w:r w:rsidR="00CE1333">
          <w:rPr>
            <w:noProof/>
          </w:rPr>
          <w:instrText xml:space="preserve"> XE "</w:instrText>
        </w:r>
        <w:r w:rsidR="00CE1333" w:rsidRPr="00C3463C">
          <w:rPr>
            <w:noProof/>
          </w:rPr>
          <w:instrText>način</w:instrText>
        </w:r>
        <w:r w:rsidR="00CE1333">
          <w:rPr>
            <w:noProof/>
          </w:rPr>
          <w:instrText xml:space="preserve">" </w:instrText>
        </w:r>
        <w:r w:rsidR="00CE1333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sprejemanja lastnosti</w:t>
        </w:r>
        <w:r w:rsidR="00934204">
          <w:rPr>
            <w:rStyle w:val="Hiperpovezava"/>
            <w:noProof/>
          </w:rPr>
          <w:fldChar w:fldCharType="begin"/>
        </w:r>
        <w:r w:rsidR="00934204">
          <w:rPr>
            <w:noProof/>
          </w:rPr>
          <w:instrText xml:space="preserve"> XE "</w:instrText>
        </w:r>
        <w:r w:rsidR="00934204" w:rsidRPr="00E12AE0">
          <w:rPr>
            <w:noProof/>
          </w:rPr>
          <w:instrText>lastnosti</w:instrText>
        </w:r>
        <w:r w:rsidR="00934204">
          <w:rPr>
            <w:noProof/>
          </w:rPr>
          <w:instrText xml:space="preserve">" </w:instrText>
        </w:r>
        <w:r w:rsidR="00934204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91D2DEE" w14:textId="0A0984DB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7" w:anchor="_Toc132752999" w:history="1">
        <w:r w:rsidRPr="00FE003D">
          <w:rPr>
            <w:rStyle w:val="Hiperpovezava"/>
            <w:noProof/>
          </w:rPr>
          <w:t>Izsek 35: Podajanje lastnosti</w:t>
        </w:r>
        <w:r w:rsidR="00934204">
          <w:rPr>
            <w:rStyle w:val="Hiperpovezava"/>
            <w:noProof/>
          </w:rPr>
          <w:fldChar w:fldCharType="begin"/>
        </w:r>
        <w:r w:rsidR="00934204">
          <w:rPr>
            <w:noProof/>
          </w:rPr>
          <w:instrText xml:space="preserve"> XE "</w:instrText>
        </w:r>
        <w:r w:rsidR="00934204" w:rsidRPr="00E12AE0">
          <w:rPr>
            <w:noProof/>
          </w:rPr>
          <w:instrText>lastnosti</w:instrText>
        </w:r>
        <w:r w:rsidR="00934204">
          <w:rPr>
            <w:noProof/>
          </w:rPr>
          <w:instrText xml:space="preserve">" </w:instrText>
        </w:r>
        <w:r w:rsidR="00934204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nadrejene komponente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_Toc132752999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F77ADB9" w14:textId="211F75FC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8" w:anchor="_Toc132753000" w:history="1">
        <w:r w:rsidRPr="00FE003D">
          <w:rPr>
            <w:rStyle w:val="Hiperpovezava"/>
            <w:noProof/>
          </w:rPr>
          <w:t>Izsek 36: Prvi način</w:t>
        </w:r>
        <w:r w:rsidR="00CE1333">
          <w:rPr>
            <w:rStyle w:val="Hiperpovezava"/>
            <w:noProof/>
          </w:rPr>
          <w:fldChar w:fldCharType="begin"/>
        </w:r>
        <w:r w:rsidR="00CE1333">
          <w:rPr>
            <w:noProof/>
          </w:rPr>
          <w:instrText xml:space="preserve"> XE "</w:instrText>
        </w:r>
        <w:r w:rsidR="00CE1333" w:rsidRPr="00C3463C">
          <w:rPr>
            <w:noProof/>
          </w:rPr>
          <w:instrText>način</w:instrText>
        </w:r>
        <w:r w:rsidR="00CE1333">
          <w:rPr>
            <w:noProof/>
          </w:rPr>
          <w:instrText xml:space="preserve">" </w:instrText>
        </w:r>
        <w:r w:rsidR="00CE1333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sprejemanja lastnosti</w:t>
        </w:r>
        <w:r w:rsidR="00934204">
          <w:rPr>
            <w:rStyle w:val="Hiperpovezava"/>
            <w:noProof/>
          </w:rPr>
          <w:fldChar w:fldCharType="begin"/>
        </w:r>
        <w:r w:rsidR="00934204">
          <w:rPr>
            <w:noProof/>
          </w:rPr>
          <w:instrText xml:space="preserve"> XE "</w:instrText>
        </w:r>
        <w:r w:rsidR="00934204" w:rsidRPr="00E12AE0">
          <w:rPr>
            <w:noProof/>
          </w:rPr>
          <w:instrText>lastnosti</w:instrText>
        </w:r>
        <w:r w:rsidR="00934204">
          <w:rPr>
            <w:noProof/>
          </w:rPr>
          <w:instrText xml:space="preserve">" </w:instrText>
        </w:r>
        <w:r w:rsidR="00934204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D5056C4" w14:textId="043FC065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69" w:anchor="_Toc132753001" w:history="1">
        <w:r w:rsidRPr="00FE003D">
          <w:rPr>
            <w:rStyle w:val="Hiperpovezava"/>
            <w:noProof/>
          </w:rPr>
          <w:t>Izsek 37: Stilska določila za elemente z atributom className='poljeProdukta'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E1D7EC3" w14:textId="3A40BE22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0" w:anchor="_Toc132753002" w:history="1">
        <w:r w:rsidRPr="00FE003D">
          <w:rPr>
            <w:rStyle w:val="Hiperpovezava"/>
            <w:noProof/>
          </w:rPr>
          <w:t>Izsek 38: Element &lt;div&gt; z atributom className='poljeProdukta'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C94C580" w14:textId="654CE539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1" w:anchor="_Toc132753003" w:history="1">
        <w:r w:rsidRPr="00FE003D">
          <w:rPr>
            <w:rStyle w:val="Hiperpovezava"/>
            <w:noProof/>
          </w:rPr>
          <w:t>Izsek 39: Ukaz za statično</w:t>
        </w:r>
        <w:r w:rsidR="00F46FD6">
          <w:rPr>
            <w:rStyle w:val="Hiperpovezava"/>
            <w:noProof/>
          </w:rPr>
          <w:fldChar w:fldCharType="begin"/>
        </w:r>
        <w:r w:rsidR="00F46FD6">
          <w:rPr>
            <w:noProof/>
          </w:rPr>
          <w:instrText xml:space="preserve"> XE "</w:instrText>
        </w:r>
        <w:r w:rsidR="00F46FD6" w:rsidRPr="00257E70">
          <w:rPr>
            <w:noProof/>
          </w:rPr>
          <w:instrText>statično</w:instrText>
        </w:r>
        <w:r w:rsidR="00F46FD6">
          <w:rPr>
            <w:noProof/>
          </w:rPr>
          <w:instrText xml:space="preserve">" </w:instrText>
        </w:r>
        <w:r w:rsidR="00F46FD6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oddajanje aplikacije</w:t>
        </w:r>
        <w:r w:rsidR="00504942">
          <w:rPr>
            <w:rStyle w:val="Hiperpovezava"/>
            <w:noProof/>
          </w:rPr>
          <w:fldChar w:fldCharType="begin"/>
        </w:r>
        <w:r w:rsidR="00504942">
          <w:rPr>
            <w:noProof/>
          </w:rPr>
          <w:instrText xml:space="preserve"> XE "</w:instrText>
        </w:r>
        <w:r w:rsidR="00504942" w:rsidRPr="00AA5219">
          <w:rPr>
            <w:noProof/>
          </w:rPr>
          <w:instrText>aplikacije</w:instrText>
        </w:r>
        <w:r w:rsidR="00504942">
          <w:rPr>
            <w:noProof/>
          </w:rPr>
          <w:instrText xml:space="preserve">" </w:instrText>
        </w:r>
        <w:r w:rsidR="00504942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2697DFE" w14:textId="48C846AD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2" w:anchor="_Toc132753004" w:history="1">
        <w:r w:rsidRPr="00FE003D">
          <w:rPr>
            <w:rStyle w:val="Hiperpovezava"/>
            <w:noProof/>
          </w:rPr>
          <w:t>Izsek 40: Batch datoteka</w:t>
        </w:r>
        <w:r w:rsidR="00934204">
          <w:rPr>
            <w:rStyle w:val="Hiperpovezava"/>
            <w:noProof/>
          </w:rPr>
          <w:fldChar w:fldCharType="begin"/>
        </w:r>
        <w:r w:rsidR="00934204">
          <w:rPr>
            <w:noProof/>
          </w:rPr>
          <w:instrText xml:space="preserve"> XE "</w:instrText>
        </w:r>
        <w:r w:rsidR="00934204" w:rsidRPr="00CA3BD9">
          <w:rPr>
            <w:noProof/>
          </w:rPr>
          <w:instrText>datoteka</w:instrText>
        </w:r>
        <w:r w:rsidR="00934204">
          <w:rPr>
            <w:noProof/>
          </w:rPr>
          <w:instrText xml:space="preserve">" </w:instrText>
        </w:r>
        <w:r w:rsidR="00934204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za lokalni zagon</w:t>
        </w:r>
        <w:r w:rsidR="00F46FD6">
          <w:rPr>
            <w:rStyle w:val="Hiperpovezava"/>
            <w:noProof/>
          </w:rPr>
          <w:fldChar w:fldCharType="begin"/>
        </w:r>
        <w:r w:rsidR="00F46FD6">
          <w:rPr>
            <w:noProof/>
          </w:rPr>
          <w:instrText xml:space="preserve"> XE "</w:instrText>
        </w:r>
        <w:r w:rsidR="00F46FD6" w:rsidRPr="00AF14C5">
          <w:rPr>
            <w:noProof/>
          </w:rPr>
          <w:instrText>zagon</w:instrText>
        </w:r>
        <w:r w:rsidR="00F46FD6">
          <w:rPr>
            <w:noProof/>
          </w:rPr>
          <w:instrText xml:space="preserve">" </w:instrText>
        </w:r>
        <w:r w:rsidR="00F46FD6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aplikacije</w:t>
        </w:r>
        <w:r w:rsidR="00504942">
          <w:rPr>
            <w:rStyle w:val="Hiperpovezava"/>
            <w:noProof/>
          </w:rPr>
          <w:fldChar w:fldCharType="begin"/>
        </w:r>
        <w:r w:rsidR="00504942">
          <w:rPr>
            <w:noProof/>
          </w:rPr>
          <w:instrText xml:space="preserve"> XE "</w:instrText>
        </w:r>
        <w:r w:rsidR="00504942" w:rsidRPr="00AA5219">
          <w:rPr>
            <w:noProof/>
          </w:rPr>
          <w:instrText>aplikacije</w:instrText>
        </w:r>
        <w:r w:rsidR="00504942">
          <w:rPr>
            <w:noProof/>
          </w:rPr>
          <w:instrText xml:space="preserve">" </w:instrText>
        </w:r>
        <w:r w:rsidR="00504942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4133F7B" w14:textId="76402214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3" w:anchor="_Toc132753005" w:history="1">
        <w:r w:rsidRPr="00FE003D">
          <w:rPr>
            <w:rStyle w:val="Hiperpovezava"/>
            <w:noProof/>
          </w:rPr>
          <w:t>Izsek 41: Ustvarjanje baze podatkov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1773317" w14:textId="5DE711A7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4" w:anchor="_Toc132753006" w:history="1">
        <w:r w:rsidRPr="00FE003D">
          <w:rPr>
            <w:rStyle w:val="Hiperpovezava"/>
            <w:noProof/>
          </w:rPr>
          <w:t>Izsek 42: SQL</w:t>
        </w:r>
        <w:r w:rsidR="00672CC2">
          <w:rPr>
            <w:rStyle w:val="Hiperpovezava"/>
            <w:noProof/>
          </w:rPr>
          <w:fldChar w:fldCharType="begin"/>
        </w:r>
        <w:r w:rsidR="00672CC2">
          <w:rPr>
            <w:noProof/>
          </w:rPr>
          <w:instrText xml:space="preserve"> XE "</w:instrText>
        </w:r>
        <w:r w:rsidR="00672CC2" w:rsidRPr="001A4329">
          <w:rPr>
            <w:noProof/>
          </w:rPr>
          <w:instrText>SQL</w:instrText>
        </w:r>
        <w:r w:rsidR="00672CC2">
          <w:rPr>
            <w:noProof/>
          </w:rPr>
          <w:instrText xml:space="preserve">" </w:instrText>
        </w:r>
        <w:r w:rsidR="00672CC2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stavki za ustvarjanje tabele Stranke_in_zaposleni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4EFD84A" w14:textId="1C8B72D1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5" w:anchor="_Toc132753007" w:history="1">
        <w:r w:rsidRPr="00FE003D">
          <w:rPr>
            <w:rStyle w:val="Hiperpovezava"/>
            <w:noProof/>
          </w:rPr>
          <w:t>Izsek 43: SQL</w:t>
        </w:r>
        <w:r w:rsidR="00672CC2">
          <w:rPr>
            <w:rStyle w:val="Hiperpovezava"/>
            <w:noProof/>
          </w:rPr>
          <w:fldChar w:fldCharType="begin"/>
        </w:r>
        <w:r w:rsidR="00672CC2">
          <w:rPr>
            <w:noProof/>
          </w:rPr>
          <w:instrText xml:space="preserve"> XE "</w:instrText>
        </w:r>
        <w:r w:rsidR="00672CC2" w:rsidRPr="001A4329">
          <w:rPr>
            <w:noProof/>
          </w:rPr>
          <w:instrText>SQL</w:instrText>
        </w:r>
        <w:r w:rsidR="00672CC2">
          <w:rPr>
            <w:noProof/>
          </w:rPr>
          <w:instrText xml:space="preserve">" </w:instrText>
        </w:r>
        <w:r w:rsidR="00672CC2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stavka za dodajanje administratorja</w:t>
        </w:r>
        <w:r w:rsidR="00B90C7B">
          <w:rPr>
            <w:rStyle w:val="Hiperpovezava"/>
            <w:noProof/>
          </w:rPr>
          <w:fldChar w:fldCharType="begin"/>
        </w:r>
        <w:r w:rsidR="00B90C7B">
          <w:rPr>
            <w:noProof/>
          </w:rPr>
          <w:instrText xml:space="preserve"> XE "</w:instrText>
        </w:r>
        <w:r w:rsidR="00B90C7B" w:rsidRPr="00EA5E4E">
          <w:rPr>
            <w:noProof/>
          </w:rPr>
          <w:instrText>administratorja</w:instrText>
        </w:r>
        <w:r w:rsidR="00B90C7B">
          <w:rPr>
            <w:noProof/>
          </w:rPr>
          <w:instrText xml:space="preserve">" </w:instrText>
        </w:r>
        <w:r w:rsidR="00B90C7B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podatkovne baze</w:t>
        </w:r>
        <w:r w:rsidR="00FE535C">
          <w:rPr>
            <w:rStyle w:val="Hiperpovezava"/>
            <w:noProof/>
          </w:rPr>
          <w:fldChar w:fldCharType="begin"/>
        </w:r>
        <w:r w:rsidR="00FE535C">
          <w:rPr>
            <w:noProof/>
          </w:rPr>
          <w:instrText xml:space="preserve"> XE "</w:instrText>
        </w:r>
        <w:r w:rsidR="00FE535C" w:rsidRPr="00210BBF">
          <w:rPr>
            <w:noProof/>
          </w:rPr>
          <w:instrText>podatkovne baze</w:instrText>
        </w:r>
        <w:r w:rsidR="00FE535C">
          <w:rPr>
            <w:noProof/>
          </w:rPr>
          <w:instrText xml:space="preserve">" </w:instrText>
        </w:r>
        <w:r w:rsidR="00FE535C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0496E0A" w14:textId="70B1CF3B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6" w:anchor="_Toc132753008" w:history="1">
        <w:r w:rsidRPr="00FE003D">
          <w:rPr>
            <w:rStyle w:val="Hiperpovezava"/>
            <w:noProof/>
          </w:rPr>
          <w:t>Izsek 44: Povezava .env</w:t>
        </w:r>
        <w:r w:rsidR="00B90C7B">
          <w:rPr>
            <w:rStyle w:val="Hiperpovezava"/>
            <w:noProof/>
          </w:rPr>
          <w:fldChar w:fldCharType="begin"/>
        </w:r>
        <w:r w:rsidR="00B90C7B">
          <w:rPr>
            <w:noProof/>
          </w:rPr>
          <w:instrText xml:space="preserve"> XE "</w:instrText>
        </w:r>
        <w:r w:rsidR="00B90C7B" w:rsidRPr="00252664">
          <w:rPr>
            <w:i/>
            <w:iCs/>
            <w:noProof/>
          </w:rPr>
          <w:instrText>.env</w:instrText>
        </w:r>
        <w:r w:rsidR="00B90C7B">
          <w:rPr>
            <w:noProof/>
          </w:rPr>
          <w:instrText xml:space="preserve">" </w:instrText>
        </w:r>
        <w:r w:rsidR="00B90C7B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s programskimi datotekami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C0F69B2" w14:textId="5ED22A8C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7" w:anchor="_Toc132753009" w:history="1">
        <w:r w:rsidRPr="00FE003D">
          <w:rPr>
            <w:rStyle w:val="Hiperpovezava"/>
            <w:noProof/>
          </w:rPr>
          <w:t>Izsek 45: Uporaba spremenljivk okolja</w:t>
        </w:r>
        <w:r w:rsidR="00B4118A">
          <w:rPr>
            <w:rStyle w:val="Hiperpovezava"/>
            <w:noProof/>
          </w:rPr>
          <w:fldChar w:fldCharType="begin"/>
        </w:r>
        <w:r w:rsidR="00B4118A">
          <w:rPr>
            <w:noProof/>
          </w:rPr>
          <w:instrText xml:space="preserve"> XE "</w:instrText>
        </w:r>
        <w:r w:rsidR="00B4118A" w:rsidRPr="000F6BF1">
          <w:rPr>
            <w:noProof/>
          </w:rPr>
          <w:instrText>spremenljivk okolja</w:instrText>
        </w:r>
        <w:r w:rsidR="00B4118A">
          <w:rPr>
            <w:noProof/>
          </w:rPr>
          <w:instrText xml:space="preserve">" </w:instrText>
        </w:r>
        <w:r w:rsidR="00B4118A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za povezavo s podatkovno bazo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656B95D" w14:textId="72BCEB58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8" w:anchor="_Toc132753010" w:history="1">
        <w:r w:rsidRPr="00FE003D">
          <w:rPr>
            <w:rStyle w:val="Hiperpovezava"/>
            <w:noProof/>
          </w:rPr>
          <w:t>Izsek 46: Spremenljivke okolja</w:t>
        </w:r>
        <w:r w:rsidR="00B90C7B">
          <w:rPr>
            <w:rStyle w:val="Hiperpovezava"/>
            <w:noProof/>
          </w:rPr>
          <w:fldChar w:fldCharType="begin"/>
        </w:r>
        <w:r w:rsidR="00B90C7B">
          <w:rPr>
            <w:noProof/>
          </w:rPr>
          <w:instrText xml:space="preserve"> XE "</w:instrText>
        </w:r>
        <w:r w:rsidR="00B90C7B" w:rsidRPr="003942F7">
          <w:rPr>
            <w:noProof/>
          </w:rPr>
          <w:instrText>Spremenljivke okolja</w:instrText>
        </w:r>
        <w:r w:rsidR="00B90C7B">
          <w:rPr>
            <w:noProof/>
          </w:rPr>
          <w:instrText xml:space="preserve">" </w:instrText>
        </w:r>
        <w:r w:rsidR="00B90C7B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v .env</w:t>
        </w:r>
        <w:r w:rsidR="00B90C7B">
          <w:rPr>
            <w:rStyle w:val="Hiperpovezava"/>
            <w:noProof/>
          </w:rPr>
          <w:fldChar w:fldCharType="begin"/>
        </w:r>
        <w:r w:rsidR="00B90C7B">
          <w:rPr>
            <w:noProof/>
          </w:rPr>
          <w:instrText xml:space="preserve"> XE "</w:instrText>
        </w:r>
        <w:r w:rsidR="00B90C7B" w:rsidRPr="00252664">
          <w:rPr>
            <w:i/>
            <w:iCs/>
            <w:noProof/>
          </w:rPr>
          <w:instrText>.env</w:instrText>
        </w:r>
        <w:r w:rsidR="00B90C7B">
          <w:rPr>
            <w:noProof/>
          </w:rPr>
          <w:instrText xml:space="preserve">" </w:instrText>
        </w:r>
        <w:r w:rsidR="00B90C7B">
          <w:rPr>
            <w:rStyle w:val="Hiperpovezava"/>
            <w:noProof/>
          </w:rPr>
          <w:fldChar w:fldCharType="end"/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78120D9B" w14:textId="3B9B9BF5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79" w:anchor="_Toc132753011" w:history="1">
        <w:r w:rsidRPr="00FE003D">
          <w:rPr>
            <w:rStyle w:val="Hiperpovezava"/>
            <w:noProof/>
          </w:rPr>
          <w:t>Izsek 47: SQL</w:t>
        </w:r>
        <w:r w:rsidR="00672CC2">
          <w:rPr>
            <w:rStyle w:val="Hiperpovezava"/>
            <w:noProof/>
          </w:rPr>
          <w:fldChar w:fldCharType="begin"/>
        </w:r>
        <w:r w:rsidR="00672CC2">
          <w:rPr>
            <w:noProof/>
          </w:rPr>
          <w:instrText xml:space="preserve"> XE "</w:instrText>
        </w:r>
        <w:r w:rsidR="00672CC2" w:rsidRPr="001A4329">
          <w:rPr>
            <w:noProof/>
          </w:rPr>
          <w:instrText>SQL</w:instrText>
        </w:r>
        <w:r w:rsidR="00672CC2">
          <w:rPr>
            <w:noProof/>
          </w:rPr>
          <w:instrText xml:space="preserve">" </w:instrText>
        </w:r>
        <w:r w:rsidR="00672CC2">
          <w:rPr>
            <w:rStyle w:val="Hiperpovezava"/>
            <w:noProof/>
          </w:rPr>
          <w:fldChar w:fldCharType="end"/>
        </w:r>
        <w:r w:rsidRPr="00FE003D">
          <w:rPr>
            <w:rStyle w:val="Hiperpovezava"/>
            <w:noProof/>
          </w:rPr>
          <w:t xml:space="preserve"> stavek za izbris testnih podatkov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40A8C41" w14:textId="67A0F801" w:rsidR="006F5DB7" w:rsidRDefault="006F5DB7" w:rsidP="008033F1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fldChar w:fldCharType="end"/>
      </w:r>
    </w:p>
    <w:p w14:paraId="53B389EE" w14:textId="7431E23A" w:rsidR="006F5DB7" w:rsidRDefault="006F5DB7" w:rsidP="006F5DB7">
      <w:pPr>
        <w:rPr>
          <w:rFonts w:cs="Times New Roman"/>
          <w:b/>
          <w:bCs/>
          <w:sz w:val="32"/>
          <w:szCs w:val="32"/>
        </w:rPr>
      </w:pPr>
      <w:r w:rsidRPr="004E67C2">
        <w:rPr>
          <w:rFonts w:cs="Times New Roman"/>
          <w:b/>
          <w:bCs/>
          <w:sz w:val="32"/>
          <w:szCs w:val="32"/>
        </w:rPr>
        <w:t xml:space="preserve">KAZALO </w:t>
      </w:r>
      <w:r>
        <w:rPr>
          <w:rFonts w:cs="Times New Roman"/>
          <w:b/>
          <w:bCs/>
          <w:sz w:val="32"/>
          <w:szCs w:val="32"/>
        </w:rPr>
        <w:t>PRIKAZOV</w:t>
      </w:r>
    </w:p>
    <w:p w14:paraId="1E2488BC" w14:textId="286FB292" w:rsidR="00565C1F" w:rsidRDefault="006F5DB7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r>
        <w:rPr>
          <w:rFonts w:cs="Times New Roman"/>
          <w:b/>
          <w:bCs/>
          <w:szCs w:val="24"/>
        </w:rPr>
        <w:fldChar w:fldCharType="begin"/>
      </w:r>
      <w:r>
        <w:rPr>
          <w:rFonts w:cs="Times New Roman"/>
          <w:b/>
          <w:bCs/>
          <w:szCs w:val="24"/>
        </w:rPr>
        <w:instrText xml:space="preserve"> TOC \h \z \c "Prikaz" </w:instrText>
      </w:r>
      <w:r>
        <w:rPr>
          <w:rFonts w:cs="Times New Roman"/>
          <w:b/>
          <w:bCs/>
          <w:szCs w:val="24"/>
        </w:rPr>
        <w:fldChar w:fldCharType="separate"/>
      </w:r>
      <w:hyperlink r:id="rId80" w:anchor="_Toc132753012" w:history="1">
        <w:r w:rsidR="00565C1F" w:rsidRPr="00F50996">
          <w:rPr>
            <w:rStyle w:val="Hiperpovezava"/>
            <w:noProof/>
          </w:rPr>
          <w:t>Prikaz 1: Opredeljene entitete s primarnimi ključi</w:t>
        </w:r>
        <w:r w:rsidR="00565C1F">
          <w:rPr>
            <w:noProof/>
            <w:webHidden/>
          </w:rPr>
          <w:tab/>
        </w:r>
        <w:r w:rsidR="00565C1F">
          <w:rPr>
            <w:noProof/>
            <w:webHidden/>
          </w:rPr>
          <w:fldChar w:fldCharType="begin"/>
        </w:r>
        <w:r w:rsidR="00565C1F">
          <w:rPr>
            <w:noProof/>
            <w:webHidden/>
          </w:rPr>
          <w:instrText xml:space="preserve"> PAGEREF _Toc132753012 \h </w:instrText>
        </w:r>
        <w:r w:rsidR="00565C1F">
          <w:rPr>
            <w:noProof/>
            <w:webHidden/>
          </w:rPr>
        </w:r>
        <w:r w:rsidR="00565C1F"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13</w:t>
        </w:r>
        <w:r w:rsidR="00565C1F">
          <w:rPr>
            <w:noProof/>
            <w:webHidden/>
          </w:rPr>
          <w:fldChar w:fldCharType="end"/>
        </w:r>
      </w:hyperlink>
    </w:p>
    <w:p w14:paraId="7A9E5375" w14:textId="1D4C398D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81" w:anchor="_Toc132753013" w:history="1">
        <w:r w:rsidRPr="00F50996">
          <w:rPr>
            <w:rStyle w:val="Hiperpovezava"/>
            <w:noProof/>
          </w:rPr>
          <w:t>Prikaz 2: Opredeljene entitete z atributi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6F4B46E" w14:textId="497E4DB5" w:rsidR="00565C1F" w:rsidRDefault="00565C1F">
      <w:pPr>
        <w:pStyle w:val="Kazaloslik"/>
        <w:tabs>
          <w:tab w:val="right" w:leader="dot" w:pos="9061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r:id="rId82" w:anchor="_Toc132753014" w:history="1">
        <w:r w:rsidRPr="00F50996">
          <w:rPr>
            <w:rStyle w:val="Hiperpovezava"/>
            <w:noProof/>
          </w:rPr>
          <w:t>Prikaz 3: Relacijska shema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_Toc132753014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730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D22DEBE" w14:textId="14BA9C6E" w:rsidR="006F5DB7" w:rsidRDefault="006F5DB7" w:rsidP="006F5DB7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fldChar w:fldCharType="end"/>
      </w:r>
    </w:p>
    <w:p w14:paraId="744D93E9" w14:textId="77777777" w:rsidR="004A6BF2" w:rsidRDefault="004A6BF2" w:rsidP="008033F1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br w:type="page"/>
      </w:r>
    </w:p>
    <w:p w14:paraId="7EA962AC" w14:textId="5271D6E3" w:rsidR="006F5DB7" w:rsidRDefault="006F5DB7" w:rsidP="008033F1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br w:type="page"/>
      </w:r>
    </w:p>
    <w:p w14:paraId="318FFA4E" w14:textId="77777777" w:rsidR="006F5DB7" w:rsidRPr="00583DDB" w:rsidRDefault="006F5DB7" w:rsidP="008033F1">
      <w:pPr>
        <w:rPr>
          <w:rFonts w:cs="Times New Roman"/>
          <w:b/>
          <w:bCs/>
          <w:szCs w:val="24"/>
        </w:rPr>
        <w:sectPr w:rsidR="006F5DB7" w:rsidRPr="00583DDB" w:rsidSect="00075E20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433B57B2" w14:textId="73F1FEA9" w:rsidR="00D353F8" w:rsidRDefault="00616B9D" w:rsidP="00342111">
      <w:pPr>
        <w:pStyle w:val="Naslov1"/>
      </w:pPr>
      <w:bookmarkStart w:id="0" w:name="_Toc59787624"/>
      <w:bookmarkStart w:id="1" w:name="_Toc132793577"/>
      <w:r>
        <w:lastRenderedPageBreak/>
        <w:t>U</w:t>
      </w:r>
      <w:bookmarkEnd w:id="0"/>
      <w:r w:rsidR="00C0079F">
        <w:t>vod</w:t>
      </w:r>
      <w:bookmarkEnd w:id="1"/>
    </w:p>
    <w:p w14:paraId="39C015C0" w14:textId="0ACA447E" w:rsidR="00DA5340" w:rsidRDefault="00435B80" w:rsidP="0092181C">
      <w:pPr>
        <w:pStyle w:val="Default"/>
        <w:spacing w:line="360" w:lineRule="auto"/>
        <w:jc w:val="both"/>
        <w:rPr>
          <w:color w:val="auto"/>
        </w:rPr>
      </w:pPr>
      <w:r>
        <w:rPr>
          <w:color w:val="auto"/>
        </w:rPr>
        <w:t>Seminarska naloga je namenjena dokumentiranju aplikacije</w:t>
      </w:r>
      <w:r w:rsidR="00504942">
        <w:rPr>
          <w:color w:val="auto"/>
        </w:rPr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rPr>
          <w:color w:val="auto"/>
        </w:rPr>
        <w:fldChar w:fldCharType="end"/>
      </w:r>
      <w:r>
        <w:rPr>
          <w:color w:val="auto"/>
        </w:rPr>
        <w:t>, ki je zaključni izdelek za predmet računalništvo pri splošni maturi.</w:t>
      </w:r>
      <w:r w:rsidR="008B0754">
        <w:rPr>
          <w:color w:val="auto"/>
        </w:rPr>
        <w:t xml:space="preserve"> </w:t>
      </w:r>
      <w:r w:rsidR="009443AA">
        <w:rPr>
          <w:color w:val="auto"/>
        </w:rPr>
        <w:t xml:space="preserve">Namen je opisati orodja in metode, uporabljene pri izdelavi aplikacije in načrt same </w:t>
      </w:r>
      <w:r w:rsidR="00062E04">
        <w:rPr>
          <w:color w:val="auto"/>
        </w:rPr>
        <w:t>izdelave. Načrt obsega fazo načrtovanja, izvedbe in testiranja.</w:t>
      </w:r>
      <w:r w:rsidR="00C872CD">
        <w:rPr>
          <w:color w:val="auto"/>
        </w:rPr>
        <w:t xml:space="preserve"> Pri vseh fazah so opisani najpomembnejši postopki</w:t>
      </w:r>
      <w:r w:rsidR="008519BA">
        <w:rPr>
          <w:color w:val="auto"/>
        </w:rPr>
        <w:t>.</w:t>
      </w:r>
      <w:r w:rsidR="001E472A">
        <w:rPr>
          <w:color w:val="auto"/>
        </w:rPr>
        <w:t xml:space="preserve"> </w:t>
      </w:r>
      <w:r w:rsidR="000F1F10">
        <w:rPr>
          <w:color w:val="auto"/>
        </w:rPr>
        <w:t xml:space="preserve">Med izdelavo programa in seminarske naloge sem </w:t>
      </w:r>
      <w:r w:rsidR="00F332FB">
        <w:rPr>
          <w:color w:val="auto"/>
        </w:rPr>
        <w:t xml:space="preserve">načrtoval program s pomočjo spletnega orodja </w:t>
      </w:r>
      <w:r w:rsidR="00F332FB" w:rsidRPr="00727DB4">
        <w:rPr>
          <w:i/>
          <w:iCs/>
          <w:color w:val="auto"/>
        </w:rPr>
        <w:t>diagrams.net</w:t>
      </w:r>
      <w:r w:rsidR="00C60CE1">
        <w:rPr>
          <w:color w:val="auto"/>
        </w:rPr>
        <w:t xml:space="preserve">, ga nato implementiral v razvojnih okoljih </w:t>
      </w:r>
      <w:r w:rsidR="00C60CE1" w:rsidRPr="00565C1F">
        <w:rPr>
          <w:i/>
          <w:iCs/>
          <w:color w:val="auto"/>
        </w:rPr>
        <w:t>Visual Studio Code</w:t>
      </w:r>
      <w:r w:rsidR="00C60CE1" w:rsidRPr="00D74C03">
        <w:rPr>
          <w:color w:val="auto"/>
        </w:rPr>
        <w:t xml:space="preserve"> in </w:t>
      </w:r>
      <w:r w:rsidR="00C60CE1" w:rsidRPr="00565C1F">
        <w:rPr>
          <w:i/>
          <w:iCs/>
          <w:color w:val="auto"/>
        </w:rPr>
        <w:t>MySQL</w:t>
      </w:r>
      <w:r w:rsidR="00672CC2">
        <w:rPr>
          <w:i/>
          <w:iCs/>
          <w:color w:val="auto"/>
        </w:rPr>
        <w:fldChar w:fldCharType="begin"/>
      </w:r>
      <w:r w:rsidR="00672CC2">
        <w:instrText xml:space="preserve"> XE "</w:instrText>
      </w:r>
      <w:r w:rsidR="00672CC2" w:rsidRPr="005B5FF8">
        <w:instrText>MySQL</w:instrText>
      </w:r>
      <w:r w:rsidR="00672CC2">
        <w:instrText xml:space="preserve">" </w:instrText>
      </w:r>
      <w:r w:rsidR="00672CC2">
        <w:rPr>
          <w:i/>
          <w:iCs/>
          <w:color w:val="auto"/>
        </w:rPr>
        <w:fldChar w:fldCharType="end"/>
      </w:r>
      <w:r w:rsidR="00C60CE1" w:rsidRPr="00565C1F">
        <w:rPr>
          <w:i/>
          <w:iCs/>
          <w:color w:val="auto"/>
        </w:rPr>
        <w:t xml:space="preserve"> Workbench</w:t>
      </w:r>
      <w:r w:rsidR="00C60CE1" w:rsidRPr="00D74C03">
        <w:rPr>
          <w:color w:val="auto"/>
        </w:rPr>
        <w:t xml:space="preserve"> in testiral s pomočjo vgrajenega orodja za razvijalce v brskalnikih </w:t>
      </w:r>
      <w:r w:rsidR="00C60CE1" w:rsidRPr="009C6703">
        <w:rPr>
          <w:color w:val="auto"/>
        </w:rPr>
        <w:t>Chrome</w:t>
      </w:r>
      <w:r w:rsidR="00894413">
        <w:rPr>
          <w:color w:val="auto"/>
        </w:rPr>
        <w:fldChar w:fldCharType="begin"/>
      </w:r>
      <w:r w:rsidR="00894413">
        <w:instrText xml:space="preserve"> XE "</w:instrText>
      </w:r>
      <w:r w:rsidR="00894413" w:rsidRPr="000642F8">
        <w:rPr>
          <w:i/>
          <w:iCs/>
        </w:rPr>
        <w:instrText>Chrome</w:instrText>
      </w:r>
      <w:r w:rsidR="00894413">
        <w:instrText xml:space="preserve">" </w:instrText>
      </w:r>
      <w:r w:rsidR="00894413">
        <w:rPr>
          <w:color w:val="auto"/>
        </w:rPr>
        <w:fldChar w:fldCharType="end"/>
      </w:r>
      <w:r w:rsidR="00C60CE1" w:rsidRPr="00D74C03">
        <w:rPr>
          <w:color w:val="auto"/>
        </w:rPr>
        <w:t xml:space="preserve"> in Firefox.</w:t>
      </w:r>
      <w:r w:rsidR="00C239DB" w:rsidRPr="00D74C03">
        <w:rPr>
          <w:color w:val="auto"/>
        </w:rPr>
        <w:t xml:space="preserve"> C</w:t>
      </w:r>
      <w:r w:rsidR="00C239DB">
        <w:rPr>
          <w:color w:val="auto"/>
        </w:rPr>
        <w:t>ilj seminarske naloge je, da se v njej predstavi najpomembnejše gradnike programa na čim bolj</w:t>
      </w:r>
      <w:r w:rsidR="00F27D99">
        <w:rPr>
          <w:color w:val="auto"/>
        </w:rPr>
        <w:t xml:space="preserve"> razumljiv način</w:t>
      </w:r>
      <w:r w:rsidR="00CE1333">
        <w:rPr>
          <w:color w:val="auto"/>
        </w:rPr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rPr>
          <w:color w:val="auto"/>
        </w:rPr>
        <w:fldChar w:fldCharType="end"/>
      </w:r>
      <w:r w:rsidR="005E1381">
        <w:rPr>
          <w:color w:val="auto"/>
        </w:rPr>
        <w:t>.</w:t>
      </w:r>
    </w:p>
    <w:p w14:paraId="5826A40D" w14:textId="6101C5F8" w:rsidR="005E2023" w:rsidRPr="0092181C" w:rsidRDefault="00FC4C31" w:rsidP="0092181C">
      <w:pPr>
        <w:pStyle w:val="Default"/>
        <w:spacing w:line="360" w:lineRule="auto"/>
        <w:jc w:val="both"/>
        <w:rPr>
          <w:color w:val="auto"/>
        </w:rPr>
      </w:pPr>
      <w:r>
        <w:rPr>
          <w:color w:val="auto"/>
        </w:rPr>
        <w:br w:type="page"/>
      </w:r>
    </w:p>
    <w:p w14:paraId="2F190C3E" w14:textId="1262B3DB" w:rsidR="007A3256" w:rsidRDefault="003C4509" w:rsidP="00180FB0">
      <w:pPr>
        <w:pStyle w:val="Naslov1"/>
        <w:spacing w:line="360" w:lineRule="auto"/>
      </w:pPr>
      <w:bookmarkStart w:id="2" w:name="_Toc132793578"/>
      <w:r>
        <w:lastRenderedPageBreak/>
        <w:t>Orodja in postopki</w:t>
      </w:r>
      <w:bookmarkEnd w:id="2"/>
    </w:p>
    <w:p w14:paraId="260928F2" w14:textId="10A47375" w:rsidR="00007305" w:rsidRDefault="00007305" w:rsidP="00007305">
      <w:pPr>
        <w:pStyle w:val="Naslov2"/>
      </w:pPr>
      <w:bookmarkStart w:id="3" w:name="_Toc132793579"/>
      <w:r>
        <w:t>Spletno programiranje</w:t>
      </w:r>
      <w:bookmarkEnd w:id="3"/>
      <w:r w:rsidR="00FE535C">
        <w:fldChar w:fldCharType="begin"/>
      </w:r>
      <w:r w:rsidR="00FE535C">
        <w:instrText xml:space="preserve"> XE "</w:instrText>
      </w:r>
      <w:r w:rsidR="00FE535C" w:rsidRPr="00A060AB">
        <w:instrText>programiranje</w:instrText>
      </w:r>
      <w:r w:rsidR="00FE535C">
        <w:instrText xml:space="preserve">" </w:instrText>
      </w:r>
      <w:r w:rsidR="00FE535C">
        <w:fldChar w:fldCharType="end"/>
      </w:r>
    </w:p>
    <w:p w14:paraId="3CB3292A" w14:textId="061D336C" w:rsidR="00A94E7F" w:rsidRDefault="00A94E7F" w:rsidP="00B0593E">
      <w:pPr>
        <w:spacing w:line="360" w:lineRule="auto"/>
        <w:jc w:val="both"/>
      </w:pPr>
      <w:r>
        <w:t>Spletno programiranje</w:t>
      </w:r>
      <w:r w:rsidR="00FE535C">
        <w:fldChar w:fldCharType="begin"/>
      </w:r>
      <w:r w:rsidR="00FE535C">
        <w:instrText xml:space="preserve"> XE "</w:instrText>
      </w:r>
      <w:r w:rsidR="00FE535C" w:rsidRPr="00A060AB">
        <w:instrText>programiranje</w:instrText>
      </w:r>
      <w:r w:rsidR="00FE535C">
        <w:instrText xml:space="preserve">" </w:instrText>
      </w:r>
      <w:r w:rsidR="00FE535C">
        <w:fldChar w:fldCharType="end"/>
      </w:r>
      <w:r w:rsidR="00FE535C">
        <w:t xml:space="preserve"> </w:t>
      </w:r>
      <w:r>
        <w:t xml:space="preserve">je </w:t>
      </w:r>
      <w:r w:rsidR="00855837">
        <w:t>dan</w:t>
      </w:r>
      <w:r>
        <w:t xml:space="preserve">danes nepogrešljivo, saj </w:t>
      </w:r>
      <w:r w:rsidR="00044512">
        <w:t xml:space="preserve">se s spletnimi aplikacijami srečujemo vsakodnevno. </w:t>
      </w:r>
      <w:r w:rsidR="00B0593E">
        <w:t>Je zelo razširjeno in pomembno za hiter razvoj svetovnega medmrežja</w:t>
      </w:r>
      <w:r w:rsidR="00ED550C">
        <w:t>, ki postaja vse bolj prepleteno</w:t>
      </w:r>
      <w:r w:rsidR="00942879">
        <w:t xml:space="preserve"> in kompleksno</w:t>
      </w:r>
      <w:r w:rsidR="00ED550C">
        <w:t xml:space="preserve">. </w:t>
      </w:r>
      <w:r w:rsidR="00DE5CBD">
        <w:t xml:space="preserve">Kaj pa sploh spada pod pojem spletno programiranje? </w:t>
      </w:r>
      <w:r w:rsidR="00DE406A">
        <w:t>Po definiciji iz Techopedie je spletno programiranje pisanje, označevanje in kodiranje, vpleteno v izdelavo spletnih vsebin</w:t>
      </w:r>
      <w:r w:rsidR="004D46E5">
        <w:t xml:space="preserve"> in</w:t>
      </w:r>
      <w:r w:rsidR="00DE406A">
        <w:t xml:space="preserve"> </w:t>
      </w:r>
      <w:r w:rsidR="0047537A">
        <w:t xml:space="preserve">programov za </w:t>
      </w:r>
      <w:r w:rsidR="00D0205E">
        <w:t>odjemalce</w:t>
      </w:r>
      <w:r w:rsidR="00DE406A">
        <w:t xml:space="preserve"> in strežnik</w:t>
      </w:r>
      <w:r w:rsidR="0047537A">
        <w:t>e</w:t>
      </w:r>
      <w:r w:rsidR="00045905">
        <w:t xml:space="preserve">. Najpogosteje s tem mislimo na </w:t>
      </w:r>
      <w:r w:rsidR="00E07FB0">
        <w:t xml:space="preserve">programske </w:t>
      </w:r>
      <w:r w:rsidR="00045905">
        <w:t>jezike XML,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045905">
        <w:t>, 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 w:rsidR="00045905">
        <w:t>, Perl 5 in PHP.</w:t>
      </w:r>
      <w:r w:rsidR="005D516C" w:rsidRPr="005D516C">
        <w:t xml:space="preserve"> </w:t>
      </w:r>
      <w:sdt>
        <w:sdtPr>
          <w:id w:val="-1762055206"/>
          <w:citation/>
        </w:sdtPr>
        <w:sdtContent>
          <w:r w:rsidR="005D516C" w:rsidRPr="002B7AE0">
            <w:fldChar w:fldCharType="begin"/>
          </w:r>
          <w:r w:rsidR="005D516C" w:rsidRPr="002B7AE0">
            <w:instrText xml:space="preserve"> CITATION Web20 \l 1060 </w:instrText>
          </w:r>
          <w:r w:rsidR="005D516C" w:rsidRPr="002B7AE0">
            <w:fldChar w:fldCharType="separate"/>
          </w:r>
          <w:r w:rsidR="005D516C">
            <w:rPr>
              <w:noProof/>
            </w:rPr>
            <w:t>(1)</w:t>
          </w:r>
          <w:r w:rsidR="005D516C" w:rsidRPr="002B7AE0">
            <w:fldChar w:fldCharType="end"/>
          </w:r>
        </w:sdtContent>
      </w:sdt>
      <w:r w:rsidR="00172EA3">
        <w:t xml:space="preserve"> </w:t>
      </w:r>
      <w:r w:rsidR="00733A1D">
        <w:t>Programiranje spletnih aplikacij</w:t>
      </w:r>
      <w:r w:rsidR="00504942">
        <w:fldChar w:fldCharType="begin"/>
      </w:r>
      <w:r w:rsidR="00504942">
        <w:instrText xml:space="preserve"> XE "</w:instrText>
      </w:r>
      <w:r w:rsidR="00504942" w:rsidRPr="00693FBF">
        <w:instrText>aplikacij</w:instrText>
      </w:r>
      <w:r w:rsidR="00504942">
        <w:instrText xml:space="preserve">" </w:instrText>
      </w:r>
      <w:r w:rsidR="00504942">
        <w:fldChar w:fldCharType="end"/>
      </w:r>
      <w:r w:rsidR="00733A1D">
        <w:t xml:space="preserve"> o</w:t>
      </w:r>
      <w:r w:rsidR="00A7550B">
        <w:t xml:space="preserve">bsega znanje na </w:t>
      </w:r>
      <w:r w:rsidR="008507C6">
        <w:t>področjih</w:t>
      </w:r>
      <w:r w:rsidR="00A11967">
        <w:t xml:space="preserve"> </w:t>
      </w:r>
      <w:r w:rsidR="008507C6">
        <w:t>programiranj</w:t>
      </w:r>
      <w:r w:rsidR="00A11967">
        <w:t>a</w:t>
      </w:r>
      <w:r w:rsidR="008507C6">
        <w:t xml:space="preserve"> </w:t>
      </w:r>
      <w:r w:rsidR="00172391">
        <w:t xml:space="preserve">uporabniškega vmesnika, logike </w:t>
      </w:r>
      <w:r w:rsidR="000E57F6">
        <w:t xml:space="preserve">delovanja </w:t>
      </w:r>
      <w:r w:rsidR="00172391">
        <w:t>programa in izdelav</w:t>
      </w:r>
      <w:r w:rsidR="00902CFF">
        <w:t>e</w:t>
      </w:r>
      <w:r w:rsidR="008507C6">
        <w:t xml:space="preserve">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8507C6" w:rsidRPr="002B7AE0">
        <w:t>.</w:t>
      </w:r>
      <w:r w:rsidR="0072681C" w:rsidRPr="002B7AE0">
        <w:t xml:space="preserve"> </w:t>
      </w:r>
    </w:p>
    <w:p w14:paraId="225DEAE8" w14:textId="026345D6" w:rsidR="00C42D7A" w:rsidRDefault="00631351" w:rsidP="00B0593E">
      <w:pPr>
        <w:spacing w:line="360" w:lineRule="auto"/>
        <w:jc w:val="both"/>
      </w:pPr>
      <w:r>
        <w:t>Pri izdelavi spletne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 xml:space="preserve"> razdelimo programsko kodo na </w:t>
      </w:r>
      <w:r w:rsidR="00CD09FE">
        <w:t xml:space="preserve">kodo </w:t>
      </w:r>
      <w:r w:rsidR="000248E9">
        <w:t>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 w:rsidR="000248E9">
        <w:t xml:space="preserve"> ali klienta</w:t>
      </w:r>
      <w:r w:rsidR="00CD09FE">
        <w:t xml:space="preserve"> in strežnik</w:t>
      </w:r>
      <w:r w:rsidR="00DE34E0">
        <w:t>a</w:t>
      </w:r>
      <w:r w:rsidR="00CD09FE">
        <w:t>.</w:t>
      </w:r>
      <w:r w:rsidR="004757DC">
        <w:t xml:space="preserve"> Koda klienta je namenjena dostopanju do podatkov </w:t>
      </w:r>
      <w:r w:rsidR="004843EA">
        <w:t>s</w:t>
      </w:r>
      <w:r w:rsidR="004757DC">
        <w:t xml:space="preserve"> strežnika in sprejemanju </w:t>
      </w:r>
      <w:r w:rsidR="00A9230F">
        <w:t xml:space="preserve">vnesenih </w:t>
      </w:r>
      <w:r w:rsidR="004757DC">
        <w:t>podatkov uporabnika.</w:t>
      </w:r>
      <w:r w:rsidR="00F76960">
        <w:t xml:space="preserve"> Poleg tega skrbi za dinamičen uporabniški vmesnik</w:t>
      </w:r>
      <w:r w:rsidR="00504942">
        <w:fldChar w:fldCharType="begin"/>
      </w:r>
      <w:r w:rsidR="00504942">
        <w:instrText xml:space="preserve"> XE "</w:instrText>
      </w:r>
      <w:r w:rsidR="00504942" w:rsidRPr="00196B4E">
        <w:instrText>vmesnik</w:instrText>
      </w:r>
      <w:r w:rsidR="00504942">
        <w:instrText xml:space="preserve">" </w:instrText>
      </w:r>
      <w:r w:rsidR="00504942">
        <w:fldChar w:fldCharType="end"/>
      </w:r>
      <w:r w:rsidR="00F76960">
        <w:t>, ki vsebuje ustrezne varnostne mehanizme za preprečevanje napak</w:t>
      </w:r>
      <w:r w:rsidR="00F808CD">
        <w:fldChar w:fldCharType="begin"/>
      </w:r>
      <w:r w:rsidR="00F808CD">
        <w:instrText xml:space="preserve"> XE "</w:instrText>
      </w:r>
      <w:r w:rsidR="00F808CD" w:rsidRPr="004A46F1">
        <w:instrText>napak</w:instrText>
      </w:r>
      <w:r w:rsidR="00F808CD">
        <w:instrText xml:space="preserve">" </w:instrText>
      </w:r>
      <w:r w:rsidR="00F808CD">
        <w:fldChar w:fldCharType="end"/>
      </w:r>
      <w:r w:rsidR="005544B2">
        <w:t>.</w:t>
      </w:r>
      <w:r w:rsidR="002E4AD7">
        <w:t xml:space="preserve"> </w:t>
      </w:r>
      <w:r w:rsidR="00B56BF7">
        <w:t xml:space="preserve">Strežniška programska koda je </w:t>
      </w:r>
      <w:r w:rsidR="00C13780">
        <w:t>povezana s pridobivanjem podatkov</w:t>
      </w:r>
      <w:r w:rsidR="00481387">
        <w:t xml:space="preserve"> iz podatkovnih baz</w:t>
      </w:r>
      <w:r w:rsidR="00F808CD">
        <w:fldChar w:fldCharType="begin"/>
      </w:r>
      <w:r w:rsidR="00F808CD">
        <w:instrText xml:space="preserve"> XE "</w:instrText>
      </w:r>
      <w:r w:rsidR="00F808CD" w:rsidRPr="003B2F20">
        <w:instrText>podatkovnih baz</w:instrText>
      </w:r>
      <w:r w:rsidR="00F808CD">
        <w:instrText xml:space="preserve">" </w:instrText>
      </w:r>
      <w:r w:rsidR="00F808CD">
        <w:fldChar w:fldCharType="end"/>
      </w:r>
      <w:r w:rsidR="00481387">
        <w:t>, varnostnim</w:t>
      </w:r>
      <w:r w:rsidR="005D67AA">
        <w:t>i</w:t>
      </w:r>
      <w:r w:rsidR="00481387">
        <w:t xml:space="preserve"> mehanizm</w:t>
      </w:r>
      <w:r w:rsidR="005D67AA">
        <w:t xml:space="preserve">i in </w:t>
      </w:r>
      <w:r w:rsidR="00BC26DF">
        <w:t xml:space="preserve">določa </w:t>
      </w:r>
      <w:r w:rsidR="005D67AA">
        <w:t>zmogljivost programa.</w:t>
      </w:r>
      <w:r w:rsidR="00DD5C85">
        <w:t xml:space="preserve"> Za strežniško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DD5C85">
        <w:t xml:space="preserve"> se pogosto uporabljajo jeziki PHP, Java, ASP.NET</w:t>
      </w:r>
      <w:r w:rsidR="005D1EFD">
        <w:t>,</w:t>
      </w:r>
      <w:r w:rsidR="00DD5C85">
        <w:t xml:space="preserve"> 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 w:rsidR="005D1EFD">
        <w:t xml:space="preserve"> in drugi</w:t>
      </w:r>
      <w:r w:rsidR="00DD5C85">
        <w:t>.</w:t>
      </w:r>
      <w:sdt>
        <w:sdtPr>
          <w:id w:val="-241643654"/>
          <w:citation/>
        </w:sdtPr>
        <w:sdtContent>
          <w:r w:rsidR="006A5EF4" w:rsidRPr="002B7AE0">
            <w:fldChar w:fldCharType="begin"/>
          </w:r>
          <w:r w:rsidR="006A5EF4" w:rsidRPr="002B7AE0">
            <w:instrText xml:space="preserve"> CITATION Web20 \l 1060 </w:instrText>
          </w:r>
          <w:r w:rsidR="006A5EF4" w:rsidRPr="002B7AE0">
            <w:fldChar w:fldCharType="separate"/>
          </w:r>
          <w:r w:rsidR="009D7DFB">
            <w:rPr>
              <w:noProof/>
            </w:rPr>
            <w:t xml:space="preserve"> (1)</w:t>
          </w:r>
          <w:r w:rsidR="006A5EF4" w:rsidRPr="002B7AE0">
            <w:fldChar w:fldCharType="end"/>
          </w:r>
        </w:sdtContent>
      </w:sdt>
    </w:p>
    <w:p w14:paraId="3A042A9D" w14:textId="055CB3A3" w:rsidR="004C036E" w:rsidRDefault="005656F1" w:rsidP="00B0593E">
      <w:pPr>
        <w:spacing w:line="360" w:lineRule="auto"/>
        <w:jc w:val="both"/>
      </w:pPr>
      <w:r>
        <w:t>Nezahtevne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 xml:space="preserve"> lahko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>
        <w:t xml:space="preserve"> shranjujejo v datotekah na samem sistemu izvajanja, </w:t>
      </w:r>
      <w:r w:rsidR="003B4973">
        <w:t xml:space="preserve">vendar </w:t>
      </w:r>
      <w:r w:rsidR="001C4126">
        <w:t>se</w:t>
      </w:r>
      <w:r w:rsidR="003B4973">
        <w:t xml:space="preserve"> pri današnjih potrebah po povezovanju in prepletanju </w:t>
      </w:r>
      <w:r w:rsidR="00181C1E">
        <w:t>informacij</w:t>
      </w:r>
      <w:r w:rsidR="003B4973">
        <w:t xml:space="preserve"> iz mnogo različnih virov</w:t>
      </w:r>
      <w:r w:rsidR="003538ED">
        <w:fldChar w:fldCharType="begin"/>
      </w:r>
      <w:r w:rsidR="003538ED">
        <w:instrText xml:space="preserve"> XE "</w:instrText>
      </w:r>
      <w:r w:rsidR="003538ED" w:rsidRPr="002D716A">
        <w:instrText>virov</w:instrText>
      </w:r>
      <w:r w:rsidR="003538ED">
        <w:instrText xml:space="preserve">" </w:instrText>
      </w:r>
      <w:r w:rsidR="003538ED">
        <w:fldChar w:fldCharType="end"/>
      </w:r>
      <w:r w:rsidR="001C4126">
        <w:t xml:space="preserve"> izkaže, da je ta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1C4126">
        <w:t xml:space="preserve"> zelo neprimeren za shranjevanje večjih količin podatkov.</w:t>
      </w:r>
      <w:r w:rsidR="00A02BDF">
        <w:t xml:space="preserve"> V ta namen uporabljamo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A02BDF">
        <w:t xml:space="preserve">. Z njimi shranjujemo </w:t>
      </w:r>
      <w:r w:rsidR="00030086">
        <w:t xml:space="preserve">medsebojno povezane </w:t>
      </w:r>
      <w:r w:rsidR="00520B9E">
        <w:t>podatke</w:t>
      </w:r>
      <w:r w:rsidR="00030086">
        <w:t xml:space="preserve"> </w:t>
      </w:r>
      <w:r w:rsidR="00520B9E">
        <w:t>in do njih preprosto dostopamo</w:t>
      </w:r>
      <w:r w:rsidR="00C35405">
        <w:t xml:space="preserve"> prek sistema za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 w:rsidR="00C35405">
        <w:t xml:space="preserve"> s podatkovno bazo</w:t>
      </w:r>
      <w:r w:rsidR="00F675DB">
        <w:t xml:space="preserve"> (SUPB</w:t>
      </w:r>
      <w:r w:rsidR="00FE535C">
        <w:fldChar w:fldCharType="begin"/>
      </w:r>
      <w:r w:rsidR="00FE535C">
        <w:instrText xml:space="preserve"> XE "</w:instrText>
      </w:r>
      <w:r w:rsidR="00FE535C" w:rsidRPr="00543157">
        <w:instrText>SUPB</w:instrText>
      </w:r>
      <w:r w:rsidR="00FE535C">
        <w:instrText xml:space="preserve">" </w:instrText>
      </w:r>
      <w:r w:rsidR="00FE535C">
        <w:fldChar w:fldCharType="end"/>
      </w:r>
      <w:r w:rsidR="00F675DB">
        <w:t>)</w:t>
      </w:r>
      <w:r w:rsidR="00C35405">
        <w:t>.</w:t>
      </w:r>
      <w:r w:rsidR="00F032D4">
        <w:t xml:space="preserve"> Ta zagotavlja varnost in zanesljivost pri ravnanju s podatki.</w:t>
      </w:r>
      <w:sdt>
        <w:sdtPr>
          <w:id w:val="1666056838"/>
          <w:citation/>
        </w:sdtPr>
        <w:sdtContent>
          <w:r w:rsidR="00AE7E08">
            <w:fldChar w:fldCharType="begin"/>
          </w:r>
          <w:r w:rsidR="00AE7E08">
            <w:instrText xml:space="preserve"> CITATION Zor23 \l 1060 </w:instrText>
          </w:r>
          <w:r w:rsidR="00AE7E08">
            <w:fldChar w:fldCharType="separate"/>
          </w:r>
          <w:r w:rsidR="009D7DFB">
            <w:rPr>
              <w:noProof/>
            </w:rPr>
            <w:t xml:space="preserve"> (2)</w:t>
          </w:r>
          <w:r w:rsidR="00AE7E08">
            <w:fldChar w:fldCharType="end"/>
          </w:r>
        </w:sdtContent>
      </w:sdt>
    </w:p>
    <w:p w14:paraId="1645BBE0" w14:textId="5855B47D" w:rsidR="00D35F0C" w:rsidRDefault="00D35F0C" w:rsidP="001802DC">
      <w:pPr>
        <w:pStyle w:val="Naslov2"/>
        <w:jc w:val="both"/>
      </w:pPr>
      <w:bookmarkStart w:id="4" w:name="_Toc132793580"/>
      <w:r>
        <w:t>HTML</w:t>
      </w:r>
      <w:bookmarkEnd w:id="4"/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</w:p>
    <w:p w14:paraId="3A8559D2" w14:textId="327682EE" w:rsidR="000B5A84" w:rsidRDefault="007206A3" w:rsidP="001802DC">
      <w:pPr>
        <w:spacing w:line="360" w:lineRule="auto"/>
        <w:jc w:val="both"/>
      </w:pPr>
      <w:r>
        <w:t>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>
        <w:t xml:space="preserve"> </w:t>
      </w:r>
      <w:r w:rsidR="00B54F2A">
        <w:t xml:space="preserve">ali angleško </w:t>
      </w:r>
      <w:r w:rsidRPr="00CE43BE">
        <w:rPr>
          <w:i/>
          <w:iCs/>
        </w:rPr>
        <w:t>Hypertext Markup Language</w:t>
      </w:r>
      <w:r w:rsidR="000C1AFE" w:rsidRPr="00CE43BE">
        <w:rPr>
          <w:i/>
          <w:iCs/>
        </w:rPr>
        <w:t xml:space="preserve"> </w:t>
      </w:r>
      <w:r w:rsidR="000C1AFE">
        <w:t>je format za pisanje dokumentov spletnih strani.</w:t>
      </w:r>
      <w:r w:rsidR="00FF2577">
        <w:t xml:space="preserve"> </w:t>
      </w:r>
      <w:r w:rsidR="00DF3B6E">
        <w:t xml:space="preserve">Poleg besedila vsebuje </w:t>
      </w:r>
      <w:r w:rsidR="006F719F">
        <w:t>značke, s katerimi besedilo</w:t>
      </w:r>
      <w:r w:rsidR="00D44362">
        <w:t xml:space="preserve"> in drugo vsebino</w:t>
      </w:r>
      <w:r w:rsidR="006F719F">
        <w:t xml:space="preserve"> dodajamo v strukture</w:t>
      </w:r>
      <w:r w:rsidR="00F808CD">
        <w:fldChar w:fldCharType="begin"/>
      </w:r>
      <w:r w:rsidR="00F808CD">
        <w:instrText xml:space="preserve"> XE "</w:instrText>
      </w:r>
      <w:r w:rsidR="00F808CD" w:rsidRPr="00747B30">
        <w:instrText>strukture</w:instrText>
      </w:r>
      <w:r w:rsidR="00F808CD">
        <w:instrText xml:space="preserve">" </w:instrText>
      </w:r>
      <w:r w:rsidR="00F808CD">
        <w:fldChar w:fldCharType="end"/>
      </w:r>
      <w:r w:rsidR="006F719F">
        <w:t xml:space="preserve"> za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 w:rsidR="006F719F">
        <w:t>.</w:t>
      </w:r>
      <w:r w:rsidR="00081ABA">
        <w:t xml:space="preserve"> Poznamo veliko različnih vrst značk, na primer za hiperpovezave, odstavke, naslove itd.</w:t>
      </w:r>
      <w:r w:rsidR="00DF3B6E">
        <w:t xml:space="preserve"> Značke</w:t>
      </w:r>
      <w:r w:rsidR="00304F69">
        <w:t xml:space="preserve"> so sestavljene iz znakov "&lt;" in "&gt;", znotraj katerih</w:t>
      </w:r>
      <w:r w:rsidR="00D126A0">
        <w:t xml:space="preserve"> je ime</w:t>
      </w:r>
      <w:r w:rsidR="00C55420">
        <w:t xml:space="preserve">. Ime določa </w:t>
      </w:r>
      <w:r w:rsidR="00415636">
        <w:t>strukturo</w:t>
      </w:r>
      <w:r w:rsidR="00934204">
        <w:fldChar w:fldCharType="begin"/>
      </w:r>
      <w:r w:rsidR="00934204">
        <w:instrText xml:space="preserve"> XE "</w:instrText>
      </w:r>
      <w:r w:rsidR="00934204" w:rsidRPr="00AF0C1D">
        <w:instrText>strukturo</w:instrText>
      </w:r>
      <w:r w:rsidR="00934204">
        <w:instrText xml:space="preserve">" </w:instrText>
      </w:r>
      <w:r w:rsidR="00934204">
        <w:fldChar w:fldCharType="end"/>
      </w:r>
      <w:r w:rsidR="00C55420">
        <w:t xml:space="preserve"> besedila</w:t>
      </w:r>
      <w:r w:rsidR="00B867FA">
        <w:t xml:space="preserve"> ali drugih strukturnih elementov</w:t>
      </w:r>
      <w:r w:rsidR="007270C5">
        <w:t>, vsebovanih</w:t>
      </w:r>
      <w:r w:rsidR="00C55420">
        <w:t xml:space="preserve"> med odpirajočo</w:t>
      </w:r>
      <w:r w:rsidR="006141B3">
        <w:t xml:space="preserve"> značko &lt;p&gt;</w:t>
      </w:r>
      <w:r w:rsidR="00C55420">
        <w:t xml:space="preserve"> in zapirajočo značk</w:t>
      </w:r>
      <w:r w:rsidR="0059099B">
        <w:t>o</w:t>
      </w:r>
      <w:r w:rsidR="00D55076">
        <w:t xml:space="preserve"> </w:t>
      </w:r>
      <w:r w:rsidR="006141B3" w:rsidRPr="00FE535C">
        <w:rPr>
          <w:rFonts w:ascii="Consolas" w:hAnsi="Consolas"/>
        </w:rPr>
        <w:t>&lt;/p&gt;</w:t>
      </w:r>
      <w:r w:rsidR="0059099B">
        <w:t>.</w:t>
      </w:r>
      <w:r w:rsidR="00DD5FCC">
        <w:t xml:space="preserve"> </w:t>
      </w:r>
      <w:r w:rsidR="00401B01">
        <w:t>Odpirajoča značka</w:t>
      </w:r>
      <w:r w:rsidR="00FE535C">
        <w:fldChar w:fldCharType="begin"/>
      </w:r>
      <w:r w:rsidR="00FE535C">
        <w:instrText xml:space="preserve"> XE "</w:instrText>
      </w:r>
      <w:r w:rsidR="00FE535C" w:rsidRPr="00530D6D">
        <w:instrText>značka</w:instrText>
      </w:r>
      <w:r w:rsidR="00FE535C">
        <w:instrText xml:space="preserve">" </w:instrText>
      </w:r>
      <w:r w:rsidR="00FE535C">
        <w:fldChar w:fldCharType="end"/>
      </w:r>
      <w:r w:rsidR="00401B01">
        <w:t xml:space="preserve"> ima lahko dodane atribute, ki so zapisani v obliki </w:t>
      </w:r>
      <w:r w:rsidR="00F526C3">
        <w:t xml:space="preserve">                        </w:t>
      </w:r>
      <w:r w:rsidR="00401B01" w:rsidRPr="00FE535C">
        <w:rPr>
          <w:rFonts w:ascii="Consolas" w:hAnsi="Consolas"/>
        </w:rPr>
        <w:lastRenderedPageBreak/>
        <w:t>&lt;</w:t>
      </w:r>
      <w:r w:rsidR="00950257" w:rsidRPr="00FE535C">
        <w:rPr>
          <w:rFonts w:ascii="Consolas" w:hAnsi="Consolas"/>
        </w:rPr>
        <w:t>a</w:t>
      </w:r>
      <w:r w:rsidR="00401B01" w:rsidRPr="00FE535C">
        <w:rPr>
          <w:rFonts w:ascii="Consolas" w:hAnsi="Consolas"/>
        </w:rPr>
        <w:t xml:space="preserve"> </w:t>
      </w:r>
      <w:r w:rsidR="00950257" w:rsidRPr="00FE535C">
        <w:rPr>
          <w:rFonts w:ascii="Consolas" w:hAnsi="Consolas"/>
        </w:rPr>
        <w:t>href</w:t>
      </w:r>
      <w:r w:rsidR="00401B01" w:rsidRPr="00FE535C">
        <w:rPr>
          <w:rFonts w:ascii="Consolas" w:hAnsi="Consolas"/>
        </w:rPr>
        <w:t>="vrednost</w:t>
      </w:r>
      <w:r w:rsidR="00F808CD">
        <w:rPr>
          <w:rFonts w:ascii="Consolas" w:hAnsi="Consolas"/>
        </w:rPr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rPr>
          <w:rFonts w:ascii="Consolas" w:hAnsi="Consolas"/>
        </w:rPr>
        <w:fldChar w:fldCharType="end"/>
      </w:r>
      <w:r w:rsidR="00401B01" w:rsidRPr="00FE535C">
        <w:rPr>
          <w:rFonts w:ascii="Consolas" w:hAnsi="Consolas"/>
        </w:rPr>
        <w:t>"</w:t>
      </w:r>
      <w:r w:rsidR="002A4AD4" w:rsidRPr="00FE535C">
        <w:rPr>
          <w:rFonts w:ascii="Consolas" w:hAnsi="Consolas"/>
        </w:rPr>
        <w:t xml:space="preserve"> name="hiperpovezava"</w:t>
      </w:r>
      <w:r w:rsidR="00401B01" w:rsidRPr="00FE535C">
        <w:rPr>
          <w:rFonts w:ascii="Consolas" w:hAnsi="Consolas"/>
        </w:rPr>
        <w:t>&gt;</w:t>
      </w:r>
      <w:r w:rsidR="00D55076">
        <w:t>,</w:t>
      </w:r>
      <w:r w:rsidR="005E43F6">
        <w:t xml:space="preserve"> in </w:t>
      </w:r>
      <w:r w:rsidR="00AE1E4A">
        <w:t xml:space="preserve">ki </w:t>
      </w:r>
      <w:r w:rsidR="005E43F6">
        <w:t>že določeni strukturi elementa doda</w:t>
      </w:r>
      <w:r w:rsidR="00AE1E4A">
        <w:t>jo</w:t>
      </w:r>
      <w:r w:rsidR="009B459E">
        <w:t xml:space="preserve"> </w:t>
      </w:r>
      <w:r w:rsidR="005E43F6">
        <w:t>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9434DE">
        <w:t xml:space="preserve">. Te </w:t>
      </w:r>
      <w:r w:rsidR="005E43F6">
        <w:t xml:space="preserve">lahko kasneje uporabimo pri povezovanju </w:t>
      </w:r>
      <w:r w:rsidR="009434DE">
        <w:t>struktur in programiranju uporabniškega vmesnika</w:t>
      </w:r>
      <w:r w:rsidR="006E31F7">
        <w:t>.</w:t>
      </w:r>
      <w:r w:rsidR="00401B01">
        <w:t xml:space="preserve"> </w:t>
      </w:r>
      <w:r w:rsidR="00E77EFF">
        <w:t>Nekatere značke nimajo vsebine, ki bi jo prikazovali. T</w:t>
      </w:r>
      <w:r w:rsidR="008A587A">
        <w:t xml:space="preserve">e </w:t>
      </w:r>
      <w:r w:rsidR="00E77EFF">
        <w:t>ne potrebujejo zapirajoče značke</w:t>
      </w:r>
      <w:r w:rsidR="0073533D">
        <w:t>, poznamo pa tudi samozapirajoč</w:t>
      </w:r>
      <w:r w:rsidR="00CB7A6D">
        <w:t>e</w:t>
      </w:r>
      <w:r w:rsidR="0073533D">
        <w:t xml:space="preserve"> značk</w:t>
      </w:r>
      <w:r w:rsidR="00CB7A6D">
        <w:t>e</w:t>
      </w:r>
      <w:r w:rsidR="0073533D">
        <w:t xml:space="preserve">, kot je na primer </w:t>
      </w:r>
      <w:r w:rsidR="0073533D" w:rsidRPr="00FE535C">
        <w:rPr>
          <w:rFonts w:ascii="Consolas" w:hAnsi="Consolas"/>
        </w:rPr>
        <w:t>&lt;br/&gt;</w:t>
      </w:r>
      <w:r w:rsidR="00FE535C">
        <w:rPr>
          <w:rFonts w:ascii="Consolas" w:hAnsi="Consolas"/>
        </w:rPr>
        <w:t xml:space="preserve"> </w:t>
      </w:r>
      <w:r w:rsidR="00FE535C" w:rsidRPr="00FE535C">
        <w:rPr>
          <w:rFonts w:cs="Times New Roman"/>
        </w:rPr>
        <w:t>za skok v novo vrsto</w:t>
      </w:r>
      <w:r w:rsidR="0073533D">
        <w:t>.</w:t>
      </w:r>
      <w:r w:rsidR="00E77EFF">
        <w:t xml:space="preserve"> </w:t>
      </w:r>
      <w:r w:rsidR="00665C5D">
        <w:t>Čeprav znajo brskalniki danes popraviti marsikatero napako v formatu HTML, na primer dodati značko za zapiranje odstavka, je dobr</w:t>
      </w:r>
      <w:r w:rsidR="0000393F">
        <w:t>a</w:t>
      </w:r>
      <w:r w:rsidR="00665C5D">
        <w:t xml:space="preserve"> praks</w:t>
      </w:r>
      <w:r w:rsidR="0000393F">
        <w:t>a</w:t>
      </w:r>
      <w:r w:rsidR="00665C5D">
        <w:t>, da pišemo dokumente dosledno in berljivo.</w:t>
      </w:r>
      <w:sdt>
        <w:sdtPr>
          <w:id w:val="310530013"/>
          <w:citation/>
        </w:sdtPr>
        <w:sdtContent>
          <w:r w:rsidR="0081143A">
            <w:fldChar w:fldCharType="begin"/>
          </w:r>
          <w:r w:rsidR="0081143A">
            <w:instrText xml:space="preserve"> CITATION Hav19 \l 1060 </w:instrText>
          </w:r>
          <w:r w:rsidR="0081143A">
            <w:fldChar w:fldCharType="separate"/>
          </w:r>
          <w:r w:rsidR="009D7DFB">
            <w:rPr>
              <w:noProof/>
            </w:rPr>
            <w:t xml:space="preserve"> (3)</w:t>
          </w:r>
          <w:r w:rsidR="0081143A">
            <w:fldChar w:fldCharType="end"/>
          </w:r>
        </w:sdtContent>
      </w:sdt>
    </w:p>
    <w:p w14:paraId="45774D19" w14:textId="0A0387B9" w:rsidR="007206A3" w:rsidRDefault="003E7D8D" w:rsidP="001802DC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57888" behindDoc="0" locked="0" layoutInCell="1" allowOverlap="1" wp14:anchorId="1C477B6A" wp14:editId="12C4069C">
                <wp:simplePos x="0" y="0"/>
                <wp:positionH relativeFrom="margin">
                  <wp:align>left</wp:align>
                </wp:positionH>
                <wp:positionV relativeFrom="paragraph">
                  <wp:posOffset>1671955</wp:posOffset>
                </wp:positionV>
                <wp:extent cx="5756275" cy="3326130"/>
                <wp:effectExtent l="0" t="0" r="0" b="7620"/>
                <wp:wrapTopAndBottom/>
                <wp:docPr id="3" name="Skupina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3326130"/>
                          <a:chOff x="0" y="0"/>
                          <a:chExt cx="5756275" cy="3326130"/>
                        </a:xfrm>
                      </wpg:grpSpPr>
                      <wps:wsp>
                        <wps:cNvPr id="1" name="Polje z besedilom 1"/>
                        <wps:cNvSpPr txBox="1"/>
                        <wps:spPr>
                          <a:xfrm>
                            <a:off x="0" y="209550"/>
                            <a:ext cx="5756275" cy="31165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27383EA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&lt;!DOCTYPE html&gt;</w:t>
                              </w:r>
                            </w:p>
                            <w:p w14:paraId="34989208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&lt;html lang="en"&gt;</w:t>
                              </w:r>
                            </w:p>
                            <w:p w14:paraId="5C271791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&lt;head&gt;</w:t>
                              </w:r>
                            </w:p>
                            <w:p w14:paraId="62C00DA2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&lt;meta charset="utf-8" /&gt;</w:t>
                              </w:r>
                            </w:p>
                            <w:p w14:paraId="4896BCFE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 xml:space="preserve">&lt;meta name="viewport" </w:t>
                              </w:r>
                            </w:p>
                            <w:p w14:paraId="7CD7F8A2" w14:textId="0B22940F" w:rsidR="00F50FD9" w:rsidRPr="00B70A3D" w:rsidRDefault="00F50FD9" w:rsidP="00F50FD9">
                              <w:pPr>
                                <w:spacing w:after="0"/>
                                <w:ind w:left="1416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content="width=device-width, initial-scale=1" /&gt;</w:t>
                              </w:r>
                            </w:p>
                            <w:p w14:paraId="046A5791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&lt;meta name="theme-color" content="#000000" /&gt;</w:t>
                              </w:r>
                            </w:p>
                            <w:p w14:paraId="1F048302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 xml:space="preserve">&lt;meta name="description" </w:t>
                              </w:r>
                            </w:p>
                            <w:p w14:paraId="2FE118F6" w14:textId="77777777" w:rsidR="00F50FD9" w:rsidRPr="00B70A3D" w:rsidRDefault="00F50FD9" w:rsidP="00F50FD9">
                              <w:pPr>
                                <w:spacing w:after="0"/>
                                <w:ind w:left="2124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content="Web site created using create-react-app"</w:t>
                              </w:r>
                            </w:p>
                            <w:p w14:paraId="7EADFAC3" w14:textId="67A4947B" w:rsidR="00F50FD9" w:rsidRPr="00B70A3D" w:rsidRDefault="00F50FD9" w:rsidP="00F50FD9">
                              <w:pPr>
                                <w:spacing w:after="0"/>
                                <w:ind w:left="2124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/&gt;</w:t>
                              </w:r>
                            </w:p>
                            <w:p w14:paraId="737A07AB" w14:textId="69876CE2" w:rsidR="00F50FD9" w:rsidRPr="00B70A3D" w:rsidRDefault="00F50FD9" w:rsidP="00F50FD9">
                              <w:pPr>
                                <w:spacing w:after="0"/>
                                <w:ind w:left="141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&lt;link rel="manifest" href="%PUBLIC_URL%/manifest.json" /&gt;</w:t>
                              </w:r>
                            </w:p>
                            <w:p w14:paraId="2B851CA4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&lt;title&gt;Aplikacija Matura&lt;/title&gt;</w:t>
                              </w:r>
                            </w:p>
                            <w:p w14:paraId="2CA87A40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&lt;/head&gt;</w:t>
                              </w:r>
                            </w:p>
                            <w:p w14:paraId="5666A557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&lt;body&gt;</w:t>
                              </w:r>
                            </w:p>
                            <w:p w14:paraId="3AE1EE5F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&lt;div id="root"&gt;&lt;/div&gt;</w:t>
                              </w:r>
                            </w:p>
                            <w:p w14:paraId="08827E58" w14:textId="77777777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&lt;/body&gt;</w:t>
                              </w:r>
                            </w:p>
                            <w:p w14:paraId="76E3B0D2" w14:textId="1135A28E" w:rsidR="00F50FD9" w:rsidRPr="00B70A3D" w:rsidRDefault="00F50FD9" w:rsidP="00F50F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70A3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&lt;/html&gt;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Polje z besedilom 2"/>
                        <wps:cNvSpPr txBox="1"/>
                        <wps:spPr>
                          <a:xfrm>
                            <a:off x="0" y="0"/>
                            <a:ext cx="5756275" cy="257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7C32FC" w14:textId="29583BFA" w:rsidR="003E7D8D" w:rsidRPr="004639FA" w:rsidRDefault="003E7D8D" w:rsidP="003E7D8D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5" w:name="_Ref125861307"/>
                              <w:bookmarkStart w:id="6" w:name="_Ref125861302"/>
                              <w:bookmarkStart w:id="7" w:name="_Toc132752965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5"/>
                              <w:r>
                                <w:t>: Enostaven HTML dokument, uporabljen v aplikaciji</w:t>
                              </w:r>
                              <w:bookmarkEnd w:id="6"/>
                              <w:bookmarkEnd w:id="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477B6A" id="Skupina 3" o:spid="_x0000_s1026" style="position:absolute;left:0;text-align:left;margin-left:0;margin-top:131.65pt;width:453.25pt;height:261.9pt;z-index:251557888;mso-position-horizontal:left;mso-position-horizontal-relative:margin" coordsize="57562,332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Polje z besedilom 1" o:spid="_x0000_s1027" type="#_x0000_t202" style="position:absolute;top:2095;width:57562;height:31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" fillcolor="white [3212]" stroked="f" strokeweight=".5pt">
                  <v:textbox>
                    <w:txbxContent>
                      <w:p w14:paraId="527383EA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&lt;!DOCTYPE html&gt;</w:t>
                        </w:r>
                      </w:p>
                      <w:p w14:paraId="34989208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&lt;html lang="en"&gt;</w:t>
                        </w:r>
                      </w:p>
                      <w:p w14:paraId="5C271791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&lt;head&gt;</w:t>
                        </w:r>
                      </w:p>
                      <w:p w14:paraId="62C00DA2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&lt;meta charset="utf-8" /&gt;</w:t>
                        </w:r>
                      </w:p>
                      <w:p w14:paraId="4896BCFE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 xml:space="preserve">&lt;meta name="viewport" </w:t>
                        </w:r>
                      </w:p>
                      <w:p w14:paraId="7CD7F8A2" w14:textId="0B22940F" w:rsidR="00F50FD9" w:rsidRPr="00B70A3D" w:rsidRDefault="00F50FD9" w:rsidP="00F50FD9">
                        <w:pPr>
                          <w:spacing w:after="0"/>
                          <w:ind w:left="1416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content="width=device-width, initial-scale=1" /&gt;</w:t>
                        </w:r>
                      </w:p>
                      <w:p w14:paraId="046A5791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&lt;meta name="theme-color" content="#000000" /&gt;</w:t>
                        </w:r>
                      </w:p>
                      <w:p w14:paraId="1F048302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 xml:space="preserve">&lt;meta name="description" </w:t>
                        </w:r>
                      </w:p>
                      <w:p w14:paraId="2FE118F6" w14:textId="77777777" w:rsidR="00F50FD9" w:rsidRPr="00B70A3D" w:rsidRDefault="00F50FD9" w:rsidP="00F50FD9">
                        <w:pPr>
                          <w:spacing w:after="0"/>
                          <w:ind w:left="2124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content="Web site created using create-react-app"</w:t>
                        </w:r>
                      </w:p>
                      <w:p w14:paraId="7EADFAC3" w14:textId="67A4947B" w:rsidR="00F50FD9" w:rsidRPr="00B70A3D" w:rsidRDefault="00F50FD9" w:rsidP="00F50FD9">
                        <w:pPr>
                          <w:spacing w:after="0"/>
                          <w:ind w:left="2124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>/&gt;</w:t>
                        </w:r>
                      </w:p>
                      <w:p w14:paraId="737A07AB" w14:textId="69876CE2" w:rsidR="00F50FD9" w:rsidRPr="00B70A3D" w:rsidRDefault="00F50FD9" w:rsidP="00F50FD9">
                        <w:pPr>
                          <w:spacing w:after="0"/>
                          <w:ind w:left="141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&lt;link rel="manifest" href="%PUBLIC_URL%/manifest.json" /&gt;</w:t>
                        </w:r>
                      </w:p>
                      <w:p w14:paraId="2B851CA4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&lt;title&gt;Aplikacija Matura&lt;/title&gt;</w:t>
                        </w:r>
                      </w:p>
                      <w:p w14:paraId="2CA87A40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&lt;/head&gt;</w:t>
                        </w:r>
                      </w:p>
                      <w:p w14:paraId="5666A557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&lt;body&gt;</w:t>
                        </w:r>
                      </w:p>
                      <w:p w14:paraId="3AE1EE5F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&lt;div id="root"&gt;&lt;/div&gt;</w:t>
                        </w:r>
                      </w:p>
                      <w:p w14:paraId="08827E58" w14:textId="77777777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&lt;/body&gt;</w:t>
                        </w:r>
                      </w:p>
                      <w:p w14:paraId="76E3B0D2" w14:textId="1135A28E" w:rsidR="00F50FD9" w:rsidRPr="00B70A3D" w:rsidRDefault="00F50FD9" w:rsidP="00F50F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70A3D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&lt;/html&gt;</w:t>
                        </w:r>
                      </w:p>
                    </w:txbxContent>
                  </v:textbox>
                </v:shape>
                <v:shape id="Polje z besedilom 2" o:spid="_x0000_s1028" type="#_x0000_t202" style="position:absolute;width:57562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387C32FC" w14:textId="29583BFA" w:rsidR="003E7D8D" w:rsidRPr="004639FA" w:rsidRDefault="003E7D8D" w:rsidP="003E7D8D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8" w:name="_Ref125861307"/>
                        <w:bookmarkStart w:id="9" w:name="_Ref125861302"/>
                        <w:bookmarkStart w:id="10" w:name="_Toc132752965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</w:t>
                          </w:r>
                        </w:fldSimple>
                        <w:bookmarkEnd w:id="8"/>
                        <w:r>
                          <w:t>: Enostaven HTML dokument, uporabljen v aplikaciji</w:t>
                        </w:r>
                        <w:bookmarkEnd w:id="9"/>
                        <w:bookmarkEnd w:id="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D5FCC">
        <w:t>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DD5FCC">
        <w:t xml:space="preserve"> dokumenti se začnejo </w:t>
      </w:r>
      <w:r w:rsidR="00F87E24">
        <w:t>z</w:t>
      </w:r>
      <w:r w:rsidR="00D355C5">
        <w:t xml:space="preserve"> </w:t>
      </w:r>
      <w:r w:rsidR="00412BE3">
        <w:t xml:space="preserve">značko </w:t>
      </w:r>
      <w:r w:rsidR="00F87E24" w:rsidRPr="006876DC">
        <w:rPr>
          <w:rFonts w:ascii="Consolas" w:hAnsi="Consolas"/>
        </w:rPr>
        <w:t>&lt;!doctype html&gt;</w:t>
      </w:r>
      <w:r w:rsidR="00F87E24">
        <w:t>, ki brskalniku pove, naj interpretira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F87E24">
        <w:t xml:space="preserve"> kot moderen HTML</w:t>
      </w:r>
      <w:r w:rsidR="00377DA5">
        <w:t xml:space="preserve"> zapis.</w:t>
      </w:r>
      <w:r w:rsidR="00DE14E7">
        <w:t xml:space="preserve"> </w:t>
      </w:r>
      <w:r w:rsidR="00A00337">
        <w:t xml:space="preserve">Podatki dokumenta se nahajajo v </w:t>
      </w:r>
      <w:r w:rsidR="00A00337" w:rsidRPr="00687C2B">
        <w:rPr>
          <w:rFonts w:ascii="Consolas" w:hAnsi="Consolas"/>
        </w:rPr>
        <w:t>&lt;html&gt;</w:t>
      </w:r>
      <w:r w:rsidR="00A00337">
        <w:t xml:space="preserve">, ki </w:t>
      </w:r>
      <w:r w:rsidR="00DE14E7">
        <w:t xml:space="preserve">je </w:t>
      </w:r>
      <w:r w:rsidR="00A00337">
        <w:t xml:space="preserve">običajno </w:t>
      </w:r>
      <w:r w:rsidR="00DE14E7">
        <w:t xml:space="preserve">razdeljen na </w:t>
      </w:r>
      <w:r w:rsidR="00523398">
        <w:t>glavo</w:t>
      </w:r>
      <w:r w:rsidR="008F2074">
        <w:t xml:space="preserve"> </w:t>
      </w:r>
      <w:r w:rsidR="008F2074" w:rsidRPr="00687C2B">
        <w:rPr>
          <w:rFonts w:ascii="Consolas" w:hAnsi="Consolas"/>
        </w:rPr>
        <w:t>&lt;head&gt;</w:t>
      </w:r>
      <w:r w:rsidR="00523398">
        <w:t xml:space="preserve"> in telo</w:t>
      </w:r>
      <w:r w:rsidR="008F2074">
        <w:t xml:space="preserve"> </w:t>
      </w:r>
      <w:r w:rsidR="008F2074" w:rsidRPr="00687C2B">
        <w:rPr>
          <w:rFonts w:ascii="Consolas" w:hAnsi="Consolas"/>
        </w:rPr>
        <w:t>&lt;body&gt;</w:t>
      </w:r>
      <w:r w:rsidR="00523398">
        <w:t>.</w:t>
      </w:r>
      <w:r w:rsidR="00401361">
        <w:t xml:space="preserve"> V glavi</w:t>
      </w:r>
      <w:r w:rsidR="00E8544A">
        <w:fldChar w:fldCharType="begin"/>
      </w:r>
      <w:r w:rsidR="00E8544A">
        <w:instrText xml:space="preserve"> XE "</w:instrText>
      </w:r>
      <w:r w:rsidR="00E8544A" w:rsidRPr="00130748">
        <w:instrText>glavi</w:instrText>
      </w:r>
      <w:r w:rsidR="00E8544A">
        <w:instrText xml:space="preserve">" </w:instrText>
      </w:r>
      <w:r w:rsidR="00E8544A">
        <w:fldChar w:fldCharType="end"/>
      </w:r>
      <w:r w:rsidR="00401361">
        <w:t xml:space="preserve"> dokumenta so podatki o dokumentu samem</w:t>
      </w:r>
      <w:r w:rsidR="007932AF">
        <w:t>, imenovani tudi metapodatki</w:t>
      </w:r>
      <w:r w:rsidR="00CB5B09">
        <w:t xml:space="preserve"> </w:t>
      </w:r>
      <w:r w:rsidR="00CB5B09" w:rsidRPr="00687C2B">
        <w:rPr>
          <w:rFonts w:ascii="Consolas" w:hAnsi="Consolas"/>
        </w:rPr>
        <w:t>&lt;meta/&gt;</w:t>
      </w:r>
      <w:r w:rsidR="007932AF">
        <w:t xml:space="preserve">, in </w:t>
      </w:r>
      <w:r w:rsidR="006468CA">
        <w:t>povezave</w:t>
      </w:r>
      <w:r w:rsidR="000C6B69">
        <w:fldChar w:fldCharType="begin"/>
      </w:r>
      <w:r w:rsidR="000C6B69">
        <w:instrText xml:space="preserve"> XE "</w:instrText>
      </w:r>
      <w:r w:rsidR="000C6B69" w:rsidRPr="00DC32CB">
        <w:instrText>povezave</w:instrText>
      </w:r>
      <w:r w:rsidR="000C6B69">
        <w:instrText xml:space="preserve">" </w:instrText>
      </w:r>
      <w:r w:rsidR="000C6B69">
        <w:fldChar w:fldCharType="end"/>
      </w:r>
      <w:r w:rsidR="006468CA">
        <w:t xml:space="preserve"> z drugimi dokumenti </w:t>
      </w:r>
      <w:r w:rsidR="00CB5B09" w:rsidRPr="00687C2B">
        <w:rPr>
          <w:rFonts w:ascii="Consolas" w:hAnsi="Consolas"/>
        </w:rPr>
        <w:t>&lt;link</w:t>
      </w:r>
      <w:r w:rsidR="00C8344E" w:rsidRPr="00687C2B">
        <w:rPr>
          <w:rFonts w:ascii="Consolas" w:hAnsi="Consolas"/>
        </w:rPr>
        <w:t>/</w:t>
      </w:r>
      <w:r w:rsidR="00CB5B09" w:rsidRPr="00687C2B">
        <w:rPr>
          <w:rFonts w:ascii="Consolas" w:hAnsi="Consolas"/>
        </w:rPr>
        <w:t>&gt;</w:t>
      </w:r>
      <w:r w:rsidR="00CB5B09">
        <w:t xml:space="preserve"> </w:t>
      </w:r>
      <w:r w:rsidR="006468CA">
        <w:t>ter naslov</w:t>
      </w:r>
      <w:r w:rsidR="00CB5B09">
        <w:t xml:space="preserve"> </w:t>
      </w:r>
      <w:r w:rsidR="00CB5B09" w:rsidRPr="00687C2B">
        <w:rPr>
          <w:rFonts w:ascii="Consolas" w:hAnsi="Consolas"/>
        </w:rPr>
        <w:t>&lt;title&gt;</w:t>
      </w:r>
      <w:r w:rsidR="00401361">
        <w:t>, v telesu pa je vsebina</w:t>
      </w:r>
      <w:r w:rsidR="00094102">
        <w:t xml:space="preserve"> spletne strani</w:t>
      </w:r>
      <w:r w:rsidR="00401361">
        <w:t>.</w:t>
      </w:r>
      <w:r w:rsidR="000C2CEC">
        <w:t xml:space="preserve"> N</w:t>
      </w:r>
      <w:r>
        <w:t xml:space="preserve">a </w:t>
      </w:r>
      <w:r>
        <w:fldChar w:fldCharType="begin"/>
      </w:r>
      <w:r>
        <w:instrText xml:space="preserve"> REF _Ref125861307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1</w:t>
      </w:r>
      <w:r>
        <w:fldChar w:fldCharType="end"/>
      </w:r>
      <w:r w:rsidR="00F50FD9">
        <w:t xml:space="preserve"> lahko vidimo zgradbo </w:t>
      </w:r>
      <w:r w:rsidR="009549AB">
        <w:t xml:space="preserve">dokumenta </w:t>
      </w:r>
      <w:r w:rsidR="009549AB" w:rsidRPr="009549AB">
        <w:rPr>
          <w:i/>
          <w:iCs/>
        </w:rPr>
        <w:t>index.html</w:t>
      </w:r>
      <w:r w:rsidR="00601822">
        <w:t>.</w:t>
      </w:r>
      <w:sdt>
        <w:sdtPr>
          <w:id w:val="1581708404"/>
          <w:citation/>
        </w:sdtPr>
        <w:sdtContent>
          <w:r w:rsidR="00A935CB">
            <w:fldChar w:fldCharType="begin"/>
          </w:r>
          <w:r w:rsidR="00A935CB">
            <w:instrText xml:space="preserve"> CITATION Hav19 \l 1060 </w:instrText>
          </w:r>
          <w:r w:rsidR="00A935CB">
            <w:fldChar w:fldCharType="separate"/>
          </w:r>
          <w:r w:rsidR="009D7DFB">
            <w:rPr>
              <w:noProof/>
            </w:rPr>
            <w:t xml:space="preserve"> (3)</w:t>
          </w:r>
          <w:r w:rsidR="00A935CB">
            <w:fldChar w:fldCharType="end"/>
          </w:r>
        </w:sdtContent>
      </w:sdt>
    </w:p>
    <w:p w14:paraId="4E3E736C" w14:textId="68918713" w:rsidR="009878B9" w:rsidRPr="000F2E4B" w:rsidRDefault="009878B9" w:rsidP="000F2E4B">
      <w:pPr>
        <w:rPr>
          <w:sz w:val="14"/>
          <w:szCs w:val="12"/>
        </w:rPr>
      </w:pPr>
    </w:p>
    <w:p w14:paraId="227D0AFB" w14:textId="25BE176B" w:rsidR="00D35F0C" w:rsidRDefault="00D35F0C" w:rsidP="00D35F0C">
      <w:pPr>
        <w:pStyle w:val="Naslov2"/>
      </w:pPr>
      <w:bookmarkStart w:id="11" w:name="_Toc132793581"/>
      <w:r>
        <w:t>CSS</w:t>
      </w:r>
      <w:bookmarkEnd w:id="11"/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</w:p>
    <w:p w14:paraId="508E6496" w14:textId="751F366B" w:rsidR="007B251F" w:rsidRDefault="009B1265" w:rsidP="00DB5962">
      <w:pPr>
        <w:spacing w:line="360" w:lineRule="auto"/>
        <w:jc w:val="both"/>
      </w:pPr>
      <w:r>
        <w:t>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>
        <w:t xml:space="preserve"> (</w:t>
      </w:r>
      <w:r w:rsidRPr="009B1265">
        <w:rPr>
          <w:i/>
          <w:iCs/>
        </w:rPr>
        <w:t>Cascading Style Sheet</w:t>
      </w:r>
      <w:r>
        <w:rPr>
          <w:i/>
          <w:iCs/>
        </w:rPr>
        <w:t>s</w:t>
      </w:r>
      <w:r>
        <w:t xml:space="preserve">) </w:t>
      </w:r>
      <w:r w:rsidR="00A106CE">
        <w:t xml:space="preserve">je standard za formatiranje in stilsko urejanje </w:t>
      </w:r>
      <w:r w:rsidR="00C12707">
        <w:t>elementov, napisanih v označevalnem jeziku, kot na primer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A106CE">
        <w:t xml:space="preserve">. </w:t>
      </w:r>
      <w:r w:rsidR="00AD04C9">
        <w:t>Ustvarili so ga na W3C konzorciju leta 1996 z namenom oblikovanja elementov na HTML straneh.</w:t>
      </w:r>
      <w:sdt>
        <w:sdtPr>
          <w:id w:val="-527565869"/>
          <w:citation/>
        </w:sdtPr>
        <w:sdtContent>
          <w:r w:rsidR="00917C00">
            <w:fldChar w:fldCharType="begin"/>
          </w:r>
          <w:r w:rsidR="00917C00">
            <w:instrText xml:space="preserve"> CITATION BAr23 \l 1060 </w:instrText>
          </w:r>
          <w:r w:rsidR="00917C00">
            <w:fldChar w:fldCharType="separate"/>
          </w:r>
          <w:r w:rsidR="009D7DFB">
            <w:rPr>
              <w:noProof/>
            </w:rPr>
            <w:t xml:space="preserve"> (4)</w:t>
          </w:r>
          <w:r w:rsidR="00917C00">
            <w:fldChar w:fldCharType="end"/>
          </w:r>
        </w:sdtContent>
      </w:sdt>
      <w:r w:rsidR="00003976">
        <w:t xml:space="preserve"> </w:t>
      </w:r>
      <w:r w:rsidR="0019604F">
        <w:t>Za vzdrževanje in posodabljanje</w:t>
      </w:r>
      <w:r w:rsidR="003521FF">
        <w:fldChar w:fldCharType="begin"/>
      </w:r>
      <w:r w:rsidR="003521FF">
        <w:instrText xml:space="preserve"> XE "</w:instrText>
      </w:r>
      <w:r w:rsidR="003521FF" w:rsidRPr="000A19F8">
        <w:instrText>posodabljanje</w:instrText>
      </w:r>
      <w:r w:rsidR="003521FF">
        <w:instrText xml:space="preserve">" </w:instrText>
      </w:r>
      <w:r w:rsidR="003521FF">
        <w:fldChar w:fldCharType="end"/>
      </w:r>
      <w:r w:rsidR="0019604F">
        <w:t xml:space="preserve"> </w:t>
      </w:r>
      <w:r w:rsidR="00DC0C69">
        <w:t xml:space="preserve">standarda </w:t>
      </w:r>
      <w:r w:rsidR="0019604F">
        <w:t>je odgovoren W3C konzorcij</w:t>
      </w:r>
      <w:r w:rsidR="003A2C36">
        <w:t>.</w:t>
      </w:r>
      <w:r w:rsidR="0019604F">
        <w:t xml:space="preserve"> </w:t>
      </w:r>
      <w:r w:rsidR="003A2C36">
        <w:t>CSS o</w:t>
      </w:r>
      <w:r w:rsidR="00DB5962">
        <w:t>mogoča</w:t>
      </w:r>
      <w:r w:rsidR="00471E49">
        <w:t xml:space="preserve"> dodajanje ustreznega oblikovanja </w:t>
      </w:r>
      <w:r w:rsidR="00DB5962">
        <w:t xml:space="preserve">vsebini spletnih strani </w:t>
      </w:r>
      <w:r w:rsidR="003509D8">
        <w:t xml:space="preserve">in s tem pripomore k berljivosti in izgledu. CSS lahko </w:t>
      </w:r>
      <w:r w:rsidR="003509D8">
        <w:lastRenderedPageBreak/>
        <w:t>pišemo na tri različne načine, ki se uporabljajo glede na to, koliko oblikovanja potrebujemo in kje.</w:t>
      </w:r>
      <w:sdt>
        <w:sdtPr>
          <w:id w:val="1006944887"/>
          <w:citation/>
        </w:sdtPr>
        <w:sdtContent>
          <w:r w:rsidR="007F2B56">
            <w:fldChar w:fldCharType="begin"/>
          </w:r>
          <w:r w:rsidR="007F2B56">
            <w:instrText xml:space="preserve"> CITATION McK21 \l 1060 </w:instrText>
          </w:r>
          <w:r w:rsidR="007F2B56">
            <w:fldChar w:fldCharType="separate"/>
          </w:r>
          <w:r w:rsidR="009D7DFB">
            <w:rPr>
              <w:noProof/>
            </w:rPr>
            <w:t xml:space="preserve"> (5)</w:t>
          </w:r>
          <w:r w:rsidR="007F2B56">
            <w:fldChar w:fldCharType="end"/>
          </w:r>
        </w:sdtContent>
      </w:sdt>
    </w:p>
    <w:p w14:paraId="311C510F" w14:textId="125CE2D8" w:rsidR="00A106CE" w:rsidRDefault="00435E78" w:rsidP="00DB5962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63008" behindDoc="0" locked="0" layoutInCell="1" allowOverlap="1" wp14:anchorId="1407EC74" wp14:editId="053E58EE">
                <wp:simplePos x="0" y="0"/>
                <wp:positionH relativeFrom="margin">
                  <wp:align>left</wp:align>
                </wp:positionH>
                <wp:positionV relativeFrom="paragraph">
                  <wp:posOffset>1108323</wp:posOffset>
                </wp:positionV>
                <wp:extent cx="5756275" cy="635635"/>
                <wp:effectExtent l="0" t="0" r="0" b="0"/>
                <wp:wrapTopAndBottom/>
                <wp:docPr id="6" name="Skupina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636105"/>
                          <a:chOff x="0" y="0"/>
                          <a:chExt cx="5756275" cy="636105"/>
                        </a:xfrm>
                      </wpg:grpSpPr>
                      <wps:wsp>
                        <wps:cNvPr id="4" name="Polje z besedilom 4"/>
                        <wps:cNvSpPr txBox="1"/>
                        <wps:spPr>
                          <a:xfrm>
                            <a:off x="0" y="182695"/>
                            <a:ext cx="5756275" cy="4534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89C23DD" w14:textId="0EC6CB85" w:rsidR="004A2CD3" w:rsidRPr="00B70A3D" w:rsidRDefault="004A2CD3" w:rsidP="004A2CD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4A2C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&lt;link rel="stylesheet" type="text/css" href="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css</w:t>
                              </w:r>
                              <w:r w:rsidR="00D50A1F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_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oblikovanje</w:t>
                              </w:r>
                              <w:r w:rsidRPr="004A2C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.css"&gt;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Polje z besedilom 5"/>
                        <wps:cNvSpPr txBox="1"/>
                        <wps:spPr>
                          <a:xfrm>
                            <a:off x="0" y="0"/>
                            <a:ext cx="5756275" cy="17890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CDE460" w14:textId="79DF5E3F" w:rsidR="00435E78" w:rsidRPr="001418A7" w:rsidRDefault="00435E78" w:rsidP="00435E78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2" w:name="_Ref125995139"/>
                              <w:bookmarkStart w:id="13" w:name="_Toc132752966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12"/>
                              <w:r>
                                <w:t>: Povezovanje HTML dokumenta s CSS datoteko</w:t>
                              </w:r>
                              <w:sdt>
                                <w:sdtPr>
                                  <w:id w:val="-1908682815"/>
                                  <w:citation/>
                                </w:sdtPr>
                                <w:sdtContent>
                                  <w:r w:rsidR="00094332">
                                    <w:fldChar w:fldCharType="begin"/>
                                  </w:r>
                                  <w:r w:rsidR="00094332">
                                    <w:instrText xml:space="preserve"> CITATION McK21 \l 1060 </w:instrText>
                                  </w:r>
                                  <w:r w:rsidR="00094332">
                                    <w:fldChar w:fldCharType="separate"/>
                                  </w:r>
                                  <w:r w:rsidR="00094332">
                                    <w:rPr>
                                      <w:noProof/>
                                    </w:rPr>
                                    <w:t xml:space="preserve"> (5)</w:t>
                                  </w:r>
                                  <w:r w:rsidR="00094332">
                                    <w:fldChar w:fldCharType="end"/>
                                  </w:r>
                                </w:sdtContent>
                              </w:sdt>
                              <w:bookmarkEnd w:id="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07EC74" id="Skupina 6" o:spid="_x0000_s1029" style="position:absolute;left:0;text-align:left;margin-left:0;margin-top:87.25pt;width:453.25pt;height:50.05pt;z-index:251563008;mso-position-horizontal:left;mso-position-horizontal-relative:margin;mso-height-relative:margin" coordsize="57562,6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">
                <v:shape id="Polje z besedilom 4" o:spid="_x0000_s1030" type="#_x0000_t202" style="position:absolute;top:1826;width:57562;height:4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" fillcolor="white [3212]" stroked="f" strokeweight=".5pt">
                  <v:textbox>
                    <w:txbxContent>
                      <w:p w14:paraId="789C23DD" w14:textId="0EC6CB85" w:rsidR="004A2CD3" w:rsidRPr="00B70A3D" w:rsidRDefault="004A2CD3" w:rsidP="004A2CD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4A2CD3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&lt;link rel="stylesheet" type="text/css" href="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css</w:t>
                        </w:r>
                        <w:r w:rsidR="00D50A1F">
                          <w:rPr>
                            <w:rFonts w:ascii="Consolas" w:hAnsi="Consolas"/>
                            <w:sz w:val="22"/>
                            <w:szCs w:val="20"/>
                          </w:rPr>
                          <w:t>_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oblikovanje</w:t>
                        </w:r>
                        <w:r w:rsidRPr="004A2CD3">
                          <w:rPr>
                            <w:rFonts w:ascii="Consolas" w:hAnsi="Consolas"/>
                            <w:sz w:val="22"/>
                            <w:szCs w:val="20"/>
                          </w:rPr>
                          <w:t>.css"&gt;</w:t>
                        </w:r>
                      </w:p>
                    </w:txbxContent>
                  </v:textbox>
                </v:shape>
                <v:shape id="Polje z besedilom 5" o:spid="_x0000_s1031" type="#_x0000_t202" style="position:absolute;width:57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14:paraId="21CDE460" w14:textId="79DF5E3F" w:rsidR="00435E78" w:rsidRPr="001418A7" w:rsidRDefault="00435E78" w:rsidP="00435E78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4" w:name="_Ref125995139"/>
                        <w:bookmarkStart w:id="15" w:name="_Toc132752966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</w:t>
                          </w:r>
                        </w:fldSimple>
                        <w:bookmarkEnd w:id="14"/>
                        <w:r>
                          <w:t>: Povezovanje HTML dokumenta s CSS datoteko</w:t>
                        </w:r>
                        <w:sdt>
                          <w:sdtPr>
                            <w:id w:val="-1908682815"/>
                            <w:citation/>
                          </w:sdtPr>
                          <w:sdtContent>
                            <w:r w:rsidR="00094332">
                              <w:fldChar w:fldCharType="begin"/>
                            </w:r>
                            <w:r w:rsidR="00094332">
                              <w:instrText xml:space="preserve"> CITATION McK21 \l 1060 </w:instrText>
                            </w:r>
                            <w:r w:rsidR="00094332">
                              <w:fldChar w:fldCharType="separate"/>
                            </w:r>
                            <w:r w:rsidR="00094332">
                              <w:rPr>
                                <w:noProof/>
                              </w:rPr>
                              <w:t xml:space="preserve"> (5)</w:t>
                            </w:r>
                            <w:r w:rsidR="00094332">
                              <w:fldChar w:fldCharType="end"/>
                            </w:r>
                          </w:sdtContent>
                        </w:sdt>
                        <w:bookmarkEnd w:id="1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106CE">
        <w:t>Naj</w:t>
      </w:r>
      <w:r w:rsidR="00660AA3">
        <w:t>pogosteje</w:t>
      </w:r>
      <w:r w:rsidR="00A106CE">
        <w:t xml:space="preserve"> se 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 w:rsidR="00A106CE">
        <w:t xml:space="preserve"> uporablja v posebnih datotekah s končnico </w:t>
      </w:r>
      <w:r w:rsidR="00A106CE" w:rsidRPr="00290C9D">
        <w:rPr>
          <w:i/>
          <w:iCs/>
        </w:rPr>
        <w:t>.css</w:t>
      </w:r>
      <w:r w:rsidR="00A106CE">
        <w:t xml:space="preserve">, v katerih </w:t>
      </w:r>
      <w:r w:rsidR="009B537B">
        <w:t>določamo stil</w:t>
      </w:r>
      <w:r w:rsidR="00EC58C9">
        <w:fldChar w:fldCharType="begin"/>
      </w:r>
      <w:r w:rsidR="00EC58C9">
        <w:instrText xml:space="preserve"> XE "</w:instrText>
      </w:r>
      <w:r w:rsidR="00EC58C9" w:rsidRPr="002A42F2">
        <w:instrText>stil</w:instrText>
      </w:r>
      <w:r w:rsidR="00EC58C9">
        <w:instrText xml:space="preserve">" </w:instrText>
      </w:r>
      <w:r w:rsidR="00EC58C9">
        <w:fldChar w:fldCharType="end"/>
      </w:r>
      <w:r w:rsidR="009B537B">
        <w:t xml:space="preserve"> za posamezne elemente oziroma njihove ID</w:t>
      </w:r>
      <w:r w:rsidR="00601F76">
        <w:fldChar w:fldCharType="begin"/>
      </w:r>
      <w:r w:rsidR="00601F76">
        <w:instrText xml:space="preserve"> XE "</w:instrText>
      </w:r>
      <w:r w:rsidR="00601F76" w:rsidRPr="00002EE2">
        <w:instrText>ID</w:instrText>
      </w:r>
      <w:r w:rsidR="00601F76">
        <w:instrText xml:space="preserve">" </w:instrText>
      </w:r>
      <w:r w:rsidR="00601F76">
        <w:fldChar w:fldCharType="end"/>
      </w:r>
      <w:r w:rsidR="009B537B">
        <w:t>-je, razrede (</w:t>
      </w:r>
      <w:r w:rsidR="009B537B" w:rsidRPr="009B537B">
        <w:rPr>
          <w:i/>
          <w:iCs/>
        </w:rPr>
        <w:t>class</w:t>
      </w:r>
      <w:r w:rsidR="009B537B">
        <w:t>) ali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9B537B">
        <w:t xml:space="preserve"> značke.</w:t>
      </w:r>
      <w:r w:rsidR="004A2CD3">
        <w:t xml:space="preserve"> Te datoteke nato povežemo s HTML dokumentom, v katerem želimo uporabiti stilsko oblikovanje, in sicer z </w:t>
      </w:r>
      <w:r w:rsidR="001F79EF">
        <w:t>značko</w:t>
      </w:r>
      <w:r w:rsidR="00B01AEB">
        <w:t xml:space="preserve">, ki ga lahko vidimo na </w:t>
      </w:r>
      <w:r w:rsidR="00B01AEB">
        <w:fldChar w:fldCharType="begin"/>
      </w:r>
      <w:r w:rsidR="00B01AEB">
        <w:instrText xml:space="preserve"> REF _Ref125995139 \h </w:instrText>
      </w:r>
      <w:r w:rsidR="00B01AEB">
        <w:fldChar w:fldCharType="separate"/>
      </w:r>
      <w:r w:rsidR="008D7303">
        <w:t xml:space="preserve">Izsek </w:t>
      </w:r>
      <w:r w:rsidR="008D7303">
        <w:rPr>
          <w:noProof/>
        </w:rPr>
        <w:t>2</w:t>
      </w:r>
      <w:r w:rsidR="00B01AEB">
        <w:fldChar w:fldCharType="end"/>
      </w:r>
      <w:r w:rsidR="001F79EF">
        <w:t xml:space="preserve"> in se nahaja v glavi</w:t>
      </w:r>
      <w:r w:rsidR="00E8544A">
        <w:fldChar w:fldCharType="begin"/>
      </w:r>
      <w:r w:rsidR="00E8544A">
        <w:instrText xml:space="preserve"> XE "</w:instrText>
      </w:r>
      <w:r w:rsidR="00E8544A" w:rsidRPr="00130748">
        <w:instrText>glavi</w:instrText>
      </w:r>
      <w:r w:rsidR="00E8544A">
        <w:instrText xml:space="preserve">" </w:instrText>
      </w:r>
      <w:r w:rsidR="00E8544A">
        <w:fldChar w:fldCharType="end"/>
      </w:r>
      <w:r w:rsidR="001F79EF">
        <w:t xml:space="preserve"> HTML dokumenta</w:t>
      </w:r>
      <w:r w:rsidR="00B01AEB">
        <w:t>.</w:t>
      </w:r>
    </w:p>
    <w:p w14:paraId="62336FA6" w14:textId="62F64121" w:rsidR="004A2CD3" w:rsidRDefault="008F79B9" w:rsidP="00DB5962">
      <w:pPr>
        <w:spacing w:line="360" w:lineRule="auto"/>
        <w:jc w:val="both"/>
      </w:pPr>
      <w:r>
        <w:t>Ta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>
        <w:t xml:space="preserve"> je bolj fleksibilen in lažji za vzdrževanje</w:t>
      </w:r>
      <w:r w:rsidR="00C60894">
        <w:t xml:space="preserve"> ter pohitri oblikovanje </w:t>
      </w:r>
      <w:r w:rsidR="00435265">
        <w:t xml:space="preserve">z ne redundantnim zapisovanjem stila za več elementov, ki si delijo iste značilnosti. </w:t>
      </w:r>
      <w:sdt>
        <w:sdtPr>
          <w:id w:val="86590739"/>
          <w:citation/>
        </w:sdtPr>
        <w:sdtContent>
          <w:r w:rsidR="00435265">
            <w:fldChar w:fldCharType="begin"/>
          </w:r>
          <w:r w:rsidR="00435265">
            <w:instrText xml:space="preserve"> CITATION BAr23 \l 1060 </w:instrText>
          </w:r>
          <w:r w:rsidR="00435265">
            <w:fldChar w:fldCharType="separate"/>
          </w:r>
          <w:r w:rsidR="009D7DFB">
            <w:rPr>
              <w:noProof/>
            </w:rPr>
            <w:t>(4)</w:t>
          </w:r>
          <w:r w:rsidR="00435265">
            <w:fldChar w:fldCharType="end"/>
          </w:r>
        </w:sdtContent>
      </w:sdt>
      <w:r w:rsidR="00435265">
        <w:t xml:space="preserve"> </w:t>
      </w:r>
      <w:r w:rsidR="00C60894">
        <w:t>M</w:t>
      </w:r>
      <w:r w:rsidR="0087215E">
        <w:t xml:space="preserve">ogoča pa je tudi uporaba </w:t>
      </w:r>
      <w:r w:rsidR="00D50A1F">
        <w:t>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 w:rsidR="00D50A1F">
        <w:t xml:space="preserve"> </w:t>
      </w:r>
      <w:r w:rsidR="0087215E">
        <w:t xml:space="preserve">v </w:t>
      </w:r>
      <w:r w:rsidR="00626A99">
        <w:t>posebnem predelu samega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626A99">
        <w:t xml:space="preserve"> dokumenta, obdanim z značko </w:t>
      </w:r>
      <w:r w:rsidR="00626A99" w:rsidRPr="00EC58C9">
        <w:rPr>
          <w:rFonts w:ascii="Consolas" w:hAnsi="Consolas"/>
        </w:rPr>
        <w:t>&lt;style&gt;&lt;/style&gt;</w:t>
      </w:r>
      <w:r w:rsidR="00626A99">
        <w:t>. To imenujemo notranje oblikovanje</w:t>
      </w:r>
      <w:r w:rsidR="00EC58C9">
        <w:fldChar w:fldCharType="begin"/>
      </w:r>
      <w:r w:rsidR="00EC58C9">
        <w:instrText xml:space="preserve"> XE "</w:instrText>
      </w:r>
      <w:r w:rsidR="00EC58C9" w:rsidRPr="003A136C">
        <w:instrText>notranje oblikovanje</w:instrText>
      </w:r>
      <w:r w:rsidR="00EC58C9">
        <w:instrText xml:space="preserve">" </w:instrText>
      </w:r>
      <w:r w:rsidR="00EC58C9">
        <w:fldChar w:fldCharType="end"/>
      </w:r>
      <w:r w:rsidR="00626A99">
        <w:t xml:space="preserve"> (</w:t>
      </w:r>
      <w:r w:rsidR="00626A99" w:rsidRPr="00626A99">
        <w:rPr>
          <w:i/>
          <w:iCs/>
        </w:rPr>
        <w:t>internal style level</w:t>
      </w:r>
      <w:r w:rsidR="00626A99">
        <w:t>)</w:t>
      </w:r>
      <w:r w:rsidR="004D01A2">
        <w:t xml:space="preserve"> in ima prednost pred zunanjim oblikovanjem</w:t>
      </w:r>
      <w:r w:rsidR="00EC58C9">
        <w:fldChar w:fldCharType="begin"/>
      </w:r>
      <w:r w:rsidR="00EC58C9">
        <w:instrText xml:space="preserve"> XE "</w:instrText>
      </w:r>
      <w:r w:rsidR="00EC58C9" w:rsidRPr="00B41DA8">
        <w:instrText>zunanjim oblikovanjem</w:instrText>
      </w:r>
      <w:r w:rsidR="00EC58C9">
        <w:instrText xml:space="preserve">" </w:instrText>
      </w:r>
      <w:r w:rsidR="00EC58C9">
        <w:fldChar w:fldCharType="end"/>
      </w:r>
      <w:r w:rsidR="004D01A2">
        <w:t xml:space="preserve"> iz drugih CSS datotek.</w:t>
      </w:r>
      <w:r w:rsidR="00F9369F">
        <w:t xml:space="preserve"> Če želimo dodajati stil</w:t>
      </w:r>
      <w:r w:rsidR="00EC58C9">
        <w:fldChar w:fldCharType="begin"/>
      </w:r>
      <w:r w:rsidR="00EC58C9">
        <w:instrText xml:space="preserve"> XE "</w:instrText>
      </w:r>
      <w:r w:rsidR="00EC58C9" w:rsidRPr="002A42F2">
        <w:instrText>stil</w:instrText>
      </w:r>
      <w:r w:rsidR="00EC58C9">
        <w:instrText xml:space="preserve">" </w:instrText>
      </w:r>
      <w:r w:rsidR="00EC58C9">
        <w:fldChar w:fldCharType="end"/>
      </w:r>
      <w:r w:rsidR="00F9369F">
        <w:t xml:space="preserve"> le nekaterim elementom ali dodati le majhen popravek k tistemu iz zunanjih datotek, lahko uporabimo tudi t. i. vrstični CSS</w:t>
      </w:r>
      <w:r w:rsidR="00EC58C9">
        <w:fldChar w:fldCharType="begin"/>
      </w:r>
      <w:r w:rsidR="00EC58C9">
        <w:instrText xml:space="preserve"> XE "</w:instrText>
      </w:r>
      <w:r w:rsidR="00EC58C9" w:rsidRPr="00A81ED2">
        <w:instrText>vrstični CSS</w:instrText>
      </w:r>
      <w:r w:rsidR="00EC58C9">
        <w:instrText xml:space="preserve">" </w:instrText>
      </w:r>
      <w:r w:rsidR="00EC58C9">
        <w:fldChar w:fldCharType="end"/>
      </w:r>
      <w:r w:rsidR="00F9369F">
        <w:t xml:space="preserve"> (</w:t>
      </w:r>
      <w:r w:rsidR="00F9369F" w:rsidRPr="00F9369F">
        <w:rPr>
          <w:i/>
          <w:iCs/>
        </w:rPr>
        <w:t xml:space="preserve">inline </w:t>
      </w:r>
      <w:r w:rsidR="0000185E">
        <w:rPr>
          <w:i/>
          <w:iCs/>
        </w:rPr>
        <w:t>style</w:t>
      </w:r>
      <w:r w:rsidR="00F9369F">
        <w:t>)</w:t>
      </w:r>
      <w:r w:rsidR="00D92B8D">
        <w:t>, ki ga zapišemo kot 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D92B8D">
        <w:t xml:space="preserve"> </w:t>
      </w:r>
      <w:r w:rsidR="00D92B8D" w:rsidRPr="00D92B8D">
        <w:rPr>
          <w:i/>
          <w:iCs/>
        </w:rPr>
        <w:t>style</w:t>
      </w:r>
      <w:r w:rsidR="00D92B8D">
        <w:t xml:space="preserve"> k HTML znački.</w:t>
      </w:r>
    </w:p>
    <w:p w14:paraId="7FEEF706" w14:textId="58D08C7F" w:rsidR="000C7406" w:rsidRDefault="000F2E4B" w:rsidP="00DB5962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69152" behindDoc="0" locked="0" layoutInCell="1" allowOverlap="1" wp14:anchorId="49433957" wp14:editId="31635EA5">
                <wp:simplePos x="0" y="0"/>
                <wp:positionH relativeFrom="margin">
                  <wp:align>left</wp:align>
                </wp:positionH>
                <wp:positionV relativeFrom="paragraph">
                  <wp:posOffset>2084705</wp:posOffset>
                </wp:positionV>
                <wp:extent cx="5788025" cy="2484755"/>
                <wp:effectExtent l="0" t="0" r="3175" b="0"/>
                <wp:wrapTopAndBottom/>
                <wp:docPr id="11" name="Skupina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8025" cy="2484755"/>
                          <a:chOff x="0" y="96643"/>
                          <a:chExt cx="5788080" cy="2584649"/>
                        </a:xfrm>
                      </wpg:grpSpPr>
                      <wps:wsp>
                        <wps:cNvPr id="8" name="Polje z besedilom 8"/>
                        <wps:cNvSpPr txBox="1"/>
                        <wps:spPr>
                          <a:xfrm>
                            <a:off x="0" y="246121"/>
                            <a:ext cx="5756275" cy="243517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98AD82" w14:textId="314534B8" w:rsidR="00A64AC6" w:rsidRPr="000F2E4B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</w:pPr>
                              <w:r w:rsidRPr="000F2E4B"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  <w:t>/* določanje za</w:t>
                              </w:r>
                              <w:r w:rsidR="001F7C6F" w:rsidRPr="000F2E4B"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  <w:t xml:space="preserve"> elemente z atributom</w:t>
                              </w:r>
                              <w:r w:rsidRPr="000F2E4B"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  <w:t xml:space="preserve"> id = "abcd" */</w:t>
                              </w:r>
                            </w:p>
                            <w:p w14:paraId="051979EB" w14:textId="77777777" w:rsidR="000F2E4B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#abcd {</w:t>
                              </w:r>
                              <w:r w:rsidR="000F2E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</w:p>
                            <w:p w14:paraId="2CC09DBC" w14:textId="77777777" w:rsidR="000F2E4B" w:rsidRDefault="00A64AC6" w:rsidP="002107AA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background-color: white;</w:t>
                              </w:r>
                              <w:r w:rsidR="000F2E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</w:p>
                            <w:p w14:paraId="0AC42520" w14:textId="3D66D330" w:rsidR="00A64AC6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0065C293" w14:textId="77777777" w:rsidR="00A64AC6" w:rsidRPr="000F2E4B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8"/>
                                  <w:szCs w:val="6"/>
                                </w:rPr>
                              </w:pPr>
                            </w:p>
                            <w:p w14:paraId="3640196B" w14:textId="6B99EB26" w:rsidR="00A64AC6" w:rsidRPr="000F2E4B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</w:pPr>
                              <w:r w:rsidRPr="000F2E4B"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  <w:t xml:space="preserve">/* določanje za </w:t>
                              </w:r>
                              <w:r w:rsidR="001F7C6F" w:rsidRPr="000F2E4B"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  <w:t xml:space="preserve">elemente z atributom </w:t>
                              </w:r>
                              <w:r w:rsidRPr="000F2E4B"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  <w:t>class = "razred" */</w:t>
                              </w:r>
                            </w:p>
                            <w:p w14:paraId="65AB8542" w14:textId="77777777" w:rsidR="000F2E4B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.razred {</w:t>
                              </w:r>
                              <w:r w:rsidR="000F2E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</w:p>
                            <w:p w14:paraId="06AEA9AC" w14:textId="77777777" w:rsidR="000F2E4B" w:rsidRDefault="00316E1D" w:rsidP="002107AA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f</w:t>
                              </w:r>
                              <w:r w:rsidR="00A64AC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ont-size: 20px;</w:t>
                              </w:r>
                              <w:r w:rsidR="000F2E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</w:p>
                            <w:p w14:paraId="0826CF35" w14:textId="746FF8F4" w:rsidR="00A64AC6" w:rsidRPr="00B70A3D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7A3DF72B" w14:textId="7DCE729C" w:rsidR="00A64AC6" w:rsidRPr="000F2E4B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12"/>
                                  <w:szCs w:val="10"/>
                                </w:rPr>
                              </w:pPr>
                            </w:p>
                            <w:p w14:paraId="1CE9A4EC" w14:textId="52BA8D7A" w:rsidR="00A64AC6" w:rsidRPr="000F2E4B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</w:pPr>
                              <w:r w:rsidRPr="000F2E4B">
                                <w:rPr>
                                  <w:rFonts w:ascii="Consolas" w:hAnsi="Consolas"/>
                                  <w:sz w:val="20"/>
                                  <w:szCs w:val="18"/>
                                </w:rPr>
                                <w:t>/* določanje za značko &lt;p&gt; */</w:t>
                              </w:r>
                            </w:p>
                            <w:p w14:paraId="029029CA" w14:textId="77777777" w:rsidR="000F2E4B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 {</w:t>
                              </w:r>
                              <w:r w:rsidR="000F2E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</w:p>
                            <w:p w14:paraId="52033073" w14:textId="77777777" w:rsidR="000F2E4B" w:rsidRDefault="00A64AC6" w:rsidP="002107AA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border: 1px solid black;</w:t>
                              </w:r>
                              <w:r w:rsidR="000F2E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</w:p>
                            <w:p w14:paraId="740FCAF2" w14:textId="03BBADB2" w:rsidR="00A64AC6" w:rsidRPr="00B70A3D" w:rsidRDefault="00A64AC6" w:rsidP="00A64AC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Polje z besedilom 10"/>
                        <wps:cNvSpPr txBox="1"/>
                        <wps:spPr>
                          <a:xfrm>
                            <a:off x="31805" y="96643"/>
                            <a:ext cx="5756275" cy="1494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8E49D8" w14:textId="247EEEF4" w:rsidR="00A64AC6" w:rsidRPr="009B4C6B" w:rsidRDefault="00A64AC6" w:rsidP="00A64AC6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6" w:name="_Ref125996935"/>
                              <w:bookmarkStart w:id="17" w:name="_Toc132752967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16"/>
                              <w:r>
                                <w:t>: Primeri CSS stilskih določb</w:t>
                              </w:r>
                              <w:bookmarkEnd w:id="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33957" id="Skupina 11" o:spid="_x0000_s1032" style="position:absolute;left:0;text-align:left;margin-left:0;margin-top:164.15pt;width:455.75pt;height:195.65pt;z-index:251569152;mso-position-horizontal:left;mso-position-horizontal-relative:margin;mso-width-relative:margin;mso-height-relative:margin" coordorigin=",966" coordsize="57880,258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">
                <v:shape id="Polje z besedilom 8" o:spid="_x0000_s1033" type="#_x0000_t202" style="position:absolute;top:2461;width:57562;height:24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" fillcolor="white [3212]" stroked="f" strokeweight=".5pt">
                  <v:textbox>
                    <w:txbxContent>
                      <w:p w14:paraId="2D98AD82" w14:textId="314534B8" w:rsidR="00A64AC6" w:rsidRPr="000F2E4B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20"/>
                            <w:szCs w:val="18"/>
                          </w:rPr>
                        </w:pPr>
                        <w:r w:rsidRPr="000F2E4B">
                          <w:rPr>
                            <w:rFonts w:ascii="Consolas" w:hAnsi="Consolas"/>
                            <w:sz w:val="20"/>
                            <w:szCs w:val="18"/>
                          </w:rPr>
                          <w:t>/* določanje za</w:t>
                        </w:r>
                        <w:r w:rsidR="001F7C6F" w:rsidRPr="000F2E4B">
                          <w:rPr>
                            <w:rFonts w:ascii="Consolas" w:hAnsi="Consolas"/>
                            <w:sz w:val="20"/>
                            <w:szCs w:val="18"/>
                          </w:rPr>
                          <w:t xml:space="preserve"> elemente z atributom</w:t>
                        </w:r>
                        <w:r w:rsidRPr="000F2E4B">
                          <w:rPr>
                            <w:rFonts w:ascii="Consolas" w:hAnsi="Consolas"/>
                            <w:sz w:val="20"/>
                            <w:szCs w:val="18"/>
                          </w:rPr>
                          <w:t xml:space="preserve"> id = "abcd" */</w:t>
                        </w:r>
                      </w:p>
                      <w:p w14:paraId="051979EB" w14:textId="77777777" w:rsidR="000F2E4B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#abcd {</w:t>
                        </w:r>
                        <w:r w:rsidR="000F2E4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</w:p>
                      <w:p w14:paraId="2CC09DBC" w14:textId="77777777" w:rsidR="000F2E4B" w:rsidRDefault="00A64AC6" w:rsidP="002107AA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background-color: white;</w:t>
                        </w:r>
                        <w:r w:rsidR="000F2E4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</w:p>
                      <w:p w14:paraId="0AC42520" w14:textId="3D66D330" w:rsidR="00A64AC6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0065C293" w14:textId="77777777" w:rsidR="00A64AC6" w:rsidRPr="000F2E4B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8"/>
                            <w:szCs w:val="6"/>
                          </w:rPr>
                        </w:pPr>
                      </w:p>
                      <w:p w14:paraId="3640196B" w14:textId="6B99EB26" w:rsidR="00A64AC6" w:rsidRPr="000F2E4B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20"/>
                            <w:szCs w:val="18"/>
                          </w:rPr>
                        </w:pPr>
                        <w:r w:rsidRPr="000F2E4B">
                          <w:rPr>
                            <w:rFonts w:ascii="Consolas" w:hAnsi="Consolas"/>
                            <w:sz w:val="20"/>
                            <w:szCs w:val="18"/>
                          </w:rPr>
                          <w:t xml:space="preserve">/* določanje za </w:t>
                        </w:r>
                        <w:r w:rsidR="001F7C6F" w:rsidRPr="000F2E4B">
                          <w:rPr>
                            <w:rFonts w:ascii="Consolas" w:hAnsi="Consolas"/>
                            <w:sz w:val="20"/>
                            <w:szCs w:val="18"/>
                          </w:rPr>
                          <w:t xml:space="preserve">elemente z atributom </w:t>
                        </w:r>
                        <w:r w:rsidRPr="000F2E4B">
                          <w:rPr>
                            <w:rFonts w:ascii="Consolas" w:hAnsi="Consolas"/>
                            <w:sz w:val="20"/>
                            <w:szCs w:val="18"/>
                          </w:rPr>
                          <w:t>class = "razred" */</w:t>
                        </w:r>
                      </w:p>
                      <w:p w14:paraId="65AB8542" w14:textId="77777777" w:rsidR="000F2E4B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.razred {</w:t>
                        </w:r>
                        <w:r w:rsidR="000F2E4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</w:p>
                      <w:p w14:paraId="06AEA9AC" w14:textId="77777777" w:rsidR="000F2E4B" w:rsidRDefault="00316E1D" w:rsidP="002107AA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f</w:t>
                        </w:r>
                        <w:r w:rsidR="00A64AC6">
                          <w:rPr>
                            <w:rFonts w:ascii="Consolas" w:hAnsi="Consolas"/>
                            <w:sz w:val="22"/>
                            <w:szCs w:val="20"/>
                          </w:rPr>
                          <w:t>ont-size: 20px;</w:t>
                        </w:r>
                        <w:r w:rsidR="000F2E4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</w:p>
                      <w:p w14:paraId="0826CF35" w14:textId="746FF8F4" w:rsidR="00A64AC6" w:rsidRPr="00B70A3D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7A3DF72B" w14:textId="7DCE729C" w:rsidR="00A64AC6" w:rsidRPr="000F2E4B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12"/>
                            <w:szCs w:val="10"/>
                          </w:rPr>
                        </w:pPr>
                      </w:p>
                      <w:p w14:paraId="1CE9A4EC" w14:textId="52BA8D7A" w:rsidR="00A64AC6" w:rsidRPr="000F2E4B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20"/>
                            <w:szCs w:val="18"/>
                          </w:rPr>
                        </w:pPr>
                        <w:r w:rsidRPr="000F2E4B">
                          <w:rPr>
                            <w:rFonts w:ascii="Consolas" w:hAnsi="Consolas"/>
                            <w:sz w:val="20"/>
                            <w:szCs w:val="18"/>
                          </w:rPr>
                          <w:t>/* določanje za značko &lt;p&gt; */</w:t>
                        </w:r>
                      </w:p>
                      <w:p w14:paraId="029029CA" w14:textId="77777777" w:rsidR="000F2E4B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p {</w:t>
                        </w:r>
                        <w:r w:rsidR="000F2E4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</w:p>
                      <w:p w14:paraId="52033073" w14:textId="77777777" w:rsidR="000F2E4B" w:rsidRDefault="00A64AC6" w:rsidP="002107AA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border: 1px solid black;</w:t>
                        </w:r>
                        <w:r w:rsidR="000F2E4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</w:p>
                      <w:p w14:paraId="740FCAF2" w14:textId="03BBADB2" w:rsidR="00A64AC6" w:rsidRPr="00B70A3D" w:rsidRDefault="00A64AC6" w:rsidP="00A64AC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10" o:spid="_x0000_s1034" type="#_x0000_t202" style="position:absolute;left:318;top:966;width:57562;height:1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0F8E49D8" w14:textId="247EEEF4" w:rsidR="00A64AC6" w:rsidRPr="009B4C6B" w:rsidRDefault="00A64AC6" w:rsidP="00A64AC6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8" w:name="_Ref125996935"/>
                        <w:bookmarkStart w:id="19" w:name="_Toc132752967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</w:t>
                          </w:r>
                        </w:fldSimple>
                        <w:bookmarkEnd w:id="18"/>
                        <w:r>
                          <w:t>: Primeri CSS stilskih določb</w:t>
                        </w:r>
                        <w:bookmarkEnd w:id="1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C7406">
        <w:t>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 w:rsidR="000C7406">
        <w:t xml:space="preserve"> ima preprosto sintakso</w:t>
      </w:r>
      <w:r w:rsidR="00601F76">
        <w:fldChar w:fldCharType="begin"/>
      </w:r>
      <w:r w:rsidR="00601F76">
        <w:instrText xml:space="preserve"> XE "</w:instrText>
      </w:r>
      <w:r w:rsidR="00601F76" w:rsidRPr="00F07C20">
        <w:instrText>sintakso</w:instrText>
      </w:r>
      <w:r w:rsidR="00601F76">
        <w:instrText xml:space="preserve">" </w:instrText>
      </w:r>
      <w:r w:rsidR="00601F76">
        <w:fldChar w:fldCharType="end"/>
      </w:r>
      <w:r w:rsidR="000C7406">
        <w:t xml:space="preserve">, sestavljeno iz CSS selektorja in zavitih oklepajev </w:t>
      </w:r>
      <w:r w:rsidR="008E67E2">
        <w:t>»</w:t>
      </w:r>
      <w:r w:rsidR="000C7406">
        <w:t>{}</w:t>
      </w:r>
      <w:r w:rsidR="008E67E2">
        <w:t>«</w:t>
      </w:r>
      <w:r w:rsidR="003347A6">
        <w:t>, ki predstavljajo deklarativni blok</w:t>
      </w:r>
      <w:r w:rsidR="000C7406">
        <w:t>, v kater</w:t>
      </w:r>
      <w:r w:rsidR="003347A6">
        <w:t>em</w:t>
      </w:r>
      <w:r w:rsidR="000C7406">
        <w:t xml:space="preserve"> so dodani stilski atributi za ta selektor</w:t>
      </w:r>
      <w:r w:rsidR="00F42083">
        <w:t>, ločeni s podpičjem</w:t>
      </w:r>
      <w:r w:rsidR="000C7406">
        <w:t xml:space="preserve">. </w:t>
      </w:r>
      <w:r w:rsidR="00FD1BC8">
        <w:t xml:space="preserve">Selektor </w:t>
      </w:r>
      <w:r w:rsidR="004240C4">
        <w:t>določa, kateri elementi bodo uporabl</w:t>
      </w:r>
      <w:r w:rsidR="00F96E47">
        <w:t>jal</w:t>
      </w:r>
      <w:r w:rsidR="004240C4">
        <w:t>i stilske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4240C4">
        <w:t>.</w:t>
      </w:r>
      <w:r w:rsidR="008E67E2">
        <w:t xml:space="preserve"> Določimo lahko elemente s posebnim ID</w:t>
      </w:r>
      <w:r w:rsidR="00601F76">
        <w:fldChar w:fldCharType="begin"/>
      </w:r>
      <w:r w:rsidR="00601F76">
        <w:instrText xml:space="preserve"> XE "</w:instrText>
      </w:r>
      <w:r w:rsidR="00601F76" w:rsidRPr="00002EE2">
        <w:instrText>ID</w:instrText>
      </w:r>
      <w:r w:rsidR="00601F76">
        <w:instrText xml:space="preserve">" </w:instrText>
      </w:r>
      <w:r w:rsidR="00601F76">
        <w:fldChar w:fldCharType="end"/>
      </w:r>
      <w:r w:rsidR="008E67E2">
        <w:t>-jem, in sicer z dodajanjem »#«</w:t>
      </w:r>
      <w:r w:rsidR="0008283A">
        <w:t xml:space="preserve"> pred ime ID-ja, prav tako lahko oblikujemo več elementov hkrati. To storimo </w:t>
      </w:r>
      <w:r w:rsidR="00167586">
        <w:t>z določanjem enakih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167586">
        <w:t xml:space="preserve"> atributa </w:t>
      </w:r>
      <w:r w:rsidR="0008283A" w:rsidRPr="0008283A">
        <w:rPr>
          <w:i/>
          <w:iCs/>
        </w:rPr>
        <w:t>class</w:t>
      </w:r>
      <w:r w:rsidR="0008283A">
        <w:t xml:space="preserve"> </w:t>
      </w:r>
      <w:r w:rsidR="00167586">
        <w:t>v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167586">
        <w:t xml:space="preserve"> dokumentu </w:t>
      </w:r>
      <w:r w:rsidR="0008283A">
        <w:t>in nato v CSS pred to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08283A">
        <w:t xml:space="preserve"> selektorja dodamo ».«</w:t>
      </w:r>
      <w:r w:rsidR="00C231FA">
        <w:t xml:space="preserve">. </w:t>
      </w:r>
      <w:r w:rsidR="00FA36E1">
        <w:t>CSS omogoča tudi pisanje stila za posamezne HTML značke.</w:t>
      </w:r>
      <w:sdt>
        <w:sdtPr>
          <w:id w:val="-848107882"/>
          <w:citation/>
        </w:sdtPr>
        <w:sdtContent>
          <w:r w:rsidR="00094332">
            <w:fldChar w:fldCharType="begin"/>
          </w:r>
          <w:r w:rsidR="00094332">
            <w:instrText xml:space="preserve"> CITATION McK21 \l 1060 </w:instrText>
          </w:r>
          <w:r w:rsidR="00094332">
            <w:fldChar w:fldCharType="separate"/>
          </w:r>
          <w:r w:rsidR="009D7DFB">
            <w:rPr>
              <w:noProof/>
            </w:rPr>
            <w:t xml:space="preserve"> (5)</w:t>
          </w:r>
          <w:r w:rsidR="00094332">
            <w:fldChar w:fldCharType="end"/>
          </w:r>
        </w:sdtContent>
      </w:sdt>
      <w:r w:rsidR="00A64AC6">
        <w:t xml:space="preserve"> Poglejmo si primere za določanje oblikovanja po ID, razredu in znački na </w:t>
      </w:r>
      <w:r w:rsidR="00A64AC6">
        <w:fldChar w:fldCharType="begin"/>
      </w:r>
      <w:r w:rsidR="00A64AC6">
        <w:instrText xml:space="preserve"> REF _Ref125996935 \h </w:instrText>
      </w:r>
      <w:r w:rsidR="00A64AC6">
        <w:fldChar w:fldCharType="separate"/>
      </w:r>
      <w:r w:rsidR="008D7303">
        <w:t xml:space="preserve">Izsek </w:t>
      </w:r>
      <w:r w:rsidR="008D7303">
        <w:rPr>
          <w:noProof/>
        </w:rPr>
        <w:t>3</w:t>
      </w:r>
      <w:r w:rsidR="00A64AC6">
        <w:fldChar w:fldCharType="end"/>
      </w:r>
      <w:r w:rsidR="00A64AC6">
        <w:t>.</w:t>
      </w:r>
    </w:p>
    <w:p w14:paraId="45AB9A03" w14:textId="5F717ED4" w:rsidR="002F76A6" w:rsidRDefault="002F76A6" w:rsidP="003C4509">
      <w:pPr>
        <w:pStyle w:val="Naslov2"/>
      </w:pPr>
      <w:bookmarkStart w:id="20" w:name="_Toc132793582"/>
      <w:r>
        <w:lastRenderedPageBreak/>
        <w:t>JavaScript</w:t>
      </w:r>
      <w:bookmarkEnd w:id="20"/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</w:p>
    <w:p w14:paraId="4C9DC814" w14:textId="65BAB6B6" w:rsidR="000C34C2" w:rsidRDefault="00DE225E" w:rsidP="002D7542">
      <w:pPr>
        <w:spacing w:line="360" w:lineRule="auto"/>
        <w:jc w:val="both"/>
      </w:pPr>
      <w:r>
        <w:t>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>
        <w:t xml:space="preserve"> je </w:t>
      </w:r>
      <w:r w:rsidR="00FC2A8E">
        <w:t xml:space="preserve">odprt objektni </w:t>
      </w:r>
      <w:r>
        <w:t>programski jezik</w:t>
      </w:r>
      <w:r w:rsidR="00504942">
        <w:fldChar w:fldCharType="begin"/>
      </w:r>
      <w:r w:rsidR="00504942">
        <w:instrText xml:space="preserve"> XE "</w:instrText>
      </w:r>
      <w:r w:rsidR="00504942" w:rsidRPr="00F05DAA">
        <w:instrText>jezik</w:instrText>
      </w:r>
      <w:r w:rsidR="00504942">
        <w:instrText xml:space="preserve">" </w:instrText>
      </w:r>
      <w:r w:rsidR="00504942">
        <w:fldChar w:fldCharType="end"/>
      </w:r>
      <w:r w:rsidR="000B55CF">
        <w:t xml:space="preserve"> </w:t>
      </w:r>
      <w:r w:rsidR="000E5BCE">
        <w:t>za ustvarjanje spletnih aplikacij</w:t>
      </w:r>
      <w:r w:rsidR="00504942">
        <w:fldChar w:fldCharType="begin"/>
      </w:r>
      <w:r w:rsidR="00504942">
        <w:instrText xml:space="preserve"> XE "</w:instrText>
      </w:r>
      <w:r w:rsidR="00504942" w:rsidRPr="00693FBF">
        <w:instrText>aplikacij</w:instrText>
      </w:r>
      <w:r w:rsidR="00504942">
        <w:instrText xml:space="preserve">" </w:instrText>
      </w:r>
      <w:r w:rsidR="00504942">
        <w:fldChar w:fldCharType="end"/>
      </w:r>
      <w:r w:rsidR="000B55CF">
        <w:t xml:space="preserve"> na več platformah</w:t>
      </w:r>
      <w:r w:rsidR="000E5BCE">
        <w:t xml:space="preserve">. </w:t>
      </w:r>
      <w:r w:rsidR="004851B9">
        <w:t xml:space="preserve">Razvili so ga pri Netscape v sodelovanju </w:t>
      </w:r>
      <w:r w:rsidR="00CC3ECD">
        <w:t>s</w:t>
      </w:r>
      <w:r w:rsidR="004851B9">
        <w:t xml:space="preserve"> Sun Microsystems in Brendanom Eichom. </w:t>
      </w:r>
      <w:r w:rsidR="000C34C2">
        <w:t xml:space="preserve">Predstavljen je bil leta 1995, z namenom dodajanja programov do tedaj statičnim spletnim stranem </w:t>
      </w:r>
      <w:r w:rsidR="00F90C4A">
        <w:t xml:space="preserve">na </w:t>
      </w:r>
      <w:r w:rsidR="003B136B">
        <w:t xml:space="preserve">brskalniku </w:t>
      </w:r>
      <w:r w:rsidR="00F90C4A">
        <w:t>Netscape Navigator.</w:t>
      </w:r>
      <w:r w:rsidR="002E2A53">
        <w:t xml:space="preserve"> </w:t>
      </w:r>
      <w:sdt>
        <w:sdtPr>
          <w:id w:val="-2136857062"/>
          <w:citation/>
        </w:sdtPr>
        <w:sdtContent>
          <w:r w:rsidR="002E2A53">
            <w:fldChar w:fldCharType="begin"/>
          </w:r>
          <w:r w:rsidR="002E2A53">
            <w:instrText xml:space="preserve"> CITATION Hav19 \l 1060 </w:instrText>
          </w:r>
          <w:r w:rsidR="002E2A53">
            <w:fldChar w:fldCharType="separate"/>
          </w:r>
          <w:r w:rsidR="009D7DFB">
            <w:rPr>
              <w:noProof/>
            </w:rPr>
            <w:t>(3)</w:t>
          </w:r>
          <w:r w:rsidR="002E2A53">
            <w:fldChar w:fldCharType="end"/>
          </w:r>
        </w:sdtContent>
      </w:sdt>
    </w:p>
    <w:p w14:paraId="7DD693DF" w14:textId="7275125D" w:rsidR="00583AB7" w:rsidRDefault="009B59F7" w:rsidP="002D7542">
      <w:pPr>
        <w:spacing w:line="360" w:lineRule="auto"/>
        <w:jc w:val="both"/>
      </w:pPr>
      <w:r>
        <w:t>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>
        <w:t xml:space="preserve"> k</w:t>
      </w:r>
      <w:r w:rsidR="00DE225E">
        <w:t>ot visokonivojski programski jezik</w:t>
      </w:r>
      <w:r w:rsidR="00504942">
        <w:fldChar w:fldCharType="begin"/>
      </w:r>
      <w:r w:rsidR="00504942">
        <w:instrText xml:space="preserve"> XE "</w:instrText>
      </w:r>
      <w:r w:rsidR="00504942" w:rsidRPr="00F05DAA">
        <w:instrText>jezik</w:instrText>
      </w:r>
      <w:r w:rsidR="00504942">
        <w:instrText xml:space="preserve">" </w:instrText>
      </w:r>
      <w:r w:rsidR="00504942">
        <w:fldChar w:fldCharType="end"/>
      </w:r>
      <w:r w:rsidR="00DE225E">
        <w:t xml:space="preserve"> omogoča </w:t>
      </w:r>
      <w:r w:rsidR="002D7542">
        <w:t>programiranje</w:t>
      </w:r>
      <w:r w:rsidR="00FE535C">
        <w:fldChar w:fldCharType="begin"/>
      </w:r>
      <w:r w:rsidR="00FE535C">
        <w:instrText xml:space="preserve"> XE "</w:instrText>
      </w:r>
      <w:r w:rsidR="00FE535C" w:rsidRPr="00A060AB">
        <w:instrText>programiranje</w:instrText>
      </w:r>
      <w:r w:rsidR="00FE535C">
        <w:instrText xml:space="preserve">" </w:instrText>
      </w:r>
      <w:r w:rsidR="00FE535C">
        <w:fldChar w:fldCharType="end"/>
      </w:r>
      <w:r w:rsidR="00A64727">
        <w:t xml:space="preserve"> kompleksnih spletnih strani</w:t>
      </w:r>
      <w:r w:rsidR="00E36BE8">
        <w:t xml:space="preserve">, ki povezujejo objekte </w:t>
      </w:r>
      <w:r w:rsidR="00A91B35">
        <w:t xml:space="preserve">in vire </w:t>
      </w:r>
      <w:r w:rsidR="00E36BE8">
        <w:t>na odjemalcih in strežnikih</w:t>
      </w:r>
      <w:r w:rsidR="00A64727">
        <w:t>.</w:t>
      </w:r>
      <w:r w:rsidR="000B136E">
        <w:t xml:space="preserve"> </w:t>
      </w:r>
      <w:sdt>
        <w:sdtPr>
          <w:id w:val="-1216818141"/>
          <w:citation/>
        </w:sdtPr>
        <w:sdtContent>
          <w:r w:rsidR="0002288F">
            <w:fldChar w:fldCharType="begin"/>
          </w:r>
          <w:r w:rsidR="0002288F">
            <w:instrText xml:space="preserve"> CITATION Net07 \l 1060 </w:instrText>
          </w:r>
          <w:r w:rsidR="0002288F">
            <w:fldChar w:fldCharType="separate"/>
          </w:r>
          <w:r w:rsidR="009D7DFB">
            <w:rPr>
              <w:noProof/>
            </w:rPr>
            <w:t>(6)</w:t>
          </w:r>
          <w:r w:rsidR="0002288F">
            <w:fldChar w:fldCharType="end"/>
          </w:r>
        </w:sdtContent>
      </w:sdt>
      <w:r w:rsidR="0002288F">
        <w:t xml:space="preserve"> </w:t>
      </w:r>
      <w:r w:rsidR="00DF371A">
        <w:t>Z njim lahko spletnim stranem dodamo elemente in funkcionalnosti, ki so nujni za uporabnost spletnih strani.</w:t>
      </w:r>
      <w:sdt>
        <w:sdtPr>
          <w:id w:val="1645461267"/>
          <w:citation/>
        </w:sdtPr>
        <w:sdtContent>
          <w:r w:rsidR="00A5254F">
            <w:fldChar w:fldCharType="begin"/>
          </w:r>
          <w:r w:rsidR="00A5254F">
            <w:instrText xml:space="preserve"> CITATION MDN22 \l 1060 </w:instrText>
          </w:r>
          <w:r w:rsidR="00A5254F">
            <w:fldChar w:fldCharType="separate"/>
          </w:r>
          <w:r w:rsidR="009D7DFB">
            <w:rPr>
              <w:noProof/>
            </w:rPr>
            <w:t xml:space="preserve"> (7)</w:t>
          </w:r>
          <w:r w:rsidR="00A5254F">
            <w:fldChar w:fldCharType="end"/>
          </w:r>
        </w:sdtContent>
      </w:sdt>
      <w:r w:rsidR="00520145">
        <w:t xml:space="preserve"> JavaScript so kmalu po predstavitvi prevzeli vsi večji grafični spletni brskalniki, saj je omogočil izgradnjo modernih spletnih aplikacij</w:t>
      </w:r>
      <w:r w:rsidR="00504942">
        <w:fldChar w:fldCharType="begin"/>
      </w:r>
      <w:r w:rsidR="00504942">
        <w:instrText xml:space="preserve"> XE "</w:instrText>
      </w:r>
      <w:r w:rsidR="00504942" w:rsidRPr="00693FBF">
        <w:instrText>aplikacij</w:instrText>
      </w:r>
      <w:r w:rsidR="00504942">
        <w:instrText xml:space="preserve">" </w:instrText>
      </w:r>
      <w:r w:rsidR="00504942">
        <w:fldChar w:fldCharType="end"/>
      </w:r>
      <w:r w:rsidR="00520145">
        <w:t>.</w:t>
      </w:r>
      <w:r w:rsidR="0032507C">
        <w:t xml:space="preserve"> Prednost je bila ta, da je lahko uporabnik neposredno komuniciral s spletno aplikacijo, ne da bi bilo pri tem potrebno ponovno naložiti spletno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32507C">
        <w:t xml:space="preserve"> </w:t>
      </w:r>
      <w:r w:rsidR="00E71933">
        <w:t>pri vsakem dejanju.</w:t>
      </w:r>
    </w:p>
    <w:p w14:paraId="237E761E" w14:textId="6961CD12" w:rsidR="005F1A2F" w:rsidRDefault="00583AB7" w:rsidP="002D7542">
      <w:pPr>
        <w:spacing w:line="360" w:lineRule="auto"/>
        <w:jc w:val="both"/>
      </w:pPr>
      <w:r>
        <w:t>Poimenovanje je podobno programskemu jeziku Java, katere uporaba je v času nastanka JavaScripta hitro naraščala. 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>
        <w:t xml:space="preserve"> je bilo odlično ime, s katerim so pridobili pozornost širše množice razvijalcev.</w:t>
      </w:r>
      <w:r w:rsidR="00B9008E">
        <w:t xml:space="preserve"> Vendar se je to izkazalo za napako, ljudje so namreč pomotoma mešali dva popolnoma različna programska jezika, zato so JavaScript poimenovali tudi ECMAScript</w:t>
      </w:r>
      <w:r w:rsidR="00504942">
        <w:fldChar w:fldCharType="begin"/>
      </w:r>
      <w:r w:rsidR="00504942">
        <w:instrText xml:space="preserve"> XE "</w:instrText>
      </w:r>
      <w:r w:rsidR="00504942" w:rsidRPr="00DB07A4">
        <w:instrText>ECMAScript</w:instrText>
      </w:r>
      <w:r w:rsidR="00504942">
        <w:instrText xml:space="preserve">" </w:instrText>
      </w:r>
      <w:r w:rsidR="00504942">
        <w:fldChar w:fldCharType="end"/>
      </w:r>
      <w:r w:rsidR="00B9008E">
        <w:t>, po mednarodni Ecma organizaciji</w:t>
      </w:r>
      <w:r w:rsidR="00206A71">
        <w:t>, ki je standardizirala jezik</w:t>
      </w:r>
      <w:r w:rsidR="00504942">
        <w:fldChar w:fldCharType="begin"/>
      </w:r>
      <w:r w:rsidR="00504942">
        <w:instrText xml:space="preserve"> XE "</w:instrText>
      </w:r>
      <w:r w:rsidR="00504942" w:rsidRPr="00F05DAA">
        <w:instrText>jezik</w:instrText>
      </w:r>
      <w:r w:rsidR="00504942">
        <w:instrText xml:space="preserve">" </w:instrText>
      </w:r>
      <w:r w:rsidR="00504942">
        <w:fldChar w:fldCharType="end"/>
      </w:r>
      <w:r w:rsidR="00206A71">
        <w:t>.</w:t>
      </w:r>
      <w:sdt>
        <w:sdtPr>
          <w:id w:val="1280378099"/>
          <w:citation/>
        </w:sdtPr>
        <w:sdtContent>
          <w:r w:rsidR="00D31D28">
            <w:fldChar w:fldCharType="begin"/>
          </w:r>
          <w:r w:rsidR="00D31D28">
            <w:instrText xml:space="preserve"> CITATION Hav19 \l 1060 </w:instrText>
          </w:r>
          <w:r w:rsidR="00D31D28">
            <w:fldChar w:fldCharType="separate"/>
          </w:r>
          <w:r w:rsidR="009D7DFB">
            <w:rPr>
              <w:noProof/>
            </w:rPr>
            <w:t xml:space="preserve"> (3)</w:t>
          </w:r>
          <w:r w:rsidR="00D31D28">
            <w:fldChar w:fldCharType="end"/>
          </w:r>
        </w:sdtContent>
      </w:sdt>
    </w:p>
    <w:p w14:paraId="743E45BB" w14:textId="048DE37E" w:rsidR="00A34AF3" w:rsidRDefault="0091690E" w:rsidP="002D7542">
      <w:pPr>
        <w:spacing w:line="360" w:lineRule="auto"/>
        <w:jc w:val="both"/>
      </w:pPr>
      <w:r>
        <w:t>Jezik je bil oblikovan zelo</w:t>
      </w:r>
      <w:r w:rsidR="006A0889">
        <w:t xml:space="preserve"> »liberalno«, saj dovoljuje zelo različno sintakso</w:t>
      </w:r>
      <w:r w:rsidR="00601F76">
        <w:fldChar w:fldCharType="begin"/>
      </w:r>
      <w:r w:rsidR="00601F76">
        <w:instrText xml:space="preserve"> XE "</w:instrText>
      </w:r>
      <w:r w:rsidR="00601F76" w:rsidRPr="00F07C20">
        <w:instrText>sintakso</w:instrText>
      </w:r>
      <w:r w:rsidR="00601F76">
        <w:instrText xml:space="preserve">" </w:instrText>
      </w:r>
      <w:r w:rsidR="00601F76">
        <w:fldChar w:fldCharType="end"/>
      </w:r>
      <w:r w:rsidR="006A0889">
        <w:t>, kar je po eni strani prednost predvsem za začetnike pri programiranju</w:t>
      </w:r>
      <w:r w:rsidR="00A17CA5">
        <w:t xml:space="preserve">, </w:t>
      </w:r>
      <w:r w:rsidR="00125A4F">
        <w:t xml:space="preserve">pa </w:t>
      </w:r>
      <w:r w:rsidR="00F47E21">
        <w:t xml:space="preserve">tudi na splošno </w:t>
      </w:r>
      <w:r w:rsidR="00825993">
        <w:t xml:space="preserve">je mogoče implementirati veliko </w:t>
      </w:r>
      <w:r w:rsidR="006300BB">
        <w:t xml:space="preserve">programskih </w:t>
      </w:r>
      <w:r w:rsidR="00825993">
        <w:t>rešitev na lažji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825993">
        <w:t>, kot bi to bilo mogoče z bolj togimi programskimi jeziki</w:t>
      </w:r>
      <w:r w:rsidR="00E00D69">
        <w:t>.</w:t>
      </w:r>
      <w:r w:rsidR="006A0889">
        <w:t xml:space="preserve"> </w:t>
      </w:r>
      <w:r w:rsidR="00E00D69">
        <w:t>P</w:t>
      </w:r>
      <w:r w:rsidR="006A0889">
        <w:t xml:space="preserve">o drugi strani pa je velika slabost težje </w:t>
      </w:r>
      <w:r w:rsidR="003C3EC8">
        <w:t xml:space="preserve">odkrivanje in </w:t>
      </w:r>
      <w:r w:rsidR="006A0889">
        <w:t>odpravljanje napak</w:t>
      </w:r>
      <w:r w:rsidR="00F808CD">
        <w:fldChar w:fldCharType="begin"/>
      </w:r>
      <w:r w:rsidR="00F808CD">
        <w:instrText xml:space="preserve"> XE "</w:instrText>
      </w:r>
      <w:r w:rsidR="00F808CD" w:rsidRPr="004A46F1">
        <w:instrText>napak</w:instrText>
      </w:r>
      <w:r w:rsidR="00F808CD">
        <w:instrText xml:space="preserve">" </w:instrText>
      </w:r>
      <w:r w:rsidR="00F808CD">
        <w:fldChar w:fldCharType="end"/>
      </w:r>
      <w:r w:rsidR="00861E70">
        <w:t>.</w:t>
      </w:r>
    </w:p>
    <w:p w14:paraId="49420DCF" w14:textId="601B071E" w:rsidR="00916462" w:rsidRPr="005F1A2F" w:rsidRDefault="009439CD" w:rsidP="002D7542">
      <w:pPr>
        <w:spacing w:line="360" w:lineRule="auto"/>
        <w:jc w:val="both"/>
      </w:pPr>
      <w:r>
        <w:t xml:space="preserve">Najbolj razširjena </w:t>
      </w:r>
      <w:r w:rsidR="00D54C6C">
        <w:t>različica</w:t>
      </w:r>
      <w:r>
        <w:t xml:space="preserve"> JavaScripta, verzija 3, je bila prisotna med vzponom od leta 2000 do 2010</w:t>
      </w:r>
      <w:r w:rsidR="00FD29CA">
        <w:t>. Medtem, ko je jezik</w:t>
      </w:r>
      <w:r w:rsidR="00504942">
        <w:fldChar w:fldCharType="begin"/>
      </w:r>
      <w:r w:rsidR="00504942">
        <w:instrText xml:space="preserve"> XE "</w:instrText>
      </w:r>
      <w:r w:rsidR="00504942" w:rsidRPr="00F05DAA">
        <w:instrText>jezik</w:instrText>
      </w:r>
      <w:r w:rsidR="00504942">
        <w:instrText xml:space="preserve">" </w:instrText>
      </w:r>
      <w:r w:rsidR="00504942">
        <w:fldChar w:fldCharType="end"/>
      </w:r>
      <w:r w:rsidR="00FD29CA">
        <w:t xml:space="preserve"> uspešno pridobival vedno več programerjev</w:t>
      </w:r>
      <w:r w:rsidR="00D91C62">
        <w:t>, so delali na večji posodobitvi, ki pa so jo opustili</w:t>
      </w:r>
      <w:r w:rsidR="00AB1829">
        <w:t xml:space="preserve"> zaradi težkega prehoda, ki bi veliko razvijalcem</w:t>
      </w:r>
      <w:r w:rsidR="00894413">
        <w:fldChar w:fldCharType="begin"/>
      </w:r>
      <w:r w:rsidR="00894413">
        <w:instrText xml:space="preserve"> XE "</w:instrText>
      </w:r>
      <w:r w:rsidR="00894413" w:rsidRPr="00735C1D">
        <w:instrText>razvijalcem</w:instrText>
      </w:r>
      <w:r w:rsidR="00894413">
        <w:instrText xml:space="preserve">" </w:instrText>
      </w:r>
      <w:r w:rsidR="00894413">
        <w:fldChar w:fldCharType="end"/>
      </w:r>
      <w:r w:rsidR="00AB1829">
        <w:t xml:space="preserve"> povzročal težave,</w:t>
      </w:r>
      <w:r w:rsidR="00D91C62">
        <w:t xml:space="preserve"> in raje izdali verzijo z manj spremembami</w:t>
      </w:r>
      <w:r w:rsidR="002E38B4">
        <w:t xml:space="preserve">. </w:t>
      </w:r>
      <w:r w:rsidR="00681615">
        <w:t>Vendar so izboljšave vpeljali leta 2015 s šesti izdajo ECMAScripta</w:t>
      </w:r>
      <w:r w:rsidR="00201DAB">
        <w:t xml:space="preserve">. </w:t>
      </w:r>
      <w:r w:rsidR="0096139E">
        <w:t>Od tedaj jezik prejema vsakoletne manjše posodobitve, ki pripomorejo k lažjemu sprejemanju novosti.</w:t>
      </w:r>
      <w:sdt>
        <w:sdtPr>
          <w:id w:val="1169747857"/>
          <w:citation/>
        </w:sdtPr>
        <w:sdtContent>
          <w:r w:rsidR="00D112A8">
            <w:fldChar w:fldCharType="begin"/>
          </w:r>
          <w:r w:rsidR="00D112A8">
            <w:instrText xml:space="preserve"> CITATION Hav19 \l 1060 </w:instrText>
          </w:r>
          <w:r w:rsidR="00D112A8">
            <w:fldChar w:fldCharType="separate"/>
          </w:r>
          <w:r w:rsidR="009D7DFB">
            <w:rPr>
              <w:noProof/>
            </w:rPr>
            <w:t xml:space="preserve"> (3)</w:t>
          </w:r>
          <w:r w:rsidR="00D112A8">
            <w:fldChar w:fldCharType="end"/>
          </w:r>
        </w:sdtContent>
      </w:sdt>
    </w:p>
    <w:p w14:paraId="539C3CD7" w14:textId="5571D044" w:rsidR="008977DE" w:rsidRDefault="008977DE" w:rsidP="008977DE">
      <w:pPr>
        <w:pStyle w:val="Naslov2"/>
      </w:pPr>
      <w:bookmarkStart w:id="21" w:name="_Toc132793583"/>
      <w:r>
        <w:t>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>
        <w:t>.js</w:t>
      </w:r>
      <w:bookmarkEnd w:id="21"/>
      <w:r w:rsidR="00504942">
        <w:fldChar w:fldCharType="begin"/>
      </w:r>
      <w:r w:rsidR="00504942">
        <w:instrText xml:space="preserve"> XE "</w:instrText>
      </w:r>
      <w:r w:rsidR="00504942" w:rsidRPr="00910499">
        <w:instrText>React.js</w:instrText>
      </w:r>
      <w:r w:rsidR="00504942">
        <w:instrText xml:space="preserve">" </w:instrText>
      </w:r>
      <w:r w:rsidR="00504942">
        <w:fldChar w:fldCharType="end"/>
      </w:r>
    </w:p>
    <w:p w14:paraId="2BD6F46D" w14:textId="037B9CEF" w:rsidR="008977DE" w:rsidRDefault="008977DE" w:rsidP="008977DE">
      <w:pPr>
        <w:spacing w:line="360" w:lineRule="auto"/>
        <w:jc w:val="both"/>
      </w:pPr>
      <w:r>
        <w:t>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>
        <w:t>.js</w:t>
      </w:r>
      <w:r w:rsidR="00504942">
        <w:fldChar w:fldCharType="begin"/>
      </w:r>
      <w:r w:rsidR="00504942">
        <w:instrText xml:space="preserve"> XE "</w:instrText>
      </w:r>
      <w:r w:rsidR="00504942" w:rsidRPr="00910499">
        <w:instrText>React.js</w:instrText>
      </w:r>
      <w:r w:rsidR="00504942">
        <w:instrText xml:space="preserve">" </w:instrText>
      </w:r>
      <w:r w:rsidR="00504942">
        <w:fldChar w:fldCharType="end"/>
      </w:r>
      <w:r>
        <w:t xml:space="preserve"> je odprtokodna knjižnica</w:t>
      </w:r>
      <w:r w:rsidR="00894413">
        <w:fldChar w:fldCharType="begin"/>
      </w:r>
      <w:r w:rsidR="00894413">
        <w:instrText xml:space="preserve"> XE "</w:instrText>
      </w:r>
      <w:r w:rsidR="00894413" w:rsidRPr="003B4D3B">
        <w:instrText>knjižnica</w:instrText>
      </w:r>
      <w:r w:rsidR="00894413">
        <w:instrText xml:space="preserve">" </w:instrText>
      </w:r>
      <w:r w:rsidR="00894413">
        <w:fldChar w:fldCharType="end"/>
      </w:r>
      <w:r>
        <w:t xml:space="preserve"> za 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>
        <w:t>, ki jo je razvil Facebook</w:t>
      </w:r>
      <w:r w:rsidR="00504942">
        <w:fldChar w:fldCharType="begin"/>
      </w:r>
      <w:r w:rsidR="00504942">
        <w:instrText xml:space="preserve"> XE "</w:instrText>
      </w:r>
      <w:r w:rsidR="00504942" w:rsidRPr="00DA4730">
        <w:instrText>Facebook</w:instrText>
      </w:r>
      <w:r w:rsidR="00504942">
        <w:instrText xml:space="preserve">" </w:instrText>
      </w:r>
      <w:r w:rsidR="00504942">
        <w:fldChar w:fldCharType="end"/>
      </w:r>
      <w:r>
        <w:t xml:space="preserve"> za izdelavo uporabniških vmesnikov. </w:t>
      </w:r>
      <w:sdt>
        <w:sdtPr>
          <w:id w:val="-1696526532"/>
          <w:citation/>
        </w:sdtPr>
        <w:sdtContent>
          <w:r>
            <w:fldChar w:fldCharType="begin"/>
          </w:r>
          <w:r>
            <w:instrText xml:space="preserve">CITATION Met23 \l 1060 </w:instrText>
          </w:r>
          <w:r>
            <w:fldChar w:fldCharType="separate"/>
          </w:r>
          <w:r w:rsidR="009D7DFB">
            <w:rPr>
              <w:noProof/>
            </w:rPr>
            <w:t>(8)</w:t>
          </w:r>
          <w:r>
            <w:fldChar w:fldCharType="end"/>
          </w:r>
        </w:sdtContent>
      </w:sdt>
      <w:sdt>
        <w:sdtPr>
          <w:id w:val="736442757"/>
          <w:citation/>
        </w:sdtPr>
        <w:sdtContent>
          <w:r>
            <w:fldChar w:fldCharType="begin"/>
          </w:r>
          <w:r>
            <w:instrText xml:space="preserve">CITATION Met231 \l 1060 </w:instrText>
          </w:r>
          <w:r>
            <w:fldChar w:fldCharType="separate"/>
          </w:r>
          <w:r w:rsidR="009D7DFB">
            <w:rPr>
              <w:noProof/>
            </w:rPr>
            <w:t xml:space="preserve"> (9)</w:t>
          </w:r>
          <w:r>
            <w:fldChar w:fldCharType="end"/>
          </w:r>
        </w:sdtContent>
      </w:sdt>
      <w:sdt>
        <w:sdtPr>
          <w:id w:val="1938713978"/>
          <w:citation/>
        </w:sdtPr>
        <w:sdtContent>
          <w:r>
            <w:fldChar w:fldCharType="begin"/>
          </w:r>
          <w:r>
            <w:instrText xml:space="preserve"> CITATION Met232 \l 1060 </w:instrText>
          </w:r>
          <w:r>
            <w:fldChar w:fldCharType="separate"/>
          </w:r>
          <w:r w:rsidR="009D7DFB">
            <w:rPr>
              <w:noProof/>
            </w:rPr>
            <w:t xml:space="preserve"> (10)</w:t>
          </w:r>
          <w:r>
            <w:fldChar w:fldCharType="end"/>
          </w:r>
        </w:sdtContent>
      </w:sdt>
      <w:r>
        <w:t xml:space="preserve"> Uporablja se za hitro in učinkovito izdelavo interaktivnih uporabniških vmesnikov in spletnih aplikacij</w:t>
      </w:r>
      <w:r w:rsidR="00504942">
        <w:fldChar w:fldCharType="begin"/>
      </w:r>
      <w:r w:rsidR="00504942">
        <w:instrText xml:space="preserve"> XE "</w:instrText>
      </w:r>
      <w:r w:rsidR="00504942" w:rsidRPr="00693FBF">
        <w:instrText>aplikacij</w:instrText>
      </w:r>
      <w:r w:rsidR="00504942">
        <w:instrText xml:space="preserve">" </w:instrText>
      </w:r>
      <w:r w:rsidR="00504942">
        <w:fldChar w:fldCharType="end"/>
      </w:r>
      <w:r>
        <w:t xml:space="preserve">, pri čemer je potrebno napisati manj programske </w:t>
      </w:r>
      <w:r>
        <w:lastRenderedPageBreak/>
        <w:t xml:space="preserve">kode, kot bi jo potrebovali z običajnim </w:t>
      </w:r>
      <w:r w:rsidRPr="005E536D">
        <w:rPr>
          <w:i/>
          <w:iCs/>
        </w:rPr>
        <w:t>vanilla</w:t>
      </w:r>
      <w:r w:rsidR="00504942">
        <w:rPr>
          <w:i/>
          <w:iCs/>
        </w:rPr>
        <w:fldChar w:fldCharType="begin"/>
      </w:r>
      <w:r w:rsidR="00504942">
        <w:instrText xml:space="preserve"> XE "</w:instrText>
      </w:r>
      <w:r w:rsidR="00504942" w:rsidRPr="00525153">
        <w:rPr>
          <w:i/>
          <w:iCs/>
        </w:rPr>
        <w:instrText>vanilla</w:instrText>
      </w:r>
      <w:r w:rsidR="00504942">
        <w:instrText xml:space="preserve">" </w:instrText>
      </w:r>
      <w:r w:rsidR="00504942">
        <w:rPr>
          <w:i/>
          <w:iCs/>
        </w:rPr>
        <w:fldChar w:fldCharType="end"/>
      </w:r>
      <w:r>
        <w:t xml:space="preserve"> JavaScriptom. Koncept Reacta</w:t>
      </w:r>
      <w:r w:rsidR="00504942">
        <w:fldChar w:fldCharType="begin"/>
      </w:r>
      <w:r w:rsidR="00504942">
        <w:instrText xml:space="preserve"> XE "</w:instrText>
      </w:r>
      <w:r w:rsidR="00504942" w:rsidRPr="00150F53">
        <w:instrText>Reacta</w:instrText>
      </w:r>
      <w:r w:rsidR="00504942">
        <w:instrText xml:space="preserve">" </w:instrText>
      </w:r>
      <w:r w:rsidR="00504942">
        <w:fldChar w:fldCharType="end"/>
      </w:r>
      <w:r>
        <w:t xml:space="preserve"> je razvijanje komponent za večkratno uporabo, ki se med seboj povežejo in sestavljajo celoten uporabniški vmesnik</w:t>
      </w:r>
      <w:r w:rsidR="00504942">
        <w:fldChar w:fldCharType="begin"/>
      </w:r>
      <w:r w:rsidR="00504942">
        <w:instrText xml:space="preserve"> XE "</w:instrText>
      </w:r>
      <w:r w:rsidR="00504942" w:rsidRPr="00196B4E">
        <w:instrText>vmesnik</w:instrText>
      </w:r>
      <w:r w:rsidR="00504942">
        <w:instrText xml:space="preserve">" </w:instrText>
      </w:r>
      <w:r w:rsidR="00504942">
        <w:fldChar w:fldCharType="end"/>
      </w:r>
      <w:r>
        <w:t>. Uporablja se na odjemalčevi strani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>, kjer stremimo k čim hitrejšem</w:t>
      </w:r>
      <w:r w:rsidR="00807734">
        <w:t>u</w:t>
      </w:r>
      <w:r>
        <w:t xml:space="preserve"> in optimalnem</w:t>
      </w:r>
      <w:r w:rsidR="00807734">
        <w:t>u</w:t>
      </w:r>
      <w:r>
        <w:t xml:space="preserve"> upodabljanju informacij. To pa je z Reactom</w:t>
      </w:r>
      <w:r w:rsidR="00504942">
        <w:fldChar w:fldCharType="begin"/>
      </w:r>
      <w:r w:rsidR="00504942">
        <w:instrText xml:space="preserve"> XE "</w:instrText>
      </w:r>
      <w:r w:rsidR="00504942" w:rsidRPr="001701D9">
        <w:instrText>Reactom</w:instrText>
      </w:r>
      <w:r w:rsidR="00504942">
        <w:instrText xml:space="preserve">" </w:instrText>
      </w:r>
      <w:r w:rsidR="00504942">
        <w:fldChar w:fldCharType="end"/>
      </w:r>
      <w:r>
        <w:t xml:space="preserve"> mogoče storiti na razvijalcu prijazen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>
        <w:t>, z razbitjem kode na gradnike in</w:t>
      </w:r>
      <w:r w:rsidR="002D3969">
        <w:t xml:space="preserve"> </w:t>
      </w:r>
      <w:r>
        <w:t>poenostavitvijo kompleksnega uporabniškega vmesnika.</w:t>
      </w:r>
      <w:sdt>
        <w:sdtPr>
          <w:id w:val="-112753811"/>
          <w:citation/>
        </w:sdtPr>
        <w:sdtContent>
          <w:r>
            <w:fldChar w:fldCharType="begin"/>
          </w:r>
          <w:r>
            <w:instrText xml:space="preserve"> CITATION Her22 \l 1060 </w:instrText>
          </w:r>
          <w:r>
            <w:fldChar w:fldCharType="separate"/>
          </w:r>
          <w:r w:rsidR="009D7DFB">
            <w:rPr>
              <w:noProof/>
            </w:rPr>
            <w:t xml:space="preserve"> (11)</w:t>
          </w:r>
          <w:r>
            <w:fldChar w:fldCharType="end"/>
          </w:r>
        </w:sdtContent>
      </w:sdt>
    </w:p>
    <w:p w14:paraId="706BB7C9" w14:textId="77777777" w:rsidR="008977DE" w:rsidRDefault="008977DE" w:rsidP="008977DE">
      <w:pPr>
        <w:pStyle w:val="Naslov3"/>
      </w:pPr>
      <w:bookmarkStart w:id="22" w:name="_Toc132793584"/>
      <w:r>
        <w:t>Prednosti</w:t>
      </w:r>
      <w:bookmarkEnd w:id="22"/>
    </w:p>
    <w:p w14:paraId="6F769114" w14:textId="63B70B04" w:rsidR="008977DE" w:rsidRDefault="008977DE" w:rsidP="008977DE">
      <w:pPr>
        <w:spacing w:line="360" w:lineRule="auto"/>
        <w:jc w:val="both"/>
      </w:pPr>
      <w:r>
        <w:t>S</w:t>
      </w:r>
      <w:r w:rsidR="002F00F7">
        <w:t>labost spletnih strani, zgrajenih le z JavaScriptom, je interaktivnost z uporabnikom.</w:t>
      </w:r>
      <w:r>
        <w:t xml:space="preserve"> Ob vsaki spremembi namreč odjemalec pošlje novo poizvedbo na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>
        <w:t>, od koder se pridobi nova spletna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>
        <w:t>. Poleg tega mora razvijalec strukturirati program tako, da manipulira z DOM</w:t>
      </w:r>
      <w:r w:rsidR="00504942">
        <w:fldChar w:fldCharType="begin"/>
      </w:r>
      <w:r w:rsidR="00504942">
        <w:instrText xml:space="preserve"> XE "</w:instrText>
      </w:r>
      <w:r w:rsidR="00504942" w:rsidRPr="004848D6">
        <w:instrText>DOM</w:instrText>
      </w:r>
      <w:r w:rsidR="00504942">
        <w:instrText xml:space="preserve">" </w:instrText>
      </w:r>
      <w:r w:rsidR="00504942">
        <w:fldChar w:fldCharType="end"/>
      </w:r>
      <w:r>
        <w:t xml:space="preserve"> (</w:t>
      </w:r>
      <w:r w:rsidRPr="00036F1E">
        <w:rPr>
          <w:i/>
          <w:iCs/>
        </w:rPr>
        <w:t>Document Object Model</w:t>
      </w:r>
      <w:r>
        <w:t>) elementi</w:t>
      </w:r>
      <w:r w:rsidR="00976AD7" w:rsidRPr="00976AD7">
        <w:t xml:space="preserve"> </w:t>
      </w:r>
      <w:r w:rsidR="00976AD7">
        <w:t>tako, da ugotovi, kaj se je na strani spremenilo, in temu primerno posodobi DOM, kar zahteva ponovno nalaganje</w:t>
      </w:r>
      <w:r w:rsidR="00504942">
        <w:fldChar w:fldCharType="begin"/>
      </w:r>
      <w:r w:rsidR="00504942">
        <w:instrText xml:space="preserve"> XE "</w:instrText>
      </w:r>
      <w:r w:rsidR="00504942" w:rsidRPr="00CE0FCB">
        <w:instrText>ponovno nalaganje</w:instrText>
      </w:r>
      <w:r w:rsidR="00504942">
        <w:instrText xml:space="preserve">" </w:instrText>
      </w:r>
      <w:r w:rsidR="00504942">
        <w:fldChar w:fldCharType="end"/>
      </w:r>
      <w:r w:rsidR="0044458D">
        <w:t>. DOM je model</w:t>
      </w:r>
      <w:r w:rsidR="00504942">
        <w:fldChar w:fldCharType="begin"/>
      </w:r>
      <w:r w:rsidR="00504942">
        <w:instrText xml:space="preserve"> XE "</w:instrText>
      </w:r>
      <w:r w:rsidR="00504942" w:rsidRPr="00787CC4">
        <w:instrText>model</w:instrText>
      </w:r>
      <w:r w:rsidR="00504942">
        <w:instrText xml:space="preserve">" </w:instrText>
      </w:r>
      <w:r w:rsidR="00504942">
        <w:fldChar w:fldCharType="end"/>
      </w:r>
      <w:r w:rsidR="0044458D">
        <w:t xml:space="preserve"> objektov na spletni strani, ki omogoča, da programsko spreminjamo strukturo</w:t>
      </w:r>
      <w:r w:rsidR="00934204">
        <w:fldChar w:fldCharType="begin"/>
      </w:r>
      <w:r w:rsidR="00934204">
        <w:instrText xml:space="preserve"> XE "</w:instrText>
      </w:r>
      <w:r w:rsidR="00934204" w:rsidRPr="00AF0C1D">
        <w:instrText>strukturo</w:instrText>
      </w:r>
      <w:r w:rsidR="00934204">
        <w:instrText xml:space="preserve">" </w:instrText>
      </w:r>
      <w:r w:rsidR="00934204">
        <w:fldChar w:fldCharType="end"/>
      </w:r>
      <w:r w:rsidR="0044458D">
        <w:t>, stil</w:t>
      </w:r>
      <w:r w:rsidR="00EC58C9">
        <w:fldChar w:fldCharType="begin"/>
      </w:r>
      <w:r w:rsidR="00EC58C9">
        <w:instrText xml:space="preserve"> XE "</w:instrText>
      </w:r>
      <w:r w:rsidR="00EC58C9" w:rsidRPr="002A42F2">
        <w:instrText>stil</w:instrText>
      </w:r>
      <w:r w:rsidR="00EC58C9">
        <w:instrText xml:space="preserve">" </w:instrText>
      </w:r>
      <w:r w:rsidR="00EC58C9">
        <w:fldChar w:fldCharType="end"/>
      </w:r>
      <w:r w:rsidR="0044458D">
        <w:t xml:space="preserve"> in vsebino dokumenta.</w:t>
      </w:r>
      <w:r w:rsidR="00976AD7">
        <w:t xml:space="preserve"> Vsak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976AD7">
        <w:t xml:space="preserve"> na spletni strani je vozlišče</w:t>
      </w:r>
      <w:r w:rsidR="00504942">
        <w:fldChar w:fldCharType="begin"/>
      </w:r>
      <w:r w:rsidR="00504942">
        <w:instrText xml:space="preserve"> XE "</w:instrText>
      </w:r>
      <w:r w:rsidR="00504942" w:rsidRPr="00286B25">
        <w:instrText>vozlišče</w:instrText>
      </w:r>
      <w:r w:rsidR="00504942">
        <w:instrText xml:space="preserve">" </w:instrText>
      </w:r>
      <w:r w:rsidR="00504942">
        <w:fldChar w:fldCharType="end"/>
      </w:r>
      <w:r w:rsidR="00976AD7">
        <w:t xml:space="preserve"> in več vozlišč je lahko </w:t>
      </w:r>
      <w:r w:rsidR="004A3CE2">
        <w:t>del</w:t>
      </w:r>
      <w:r w:rsidR="00976AD7">
        <w:t xml:space="preserve"> objekta. Ker je dokument predstavljen kot objektno</w:t>
      </w:r>
      <w:r w:rsidR="00473823">
        <w:t xml:space="preserve"> </w:t>
      </w:r>
      <w:r w:rsidR="00976AD7">
        <w:t>orientiran model, ga lahko spreminjamo s programskim jezikom, kot je 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 w:rsidR="00976AD7">
        <w:t>.</w:t>
      </w:r>
      <w:r w:rsidR="00666361">
        <w:t xml:space="preserve"> </w:t>
      </w:r>
      <w:sdt>
        <w:sdtPr>
          <w:id w:val="-122927414"/>
          <w:citation/>
        </w:sdtPr>
        <w:sdtContent>
          <w:r w:rsidR="00173E29">
            <w:fldChar w:fldCharType="begin"/>
          </w:r>
          <w:r w:rsidR="00173E29">
            <w:instrText xml:space="preserve"> CITATION MDN23 \l 1060 </w:instrText>
          </w:r>
          <w:r w:rsidR="00173E29">
            <w:fldChar w:fldCharType="separate"/>
          </w:r>
          <w:r w:rsidR="009D7DFB">
            <w:rPr>
              <w:noProof/>
            </w:rPr>
            <w:t>(12)</w:t>
          </w:r>
          <w:r w:rsidR="00173E29">
            <w:fldChar w:fldCharType="end"/>
          </w:r>
        </w:sdtContent>
      </w:sdt>
      <w:r>
        <w:t xml:space="preserve"> Za spletne strani z majhno potrebo po interaktivnosti in dostopanju do strežniških podatkov je tradicionalen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>
        <w:t xml:space="preserve"> povsem sprejemljiv, vendar se pri kompleksnejših aplikacijah in spletnih straneh</w:t>
      </w:r>
      <w:r w:rsidR="007300CF">
        <w:t xml:space="preserve">, </w:t>
      </w:r>
      <w:r>
        <w:t>ki potrebujejo veliko komunikacije s strežniki, lahko pojavijo težave. Večkratno ponovno nalaganje spletnih strani pomeni počasno aplikacijo in slabo uporabniško izkušnjo. 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>
        <w:t xml:space="preserve"> rešuje problem nepotrebnega ponovnega nalaganja</w:t>
      </w:r>
      <w:r w:rsidR="00335CF6">
        <w:fldChar w:fldCharType="begin"/>
      </w:r>
      <w:r w:rsidR="00335CF6">
        <w:instrText xml:space="preserve"> XE "</w:instrText>
      </w:r>
      <w:r w:rsidR="00335CF6" w:rsidRPr="001E57D7">
        <w:instrText>nalaganja</w:instrText>
      </w:r>
      <w:r w:rsidR="00335CF6">
        <w:instrText xml:space="preserve">" </w:instrText>
      </w:r>
      <w:r w:rsidR="00335CF6">
        <w:fldChar w:fldCharType="end"/>
      </w:r>
      <w:r>
        <w:t xml:space="preserve"> celotnih spletnih strani. Omogoča izgradnjo aplikacij</w:t>
      </w:r>
      <w:r w:rsidR="00504942">
        <w:fldChar w:fldCharType="begin"/>
      </w:r>
      <w:r w:rsidR="00504942">
        <w:instrText xml:space="preserve"> XE "</w:instrText>
      </w:r>
      <w:r w:rsidR="00504942" w:rsidRPr="00693FBF">
        <w:instrText>aplikacij</w:instrText>
      </w:r>
      <w:r w:rsidR="00504942">
        <w:instrText xml:space="preserve">" </w:instrText>
      </w:r>
      <w:r w:rsidR="00504942">
        <w:fldChar w:fldCharType="end"/>
      </w:r>
      <w:r>
        <w:t xml:space="preserve"> z le eno spletno stranjo, pri katerih se ob zagonu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 xml:space="preserve"> naloži le en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>
        <w:t xml:space="preserve"> dokument. Če se spremeni le del strani, se ne nalaga ponovno celotna stran, ampak le določena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>
        <w:t xml:space="preserve"> na njej. Temu rečemo tudi usmerjanje</w:t>
      </w:r>
      <w:r w:rsidR="00504942">
        <w:fldChar w:fldCharType="begin"/>
      </w:r>
      <w:r w:rsidR="00504942">
        <w:instrText xml:space="preserve"> XE "</w:instrText>
      </w:r>
      <w:r w:rsidR="00504942" w:rsidRPr="00A22569">
        <w:instrText>usmerjanje</w:instrText>
      </w:r>
      <w:r w:rsidR="00504942">
        <w:instrText xml:space="preserve">" </w:instrText>
      </w:r>
      <w:r w:rsidR="00504942">
        <w:fldChar w:fldCharType="end"/>
      </w:r>
      <w:r>
        <w:t xml:space="preserve"> na strani 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>
        <w:t xml:space="preserve"> (</w:t>
      </w:r>
      <w:r w:rsidR="00672CC2">
        <w:t xml:space="preserve">angl. </w:t>
      </w:r>
      <w:r w:rsidRPr="00C71D5B">
        <w:rPr>
          <w:i/>
          <w:iCs/>
        </w:rPr>
        <w:t>client</w:t>
      </w:r>
      <w:r w:rsidR="003150D2">
        <w:rPr>
          <w:i/>
          <w:iCs/>
        </w:rPr>
        <w:fldChar w:fldCharType="begin"/>
      </w:r>
      <w:r w:rsidR="003150D2">
        <w:instrText xml:space="preserve"> XE "</w:instrText>
      </w:r>
      <w:r w:rsidR="003150D2" w:rsidRPr="0003088C">
        <w:rPr>
          <w:i/>
          <w:iCs/>
        </w:rPr>
        <w:instrText>client</w:instrText>
      </w:r>
      <w:r w:rsidR="003150D2">
        <w:instrText xml:space="preserve">" </w:instrText>
      </w:r>
      <w:r w:rsidR="003150D2">
        <w:rPr>
          <w:i/>
          <w:iCs/>
        </w:rPr>
        <w:fldChar w:fldCharType="end"/>
      </w:r>
      <w:r w:rsidRPr="00C71D5B">
        <w:rPr>
          <w:i/>
          <w:iCs/>
        </w:rPr>
        <w:t>-side routing</w:t>
      </w:r>
      <w:r>
        <w:t>), saj lahko novo »spletno stran« predstavimo le z novo komponento in ni potrebno ponovno pridobivanje nove spletne strani s strežnika. Zato so aplikacije, ki implementirajo React</w:t>
      </w:r>
      <w:r w:rsidR="00940B5D">
        <w:t>,</w:t>
      </w:r>
      <w:r>
        <w:t xml:space="preserve"> hitrejše in bolj dinamične.</w:t>
      </w:r>
      <w:sdt>
        <w:sdtPr>
          <w:id w:val="2049407031"/>
          <w:citation/>
        </w:sdtPr>
        <w:sdtContent>
          <w:r>
            <w:fldChar w:fldCharType="begin"/>
          </w:r>
          <w:r>
            <w:instrText xml:space="preserve"> CITATION Her22 \l 1060 </w:instrText>
          </w:r>
          <w:r>
            <w:fldChar w:fldCharType="separate"/>
          </w:r>
          <w:r w:rsidR="009D7DFB">
            <w:rPr>
              <w:noProof/>
            </w:rPr>
            <w:t xml:space="preserve"> (11)</w:t>
          </w:r>
          <w:r>
            <w:fldChar w:fldCharType="end"/>
          </w:r>
        </w:sdtContent>
      </w:sdt>
    </w:p>
    <w:p w14:paraId="32A89E3C" w14:textId="77777777" w:rsidR="008977DE" w:rsidRDefault="008977DE" w:rsidP="008977DE">
      <w:pPr>
        <w:pStyle w:val="Naslov3"/>
      </w:pPr>
      <w:bookmarkStart w:id="23" w:name="_Toc132793585"/>
      <w:r>
        <w:t>Delovanje</w:t>
      </w:r>
      <w:bookmarkEnd w:id="23"/>
    </w:p>
    <w:p w14:paraId="09CB21EB" w14:textId="7877186F" w:rsidR="008977DE" w:rsidRDefault="008977DE" w:rsidP="008977DE">
      <w:pPr>
        <w:spacing w:line="360" w:lineRule="auto"/>
        <w:jc w:val="both"/>
      </w:pPr>
      <w:r>
        <w:t>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>
        <w:t xml:space="preserve"> se za učinkovit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>
        <w:t xml:space="preserve"> komponent spletnih strani poslužuje metode manipulacije DOM</w:t>
      </w:r>
      <w:r w:rsidR="00504942">
        <w:fldChar w:fldCharType="begin"/>
      </w:r>
      <w:r w:rsidR="00504942">
        <w:instrText xml:space="preserve"> XE "</w:instrText>
      </w:r>
      <w:r w:rsidR="00504942" w:rsidRPr="004848D6">
        <w:instrText>DOM</w:instrText>
      </w:r>
      <w:r w:rsidR="00504942">
        <w:instrText xml:space="preserve">" </w:instrText>
      </w:r>
      <w:r w:rsidR="00504942">
        <w:fldChar w:fldCharType="end"/>
      </w:r>
      <w:r>
        <w:t xml:space="preserve"> s pomočjo navideznega DOM</w:t>
      </w:r>
      <w:r w:rsidR="00B32D4A">
        <w:t xml:space="preserve"> (angl. </w:t>
      </w:r>
      <w:r w:rsidR="00B32D4A" w:rsidRPr="00B32D4A">
        <w:rPr>
          <w:i/>
          <w:iCs/>
        </w:rPr>
        <w:t>Virtual DOM</w:t>
      </w:r>
      <w:r w:rsidR="00B32D4A">
        <w:t>)</w:t>
      </w:r>
      <w:r>
        <w:t>.</w:t>
      </w:r>
      <w:sdt>
        <w:sdtPr>
          <w:id w:val="1473871812"/>
          <w:citation/>
        </w:sdtPr>
        <w:sdtContent>
          <w:r w:rsidR="001437EF">
            <w:fldChar w:fldCharType="begin"/>
          </w:r>
          <w:r w:rsidR="001437EF">
            <w:instrText xml:space="preserve"> CITATION Fac23 \l 1060 </w:instrText>
          </w:r>
          <w:r w:rsidR="001437EF">
            <w:fldChar w:fldCharType="separate"/>
          </w:r>
          <w:r w:rsidR="009D7DFB">
            <w:rPr>
              <w:noProof/>
            </w:rPr>
            <w:t xml:space="preserve"> (13)</w:t>
          </w:r>
          <w:r w:rsidR="001437EF">
            <w:fldChar w:fldCharType="end"/>
          </w:r>
        </w:sdtContent>
      </w:sdt>
      <w:r>
        <w:t xml:space="preserve"> Slednji je kopija originalnega DOM in se ponovno naloži ob spremembi na spletni strani. React nato primerja navidezni DOM z originalnim in ugotovi optimalen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>
        <w:t xml:space="preserve"> spremembe originalnega DOM, ne da bi s tem povzročil ponovn</w:t>
      </w:r>
      <w:r w:rsidR="00B11B95">
        <w:t>o</w:t>
      </w:r>
      <w:r>
        <w:t xml:space="preserve"> nalaganj</w:t>
      </w:r>
      <w:r w:rsidR="00B11B95">
        <w:t>e</w:t>
      </w:r>
      <w:r w:rsidR="00504942">
        <w:fldChar w:fldCharType="begin"/>
      </w:r>
      <w:r w:rsidR="00504942">
        <w:instrText xml:space="preserve"> XE "</w:instrText>
      </w:r>
      <w:r w:rsidR="00504942" w:rsidRPr="00CE0FCB">
        <w:instrText>ponovno nalaganje</w:instrText>
      </w:r>
      <w:r w:rsidR="00504942">
        <w:instrText xml:space="preserve">" </w:instrText>
      </w:r>
      <w:r w:rsidR="00504942">
        <w:fldChar w:fldCharType="end"/>
      </w:r>
      <w:r>
        <w:t xml:space="preserve"> spletne strani. To omogoča ustvarjanje zelo dinamičnih in odzivnih spletnih aplikacij</w:t>
      </w:r>
      <w:r w:rsidR="00504942">
        <w:fldChar w:fldCharType="begin"/>
      </w:r>
      <w:r w:rsidR="00504942">
        <w:instrText xml:space="preserve"> XE "</w:instrText>
      </w:r>
      <w:r w:rsidR="00504942" w:rsidRPr="00693FBF">
        <w:instrText>aplikacij</w:instrText>
      </w:r>
      <w:r w:rsidR="00504942">
        <w:instrText xml:space="preserve">" </w:instrText>
      </w:r>
      <w:r w:rsidR="00504942">
        <w:fldChar w:fldCharType="end"/>
      </w:r>
      <w:r>
        <w:t>.</w:t>
      </w:r>
      <w:sdt>
        <w:sdtPr>
          <w:id w:val="-1376838554"/>
          <w:citation/>
        </w:sdtPr>
        <w:sdtContent>
          <w:r>
            <w:fldChar w:fldCharType="begin"/>
          </w:r>
          <w:r>
            <w:instrText xml:space="preserve"> CITATION Her22 \l 1060 </w:instrText>
          </w:r>
          <w:r>
            <w:fldChar w:fldCharType="separate"/>
          </w:r>
          <w:r w:rsidR="009D7DFB">
            <w:rPr>
              <w:noProof/>
            </w:rPr>
            <w:t xml:space="preserve"> (11)</w:t>
          </w:r>
          <w:r>
            <w:fldChar w:fldCharType="end"/>
          </w:r>
        </w:sdtContent>
      </w:sdt>
    </w:p>
    <w:p w14:paraId="50E0D7BD" w14:textId="77777777" w:rsidR="008977DE" w:rsidRDefault="008977DE" w:rsidP="008977DE">
      <w:pPr>
        <w:pStyle w:val="Naslov3"/>
      </w:pPr>
      <w:bookmarkStart w:id="24" w:name="_Toc132793586"/>
      <w:r>
        <w:lastRenderedPageBreak/>
        <w:t>Fleksibilnost</w:t>
      </w:r>
      <w:bookmarkEnd w:id="24"/>
    </w:p>
    <w:p w14:paraId="5CC13D4F" w14:textId="6A405BBA" w:rsidR="008977DE" w:rsidRDefault="008977DE" w:rsidP="008977DE">
      <w:pPr>
        <w:spacing w:line="360" w:lineRule="auto"/>
        <w:jc w:val="both"/>
      </w:pPr>
      <w:r w:rsidRPr="00613CF7">
        <w:rPr>
          <w:color w:val="000000" w:themeColor="text1"/>
        </w:rPr>
        <w:t>React</w:t>
      </w:r>
      <w:r w:rsidR="00504942">
        <w:rPr>
          <w:color w:val="000000" w:themeColor="text1"/>
        </w:rPr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rPr>
          <w:color w:val="000000" w:themeColor="text1"/>
        </w:rPr>
        <w:fldChar w:fldCharType="end"/>
      </w:r>
      <w:r w:rsidRPr="00613CF7">
        <w:rPr>
          <w:color w:val="000000" w:themeColor="text1"/>
        </w:rPr>
        <w:t xml:space="preserve"> omogoča, da ga uporabimo ravno toliko, kot ga potrebujemo. Dodajamo ga lahko že obstoječim spletnim stranem, ga v nove vključimo le deloma</w:t>
      </w:r>
      <w:r>
        <w:rPr>
          <w:color w:val="000000" w:themeColor="text1"/>
        </w:rPr>
        <w:t xml:space="preserve"> ali postopoma, ali pa </w:t>
      </w:r>
      <w:r w:rsidR="00697568">
        <w:rPr>
          <w:color w:val="000000" w:themeColor="text1"/>
        </w:rPr>
        <w:t xml:space="preserve">z njim </w:t>
      </w:r>
      <w:r>
        <w:rPr>
          <w:color w:val="000000" w:themeColor="text1"/>
        </w:rPr>
        <w:t>zgradimo popolnoma celoten uporabniški vmesnik</w:t>
      </w:r>
      <w:r w:rsidR="00504942">
        <w:rPr>
          <w:color w:val="000000" w:themeColor="text1"/>
        </w:rPr>
        <w:fldChar w:fldCharType="begin"/>
      </w:r>
      <w:r w:rsidR="00504942">
        <w:instrText xml:space="preserve"> XE "</w:instrText>
      </w:r>
      <w:r w:rsidR="00504942" w:rsidRPr="00196B4E">
        <w:instrText>vmesnik</w:instrText>
      </w:r>
      <w:r w:rsidR="00504942">
        <w:instrText xml:space="preserve">" </w:instrText>
      </w:r>
      <w:r w:rsidR="00504942">
        <w:rPr>
          <w:color w:val="000000" w:themeColor="text1"/>
        </w:rPr>
        <w:fldChar w:fldCharType="end"/>
      </w:r>
      <w:r w:rsidRPr="00613CF7">
        <w:rPr>
          <w:color w:val="000000" w:themeColor="text1"/>
        </w:rPr>
        <w:t>.</w:t>
      </w:r>
      <w:r>
        <w:rPr>
          <w:color w:val="000000" w:themeColor="text1"/>
        </w:rPr>
        <w:t xml:space="preserve"> </w:t>
      </w:r>
      <w:r>
        <w:t>Prav tako ne uveljavlja posebnih konvencij za programsko kodo, saj je to prepuščeno razvijalcem</w:t>
      </w:r>
      <w:r w:rsidR="00894413">
        <w:fldChar w:fldCharType="begin"/>
      </w:r>
      <w:r w:rsidR="00894413">
        <w:instrText xml:space="preserve"> XE "</w:instrText>
      </w:r>
      <w:r w:rsidR="00894413" w:rsidRPr="00735C1D">
        <w:instrText>razvijalcem</w:instrText>
      </w:r>
      <w:r w:rsidR="00894413">
        <w:instrText xml:space="preserve">" </w:instrText>
      </w:r>
      <w:r w:rsidR="00894413">
        <w:fldChar w:fldCharType="end"/>
      </w:r>
      <w:r>
        <w:t>.</w:t>
      </w:r>
      <w:sdt>
        <w:sdtPr>
          <w:id w:val="-759913853"/>
          <w:citation/>
        </w:sdtPr>
        <w:sdtContent>
          <w:r>
            <w:fldChar w:fldCharType="begin"/>
          </w:r>
          <w:r>
            <w:instrText xml:space="preserve"> CITATION Her22 \l 1060 </w:instrText>
          </w:r>
          <w:r>
            <w:fldChar w:fldCharType="separate"/>
          </w:r>
          <w:r w:rsidR="009D7DFB">
            <w:rPr>
              <w:noProof/>
            </w:rPr>
            <w:t xml:space="preserve"> (11)</w:t>
          </w:r>
          <w:r>
            <w:fldChar w:fldCharType="end"/>
          </w:r>
        </w:sdtContent>
      </w:sdt>
    </w:p>
    <w:p w14:paraId="48FB2026" w14:textId="279F1027" w:rsidR="002F76A6" w:rsidRDefault="002F76A6" w:rsidP="003C4509">
      <w:pPr>
        <w:pStyle w:val="Naslov2"/>
      </w:pPr>
      <w:bookmarkStart w:id="25" w:name="_Toc132793587"/>
      <w:r>
        <w:t>Node</w:t>
      </w:r>
      <w:r w:rsidR="00894413"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fldChar w:fldCharType="end"/>
      </w:r>
      <w:r w:rsidR="00C6003F">
        <w:t>.js</w:t>
      </w:r>
      <w:bookmarkEnd w:id="25"/>
      <w:r w:rsidR="00894413"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fldChar w:fldCharType="end"/>
      </w:r>
    </w:p>
    <w:p w14:paraId="08EDE4EF" w14:textId="2FEDA963" w:rsidR="00452724" w:rsidRDefault="00EB1116" w:rsidP="00452724">
      <w:pPr>
        <w:spacing w:line="360" w:lineRule="auto"/>
        <w:jc w:val="both"/>
      </w:pPr>
      <w:r>
        <w:t>Node</w:t>
      </w:r>
      <w:r w:rsidR="00894413"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fldChar w:fldCharType="end"/>
      </w:r>
      <w:r w:rsidR="00C6003F">
        <w:t>.js</w:t>
      </w:r>
      <w:r w:rsidR="00894413"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fldChar w:fldCharType="end"/>
      </w:r>
      <w:r>
        <w:t xml:space="preserve"> je odprtokodno izvajalno okolje</w:t>
      </w:r>
      <w:r w:rsidR="00894413">
        <w:fldChar w:fldCharType="begin"/>
      </w:r>
      <w:r w:rsidR="00894413">
        <w:instrText xml:space="preserve"> XE "</w:instrText>
      </w:r>
      <w:r w:rsidR="00894413" w:rsidRPr="00676D33">
        <w:instrText>okolje</w:instrText>
      </w:r>
      <w:r w:rsidR="00894413">
        <w:instrText xml:space="preserve">" </w:instrText>
      </w:r>
      <w:r w:rsidR="00894413">
        <w:fldChar w:fldCharType="end"/>
      </w:r>
      <w:r w:rsidR="00310ACF">
        <w:t xml:space="preserve"> programskega jezika </w:t>
      </w:r>
      <w:r w:rsidR="009C22A2">
        <w:t>J</w:t>
      </w:r>
      <w:r w:rsidR="00310ACF">
        <w:t>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 w:rsidR="00DB31F9">
        <w:t xml:space="preserve"> in knjižnica</w:t>
      </w:r>
      <w:r w:rsidR="00894413">
        <w:fldChar w:fldCharType="begin"/>
      </w:r>
      <w:r w:rsidR="00894413">
        <w:instrText xml:space="preserve"> XE "</w:instrText>
      </w:r>
      <w:r w:rsidR="00894413" w:rsidRPr="003B4D3B">
        <w:instrText>knjižnica</w:instrText>
      </w:r>
      <w:r w:rsidR="00894413">
        <w:instrText xml:space="preserve">" </w:instrText>
      </w:r>
      <w:r w:rsidR="00894413">
        <w:fldChar w:fldCharType="end"/>
      </w:r>
      <w:r w:rsidR="00DB31F9">
        <w:t xml:space="preserve"> za izvajanje spletnih aplikacij</w:t>
      </w:r>
      <w:r w:rsidR="00504942">
        <w:fldChar w:fldCharType="begin"/>
      </w:r>
      <w:r w:rsidR="00504942">
        <w:instrText xml:space="preserve"> XE "</w:instrText>
      </w:r>
      <w:r w:rsidR="00504942" w:rsidRPr="00693FBF">
        <w:instrText>aplikacij</w:instrText>
      </w:r>
      <w:r w:rsidR="00504942">
        <w:instrText xml:space="preserve">" </w:instrText>
      </w:r>
      <w:r w:rsidR="00504942">
        <w:fldChar w:fldCharType="end"/>
      </w:r>
      <w:r w:rsidR="00DB31F9">
        <w:t xml:space="preserve"> zunaj odjemalčevega brskalnika. Deluje na več platformah </w:t>
      </w:r>
      <w:r w:rsidR="003D2B7E">
        <w:t>in se uporablja za programiranje</w:t>
      </w:r>
      <w:r w:rsidR="00FE535C">
        <w:fldChar w:fldCharType="begin"/>
      </w:r>
      <w:r w:rsidR="00FE535C">
        <w:instrText xml:space="preserve"> XE "</w:instrText>
      </w:r>
      <w:r w:rsidR="00FE535C" w:rsidRPr="00A060AB">
        <w:instrText>programiranje</w:instrText>
      </w:r>
      <w:r w:rsidR="00FE535C">
        <w:instrText xml:space="preserve">" </w:instrText>
      </w:r>
      <w:r w:rsidR="00FE535C">
        <w:fldChar w:fldCharType="end"/>
      </w:r>
      <w:r w:rsidR="003D2B7E">
        <w:t xml:space="preserve"> strežniške kode z jezikom JavaScript ter tako omogoča izdelavo odjemalčeve in strežniške kode</w:t>
      </w:r>
      <w:r w:rsidR="00287153">
        <w:t xml:space="preserve"> le z uporabo JavaScripta</w:t>
      </w:r>
      <w:r w:rsidR="003D2B7E">
        <w:t xml:space="preserve">. </w:t>
      </w:r>
      <w:sdt>
        <w:sdtPr>
          <w:id w:val="-1408989492"/>
          <w:citation/>
        </w:sdtPr>
        <w:sdtContent>
          <w:r w:rsidR="00FB1666">
            <w:fldChar w:fldCharType="begin"/>
          </w:r>
          <w:r w:rsidR="00FB1666">
            <w:instrText xml:space="preserve"> CITATION She22 \l 1060 </w:instrText>
          </w:r>
          <w:r w:rsidR="00FB1666">
            <w:fldChar w:fldCharType="separate"/>
          </w:r>
          <w:r w:rsidR="009D7DFB">
            <w:rPr>
              <w:noProof/>
            </w:rPr>
            <w:t>(14)</w:t>
          </w:r>
          <w:r w:rsidR="00FB1666">
            <w:fldChar w:fldCharType="end"/>
          </w:r>
        </w:sdtContent>
      </w:sdt>
      <w:r w:rsidR="004B26DC">
        <w:t xml:space="preserve"> </w:t>
      </w:r>
      <w:r>
        <w:t xml:space="preserve">Razvil </w:t>
      </w:r>
      <w:r w:rsidR="003D2B7E">
        <w:t>ga</w:t>
      </w:r>
      <w:r>
        <w:t xml:space="preserve"> je Ryan Dahl, leta 2009</w:t>
      </w:r>
      <w:r w:rsidR="00D13112">
        <w:t>.</w:t>
      </w:r>
      <w:r w:rsidR="00DB69A7">
        <w:t xml:space="preserve"> </w:t>
      </w:r>
      <w:r w:rsidR="00E03BE4">
        <w:t>Z</w:t>
      </w:r>
      <w:r w:rsidR="00F02945">
        <w:t xml:space="preserve">grajen je na </w:t>
      </w:r>
      <w:r w:rsidR="003B1799">
        <w:t xml:space="preserve">podlagi </w:t>
      </w:r>
      <w:r w:rsidR="00F02945" w:rsidRPr="004B26DC">
        <w:rPr>
          <w:i/>
          <w:iCs/>
        </w:rPr>
        <w:t>Google Chrome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0642F8">
        <w:rPr>
          <w:i/>
          <w:iCs/>
        </w:rPr>
        <w:instrText>Chrome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F02945" w:rsidRPr="004B26DC">
        <w:rPr>
          <w:i/>
          <w:iCs/>
        </w:rPr>
        <w:t xml:space="preserve"> V8 </w:t>
      </w:r>
      <w:r w:rsidR="005433A6" w:rsidRPr="004B26DC">
        <w:rPr>
          <w:i/>
          <w:iCs/>
        </w:rPr>
        <w:t>engine</w:t>
      </w:r>
      <w:r w:rsidR="003462F1">
        <w:t xml:space="preserve">, </w:t>
      </w:r>
      <w:r w:rsidR="00C040EA">
        <w:t xml:space="preserve">napisanem v programskem jeziku C++, </w:t>
      </w:r>
      <w:r w:rsidR="003462F1">
        <w:t>ki</w:t>
      </w:r>
      <w:r w:rsidR="00300381">
        <w:t xml:space="preserve"> prevaja kodo po sistemu </w:t>
      </w:r>
      <w:r w:rsidR="000447AE">
        <w:t>JIT (</w:t>
      </w:r>
      <w:r w:rsidR="00672CC2">
        <w:t xml:space="preserve">angl. </w:t>
      </w:r>
      <w:r w:rsidR="00300381" w:rsidRPr="00300381">
        <w:rPr>
          <w:i/>
          <w:iCs/>
        </w:rPr>
        <w:t>just-in-time</w:t>
      </w:r>
      <w:r w:rsidR="000447AE">
        <w:t>)</w:t>
      </w:r>
      <w:r w:rsidR="00300381">
        <w:t xml:space="preserve">, kar pomeni, da </w:t>
      </w:r>
      <w:r w:rsidR="003462F1">
        <w:t>se JavaScript sproti prevaja v</w:t>
      </w:r>
      <w:r w:rsidR="00BB2792">
        <w:t xml:space="preserve"> bitno kodo za izvajanje.</w:t>
      </w:r>
      <w:r w:rsidR="003462F1">
        <w:t xml:space="preserve"> </w:t>
      </w:r>
      <w:sdt>
        <w:sdtPr>
          <w:id w:val="1336115995"/>
          <w:citation/>
        </w:sdtPr>
        <w:sdtContent>
          <w:r w:rsidR="004F47C0">
            <w:fldChar w:fldCharType="begin"/>
          </w:r>
          <w:r w:rsidR="004F47C0">
            <w:instrText xml:space="preserve"> CITATION She22 \l 1060 </w:instrText>
          </w:r>
          <w:r w:rsidR="004F47C0">
            <w:fldChar w:fldCharType="separate"/>
          </w:r>
          <w:r w:rsidR="009D7DFB">
            <w:rPr>
              <w:noProof/>
            </w:rPr>
            <w:t>(14)</w:t>
          </w:r>
          <w:r w:rsidR="004F47C0">
            <w:fldChar w:fldCharType="end"/>
          </w:r>
        </w:sdtContent>
      </w:sdt>
      <w:r w:rsidR="004F47C0">
        <w:t xml:space="preserve"> </w:t>
      </w:r>
      <w:r w:rsidR="008A0317">
        <w:t>Node.js je razširjen zaradi svojega modela, ki temelji na asinhronem modelu</w:t>
      </w:r>
      <w:r w:rsidR="00646AE1">
        <w:t>, ki</w:t>
      </w:r>
      <w:r w:rsidR="008A0317">
        <w:t xml:space="preserve"> temelji na dogodkih.</w:t>
      </w:r>
      <w:sdt>
        <w:sdtPr>
          <w:id w:val="1409731093"/>
          <w:citation/>
        </w:sdtPr>
        <w:sdtContent>
          <w:r w:rsidR="00324F1A">
            <w:fldChar w:fldCharType="begin"/>
          </w:r>
          <w:r w:rsidR="00324F1A">
            <w:instrText xml:space="preserve"> CITATION Suf22 \l 1060 </w:instrText>
          </w:r>
          <w:r w:rsidR="00324F1A">
            <w:fldChar w:fldCharType="separate"/>
          </w:r>
          <w:r w:rsidR="009D7DFB">
            <w:rPr>
              <w:noProof/>
            </w:rPr>
            <w:t xml:space="preserve"> (15)</w:t>
          </w:r>
          <w:r w:rsidR="00324F1A">
            <w:fldChar w:fldCharType="end"/>
          </w:r>
        </w:sdtContent>
      </w:sdt>
      <w:r w:rsidR="00452724">
        <w:t xml:space="preserve"> Node.js vsebuje tudi </w:t>
      </w:r>
      <w:r w:rsidR="004B26DC">
        <w:t xml:space="preserve">upravitelja paketov </w:t>
      </w:r>
      <w:r w:rsidR="00452724">
        <w:t>npm</w:t>
      </w:r>
      <w:r w:rsidR="00894413">
        <w:fldChar w:fldCharType="begin"/>
      </w:r>
      <w:r w:rsidR="00894413">
        <w:instrText xml:space="preserve"> XE "</w:instrText>
      </w:r>
      <w:r w:rsidR="00894413" w:rsidRPr="002962E6">
        <w:instrText>npm</w:instrText>
      </w:r>
      <w:r w:rsidR="00894413">
        <w:instrText xml:space="preserve">" </w:instrText>
      </w:r>
      <w:r w:rsidR="00894413">
        <w:fldChar w:fldCharType="end"/>
      </w:r>
      <w:r w:rsidR="00452724">
        <w:t xml:space="preserve"> (</w:t>
      </w:r>
      <w:r w:rsidR="00452724" w:rsidRPr="00641ADB">
        <w:rPr>
          <w:i/>
          <w:iCs/>
        </w:rPr>
        <w:t>node package manager</w:t>
      </w:r>
      <w:r w:rsidR="00452724">
        <w:t>) z vmesnikom ukazne vrstice. Z npm-jem je mogoče uporabiti register JavaScripta, ki je največja shramba za ta jezik</w:t>
      </w:r>
      <w:r w:rsidR="00504942">
        <w:fldChar w:fldCharType="begin"/>
      </w:r>
      <w:r w:rsidR="00504942">
        <w:instrText xml:space="preserve"> XE "</w:instrText>
      </w:r>
      <w:r w:rsidR="00504942" w:rsidRPr="00F05DAA">
        <w:instrText>jezik</w:instrText>
      </w:r>
      <w:r w:rsidR="00504942">
        <w:instrText xml:space="preserve">" </w:instrText>
      </w:r>
      <w:r w:rsidR="00504942">
        <w:fldChar w:fldCharType="end"/>
      </w:r>
      <w:r w:rsidR="00452724">
        <w:t xml:space="preserve"> na svetu in </w:t>
      </w:r>
      <w:r w:rsidR="00452724" w:rsidRPr="00955CA2">
        <w:t>ponuja</w:t>
      </w:r>
      <w:r w:rsidR="00655FA5">
        <w:t xml:space="preserve"> številne pakete s programskimi knjižnicami.</w:t>
      </w:r>
    </w:p>
    <w:p w14:paraId="591F44A4" w14:textId="2F306CF6" w:rsidR="006E3FA0" w:rsidRDefault="006E3FA0" w:rsidP="006E3FA0">
      <w:pPr>
        <w:pStyle w:val="Naslov3"/>
      </w:pPr>
      <w:bookmarkStart w:id="26" w:name="_Toc132793588"/>
      <w:r>
        <w:t>Delovanje</w:t>
      </w:r>
      <w:bookmarkEnd w:id="26"/>
    </w:p>
    <w:p w14:paraId="786010D3" w14:textId="7CE5EB29" w:rsidR="003F2ADD" w:rsidRDefault="003F2ADD" w:rsidP="00EB1116">
      <w:pPr>
        <w:spacing w:line="360" w:lineRule="auto"/>
        <w:jc w:val="both"/>
      </w:pPr>
      <w:r>
        <w:t>Node</w:t>
      </w:r>
      <w:r w:rsidR="00894413"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fldChar w:fldCharType="end"/>
      </w:r>
      <w:r>
        <w:t>.js</w:t>
      </w:r>
      <w:r w:rsidR="00894413"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fldChar w:fldCharType="end"/>
      </w:r>
      <w:r>
        <w:t xml:space="preserve"> </w:t>
      </w:r>
      <w:r w:rsidR="00D139CA">
        <w:t>ob zagonu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D139CA">
        <w:t xml:space="preserve"> zažene proces</w:t>
      </w:r>
      <w:r w:rsidR="00894413">
        <w:fldChar w:fldCharType="begin"/>
      </w:r>
      <w:r w:rsidR="00894413">
        <w:instrText xml:space="preserve"> XE "</w:instrText>
      </w:r>
      <w:r w:rsidR="00894413" w:rsidRPr="00134DEE">
        <w:instrText>proces</w:instrText>
      </w:r>
      <w:r w:rsidR="00894413">
        <w:instrText xml:space="preserve">" </w:instrText>
      </w:r>
      <w:r w:rsidR="00894413">
        <w:fldChar w:fldCharType="end"/>
      </w:r>
      <w:r w:rsidR="00D139CA">
        <w:t xml:space="preserve"> in ne ustvarja novih niti za vsako zahtevo, kar je sicer pogosta praksa pri tradicionalnih programih na strežniški strani. </w:t>
      </w:r>
      <w:r w:rsidR="00106F00">
        <w:t>Tako ne pride do težav pri vzporednih povezavah. Node.js okolje</w:t>
      </w:r>
      <w:r w:rsidR="00894413">
        <w:fldChar w:fldCharType="begin"/>
      </w:r>
      <w:r w:rsidR="00894413">
        <w:instrText xml:space="preserve"> XE "</w:instrText>
      </w:r>
      <w:r w:rsidR="00894413" w:rsidRPr="00676D33">
        <w:instrText>okolje</w:instrText>
      </w:r>
      <w:r w:rsidR="00894413">
        <w:instrText xml:space="preserve">" </w:instrText>
      </w:r>
      <w:r w:rsidR="00894413">
        <w:fldChar w:fldCharType="end"/>
      </w:r>
      <w:r w:rsidR="00106F00">
        <w:t xml:space="preserve"> deluje asinhrono</w:t>
      </w:r>
      <w:r w:rsidR="00894413">
        <w:fldChar w:fldCharType="begin"/>
      </w:r>
      <w:r w:rsidR="00894413">
        <w:instrText xml:space="preserve"> XE "</w:instrText>
      </w:r>
      <w:r w:rsidR="00894413" w:rsidRPr="00117D1B">
        <w:instrText>asinhrono</w:instrText>
      </w:r>
      <w:r w:rsidR="00894413">
        <w:instrText xml:space="preserve">" </w:instrText>
      </w:r>
      <w:r w:rsidR="00894413">
        <w:fldChar w:fldCharType="end"/>
      </w:r>
      <w:r w:rsidR="00106F00">
        <w:t xml:space="preserve"> in temelji na dogodkih, zato je pisanje kode zanj drugačno</w:t>
      </w:r>
      <w:r w:rsidR="009944AE">
        <w:t xml:space="preserve"> od tradicionalnega.</w:t>
      </w:r>
      <w:r w:rsidR="00614F70">
        <w:t xml:space="preserve"> </w:t>
      </w:r>
      <w:r w:rsidR="00771E04">
        <w:t>Node izvaja zanko dogodkov, ki obdeluje dohodne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771E04">
        <w:t xml:space="preserve"> po vrstnem redu le teh v čakalni vrsti. Zanka obravnava majhne zahteve eno za drugo, ne da bi čakala na odgovore.</w:t>
      </w:r>
      <w:r w:rsidR="00614F70">
        <w:t xml:space="preserve"> Tako različnim nitim</w:t>
      </w:r>
      <w:r w:rsidR="007764A6" w:rsidRPr="007764A6">
        <w:t xml:space="preserve"> </w:t>
      </w:r>
      <w:r w:rsidR="007764A6">
        <w:t>ni potrebno</w:t>
      </w:r>
      <w:r w:rsidR="00614F70">
        <w:t xml:space="preserve"> čakati na odzive pred nadaljevanjem programa</w:t>
      </w:r>
      <w:r w:rsidR="00C8409E">
        <w:t xml:space="preserve"> in vhodno izhodne operacije</w:t>
      </w:r>
      <w:r w:rsidR="00672CC2">
        <w:fldChar w:fldCharType="begin"/>
      </w:r>
      <w:r w:rsidR="00672CC2">
        <w:instrText xml:space="preserve"> XE "</w:instrText>
      </w:r>
      <w:r w:rsidR="00672CC2" w:rsidRPr="00D06D5A">
        <w:instrText>operacije</w:instrText>
      </w:r>
      <w:r w:rsidR="00672CC2">
        <w:instrText xml:space="preserve">" </w:instrText>
      </w:r>
      <w:r w:rsidR="00672CC2">
        <w:fldChar w:fldCharType="end"/>
      </w:r>
      <w:r w:rsidR="00C8409E">
        <w:t xml:space="preserve"> niso blokirane. </w:t>
      </w:r>
      <w:r w:rsidR="00256A20">
        <w:t>Zato je Node.js zelo uporabno okolje za aplikacije z velikimi obremenitvami vzporednih procesov</w:t>
      </w:r>
      <w:r w:rsidR="00641ADB">
        <w:t>.</w:t>
      </w:r>
      <w:r w:rsidR="00176EE9">
        <w:t xml:space="preserve"> </w:t>
      </w:r>
      <w:r w:rsidR="00D32571">
        <w:t>Node pa se zaradi svojih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D32571">
        <w:t xml:space="preserve"> ne obnese dobro pri aplikacijah, ki so procesorsko intenzivne in potrebujejo izvajanje zahtevnih operacij na strežniku </w:t>
      </w:r>
      <w:sdt>
        <w:sdtPr>
          <w:id w:val="-1079672288"/>
          <w:citation/>
        </w:sdtPr>
        <w:sdtContent>
          <w:r w:rsidR="00840B20">
            <w:fldChar w:fldCharType="begin"/>
          </w:r>
          <w:r w:rsidR="00840B20">
            <w:instrText xml:space="preserve"> CITATION She22 \l 1060 </w:instrText>
          </w:r>
          <w:r w:rsidR="00840B20">
            <w:fldChar w:fldCharType="separate"/>
          </w:r>
          <w:r w:rsidR="009D7DFB">
            <w:rPr>
              <w:noProof/>
            </w:rPr>
            <w:t>(14)</w:t>
          </w:r>
          <w:r w:rsidR="00840B20">
            <w:fldChar w:fldCharType="end"/>
          </w:r>
        </w:sdtContent>
      </w:sdt>
    </w:p>
    <w:p w14:paraId="4C8FD6A9" w14:textId="649455BD" w:rsidR="008D10E6" w:rsidRDefault="008D10E6" w:rsidP="008D10E6">
      <w:pPr>
        <w:pStyle w:val="Naslov3"/>
      </w:pPr>
      <w:bookmarkStart w:id="27" w:name="_Toc132793589"/>
      <w:r>
        <w:t>Razširjenost</w:t>
      </w:r>
      <w:bookmarkEnd w:id="27"/>
    </w:p>
    <w:p w14:paraId="729F1391" w14:textId="014D43F0" w:rsidR="00D50BC1" w:rsidRDefault="003773DA" w:rsidP="00A66CF0">
      <w:pPr>
        <w:spacing w:line="360" w:lineRule="auto"/>
        <w:jc w:val="both"/>
      </w:pPr>
      <w:r>
        <w:t>»Node</w:t>
      </w:r>
      <w:r w:rsidR="00894413"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fldChar w:fldCharType="end"/>
      </w:r>
      <w:r w:rsidR="000F44CA">
        <w:t>.js</w:t>
      </w:r>
      <w:r w:rsidR="00894413"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fldChar w:fldCharType="end"/>
      </w:r>
      <w:r>
        <w:t xml:space="preserve"> je uporabljen pri vsaj 30 milijonih spletnih straneh.« Ta podatek</w:t>
      </w:r>
      <w:r w:rsidR="00F808CD">
        <w:fldChar w:fldCharType="begin"/>
      </w:r>
      <w:r w:rsidR="00F808CD">
        <w:instrText xml:space="preserve"> XE "</w:instrText>
      </w:r>
      <w:r w:rsidR="00F808CD" w:rsidRPr="003D6524">
        <w:instrText>podatek</w:instrText>
      </w:r>
      <w:r w:rsidR="00F808CD">
        <w:instrText xml:space="preserve">" </w:instrText>
      </w:r>
      <w:r w:rsidR="00F808CD">
        <w:fldChar w:fldCharType="end"/>
      </w:r>
      <w:r>
        <w:t xml:space="preserve"> je zelo zgovoren glede popularnosti </w:t>
      </w:r>
      <w:r w:rsidR="001D3123">
        <w:t xml:space="preserve">izvajalnega </w:t>
      </w:r>
      <w:r>
        <w:t>okolja.</w:t>
      </w:r>
      <w:r w:rsidR="001D3123">
        <w:t xml:space="preserve"> Številne prednosti ga uvrščajo med najbolj uporabljane </w:t>
      </w:r>
      <w:r w:rsidR="001D3123">
        <w:lastRenderedPageBreak/>
        <w:t>izvajalne platforme</w:t>
      </w:r>
      <w:r w:rsidR="00894413">
        <w:fldChar w:fldCharType="begin"/>
      </w:r>
      <w:r w:rsidR="00894413">
        <w:instrText xml:space="preserve"> XE "</w:instrText>
      </w:r>
      <w:r w:rsidR="00894413" w:rsidRPr="002E7765">
        <w:instrText>platforme</w:instrText>
      </w:r>
      <w:r w:rsidR="00894413">
        <w:instrText xml:space="preserve">" </w:instrText>
      </w:r>
      <w:r w:rsidR="00894413">
        <w:fldChar w:fldCharType="end"/>
      </w:r>
      <w:r w:rsidR="001D3123">
        <w:t xml:space="preserve">, uporabljajo ga tudi </w:t>
      </w:r>
      <w:r w:rsidR="00F96E74">
        <w:t xml:space="preserve">ene </w:t>
      </w:r>
      <w:r w:rsidR="009139E4">
        <w:t>najbolj obiskanih</w:t>
      </w:r>
      <w:r w:rsidR="001D3123">
        <w:t xml:space="preserve"> spletn</w:t>
      </w:r>
      <w:r w:rsidR="00F96E74">
        <w:t>ih</w:t>
      </w:r>
      <w:r w:rsidR="001D3123">
        <w:t xml:space="preserve"> strani, predvsem zaradi krajšega časa zagona</w:t>
      </w:r>
      <w:r w:rsidR="00321B31">
        <w:t xml:space="preserve">, </w:t>
      </w:r>
      <w:r w:rsidR="00445010">
        <w:t xml:space="preserve">večje </w:t>
      </w:r>
      <w:r w:rsidR="00321B31">
        <w:t>zanesljivosti in hitrosti delovanja.</w:t>
      </w:r>
      <w:r w:rsidR="00F02945">
        <w:t xml:space="preserve"> </w:t>
      </w:r>
      <w:sdt>
        <w:sdtPr>
          <w:id w:val="-2078889717"/>
          <w:citation/>
        </w:sdtPr>
        <w:sdtContent>
          <w:r w:rsidR="00351F0F">
            <w:fldChar w:fldCharType="begin"/>
          </w:r>
          <w:r w:rsidR="00351F0F">
            <w:instrText xml:space="preserve"> CITATION Krs22 \l 1060 </w:instrText>
          </w:r>
          <w:r w:rsidR="00351F0F">
            <w:fldChar w:fldCharType="separate"/>
          </w:r>
          <w:r w:rsidR="009D7DFB">
            <w:rPr>
              <w:noProof/>
            </w:rPr>
            <w:t>(16)</w:t>
          </w:r>
          <w:r w:rsidR="00351F0F">
            <w:fldChar w:fldCharType="end"/>
          </w:r>
        </w:sdtContent>
      </w:sdt>
    </w:p>
    <w:p w14:paraId="653C4F00" w14:textId="088D23EA" w:rsidR="002F76A6" w:rsidRDefault="002F76A6" w:rsidP="00D50BC1">
      <w:pPr>
        <w:pStyle w:val="Naslov2"/>
      </w:pPr>
      <w:bookmarkStart w:id="28" w:name="_Toc132793590"/>
      <w:r>
        <w:t>Express</w:t>
      </w:r>
      <w:r w:rsidR="00A66CF0">
        <w:t>.js</w:t>
      </w:r>
      <w:bookmarkEnd w:id="28"/>
      <w:r w:rsidR="008B7803">
        <w:fldChar w:fldCharType="begin"/>
      </w:r>
      <w:r w:rsidR="008B7803">
        <w:instrText xml:space="preserve"> XE "</w:instrText>
      </w:r>
      <w:r w:rsidR="008B7803" w:rsidRPr="001567AA">
        <w:instrText>Express.js</w:instrText>
      </w:r>
      <w:r w:rsidR="008B7803">
        <w:instrText xml:space="preserve">" </w:instrText>
      </w:r>
      <w:r w:rsidR="008B7803">
        <w:fldChar w:fldCharType="end"/>
      </w:r>
    </w:p>
    <w:p w14:paraId="412D2D52" w14:textId="11F86240" w:rsidR="008933A3" w:rsidRPr="008933A3" w:rsidRDefault="00A66CF0" w:rsidP="001F3D3C">
      <w:pPr>
        <w:spacing w:line="360" w:lineRule="auto"/>
        <w:jc w:val="both"/>
      </w:pPr>
      <w:r>
        <w:t>Express.js</w:t>
      </w:r>
      <w:r w:rsidR="008B7803">
        <w:fldChar w:fldCharType="begin"/>
      </w:r>
      <w:r w:rsidR="008B7803">
        <w:instrText xml:space="preserve"> XE "</w:instrText>
      </w:r>
      <w:r w:rsidR="008B7803" w:rsidRPr="001567AA">
        <w:instrText>Express.js</w:instrText>
      </w:r>
      <w:r w:rsidR="008B7803">
        <w:instrText xml:space="preserve">" </w:instrText>
      </w:r>
      <w:r w:rsidR="008B7803">
        <w:fldChar w:fldCharType="end"/>
      </w:r>
      <w:r>
        <w:t xml:space="preserve"> je </w:t>
      </w:r>
      <w:r w:rsidR="008A5051">
        <w:t>strežniško ogrodje</w:t>
      </w:r>
      <w:r w:rsidR="00894413">
        <w:fldChar w:fldCharType="begin"/>
      </w:r>
      <w:r w:rsidR="00894413">
        <w:instrText xml:space="preserve"> XE "</w:instrText>
      </w:r>
      <w:r w:rsidR="00894413" w:rsidRPr="000B1EC9">
        <w:instrText>ogrodje</w:instrText>
      </w:r>
      <w:r w:rsidR="00894413">
        <w:instrText xml:space="preserve">" </w:instrText>
      </w:r>
      <w:r w:rsidR="00894413">
        <w:fldChar w:fldCharType="end"/>
      </w:r>
      <w:r w:rsidR="008A5051">
        <w:t xml:space="preserve"> </w:t>
      </w:r>
      <w:r w:rsidR="00600950">
        <w:t xml:space="preserve">, ki temelji na </w:t>
      </w:r>
      <w:r w:rsidR="002E51F7">
        <w:t>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600950">
        <w:t xml:space="preserve"> modulu Node</w:t>
      </w:r>
      <w:r w:rsidR="00894413"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fldChar w:fldCharType="end"/>
      </w:r>
      <w:r w:rsidR="00600950">
        <w:t>.js</w:t>
      </w:r>
      <w:r w:rsidR="00894413"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fldChar w:fldCharType="end"/>
      </w:r>
      <w:r w:rsidR="00600950">
        <w:t xml:space="preserve"> in komponentah </w:t>
      </w:r>
      <w:r w:rsidR="00600950" w:rsidRPr="00CA20E8">
        <w:rPr>
          <w:i/>
          <w:iCs/>
        </w:rPr>
        <w:t>Connect</w:t>
      </w:r>
      <w:r w:rsidR="00600950">
        <w:t xml:space="preserve">. </w:t>
      </w:r>
      <w:r w:rsidR="001F3D3C">
        <w:t>Te komponente so vmesna programska oprema</w:t>
      </w:r>
      <w:r w:rsidR="00894413">
        <w:fldChar w:fldCharType="begin"/>
      </w:r>
      <w:r w:rsidR="00894413">
        <w:instrText xml:space="preserve"> XE "</w:instrText>
      </w:r>
      <w:r w:rsidR="00894413" w:rsidRPr="00844FBA">
        <w:instrText>vmesna programska oprema</w:instrText>
      </w:r>
      <w:r w:rsidR="00894413">
        <w:instrText xml:space="preserve">" </w:instrText>
      </w:r>
      <w:r w:rsidR="00894413">
        <w:fldChar w:fldCharType="end"/>
      </w:r>
      <w:r w:rsidR="001F3D3C">
        <w:t>, ki razvijalcem</w:t>
      </w:r>
      <w:r w:rsidR="00894413">
        <w:fldChar w:fldCharType="begin"/>
      </w:r>
      <w:r w:rsidR="00894413">
        <w:instrText xml:space="preserve"> XE "</w:instrText>
      </w:r>
      <w:r w:rsidR="00894413" w:rsidRPr="00735C1D">
        <w:instrText>razvijalcem</w:instrText>
      </w:r>
      <w:r w:rsidR="00894413">
        <w:instrText xml:space="preserve">" </w:instrText>
      </w:r>
      <w:r w:rsidR="00894413">
        <w:fldChar w:fldCharType="end"/>
      </w:r>
      <w:r w:rsidR="001F3D3C">
        <w:t xml:space="preserve"> omogočajo visoko prilagodljivost njihovim potrebam.</w:t>
      </w:r>
      <w:r w:rsidR="003B5135">
        <w:t xml:space="preserve"> Z njimi se olajša in zmanjša pisanje ponavljajoče kode za </w:t>
      </w:r>
      <w:r w:rsidR="002E51F7">
        <w:t>HTTP</w:t>
      </w:r>
      <w:r w:rsidR="003B5135">
        <w:t xml:space="preserve">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A8756F">
        <w:t>.</w:t>
      </w:r>
      <w:sdt>
        <w:sdtPr>
          <w:id w:val="1820764371"/>
          <w:citation/>
        </w:sdtPr>
        <w:sdtContent>
          <w:r w:rsidR="00B830A6">
            <w:fldChar w:fldCharType="begin"/>
          </w:r>
          <w:r w:rsidR="00B830A6">
            <w:instrText xml:space="preserve"> CITATION Mar14 \l 1060 </w:instrText>
          </w:r>
          <w:r w:rsidR="00B830A6">
            <w:fldChar w:fldCharType="separate"/>
          </w:r>
          <w:r w:rsidR="009D7DFB">
            <w:rPr>
              <w:noProof/>
            </w:rPr>
            <w:t xml:space="preserve"> (17)</w:t>
          </w:r>
          <w:r w:rsidR="00B830A6">
            <w:fldChar w:fldCharType="end"/>
          </w:r>
        </w:sdtContent>
      </w:sdt>
      <w:r w:rsidR="00D25BC6">
        <w:t xml:space="preserve"> </w:t>
      </w:r>
      <w:r w:rsidR="00FC43ED">
        <w:t>Ponuja nabor orodij za ustvarjanje HTTP poizvedb</w:t>
      </w:r>
      <w:r w:rsidR="008B7803">
        <w:fldChar w:fldCharType="begin"/>
      </w:r>
      <w:r w:rsidR="008B7803">
        <w:instrText xml:space="preserve"> XE "</w:instrText>
      </w:r>
      <w:r w:rsidR="008B7803" w:rsidRPr="008F21BB">
        <w:instrText>poizvedb</w:instrText>
      </w:r>
      <w:r w:rsidR="008B7803">
        <w:instrText xml:space="preserve">" </w:instrText>
      </w:r>
      <w:r w:rsidR="008B7803">
        <w:fldChar w:fldCharType="end"/>
      </w:r>
      <w:r w:rsidR="00FC43ED">
        <w:t>, usmerjanje</w:t>
      </w:r>
      <w:r w:rsidR="00504942">
        <w:fldChar w:fldCharType="begin"/>
      </w:r>
      <w:r w:rsidR="00504942">
        <w:instrText xml:space="preserve"> XE "</w:instrText>
      </w:r>
      <w:r w:rsidR="00504942" w:rsidRPr="00A22569">
        <w:instrText>usmerjanje</w:instrText>
      </w:r>
      <w:r w:rsidR="00504942">
        <w:instrText xml:space="preserve">" </w:instrText>
      </w:r>
      <w:r w:rsidR="00504942">
        <w:fldChar w:fldCharType="end"/>
      </w:r>
      <w:r w:rsidR="00FC43ED">
        <w:t xml:space="preserve"> in vmesno programsko opremo za izdelavo spletnih aplikacij</w:t>
      </w:r>
      <w:r w:rsidR="00504942">
        <w:fldChar w:fldCharType="begin"/>
      </w:r>
      <w:r w:rsidR="00504942">
        <w:instrText xml:space="preserve"> XE "</w:instrText>
      </w:r>
      <w:r w:rsidR="00504942" w:rsidRPr="00693FBF">
        <w:instrText>aplikacij</w:instrText>
      </w:r>
      <w:r w:rsidR="00504942">
        <w:instrText xml:space="preserve">" </w:instrText>
      </w:r>
      <w:r w:rsidR="00504942">
        <w:fldChar w:fldCharType="end"/>
      </w:r>
      <w:r w:rsidR="00FC43ED">
        <w:t>.</w:t>
      </w:r>
      <w:sdt>
        <w:sdtPr>
          <w:id w:val="-1516844840"/>
          <w:citation/>
        </w:sdtPr>
        <w:sdtContent>
          <w:r w:rsidR="00933BB6">
            <w:fldChar w:fldCharType="begin"/>
          </w:r>
          <w:r w:rsidR="00933BB6">
            <w:instrText xml:space="preserve"> CITATION Kin22 \l 1060 </w:instrText>
          </w:r>
          <w:r w:rsidR="00933BB6">
            <w:fldChar w:fldCharType="separate"/>
          </w:r>
          <w:r w:rsidR="009D7DFB">
            <w:rPr>
              <w:noProof/>
            </w:rPr>
            <w:t xml:space="preserve"> (18)</w:t>
          </w:r>
          <w:r w:rsidR="00933BB6">
            <w:fldChar w:fldCharType="end"/>
          </w:r>
        </w:sdtContent>
      </w:sdt>
    </w:p>
    <w:p w14:paraId="4FF92DD7" w14:textId="5DEB3B35" w:rsidR="007C3E0F" w:rsidRDefault="007C3E0F" w:rsidP="00207801">
      <w:pPr>
        <w:pStyle w:val="Naslov2"/>
        <w:jc w:val="both"/>
      </w:pPr>
      <w:bookmarkStart w:id="29" w:name="_Toc132793591"/>
      <w:r>
        <w:t>Axios</w:t>
      </w:r>
      <w:bookmarkEnd w:id="29"/>
      <w:r w:rsidR="008B7803">
        <w:fldChar w:fldCharType="begin"/>
      </w:r>
      <w:r w:rsidR="008B7803">
        <w:instrText xml:space="preserve"> XE "</w:instrText>
      </w:r>
      <w:r w:rsidR="008B7803" w:rsidRPr="00613062">
        <w:instrText>Axios</w:instrText>
      </w:r>
      <w:r w:rsidR="008B7803">
        <w:instrText xml:space="preserve">" </w:instrText>
      </w:r>
      <w:r w:rsidR="008B7803">
        <w:fldChar w:fldCharType="end"/>
      </w:r>
    </w:p>
    <w:p w14:paraId="4A5F3C63" w14:textId="662522F1" w:rsidR="001606A1" w:rsidRPr="0098668B" w:rsidRDefault="00640E80" w:rsidP="00207801">
      <w:pPr>
        <w:spacing w:line="360" w:lineRule="auto"/>
        <w:jc w:val="both"/>
      </w:pPr>
      <w:r>
        <w:t>Je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>
        <w:t xml:space="preserve"> odjemalec za Node</w:t>
      </w:r>
      <w:r w:rsidR="00894413"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fldChar w:fldCharType="end"/>
      </w:r>
      <w:r>
        <w:t>.js</w:t>
      </w:r>
      <w:r w:rsidR="00894413"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fldChar w:fldCharType="end"/>
      </w:r>
      <w:r>
        <w:t xml:space="preserve"> in brskalnik</w:t>
      </w:r>
      <w:r w:rsidR="00937DCF">
        <w:fldChar w:fldCharType="begin"/>
      </w:r>
      <w:r w:rsidR="00937DCF">
        <w:instrText xml:space="preserve"> XE "</w:instrText>
      </w:r>
      <w:r w:rsidR="00937DCF" w:rsidRPr="0069403E">
        <w:instrText>brskalnik</w:instrText>
      </w:r>
      <w:r w:rsidR="00937DCF">
        <w:instrText xml:space="preserve">" </w:instrText>
      </w:r>
      <w:r w:rsidR="00937DCF">
        <w:fldChar w:fldCharType="end"/>
      </w:r>
      <w:r>
        <w:t>, ki temelji na obljubah</w:t>
      </w:r>
      <w:r w:rsidR="00672CC2">
        <w:fldChar w:fldCharType="begin"/>
      </w:r>
      <w:r w:rsidR="00672CC2">
        <w:instrText xml:space="preserve"> XE "</w:instrText>
      </w:r>
      <w:r w:rsidR="00672CC2" w:rsidRPr="00963B4C">
        <w:instrText>obljubah</w:instrText>
      </w:r>
      <w:r w:rsidR="00672CC2">
        <w:instrText xml:space="preserve">" </w:instrText>
      </w:r>
      <w:r w:rsidR="00672CC2">
        <w:fldChar w:fldCharType="end"/>
      </w:r>
      <w:r>
        <w:t xml:space="preserve"> (angl</w:t>
      </w:r>
      <w:r w:rsidR="00E6604D">
        <w:t>.</w:t>
      </w:r>
      <w:r>
        <w:t xml:space="preserve"> </w:t>
      </w:r>
      <w:r w:rsidRPr="00640E80">
        <w:rPr>
          <w:i/>
          <w:iCs/>
        </w:rPr>
        <w:t>promise</w:t>
      </w:r>
      <w:r>
        <w:rPr>
          <w:i/>
          <w:iCs/>
        </w:rPr>
        <w:t>s</w:t>
      </w:r>
      <w:r>
        <w:t>). Lahko deluje v brskalniku in vozliščih z isto kodno osnovo. Na strežniški strani uporablja izvorni http modul</w:t>
      </w:r>
      <w:r w:rsidR="0078577C">
        <w:fldChar w:fldCharType="begin"/>
      </w:r>
      <w:r w:rsidR="0078577C">
        <w:instrText xml:space="preserve"> XE "</w:instrText>
      </w:r>
      <w:r w:rsidR="0078577C" w:rsidRPr="00F428E2">
        <w:instrText>modul</w:instrText>
      </w:r>
      <w:r w:rsidR="0078577C">
        <w:instrText xml:space="preserve">" </w:instrText>
      </w:r>
      <w:r w:rsidR="0078577C">
        <w:fldChar w:fldCharType="end"/>
      </w:r>
      <w:r>
        <w:t xml:space="preserve"> Node.js</w:t>
      </w:r>
      <w:r w:rsidR="009553FD">
        <w:t>, na odjemalčevi strani pa XMLHttpRequest</w:t>
      </w:r>
      <w:r w:rsidR="00AC6A1D">
        <w:rPr>
          <w:rStyle w:val="Sprotnaopomba-sklic"/>
        </w:rPr>
        <w:footnoteReference w:id="1"/>
      </w:r>
      <w:r w:rsidR="00904D0D">
        <w:t>.</w:t>
      </w:r>
      <w:r w:rsidR="001606A1" w:rsidRPr="001606A1">
        <w:t xml:space="preserve"> </w:t>
      </w:r>
      <w:sdt>
        <w:sdtPr>
          <w:id w:val="207223306"/>
          <w:citation/>
        </w:sdtPr>
        <w:sdtContent>
          <w:r w:rsidR="001606A1">
            <w:fldChar w:fldCharType="begin"/>
          </w:r>
          <w:r w:rsidR="001606A1">
            <w:instrText xml:space="preserve"> CITATION MIT23 \l 1060 </w:instrText>
          </w:r>
          <w:r w:rsidR="001606A1">
            <w:fldChar w:fldCharType="separate"/>
          </w:r>
          <w:r w:rsidR="009D7DFB">
            <w:rPr>
              <w:noProof/>
            </w:rPr>
            <w:t>(19)</w:t>
          </w:r>
          <w:r w:rsidR="001606A1">
            <w:fldChar w:fldCharType="end"/>
          </w:r>
        </w:sdtContent>
      </w:sdt>
    </w:p>
    <w:p w14:paraId="4744F44A" w14:textId="43DB7B89" w:rsidR="00640E80" w:rsidRDefault="006A79A9" w:rsidP="00EA6182">
      <w:pPr>
        <w:spacing w:line="360" w:lineRule="auto"/>
        <w:jc w:val="both"/>
      </w:pPr>
      <w:r>
        <w:t>Axios</w:t>
      </w:r>
      <w:r w:rsidR="008B7803">
        <w:fldChar w:fldCharType="begin"/>
      </w:r>
      <w:r w:rsidR="008B7803">
        <w:instrText xml:space="preserve"> XE "</w:instrText>
      </w:r>
      <w:r w:rsidR="008B7803" w:rsidRPr="00613062">
        <w:instrText>Axios</w:instrText>
      </w:r>
      <w:r w:rsidR="008B7803">
        <w:instrText xml:space="preserve">" </w:instrText>
      </w:r>
      <w:r w:rsidR="008B7803">
        <w:fldChar w:fldCharType="end"/>
      </w:r>
      <w:r>
        <w:t xml:space="preserve"> </w:t>
      </w:r>
      <w:r w:rsidR="00C53842">
        <w:t>je knjižnica</w:t>
      </w:r>
      <w:r w:rsidR="00894413">
        <w:fldChar w:fldCharType="begin"/>
      </w:r>
      <w:r w:rsidR="00894413">
        <w:instrText xml:space="preserve"> XE "</w:instrText>
      </w:r>
      <w:r w:rsidR="00894413" w:rsidRPr="003B4D3B">
        <w:instrText>knjižnica</w:instrText>
      </w:r>
      <w:r w:rsidR="00894413">
        <w:instrText xml:space="preserve">" </w:instrText>
      </w:r>
      <w:r w:rsidR="00894413">
        <w:fldChar w:fldCharType="end"/>
      </w:r>
      <w:r w:rsidR="00C53842">
        <w:t xml:space="preserve">, ki ni nujno potrebna za </w:t>
      </w:r>
      <w:r w:rsidR="00E74D64">
        <w:t>pošiljanje</w:t>
      </w:r>
      <w:r w:rsidR="00C53842">
        <w:t xml:space="preserve"> klicev na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FC224A">
        <w:t xml:space="preserve"> ali aplikacijski </w:t>
      </w:r>
      <w:r w:rsidR="001F5585">
        <w:t>programski vmesnik</w:t>
      </w:r>
      <w:r w:rsidR="00504942">
        <w:fldChar w:fldCharType="begin"/>
      </w:r>
      <w:r w:rsidR="00504942">
        <w:instrText xml:space="preserve"> XE "</w:instrText>
      </w:r>
      <w:r w:rsidR="00504942" w:rsidRPr="00196B4E">
        <w:instrText>vmesnik</w:instrText>
      </w:r>
      <w:r w:rsidR="00504942">
        <w:instrText xml:space="preserve">" </w:instrText>
      </w:r>
      <w:r w:rsidR="00504942">
        <w:fldChar w:fldCharType="end"/>
      </w:r>
      <w:r w:rsidR="001F5585">
        <w:t xml:space="preserve"> </w:t>
      </w:r>
      <w:r w:rsidR="00FC224A">
        <w:t xml:space="preserve">(angl. </w:t>
      </w:r>
      <w:r w:rsidR="00FC224A" w:rsidRPr="00FC224A">
        <w:rPr>
          <w:i/>
          <w:iCs/>
        </w:rPr>
        <w:t>Application Programming Interface</w:t>
      </w:r>
      <w:r w:rsidR="00FC224A">
        <w:t>)</w:t>
      </w:r>
      <w:r w:rsidR="00C53842">
        <w:t xml:space="preserve">, saj to lahko storimo z </w:t>
      </w:r>
      <w:r w:rsidR="000D6F29">
        <w:t xml:space="preserve">že </w:t>
      </w:r>
      <w:r w:rsidR="00E35ABB">
        <w:t>vgrajenimi</w:t>
      </w:r>
      <w:r w:rsidR="00C53842">
        <w:t xml:space="preserve"> objekti v JavaScriptu, kot so </w:t>
      </w:r>
      <w:r w:rsidR="00C53842" w:rsidRPr="0018717A">
        <w:t>Fetch API</w:t>
      </w:r>
      <w:r w:rsidR="0018717A">
        <w:t xml:space="preserve"> in </w:t>
      </w:r>
      <w:r w:rsidR="0018717A" w:rsidRPr="0018717A">
        <w:t>XMLHttpRequest</w:t>
      </w:r>
      <w:r w:rsidR="00C53842">
        <w:t>.</w:t>
      </w:r>
      <w:r w:rsidR="004E5B57">
        <w:t xml:space="preserve"> </w:t>
      </w:r>
      <w:r w:rsidR="006012A1">
        <w:t>Čeprav Axios vrača obljube</w:t>
      </w:r>
      <w:r w:rsidR="001E7C77">
        <w:fldChar w:fldCharType="begin"/>
      </w:r>
      <w:r w:rsidR="001E7C77">
        <w:instrText xml:space="preserve"> XE "</w:instrText>
      </w:r>
      <w:r w:rsidR="001E7C77" w:rsidRPr="00090ED0">
        <w:instrText>obljube</w:instrText>
      </w:r>
      <w:r w:rsidR="001E7C77">
        <w:instrText xml:space="preserve">" </w:instrText>
      </w:r>
      <w:r w:rsidR="001E7C77">
        <w:fldChar w:fldCharType="end"/>
      </w:r>
      <w:r w:rsidR="006012A1">
        <w:t xml:space="preserve"> in deluje podobno kot Fetch API,</w:t>
      </w:r>
      <w:r w:rsidR="004E5B57">
        <w:t xml:space="preserve"> ponuja dodatne </w:t>
      </w:r>
      <w:r w:rsidR="006012A1">
        <w:t>funkcionalnosti.</w:t>
      </w:r>
      <w:r w:rsidR="0012203A">
        <w:t xml:space="preserve"> Lahko deluje tako v brskalniku, kot tudi v strežniških aplikacijah in je kompatibilen z ogrodji JavaScripta, med drugimi tudi z Reactom</w:t>
      </w:r>
      <w:r w:rsidR="00504942">
        <w:fldChar w:fldCharType="begin"/>
      </w:r>
      <w:r w:rsidR="00504942">
        <w:instrText xml:space="preserve"> XE "</w:instrText>
      </w:r>
      <w:r w:rsidR="00504942" w:rsidRPr="001701D9">
        <w:instrText>Reactom</w:instrText>
      </w:r>
      <w:r w:rsidR="00504942">
        <w:instrText xml:space="preserve">" </w:instrText>
      </w:r>
      <w:r w:rsidR="00504942">
        <w:fldChar w:fldCharType="end"/>
      </w:r>
      <w:r w:rsidR="0012203A">
        <w:t>.</w:t>
      </w:r>
      <w:sdt>
        <w:sdtPr>
          <w:id w:val="1159044331"/>
          <w:citation/>
        </w:sdtPr>
        <w:sdtContent>
          <w:r w:rsidR="0074250C">
            <w:fldChar w:fldCharType="begin"/>
          </w:r>
          <w:r w:rsidR="0074250C">
            <w:instrText xml:space="preserve"> CITATION Das22 \l 1060 </w:instrText>
          </w:r>
          <w:r w:rsidR="0074250C">
            <w:fldChar w:fldCharType="separate"/>
          </w:r>
          <w:r w:rsidR="009D7DFB">
            <w:rPr>
              <w:noProof/>
            </w:rPr>
            <w:t xml:space="preserve"> (20)</w:t>
          </w:r>
          <w:r w:rsidR="0074250C">
            <w:fldChar w:fldCharType="end"/>
          </w:r>
        </w:sdtContent>
      </w:sdt>
    </w:p>
    <w:p w14:paraId="42EC543F" w14:textId="13A50D50" w:rsidR="00FC224A" w:rsidRPr="00640E80" w:rsidRDefault="00AA3056" w:rsidP="00EA6182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3DE551B6" wp14:editId="5D8A6056">
                <wp:simplePos x="0" y="0"/>
                <wp:positionH relativeFrom="margin">
                  <wp:align>right</wp:align>
                </wp:positionH>
                <wp:positionV relativeFrom="paragraph">
                  <wp:posOffset>930227</wp:posOffset>
                </wp:positionV>
                <wp:extent cx="5760720" cy="1220470"/>
                <wp:effectExtent l="0" t="0" r="0" b="0"/>
                <wp:wrapTopAndBottom/>
                <wp:docPr id="200" name="Skupina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220470"/>
                          <a:chOff x="0" y="0"/>
                          <a:chExt cx="5760720" cy="1220470"/>
                        </a:xfrm>
                      </wpg:grpSpPr>
                      <wpg:grpSp>
                        <wpg:cNvPr id="196" name="Skupina 196"/>
                        <wpg:cNvGrpSpPr/>
                        <wpg:grpSpPr>
                          <a:xfrm>
                            <a:off x="0" y="0"/>
                            <a:ext cx="5760720" cy="1220470"/>
                            <a:chOff x="0" y="0"/>
                            <a:chExt cx="5760720" cy="1220470"/>
                          </a:xfrm>
                        </wpg:grpSpPr>
                        <pic:pic xmlns:pic="http://schemas.openxmlformats.org/drawingml/2006/picture">
                          <pic:nvPicPr>
                            <pic:cNvPr id="194" name="Slika 194" descr="Application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84">
                                      <a14:imgEffect>
                                        <a14:sharpenSoften amount="25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760720" cy="9093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95" name="Polje z besedilom 195"/>
                          <wps:cNvSpPr txBox="1"/>
                          <wps:spPr>
                            <a:xfrm>
                              <a:off x="0" y="962025"/>
                              <a:ext cx="5760720" cy="258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1F5E9E3" w14:textId="651C6410" w:rsidR="00FC224A" w:rsidRPr="0004194F" w:rsidRDefault="00FC224A" w:rsidP="00FC224A">
                                <w:pPr>
                                  <w:pStyle w:val="Napis"/>
                                  <w:rPr>
                                    <w:noProof/>
                                    <w:sz w:val="24"/>
                                  </w:rPr>
                                </w:pPr>
                                <w:bookmarkStart w:id="30" w:name="_Ref132642172"/>
                                <w:bookmarkStart w:id="31" w:name="_Toc132752942"/>
                                <w:r>
                                  <w:t xml:space="preserve">Slika </w:t>
                                </w:r>
                                <w:fldSimple w:instr=" SEQ Slika \* ARABIC ">
                                  <w:r w:rsidR="008D7303">
                                    <w:rPr>
                                      <w:noProof/>
                                    </w:rPr>
                                    <w:t>1</w:t>
                                  </w:r>
                                </w:fldSimple>
                                <w:bookmarkEnd w:id="30"/>
                                <w:r>
                                  <w:t>: Poenostavljena sestava aplikacije</w:t>
                                </w:r>
                                <w:sdt>
                                  <w:sdtPr>
                                    <w:id w:val="-491795730"/>
                                    <w:citation/>
                                  </w:sdtPr>
                                  <w:sdtContent>
                                    <w:r w:rsidR="00AA3056">
                                      <w:fldChar w:fldCharType="begin"/>
                                    </w:r>
                                    <w:r w:rsidR="00AA3056">
                                      <w:instrText xml:space="preserve"> CITATION Das22 \l 1060 </w:instrText>
                                    </w:r>
                                    <w:r w:rsidR="00AA3056">
                                      <w:fldChar w:fldCharType="separate"/>
                                    </w:r>
                                    <w:r w:rsidR="0039310C">
                                      <w:rPr>
                                        <w:noProof/>
                                      </w:rPr>
                                      <w:t xml:space="preserve"> (20)</w:t>
                                    </w:r>
                                    <w:r w:rsidR="00AA3056">
                                      <w:fldChar w:fldCharType="end"/>
                                    </w:r>
                                  </w:sdtContent>
                                </w:sdt>
                                <w:bookmarkEnd w:id="31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s:wsp>
                        <wps:cNvPr id="197" name="Polje z besedilom 197"/>
                        <wps:cNvSpPr txBox="1"/>
                        <wps:spPr>
                          <a:xfrm>
                            <a:off x="314149" y="302930"/>
                            <a:ext cx="788224" cy="46803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4F651EE" w14:textId="4BAC215E" w:rsidR="00FC224A" w:rsidRDefault="00FC224A">
                              <w:r>
                                <w:t>React aplikacija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Polje z besedilom 198"/>
                        <wps:cNvSpPr txBox="1"/>
                        <wps:spPr>
                          <a:xfrm>
                            <a:off x="2479538" y="308540"/>
                            <a:ext cx="939800" cy="48244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172B92E" w14:textId="1F8D8D8E" w:rsidR="00FC224A" w:rsidRDefault="00FC224A" w:rsidP="00FC224A">
                              <w:r>
                                <w:t>Strežniška aplikacija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Polje z besedilom 199"/>
                        <wps:cNvSpPr txBox="1"/>
                        <wps:spPr>
                          <a:xfrm>
                            <a:off x="4611268" y="403907"/>
                            <a:ext cx="853127" cy="28602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766C9E0" w14:textId="47ACE9F3" w:rsidR="00FC224A" w:rsidRDefault="00FC224A" w:rsidP="00FC224A">
                              <w:r>
                                <w:t>API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551B6" id="Skupina 200" o:spid="_x0000_s1035" style="position:absolute;left:0;text-align:left;margin-left:402.4pt;margin-top:73.25pt;width:453.6pt;height:96.1pt;z-index:251894784;mso-position-horizontal:right;mso-position-horizontal-relative:margin" coordsize="57607,1220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">
                <v:group id="Skupina 196" o:spid="_x0000_s1036" style="position:absolute;width:57607;height:12204" coordsize="57607,122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lika 194" o:spid="_x0000_s1037" type="#_x0000_t75" alt="Applications" style="position:absolute;width:57607;height:9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">
                    <v:imagedata r:id="rId85" o:title="Applications"/>
                  </v:shape>
                  <v:shape id="Polje z besedilom 195" o:spid="_x0000_s1038" type="#_x0000_t202" style="position:absolute;top:9620;width:5760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" stroked="f">
                    <v:textbox style="mso-fit-shape-to-text:t" inset="0,0,0,0">
                      <w:txbxContent>
                        <w:p w14:paraId="71F5E9E3" w14:textId="651C6410" w:rsidR="00FC224A" w:rsidRPr="0004194F" w:rsidRDefault="00FC224A" w:rsidP="00FC224A">
                          <w:pPr>
                            <w:pStyle w:val="Napis"/>
                            <w:rPr>
                              <w:noProof/>
                              <w:sz w:val="24"/>
                            </w:rPr>
                          </w:pPr>
                          <w:bookmarkStart w:id="32" w:name="_Ref132642172"/>
                          <w:bookmarkStart w:id="33" w:name="_Toc132752942"/>
                          <w:r>
                            <w:t xml:space="preserve">Slika </w:t>
                          </w:r>
                          <w:fldSimple w:instr=" SEQ Slika \* ARABIC ">
                            <w:r w:rsidR="008D7303">
                              <w:rPr>
                                <w:noProof/>
                              </w:rPr>
                              <w:t>1</w:t>
                            </w:r>
                          </w:fldSimple>
                          <w:bookmarkEnd w:id="32"/>
                          <w:r>
                            <w:t>: Poenostavljena sestava aplikacije</w:t>
                          </w:r>
                          <w:sdt>
                            <w:sdtPr>
                              <w:id w:val="-491795730"/>
                              <w:citation/>
                            </w:sdtPr>
                            <w:sdtContent>
                              <w:r w:rsidR="00AA3056">
                                <w:fldChar w:fldCharType="begin"/>
                              </w:r>
                              <w:r w:rsidR="00AA3056">
                                <w:instrText xml:space="preserve"> CITATION Das22 \l 1060 </w:instrText>
                              </w:r>
                              <w:r w:rsidR="00AA3056">
                                <w:fldChar w:fldCharType="separate"/>
                              </w:r>
                              <w:r w:rsidR="0039310C">
                                <w:rPr>
                                  <w:noProof/>
                                </w:rPr>
                                <w:t xml:space="preserve"> (20)</w:t>
                              </w:r>
                              <w:r w:rsidR="00AA3056">
                                <w:fldChar w:fldCharType="end"/>
                              </w:r>
                            </w:sdtContent>
                          </w:sdt>
                          <w:bookmarkEnd w:id="33"/>
                        </w:p>
                      </w:txbxContent>
                    </v:textbox>
                  </v:shape>
                </v:group>
                <v:shape id="Polje z besedilom 197" o:spid="_x0000_s1039" type="#_x0000_t202" style="position:absolute;left:3141;top:3029;width:7882;height:4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" fillcolor="white [3212]" stroked="f" strokeweight=".5pt">
                  <v:textbox>
                    <w:txbxContent>
                      <w:p w14:paraId="74F651EE" w14:textId="4BAC215E" w:rsidR="00FC224A" w:rsidRDefault="00FC224A">
                        <w:r>
                          <w:t>React aplikacija</w:t>
                        </w:r>
                      </w:p>
                    </w:txbxContent>
                  </v:textbox>
                </v:shape>
                <v:shape id="Polje z besedilom 198" o:spid="_x0000_s1040" type="#_x0000_t202" style="position:absolute;left:24795;top:3085;width:9398;height:48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" fillcolor="white [3212]" stroked="f" strokeweight=".5pt">
                  <v:textbox>
                    <w:txbxContent>
                      <w:p w14:paraId="7172B92E" w14:textId="1F8D8D8E" w:rsidR="00FC224A" w:rsidRDefault="00FC224A" w:rsidP="00FC224A">
                        <w:r>
                          <w:t>Strežniška aplikacija</w:t>
                        </w:r>
                      </w:p>
                    </w:txbxContent>
                  </v:textbox>
                </v:shape>
                <v:shape id="Polje z besedilom 199" o:spid="_x0000_s1041" type="#_x0000_t202" style="position:absolute;left:46112;top:4039;width:8531;height: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" fillcolor="white [3212]" stroked="f" strokeweight=".5pt">
                  <v:textbox>
                    <w:txbxContent>
                      <w:p w14:paraId="5766C9E0" w14:textId="47ACE9F3" w:rsidR="00FC224A" w:rsidRDefault="00FC224A" w:rsidP="00FC224A">
                        <w:r>
                          <w:t>API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F4E37">
        <w:t>Pri aplikaciji sem uporabil 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 w:rsidR="002F4E37">
        <w:t xml:space="preserve"> Axios</w:t>
      </w:r>
      <w:r w:rsidR="008B7803">
        <w:fldChar w:fldCharType="begin"/>
      </w:r>
      <w:r w:rsidR="008B7803">
        <w:instrText xml:space="preserve"> XE "</w:instrText>
      </w:r>
      <w:r w:rsidR="008B7803" w:rsidRPr="00613062">
        <w:instrText>Axios</w:instrText>
      </w:r>
      <w:r w:rsidR="008B7803">
        <w:instrText xml:space="preserve">" </w:instrText>
      </w:r>
      <w:r w:rsidR="008B7803">
        <w:fldChar w:fldCharType="end"/>
      </w:r>
      <w:r w:rsidR="002F4E37">
        <w:t xml:space="preserve">, ki </w:t>
      </w:r>
      <w:r w:rsidR="00C6587F">
        <w:t xml:space="preserve">se </w:t>
      </w:r>
      <w:r w:rsidR="002F4E37">
        <w:t xml:space="preserve">je </w:t>
      </w:r>
      <w:r w:rsidR="00C6587F">
        <w:t xml:space="preserve">prek </w:t>
      </w:r>
      <w:r w:rsidR="005E383D">
        <w:t>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5E383D">
        <w:t xml:space="preserve">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5E383D">
        <w:t xml:space="preserve"> z </w:t>
      </w:r>
      <w:r w:rsidR="00C6587F">
        <w:t>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C6587F">
        <w:t xml:space="preserve"> povezal na funkcije ogrodja Express.js</w:t>
      </w:r>
      <w:r w:rsidR="008B7803">
        <w:fldChar w:fldCharType="begin"/>
      </w:r>
      <w:r w:rsidR="008B7803">
        <w:instrText xml:space="preserve"> XE "</w:instrText>
      </w:r>
      <w:r w:rsidR="008B7803" w:rsidRPr="001567AA">
        <w:instrText>Express.js</w:instrText>
      </w:r>
      <w:r w:rsidR="008B7803">
        <w:instrText xml:space="preserve">" </w:instrText>
      </w:r>
      <w:r w:rsidR="008B7803">
        <w:fldChar w:fldCharType="end"/>
      </w:r>
      <w:r w:rsidR="00C6587F">
        <w:t xml:space="preserve"> </w:t>
      </w:r>
      <w:r w:rsidR="002F4E37">
        <w:t>na strežniški strani</w:t>
      </w:r>
      <w:r w:rsidR="00E5409F">
        <w:t>, ki vsebuje REST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E5409F">
        <w:t>-je</w:t>
      </w:r>
      <w:r w:rsidR="00023469">
        <w:rPr>
          <w:rStyle w:val="Sprotnaopomba-sklic"/>
        </w:rPr>
        <w:footnoteReference w:id="2"/>
      </w:r>
      <w:r w:rsidR="002F4E37">
        <w:t>.</w:t>
      </w:r>
      <w:r w:rsidR="007F4C44">
        <w:t xml:space="preserve"> </w:t>
      </w:r>
      <w:r w:rsidR="008716A4">
        <w:t>Delovanje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8716A4">
        <w:t xml:space="preserve"> na poenostavljen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8716A4">
        <w:t xml:space="preserve"> prikazuje </w:t>
      </w:r>
      <w:r>
        <w:fldChar w:fldCharType="begin"/>
      </w:r>
      <w:r>
        <w:instrText xml:space="preserve"> REF _Ref132642172 \h </w:instrText>
      </w:r>
      <w:r>
        <w:fldChar w:fldCharType="separate"/>
      </w:r>
      <w:r w:rsidR="008D7303">
        <w:t xml:space="preserve">Slika </w:t>
      </w:r>
      <w:r w:rsidR="008D7303">
        <w:rPr>
          <w:noProof/>
        </w:rPr>
        <w:t>1</w:t>
      </w:r>
      <w:r>
        <w:fldChar w:fldCharType="end"/>
      </w:r>
      <w:r w:rsidR="008716A4">
        <w:t>.</w:t>
      </w:r>
    </w:p>
    <w:p w14:paraId="3FCC600F" w14:textId="55EABB7E" w:rsidR="006F5A7A" w:rsidRDefault="002F76A6" w:rsidP="003C4509">
      <w:pPr>
        <w:pStyle w:val="Naslov2"/>
      </w:pPr>
      <w:bookmarkStart w:id="34" w:name="_Toc132793592"/>
      <w:r>
        <w:lastRenderedPageBreak/>
        <w:t>MySQL</w:t>
      </w:r>
      <w:bookmarkEnd w:id="34"/>
      <w:r w:rsidR="00672CC2">
        <w:fldChar w:fldCharType="begin"/>
      </w:r>
      <w:r w:rsidR="00672CC2">
        <w:instrText xml:space="preserve"> XE "</w:instrText>
      </w:r>
      <w:r w:rsidR="00672CC2" w:rsidRPr="005B5FF8">
        <w:instrText>MySQL</w:instrText>
      </w:r>
      <w:r w:rsidR="00672CC2">
        <w:instrText xml:space="preserve">" </w:instrText>
      </w:r>
      <w:r w:rsidR="00672CC2">
        <w:fldChar w:fldCharType="end"/>
      </w:r>
    </w:p>
    <w:p w14:paraId="15AB2055" w14:textId="6F46EC1F" w:rsidR="00E1443D" w:rsidRDefault="00796203" w:rsidP="009631A6">
      <w:pPr>
        <w:spacing w:line="360" w:lineRule="auto"/>
        <w:jc w:val="both"/>
      </w:pPr>
      <w:r>
        <w:t>MySQL</w:t>
      </w:r>
      <w:r w:rsidR="00672CC2">
        <w:fldChar w:fldCharType="begin"/>
      </w:r>
      <w:r w:rsidR="00672CC2">
        <w:instrText xml:space="preserve"> XE "</w:instrText>
      </w:r>
      <w:r w:rsidR="00672CC2" w:rsidRPr="005B5FF8">
        <w:instrText>MySQL</w:instrText>
      </w:r>
      <w:r w:rsidR="00672CC2">
        <w:instrText xml:space="preserve">" </w:instrText>
      </w:r>
      <w:r w:rsidR="00672CC2">
        <w:fldChar w:fldCharType="end"/>
      </w:r>
      <w:r>
        <w:t xml:space="preserve"> je </w:t>
      </w:r>
      <w:r w:rsidR="003D1D36">
        <w:t xml:space="preserve">odprtokoden </w:t>
      </w:r>
      <w:r>
        <w:t>sistem</w:t>
      </w:r>
      <w:r w:rsidR="00335CF6">
        <w:fldChar w:fldCharType="begin"/>
      </w:r>
      <w:r w:rsidR="00335CF6">
        <w:instrText xml:space="preserve"> XE "</w:instrText>
      </w:r>
      <w:r w:rsidR="00335CF6" w:rsidRPr="00E920FE">
        <w:instrText>sistem</w:instrText>
      </w:r>
      <w:r w:rsidR="00335CF6">
        <w:instrText xml:space="preserve">" </w:instrText>
      </w:r>
      <w:r w:rsidR="00335CF6">
        <w:fldChar w:fldCharType="end"/>
      </w:r>
      <w:r>
        <w:t xml:space="preserve"> za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>
        <w:t xml:space="preserve"> s podatkovnimi bazami</w:t>
      </w:r>
      <w:r w:rsidR="00833C3B">
        <w:t xml:space="preserve"> ali SUPB</w:t>
      </w:r>
      <w:r w:rsidR="00FE535C">
        <w:fldChar w:fldCharType="begin"/>
      </w:r>
      <w:r w:rsidR="00FE535C">
        <w:instrText xml:space="preserve"> XE "</w:instrText>
      </w:r>
      <w:r w:rsidR="00FE535C" w:rsidRPr="00543157">
        <w:instrText>SUPB</w:instrText>
      </w:r>
      <w:r w:rsidR="00FE535C">
        <w:instrText xml:space="preserve">" </w:instrText>
      </w:r>
      <w:r w:rsidR="00FE535C">
        <w:fldChar w:fldCharType="end"/>
      </w:r>
      <w:r w:rsidR="00833C3B">
        <w:t xml:space="preserve"> (angl</w:t>
      </w:r>
      <w:r w:rsidR="00672CC2">
        <w:t>.</w:t>
      </w:r>
      <w:r w:rsidR="00833C3B">
        <w:t xml:space="preserve"> </w:t>
      </w:r>
      <w:r w:rsidR="00833C3B" w:rsidRPr="00833C3B">
        <w:rPr>
          <w:i/>
          <w:iCs/>
        </w:rPr>
        <w:t>RDBMS</w:t>
      </w:r>
      <w:r w:rsidR="00833C3B">
        <w:t>)</w:t>
      </w:r>
      <w:r>
        <w:t xml:space="preserve">, ki so ga razvili v švedskem podjetju MySQL AB leta 1994. </w:t>
      </w:r>
      <w:r w:rsidR="00361499">
        <w:t xml:space="preserve">Od leta 2008 pa je bil polni lastnik podjetje Sun Microsystems, katerega je </w:t>
      </w:r>
      <w:r w:rsidR="009631A6">
        <w:t xml:space="preserve">leta 2010 </w:t>
      </w:r>
      <w:r w:rsidR="00361499">
        <w:t>prevzel Oracle.</w:t>
      </w:r>
      <w:r w:rsidR="009631A6">
        <w:t xml:space="preserve"> </w:t>
      </w:r>
      <w:r w:rsidR="003D1D36">
        <w:t>MySQL je programska oprema</w:t>
      </w:r>
      <w:r w:rsidR="00F72737">
        <w:t>, razvita s programskim</w:t>
      </w:r>
      <w:r w:rsidR="00C561D0">
        <w:t>a</w:t>
      </w:r>
      <w:r w:rsidR="00F72737">
        <w:t xml:space="preserve"> jezikom</w:t>
      </w:r>
      <w:r w:rsidR="00B73B26">
        <w:t>a C in</w:t>
      </w:r>
      <w:r w:rsidR="00F72737">
        <w:t xml:space="preserve"> C++,</w:t>
      </w:r>
      <w:r w:rsidR="003D1D36">
        <w:t xml:space="preserve"> za</w:t>
      </w:r>
      <w:r w:rsidR="007E143D">
        <w:t xml:space="preserve"> ustvarjanje in upravljanje podatkovnih baz</w:t>
      </w:r>
      <w:r w:rsidR="00F808CD">
        <w:fldChar w:fldCharType="begin"/>
      </w:r>
      <w:r w:rsidR="00F808CD">
        <w:instrText xml:space="preserve"> XE "</w:instrText>
      </w:r>
      <w:r w:rsidR="00F808CD" w:rsidRPr="003B2F20">
        <w:instrText>podatkovnih baz</w:instrText>
      </w:r>
      <w:r w:rsidR="00F808CD">
        <w:instrText xml:space="preserve">" </w:instrText>
      </w:r>
      <w:r w:rsidR="00F808CD">
        <w:fldChar w:fldCharType="end"/>
      </w:r>
      <w:r w:rsidR="007E143D">
        <w:t xml:space="preserve">, ki temeljijo na relacijskem </w:t>
      </w:r>
      <w:r w:rsidR="0060058D">
        <w:t xml:space="preserve">podatkovnem </w:t>
      </w:r>
      <w:r w:rsidR="007E143D">
        <w:t>modelu</w:t>
      </w:r>
      <w:r w:rsidR="0015144F">
        <w:t>, kar pomeni shranjevanje podatkov v obliki tabel</w:t>
      </w:r>
      <w:r w:rsidR="00F46FD6">
        <w:fldChar w:fldCharType="begin"/>
      </w:r>
      <w:r w:rsidR="00F46FD6">
        <w:instrText xml:space="preserve"> XE "</w:instrText>
      </w:r>
      <w:r w:rsidR="00F46FD6" w:rsidRPr="00F61F4D">
        <w:instrText>tabel</w:instrText>
      </w:r>
      <w:r w:rsidR="00F46FD6">
        <w:instrText xml:space="preserve">" </w:instrText>
      </w:r>
      <w:r w:rsidR="00F46FD6">
        <w:fldChar w:fldCharType="end"/>
      </w:r>
      <w:r w:rsidR="007E143D">
        <w:t>.</w:t>
      </w:r>
      <w:r w:rsidR="00833C3B">
        <w:t xml:space="preserve"> </w:t>
      </w:r>
      <w:r w:rsidR="0015144F">
        <w:t>MySQL d</w:t>
      </w:r>
      <w:r w:rsidR="00833C3B">
        <w:t>eluje na modelu odjemalec – strežnik</w:t>
      </w:r>
      <w:r w:rsidR="00672CC2">
        <w:fldChar w:fldCharType="begin"/>
      </w:r>
      <w:r w:rsidR="00672CC2">
        <w:instrText xml:space="preserve"> XE "</w:instrText>
      </w:r>
      <w:r w:rsidR="00672CC2" w:rsidRPr="0077317E">
        <w:instrText>odjemalec – strežnik</w:instrText>
      </w:r>
      <w:r w:rsidR="00672CC2">
        <w:instrText xml:space="preserve">" </w:instrText>
      </w:r>
      <w:r w:rsidR="00672CC2">
        <w:fldChar w:fldCharType="end"/>
      </w:r>
      <w:r w:rsidR="00833C3B">
        <w:t>, pri čemer je odjemalec povpraševalec po podatkih iz baze,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833C3B">
        <w:t xml:space="preserve"> pa je SUPB sam, ki dostavi odjemalcu želene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833C3B">
        <w:t>.</w:t>
      </w:r>
      <w:r w:rsidR="00F50A7F">
        <w:t xml:space="preserve"> Komunikacija med odjemalcem in str</w:t>
      </w:r>
      <w:r w:rsidR="00E256AE">
        <w:t>e</w:t>
      </w:r>
      <w:r w:rsidR="00F50A7F">
        <w:t>žnikom poteka preko jezika SQL</w:t>
      </w:r>
      <w:r w:rsidR="00672CC2">
        <w:fldChar w:fldCharType="begin"/>
      </w:r>
      <w:r w:rsidR="00672CC2">
        <w:instrText xml:space="preserve"> XE "</w:instrText>
      </w:r>
      <w:r w:rsidR="00672CC2" w:rsidRPr="001A4329">
        <w:instrText>SQL</w:instrText>
      </w:r>
      <w:r w:rsidR="00672CC2">
        <w:instrText xml:space="preserve">" </w:instrText>
      </w:r>
      <w:r w:rsidR="00672CC2">
        <w:fldChar w:fldCharType="end"/>
      </w:r>
      <w:r w:rsidR="00F50A7F">
        <w:t xml:space="preserve"> (</w:t>
      </w:r>
      <w:r w:rsidR="00672CC2">
        <w:t xml:space="preserve">angl. </w:t>
      </w:r>
      <w:r w:rsidR="00F50A7F" w:rsidRPr="00F50A7F">
        <w:rPr>
          <w:i/>
          <w:iCs/>
        </w:rPr>
        <w:t>Structured Query Language</w:t>
      </w:r>
      <w:r w:rsidR="00F50A7F">
        <w:t>)</w:t>
      </w:r>
      <w:r w:rsidR="007C26EF">
        <w:t>.</w:t>
      </w:r>
      <w:r w:rsidR="009631A6">
        <w:t xml:space="preserve"> </w:t>
      </w:r>
      <w:sdt>
        <w:sdtPr>
          <w:id w:val="2129502596"/>
          <w:citation/>
        </w:sdtPr>
        <w:sdtContent>
          <w:r>
            <w:fldChar w:fldCharType="begin"/>
          </w:r>
          <w:r>
            <w:instrText xml:space="preserve"> CITATION BRi22 \l 1060 </w:instrText>
          </w:r>
          <w:r>
            <w:fldChar w:fldCharType="separate"/>
          </w:r>
          <w:r w:rsidR="009D7DFB">
            <w:rPr>
              <w:noProof/>
            </w:rPr>
            <w:t>(21)</w:t>
          </w:r>
          <w:r>
            <w:fldChar w:fldCharType="end"/>
          </w:r>
        </w:sdtContent>
      </w:sdt>
    </w:p>
    <w:p w14:paraId="73CB614E" w14:textId="42796956" w:rsidR="008F7529" w:rsidRDefault="00635E8E" w:rsidP="00635E8E">
      <w:pPr>
        <w:pStyle w:val="Naslov3"/>
      </w:pPr>
      <w:bookmarkStart w:id="35" w:name="_Toc132793593"/>
      <w:r>
        <w:t>SQL</w:t>
      </w:r>
      <w:bookmarkEnd w:id="35"/>
      <w:r w:rsidR="00672CC2">
        <w:fldChar w:fldCharType="begin"/>
      </w:r>
      <w:r w:rsidR="00672CC2">
        <w:instrText xml:space="preserve"> XE "</w:instrText>
      </w:r>
      <w:r w:rsidR="00672CC2" w:rsidRPr="001A4329">
        <w:instrText>SQL</w:instrText>
      </w:r>
      <w:r w:rsidR="00672CC2">
        <w:instrText xml:space="preserve">" </w:instrText>
      </w:r>
      <w:r w:rsidR="00672CC2">
        <w:fldChar w:fldCharType="end"/>
      </w:r>
    </w:p>
    <w:p w14:paraId="2246D74B" w14:textId="25E341BE" w:rsidR="00635E8E" w:rsidRDefault="00635E8E" w:rsidP="00891376">
      <w:pPr>
        <w:spacing w:line="360" w:lineRule="auto"/>
        <w:jc w:val="both"/>
      </w:pPr>
      <w:r>
        <w:t>SQL</w:t>
      </w:r>
      <w:r w:rsidR="00672CC2">
        <w:fldChar w:fldCharType="begin"/>
      </w:r>
      <w:r w:rsidR="00672CC2">
        <w:instrText xml:space="preserve"> XE "</w:instrText>
      </w:r>
      <w:r w:rsidR="00672CC2" w:rsidRPr="001A4329">
        <w:instrText>SQL</w:instrText>
      </w:r>
      <w:r w:rsidR="00672CC2">
        <w:instrText xml:space="preserve">" </w:instrText>
      </w:r>
      <w:r w:rsidR="00672CC2">
        <w:fldChar w:fldCharType="end"/>
      </w:r>
      <w:r>
        <w:t xml:space="preserve"> je povpraševalni jezik</w:t>
      </w:r>
      <w:r w:rsidR="00504942">
        <w:fldChar w:fldCharType="begin"/>
      </w:r>
      <w:r w:rsidR="00504942">
        <w:instrText xml:space="preserve"> XE "</w:instrText>
      </w:r>
      <w:r w:rsidR="00504942" w:rsidRPr="00F05DAA">
        <w:instrText>jezik</w:instrText>
      </w:r>
      <w:r w:rsidR="00504942">
        <w:instrText xml:space="preserve">" </w:instrText>
      </w:r>
      <w:r w:rsidR="00504942">
        <w:fldChar w:fldCharType="end"/>
      </w:r>
      <w:r>
        <w:t xml:space="preserve"> za dostopanje do baz podatkov preko sistema za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>
        <w:t xml:space="preserve"> s podatkovno bazo.</w:t>
      </w:r>
      <w:r w:rsidR="00891376">
        <w:t xml:space="preserve"> Razvil ga je Ted Codd v začetku 70. let, kmalu je nadomestil takratne jezike in postajal vse bolj uporabljan.</w:t>
      </w:r>
      <w:r w:rsidR="00225982">
        <w:t xml:space="preserve"> SQL je postopkovni programski jezik, ki strežniku pove, kaj naj stori s podatki, ne pa kako naj to stori.</w:t>
      </w:r>
      <w:r w:rsidR="004C6B62">
        <w:t xml:space="preserve"> Osnovne operacije</w:t>
      </w:r>
      <w:r w:rsidR="00672CC2">
        <w:fldChar w:fldCharType="begin"/>
      </w:r>
      <w:r w:rsidR="00672CC2">
        <w:instrText xml:space="preserve"> XE "</w:instrText>
      </w:r>
      <w:r w:rsidR="00672CC2" w:rsidRPr="00D06D5A">
        <w:instrText>operacije</w:instrText>
      </w:r>
      <w:r w:rsidR="00672CC2">
        <w:instrText xml:space="preserve">" </w:instrText>
      </w:r>
      <w:r w:rsidR="00672CC2">
        <w:fldChar w:fldCharType="end"/>
      </w:r>
      <w:r w:rsidR="004C6B62">
        <w:t>, ki jih lahko izvajamo so poizvedovanje po podatkih, definiranje shem in relacijskih povezav, urejanje podatkov v bazi in nadzor nad dostopom do podatkov.</w:t>
      </w:r>
      <w:r w:rsidR="006F6E04">
        <w:t xml:space="preserve"> Te operacije ponujajo SUPB</w:t>
      </w:r>
      <w:r w:rsidR="00FE535C">
        <w:fldChar w:fldCharType="begin"/>
      </w:r>
      <w:r w:rsidR="00FE535C">
        <w:instrText xml:space="preserve"> XE "</w:instrText>
      </w:r>
      <w:r w:rsidR="00FE535C" w:rsidRPr="00543157">
        <w:instrText>SUPB</w:instrText>
      </w:r>
      <w:r w:rsidR="00FE535C">
        <w:instrText xml:space="preserve">" </w:instrText>
      </w:r>
      <w:r w:rsidR="00FE535C">
        <w:fldChar w:fldCharType="end"/>
      </w:r>
      <w:r w:rsidR="006F6E04">
        <w:t>-ji in SQL omogoča uporabniku, da strežniku poda svoje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6F6E04">
        <w:t>.</w:t>
      </w:r>
      <w:sdt>
        <w:sdtPr>
          <w:id w:val="670221759"/>
          <w:citation/>
        </w:sdtPr>
        <w:sdtContent>
          <w:r w:rsidR="00160840">
            <w:fldChar w:fldCharType="begin"/>
          </w:r>
          <w:r w:rsidR="00160840">
            <w:instrText xml:space="preserve"> CITATION BRi22 \l 1060 </w:instrText>
          </w:r>
          <w:r w:rsidR="00160840">
            <w:fldChar w:fldCharType="separate"/>
          </w:r>
          <w:r w:rsidR="009D7DFB">
            <w:rPr>
              <w:noProof/>
            </w:rPr>
            <w:t xml:space="preserve"> (21)</w:t>
          </w:r>
          <w:r w:rsidR="00160840">
            <w:fldChar w:fldCharType="end"/>
          </w:r>
        </w:sdtContent>
      </w:sdt>
    </w:p>
    <w:p w14:paraId="022994EF" w14:textId="677C7262" w:rsidR="003319A5" w:rsidRDefault="003319A5" w:rsidP="003319A5">
      <w:pPr>
        <w:pStyle w:val="Naslov3"/>
      </w:pPr>
      <w:bookmarkStart w:id="36" w:name="_Toc132793594"/>
      <w:r>
        <w:t>Prednosti</w:t>
      </w:r>
      <w:bookmarkEnd w:id="36"/>
    </w:p>
    <w:p w14:paraId="557A8C0E" w14:textId="361D4C36" w:rsidR="000A73B4" w:rsidRDefault="00405A16" w:rsidP="00394BEF">
      <w:pPr>
        <w:spacing w:line="360" w:lineRule="auto"/>
        <w:jc w:val="both"/>
      </w:pPr>
      <w:r>
        <w:t>MySQL</w:t>
      </w:r>
      <w:r w:rsidR="00672CC2">
        <w:fldChar w:fldCharType="begin"/>
      </w:r>
      <w:r w:rsidR="00672CC2">
        <w:instrText xml:space="preserve"> XE "</w:instrText>
      </w:r>
      <w:r w:rsidR="00672CC2" w:rsidRPr="005B5FF8">
        <w:instrText>MySQL</w:instrText>
      </w:r>
      <w:r w:rsidR="00672CC2">
        <w:instrText xml:space="preserve">" </w:instrText>
      </w:r>
      <w:r w:rsidR="00672CC2">
        <w:fldChar w:fldCharType="end"/>
      </w:r>
      <w:r>
        <w:t xml:space="preserve"> je na tržišču eden vodilnih sistemov za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>
        <w:t xml:space="preserve"> s podatkovnimi bazami. Tako visoko ga uvrščajo njegova visoka zmogljivost, zanesljivost, varnost in standardiziranost. </w:t>
      </w:r>
      <w:r w:rsidR="00EA53AA">
        <w:t xml:space="preserve">Je </w:t>
      </w:r>
      <w:r w:rsidR="00F26C9D">
        <w:t>sistem</w:t>
      </w:r>
      <w:r w:rsidR="00335CF6">
        <w:fldChar w:fldCharType="begin"/>
      </w:r>
      <w:r w:rsidR="00335CF6">
        <w:instrText xml:space="preserve"> XE "</w:instrText>
      </w:r>
      <w:r w:rsidR="00335CF6" w:rsidRPr="00E920FE">
        <w:instrText>sistem</w:instrText>
      </w:r>
      <w:r w:rsidR="00335CF6">
        <w:instrText xml:space="preserve">" </w:instrText>
      </w:r>
      <w:r w:rsidR="00335CF6">
        <w:fldChar w:fldCharType="end"/>
      </w:r>
      <w:r w:rsidR="00F26C9D">
        <w:t xml:space="preserve">, ki je </w:t>
      </w:r>
      <w:r w:rsidR="00EA53AA">
        <w:t xml:space="preserve">zelo </w:t>
      </w:r>
      <w:r w:rsidR="00F26C9D">
        <w:t>uveljavljen v industriji in</w:t>
      </w:r>
      <w:r w:rsidR="00EA53AA">
        <w:t xml:space="preserve"> </w:t>
      </w:r>
      <w:r w:rsidR="00394BEF">
        <w:t xml:space="preserve">brezplačno </w:t>
      </w:r>
      <w:r w:rsidR="00EA53AA">
        <w:t>ponuja zelo dobro zmogljivost in dokumentacijo.</w:t>
      </w:r>
      <w:sdt>
        <w:sdtPr>
          <w:id w:val="-1877765355"/>
          <w:citation/>
        </w:sdtPr>
        <w:sdtContent>
          <w:r w:rsidR="00160840">
            <w:fldChar w:fldCharType="begin"/>
          </w:r>
          <w:r w:rsidR="00160840">
            <w:instrText xml:space="preserve"> CITATION BRi22 \l 1060 </w:instrText>
          </w:r>
          <w:r w:rsidR="00160840">
            <w:fldChar w:fldCharType="separate"/>
          </w:r>
          <w:r w:rsidR="009D7DFB">
            <w:rPr>
              <w:noProof/>
            </w:rPr>
            <w:t xml:space="preserve"> (21)</w:t>
          </w:r>
          <w:r w:rsidR="00160840">
            <w:fldChar w:fldCharType="end"/>
          </w:r>
        </w:sdtContent>
      </w:sdt>
    </w:p>
    <w:p w14:paraId="7DCC95E9" w14:textId="5A75420D" w:rsidR="00D84167" w:rsidRDefault="00D84167" w:rsidP="00D84167">
      <w:pPr>
        <w:pStyle w:val="Naslov2"/>
      </w:pPr>
      <w:bookmarkStart w:id="37" w:name="_Toc132793595"/>
      <w:r>
        <w:t>Asinhrono programiranje</w:t>
      </w:r>
      <w:bookmarkEnd w:id="37"/>
      <w:r w:rsidR="00FE535C">
        <w:fldChar w:fldCharType="begin"/>
      </w:r>
      <w:r w:rsidR="00FE535C">
        <w:instrText xml:space="preserve"> XE "</w:instrText>
      </w:r>
      <w:r w:rsidR="00FE535C" w:rsidRPr="00A060AB">
        <w:instrText>programiranje</w:instrText>
      </w:r>
      <w:r w:rsidR="00FE535C">
        <w:instrText xml:space="preserve">" </w:instrText>
      </w:r>
      <w:r w:rsidR="00FE535C">
        <w:fldChar w:fldCharType="end"/>
      </w:r>
    </w:p>
    <w:p w14:paraId="4CE40C45" w14:textId="6B7492D4" w:rsidR="00FE266C" w:rsidRDefault="00367159" w:rsidP="00FE266C">
      <w:pPr>
        <w:spacing w:line="360" w:lineRule="auto"/>
        <w:jc w:val="both"/>
      </w:pPr>
      <w:r w:rsidRPr="00367159">
        <w:t>Asinhrono programiranje</w:t>
      </w:r>
      <w:r w:rsidR="00FE535C">
        <w:fldChar w:fldCharType="begin"/>
      </w:r>
      <w:r w:rsidR="00FE535C">
        <w:instrText xml:space="preserve"> XE "</w:instrText>
      </w:r>
      <w:r w:rsidR="00FE535C" w:rsidRPr="00A060AB">
        <w:instrText>programiranje</w:instrText>
      </w:r>
      <w:r w:rsidR="00FE535C">
        <w:instrText xml:space="preserve">" </w:instrText>
      </w:r>
      <w:r w:rsidR="00FE535C">
        <w:fldChar w:fldCharType="end"/>
      </w:r>
      <w:r w:rsidR="00FE266C">
        <w:t xml:space="preserve"> je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FE266C">
        <w:t xml:space="preserve"> programiranja, pri katerem začnemo določena opravila in ne čakamo, da se končajo, ampak nadaljujemo z izvajanjem programa. </w:t>
      </w:r>
      <w:r w:rsidR="000C184E">
        <w:t>Je nasprotje sinhronemu programiranju, pri katerem se ukazi</w:t>
      </w:r>
      <w:r w:rsidR="00672CC2">
        <w:fldChar w:fldCharType="begin"/>
      </w:r>
      <w:r w:rsidR="00672CC2">
        <w:instrText xml:space="preserve"> XE "</w:instrText>
      </w:r>
      <w:r w:rsidR="00672CC2" w:rsidRPr="0057604E">
        <w:instrText>ukazi</w:instrText>
      </w:r>
      <w:r w:rsidR="00672CC2">
        <w:instrText xml:space="preserve">" </w:instrText>
      </w:r>
      <w:r w:rsidR="00672CC2">
        <w:fldChar w:fldCharType="end"/>
      </w:r>
      <w:r w:rsidR="000C184E">
        <w:t xml:space="preserve"> izvajajo strogo po zaporedju in se v primeru zahtevne operacije</w:t>
      </w:r>
      <w:r w:rsidR="00672CC2">
        <w:fldChar w:fldCharType="begin"/>
      </w:r>
      <w:r w:rsidR="00672CC2">
        <w:instrText xml:space="preserve"> XE "</w:instrText>
      </w:r>
      <w:r w:rsidR="00672CC2" w:rsidRPr="00D06D5A">
        <w:instrText>operacije</w:instrText>
      </w:r>
      <w:r w:rsidR="00672CC2">
        <w:instrText xml:space="preserve">" </w:instrText>
      </w:r>
      <w:r w:rsidR="00672CC2">
        <w:fldChar w:fldCharType="end"/>
      </w:r>
      <w:r w:rsidR="000C184E">
        <w:t xml:space="preserve"> zaustavi ter čaka na izvedbo. </w:t>
      </w:r>
      <w:r w:rsidR="00441FA4">
        <w:t xml:space="preserve">Asinhrono programiranje je zasnovano </w:t>
      </w:r>
      <w:r w:rsidR="006E79BA">
        <w:t>za prilagajanje zamiku med klicem funkcije in vrnitvijo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6E79BA">
        <w:t xml:space="preserve">. </w:t>
      </w:r>
      <w:r w:rsidR="00401213">
        <w:t>Tako lahko uporabnik nadaljuje z uporabo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401213">
        <w:t xml:space="preserve"> medtem ko se v ozadju izvaja opravilo, na primer </w:t>
      </w:r>
      <w:r w:rsidR="006C19B3">
        <w:t xml:space="preserve">uporabnik odda zahtevo za zapis podatkov v podatkovno bazo in nadaljuje </w:t>
      </w:r>
      <w:r w:rsidR="008F6551">
        <w:t>z uporabo aplikacije na drugi strani</w:t>
      </w:r>
      <w:r w:rsidR="00401213">
        <w:t xml:space="preserve">. </w:t>
      </w:r>
      <w:r w:rsidR="00452BB0">
        <w:t xml:space="preserve">Tako lahko </w:t>
      </w:r>
      <w:r w:rsidR="00452BB0">
        <w:lastRenderedPageBreak/>
        <w:t xml:space="preserve">začnemo več procesov, ki se izvajajo </w:t>
      </w:r>
      <w:r w:rsidR="00452BB0" w:rsidRPr="004920B2">
        <w:t>istočasno</w:t>
      </w:r>
      <w:r w:rsidR="00452BB0">
        <w:t xml:space="preserve"> </w:t>
      </w:r>
      <w:r w:rsidR="004920B2">
        <w:t>in ko se končajo nadaljujemo z operacijami, ki so potrebovale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4920B2">
        <w:t>.</w:t>
      </w:r>
      <w:r w:rsidR="009803D0">
        <w:t xml:space="preserve"> </w:t>
      </w:r>
      <w:sdt>
        <w:sdtPr>
          <w:id w:val="204761097"/>
          <w:citation/>
        </w:sdtPr>
        <w:sdtContent>
          <w:r w:rsidR="009803D0">
            <w:fldChar w:fldCharType="begin"/>
          </w:r>
          <w:r w:rsidR="009803D0">
            <w:instrText xml:space="preserve">CITATION Joh20 \l 1060 </w:instrText>
          </w:r>
          <w:r w:rsidR="009803D0">
            <w:fldChar w:fldCharType="separate"/>
          </w:r>
          <w:r w:rsidR="009D7DFB">
            <w:rPr>
              <w:noProof/>
            </w:rPr>
            <w:t>(22)</w:t>
          </w:r>
          <w:r w:rsidR="009803D0">
            <w:fldChar w:fldCharType="end"/>
          </w:r>
        </w:sdtContent>
      </w:sdt>
      <w:r w:rsidR="009803D0">
        <w:t xml:space="preserve"> </w:t>
      </w:r>
      <w:r w:rsidR="00FE266C">
        <w:t>Asinhrono programiranje temelji na obljubah</w:t>
      </w:r>
      <w:r w:rsidR="00672CC2">
        <w:fldChar w:fldCharType="begin"/>
      </w:r>
      <w:r w:rsidR="00672CC2">
        <w:instrText xml:space="preserve"> XE "</w:instrText>
      </w:r>
      <w:r w:rsidR="00672CC2" w:rsidRPr="00963B4C">
        <w:instrText>obljubah</w:instrText>
      </w:r>
      <w:r w:rsidR="00672CC2">
        <w:instrText xml:space="preserve">" </w:instrText>
      </w:r>
      <w:r w:rsidR="00672CC2">
        <w:fldChar w:fldCharType="end"/>
      </w:r>
      <w:r w:rsidR="00FE266C">
        <w:t>, ki so posebni 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 w:rsidR="00FE266C">
        <w:t xml:space="preserve"> objekti, ki povezujejo kodo, ki zahteva operacijo s kodo, ki jo izvaja. Obljuba je na voljo, ko se dana operacija izvede. Če se je operacija izvedla uspešno, pokliče </w:t>
      </w:r>
      <w:r w:rsidR="00FE266C" w:rsidRPr="003C7A0E">
        <w:rPr>
          <w:i/>
          <w:iCs/>
        </w:rPr>
        <w:t>callback</w:t>
      </w:r>
      <w:r w:rsidR="001E7C77">
        <w:rPr>
          <w:i/>
          <w:iCs/>
        </w:rPr>
        <w:fldChar w:fldCharType="begin"/>
      </w:r>
      <w:r w:rsidR="001E7C77">
        <w:instrText xml:space="preserve"> XE "</w:instrText>
      </w:r>
      <w:r w:rsidR="001E7C77" w:rsidRPr="00AD7C5C">
        <w:rPr>
          <w:i/>
          <w:iCs/>
        </w:rPr>
        <w:instrText>callback</w:instrText>
      </w:r>
      <w:r w:rsidR="001E7C77">
        <w:instrText xml:space="preserve">" </w:instrText>
      </w:r>
      <w:r w:rsidR="001E7C77">
        <w:rPr>
          <w:i/>
          <w:iCs/>
        </w:rPr>
        <w:fldChar w:fldCharType="end"/>
      </w:r>
      <w:r w:rsidR="00FE266C">
        <w:t xml:space="preserve"> funkcijo </w:t>
      </w:r>
      <w:r w:rsidR="004D0CCE" w:rsidRPr="001E7C77">
        <w:rPr>
          <w:rFonts w:ascii="Consolas" w:hAnsi="Consolas"/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2B743063" wp14:editId="0EC07B99">
                <wp:simplePos x="0" y="0"/>
                <wp:positionH relativeFrom="margin">
                  <wp:align>center</wp:align>
                </wp:positionH>
                <wp:positionV relativeFrom="paragraph">
                  <wp:posOffset>614680</wp:posOffset>
                </wp:positionV>
                <wp:extent cx="4171950" cy="2353945"/>
                <wp:effectExtent l="0" t="0" r="0" b="8255"/>
                <wp:wrapTopAndBottom/>
                <wp:docPr id="96" name="Skupina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1950" cy="2353945"/>
                          <a:chOff x="0" y="0"/>
                          <a:chExt cx="4171950" cy="2353945"/>
                        </a:xfrm>
                      </wpg:grpSpPr>
                      <pic:pic xmlns:pic="http://schemas.openxmlformats.org/drawingml/2006/picture">
                        <pic:nvPicPr>
                          <pic:cNvPr id="94" name="Slika 94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042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Polje z besedilom 95"/>
                        <wps:cNvSpPr txBox="1"/>
                        <wps:spPr>
                          <a:xfrm>
                            <a:off x="0" y="2095500"/>
                            <a:ext cx="41719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12A8D7" w14:textId="74B69AD6" w:rsidR="00FE266C" w:rsidRPr="00885541" w:rsidRDefault="00FE266C" w:rsidP="00FE266C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38" w:name="_Toc132752943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>
                                <w:t>: Prikaz delovanja obljub v JavaScriptu</w:t>
                              </w:r>
                              <w:sdt>
                                <w:sdtPr>
                                  <w:id w:val="758105420"/>
                                  <w:citation/>
                                </w:sdtPr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Kan23 \l 1060 </w:instrText>
                                  </w:r>
                                  <w:r>
                                    <w:fldChar w:fldCharType="separate"/>
                                  </w:r>
                                  <w:r w:rsidR="00F30B7D">
                                    <w:rPr>
                                      <w:noProof/>
                                    </w:rPr>
                                    <w:t xml:space="preserve"> (21)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  <w:bookmarkEnd w:id="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743063" id="Skupina 96" o:spid="_x0000_s1042" style="position:absolute;left:0;text-align:left;margin-left:0;margin-top:48.4pt;width:328.5pt;height:185.35pt;z-index:251718656;mso-position-horizontal:center;mso-position-horizontal-relative:margin" coordsize="41719,23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">
                <v:shape id="Slika 94" o:spid="_x0000_s1043" type="#_x0000_t75" style="position:absolute;width:41719;height:20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">
                  <v:imagedata r:id="rId87" o:title=""/>
                </v:shape>
                <v:shape id="Polje z besedilom 95" o:spid="_x0000_s1044" type="#_x0000_t202" style="position:absolute;top:20955;width:417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E12A8D7" w14:textId="74B69AD6" w:rsidR="00FE266C" w:rsidRPr="00885541" w:rsidRDefault="00FE266C" w:rsidP="00FE266C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39" w:name="_Toc132752943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2</w:t>
                          </w:r>
                        </w:fldSimple>
                        <w:r>
                          <w:t>: Prikaz delovanja obljub v JavaScriptu</w:t>
                        </w:r>
                        <w:sdt>
                          <w:sdtPr>
                            <w:id w:val="758105420"/>
                            <w:citation/>
                          </w:sdtPr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Kan23 \l 1060 </w:instrText>
                            </w:r>
                            <w:r>
                              <w:fldChar w:fldCharType="separate"/>
                            </w:r>
                            <w:r w:rsidR="00F30B7D">
                              <w:rPr>
                                <w:noProof/>
                              </w:rPr>
                              <w:t xml:space="preserve"> (21)</w:t>
                            </w:r>
                            <w:r>
                              <w:fldChar w:fldCharType="end"/>
                            </w:r>
                          </w:sdtContent>
                        </w:sdt>
                        <w:bookmarkEnd w:id="3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E266C" w:rsidRPr="001E7C77">
        <w:rPr>
          <w:rFonts w:ascii="Consolas" w:hAnsi="Consolas"/>
        </w:rPr>
        <w:t>resolve</w:t>
      </w:r>
      <w:r w:rsidR="003C7A0E" w:rsidRPr="001E7C77">
        <w:rPr>
          <w:rFonts w:ascii="Consolas" w:hAnsi="Consolas"/>
        </w:rPr>
        <w:t>()</w:t>
      </w:r>
      <w:r w:rsidR="00FE266C">
        <w:t xml:space="preserve">, v nasprotnem primeru pa </w:t>
      </w:r>
      <w:r w:rsidR="00FE266C" w:rsidRPr="003C7A0E">
        <w:rPr>
          <w:i/>
          <w:iCs/>
        </w:rPr>
        <w:t>callback</w:t>
      </w:r>
      <w:r w:rsidR="00FE266C">
        <w:t xml:space="preserve"> funkcijo </w:t>
      </w:r>
      <w:r w:rsidR="00FE266C" w:rsidRPr="001E7C77">
        <w:rPr>
          <w:rFonts w:ascii="Consolas" w:hAnsi="Consolas"/>
        </w:rPr>
        <w:t>reject</w:t>
      </w:r>
      <w:r w:rsidR="003C7A0E" w:rsidRPr="001E7C77">
        <w:rPr>
          <w:rFonts w:ascii="Consolas" w:hAnsi="Consolas"/>
        </w:rPr>
        <w:t>()</w:t>
      </w:r>
      <w:r w:rsidR="00FE266C">
        <w:t>.</w:t>
      </w:r>
    </w:p>
    <w:p w14:paraId="63B79230" w14:textId="23407159" w:rsidR="00FE266C" w:rsidRDefault="00B54B2D" w:rsidP="00FE266C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8BC1CA3" wp14:editId="38572448">
                <wp:simplePos x="0" y="0"/>
                <wp:positionH relativeFrom="column">
                  <wp:posOffset>-4445</wp:posOffset>
                </wp:positionH>
                <wp:positionV relativeFrom="paragraph">
                  <wp:posOffset>3987800</wp:posOffset>
                </wp:positionV>
                <wp:extent cx="5794375" cy="2209800"/>
                <wp:effectExtent l="0" t="0" r="0" b="0"/>
                <wp:wrapTopAndBottom/>
                <wp:docPr id="106" name="Skupina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4375" cy="2209800"/>
                          <a:chOff x="0" y="0"/>
                          <a:chExt cx="5794375" cy="2209800"/>
                        </a:xfrm>
                      </wpg:grpSpPr>
                      <wps:wsp>
                        <wps:cNvPr id="102" name="Polje z besedilom 102"/>
                        <wps:cNvSpPr txBox="1"/>
                        <wps:spPr>
                          <a:xfrm>
                            <a:off x="38100" y="190500"/>
                            <a:ext cx="5756275" cy="20193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D0B6577" w14:textId="77777777" w:rsidR="001B7830" w:rsidRDefault="001B7830" w:rsidP="001B783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function pridobiPodatke(uporabniskoIme){</w:t>
                              </w:r>
                            </w:p>
                            <w:p w14:paraId="3940805D" w14:textId="77777777" w:rsidR="001B7830" w:rsidRDefault="001B7830" w:rsidP="001B7830">
                              <w:pPr>
                                <w:spacing w:after="0"/>
                                <w:ind w:left="705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return axios.get(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`http://localhost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:3000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/api`,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params: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uporabnisko_ime: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uporabniskoIme 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);</w:t>
                              </w:r>
                            </w:p>
                            <w:p w14:paraId="7A894C9E" w14:textId="77777777" w:rsidR="001B7830" w:rsidRDefault="001B7830" w:rsidP="001B783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004D4BA1" w14:textId="663CA060" w:rsidR="001B7830" w:rsidRDefault="001B7830" w:rsidP="001B783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pridobiPodatke("uporabnisko_ime1")</w:t>
                              </w:r>
                            </w:p>
                            <w:p w14:paraId="305B0747" w14:textId="60355E25" w:rsidR="001B7830" w:rsidRDefault="001B7830" w:rsidP="001B783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.then((response) =&gt; {console.log("uspesno")</w:t>
                              </w:r>
                              <w:r w:rsidR="003C681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; return response.data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</w:t>
                              </w:r>
                            </w:p>
                            <w:p w14:paraId="7A597E95" w14:textId="392DE7FE" w:rsidR="001B7830" w:rsidRDefault="001B7830" w:rsidP="001B7830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.then((data) =&gt; {</w:t>
                              </w:r>
                              <w:r w:rsidRPr="001B783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console.log(data)})</w:t>
                              </w:r>
                            </w:p>
                            <w:p w14:paraId="2F32F394" w14:textId="3C5EB3C0" w:rsidR="001B7830" w:rsidRDefault="001B7830" w:rsidP="001B783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.catch((error) =&gt; {</w:t>
                              </w:r>
                              <w:r w:rsidRPr="00EA30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console.log("napaka")})</w:t>
                              </w:r>
                            </w:p>
                            <w:p w14:paraId="50B75340" w14:textId="14964561" w:rsidR="001B7830" w:rsidRPr="00B70A3D" w:rsidRDefault="001B7830" w:rsidP="001B783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.finally(() =&gt; {</w:t>
                              </w:r>
                              <w:r w:rsidRPr="00EA30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console.log("koncano")});</w:t>
                              </w:r>
                            </w:p>
                            <w:p w14:paraId="46731895" w14:textId="4B3CF838" w:rsidR="001B7830" w:rsidRPr="00B70A3D" w:rsidRDefault="001B7830" w:rsidP="001B783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Polje z besedilom 105"/>
                        <wps:cNvSpPr txBox="1"/>
                        <wps:spPr>
                          <a:xfrm>
                            <a:off x="0" y="0"/>
                            <a:ext cx="5756275" cy="200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4C71CA" w14:textId="1B54A0B4" w:rsidR="00B54B2D" w:rsidRPr="001D09B1" w:rsidRDefault="00B54B2D" w:rsidP="00B54B2D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40" w:name="_Ref132405461"/>
                              <w:bookmarkStart w:id="41" w:name="_Toc132752968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End w:id="40"/>
                              <w:r>
                                <w:t>: Primer uporabe obljub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BC1CA3" id="Skupina 106" o:spid="_x0000_s1045" style="position:absolute;left:0;text-align:left;margin-left:-.35pt;margin-top:314pt;width:456.25pt;height:174pt;z-index:251736064;mso-width-relative:margin;mso-height-relative:margin" coordsize="57943,22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">
                <v:shape id="Polje z besedilom 102" o:spid="_x0000_s1046" type="#_x0000_t202" style="position:absolute;left:381;top:1905;width:57562;height:20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" fillcolor="white [3212]" stroked="f" strokeweight=".5pt">
                  <v:textbox>
                    <w:txbxContent>
                      <w:p w14:paraId="7D0B6577" w14:textId="77777777" w:rsidR="001B7830" w:rsidRDefault="001B7830" w:rsidP="001B783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function pridobiPodatke(uporabniskoIme){</w:t>
                        </w:r>
                      </w:p>
                      <w:p w14:paraId="3940805D" w14:textId="77777777" w:rsidR="001B7830" w:rsidRDefault="001B7830" w:rsidP="001B7830">
                        <w:pPr>
                          <w:spacing w:after="0"/>
                          <w:ind w:left="705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return axios.get(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`http://localhost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:3000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/api`,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params: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uporabnisko_ime: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uporabniskoIme 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},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);</w:t>
                        </w:r>
                      </w:p>
                      <w:p w14:paraId="7A894C9E" w14:textId="77777777" w:rsidR="001B7830" w:rsidRDefault="001B7830" w:rsidP="001B783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004D4BA1" w14:textId="663CA060" w:rsidR="001B7830" w:rsidRDefault="001B7830" w:rsidP="001B783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pridobiPodatke("uporabnisko_ime1")</w:t>
                        </w:r>
                      </w:p>
                      <w:p w14:paraId="305B0747" w14:textId="60355E25" w:rsidR="001B7830" w:rsidRDefault="001B7830" w:rsidP="001B783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.then((response) =&gt; {console.log("uspesno")</w:t>
                        </w:r>
                        <w:r w:rsidR="003C6810">
                          <w:rPr>
                            <w:rFonts w:ascii="Consolas" w:hAnsi="Consolas"/>
                            <w:sz w:val="22"/>
                            <w:szCs w:val="20"/>
                          </w:rPr>
                          <w:t>; return response.data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})</w:t>
                        </w:r>
                      </w:p>
                      <w:p w14:paraId="7A597E95" w14:textId="392DE7FE" w:rsidR="001B7830" w:rsidRDefault="001B7830" w:rsidP="001B7830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.then((data) =&gt; {</w:t>
                        </w:r>
                        <w:r w:rsidRPr="001B7830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console.log(data)})</w:t>
                        </w:r>
                      </w:p>
                      <w:p w14:paraId="2F32F394" w14:textId="3C5EB3C0" w:rsidR="001B7830" w:rsidRDefault="001B7830" w:rsidP="001B783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.catch((error) =&gt; {</w:t>
                        </w:r>
                        <w:r w:rsidRPr="00EA300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console.log("napaka")})</w:t>
                        </w:r>
                      </w:p>
                      <w:p w14:paraId="50B75340" w14:textId="14964561" w:rsidR="001B7830" w:rsidRPr="00B70A3D" w:rsidRDefault="001B7830" w:rsidP="001B783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.finally(() =&gt; {</w:t>
                        </w:r>
                        <w:r w:rsidRPr="00EA300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console.log("koncano")});</w:t>
                        </w:r>
                      </w:p>
                      <w:p w14:paraId="46731895" w14:textId="4B3CF838" w:rsidR="001B7830" w:rsidRPr="00B70A3D" w:rsidRDefault="001B7830" w:rsidP="001B783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</w:txbxContent>
                  </v:textbox>
                </v:shape>
                <v:shape id="Polje z besedilom 105" o:spid="_x0000_s1047" type="#_x0000_t202" style="position:absolute;width:57562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BWTwwAAANw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yfvMLfM/ECuf4FAAD//wMAUEsBAi0AFAAGAAgAAAAhANvh9svuAAAAhQEAABMAAAAAAAAAAAAA&#10;AAAAAAAAAFtDb250ZW50X1R5cGVzXS54bWxQSwECLQAUAAYACAAAACEAWvQsW78AAAAVAQAACwAA&#10;AAAAAAAAAAAAAAAfAQAAX3JlbHMvLnJlbHNQSwECLQAUAAYACAAAACEAYRAVk8MAAADcAAAADwAA&#10;AAAAAAAAAAAAAAAHAgAAZHJzL2Rvd25yZXYueG1sUEsFBgAAAAADAAMAtwAAAPcCAAAAAA==&#10;" stroked="f">
                  <v:textbox inset="0,0,0,0">
                    <w:txbxContent>
                      <w:p w14:paraId="1A4C71CA" w14:textId="1B54A0B4" w:rsidR="00B54B2D" w:rsidRPr="001D09B1" w:rsidRDefault="00B54B2D" w:rsidP="00B54B2D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42" w:name="_Ref132405461"/>
                        <w:bookmarkStart w:id="43" w:name="_Toc132752968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4</w:t>
                          </w:r>
                        </w:fldSimple>
                        <w:bookmarkEnd w:id="42"/>
                        <w:r>
                          <w:t>: Primer uporabe obljub</w:t>
                        </w:r>
                        <w:bookmarkEnd w:id="4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E266C">
        <w:t>Za funkcijo, ki je uporabnik podatkov iz obljube</w:t>
      </w:r>
      <w:r w:rsidR="001E7C77">
        <w:fldChar w:fldCharType="begin"/>
      </w:r>
      <w:r w:rsidR="001E7C77">
        <w:instrText xml:space="preserve"> XE "</w:instrText>
      </w:r>
      <w:r w:rsidR="001E7C77" w:rsidRPr="00090ED0">
        <w:instrText>obljube</w:instrText>
      </w:r>
      <w:r w:rsidR="001E7C77">
        <w:instrText xml:space="preserve">" </w:instrText>
      </w:r>
      <w:r w:rsidR="001E7C77">
        <w:fldChar w:fldCharType="end"/>
      </w:r>
      <w:r w:rsidR="00FE266C">
        <w:t xml:space="preserve"> lahko zapišemo dejanja po razrešitvi obljube. To storimo z metodo </w:t>
      </w:r>
      <w:r w:rsidR="00FE266C" w:rsidRPr="001E7C77">
        <w:rPr>
          <w:rFonts w:ascii="Consolas" w:hAnsi="Consolas"/>
        </w:rPr>
        <w:t>then()</w:t>
      </w:r>
      <w:r w:rsidR="00FE266C">
        <w:t>, ki sprejme kot prvi argument</w:t>
      </w:r>
      <w:r w:rsidR="001E7C77">
        <w:fldChar w:fldCharType="begin"/>
      </w:r>
      <w:r w:rsidR="001E7C77">
        <w:instrText xml:space="preserve"> XE "</w:instrText>
      </w:r>
      <w:r w:rsidR="001E7C77" w:rsidRPr="00D630AD">
        <w:instrText>argument</w:instrText>
      </w:r>
      <w:r w:rsidR="001E7C77">
        <w:instrText xml:space="preserve">" </w:instrText>
      </w:r>
      <w:r w:rsidR="001E7C77">
        <w:fldChar w:fldCharType="end"/>
      </w:r>
      <w:r w:rsidR="00FE266C">
        <w:t xml:space="preserve"> funkcijo ali drug dogodek</w:t>
      </w:r>
      <w:r w:rsidR="001E7C77">
        <w:fldChar w:fldCharType="begin"/>
      </w:r>
      <w:r w:rsidR="001E7C77">
        <w:instrText xml:space="preserve"> XE "</w:instrText>
      </w:r>
      <w:r w:rsidR="001E7C77" w:rsidRPr="00F62ADD">
        <w:instrText>dogodek</w:instrText>
      </w:r>
      <w:r w:rsidR="001E7C77">
        <w:instrText xml:space="preserve">" </w:instrText>
      </w:r>
      <w:r w:rsidR="001E7C77">
        <w:fldChar w:fldCharType="end"/>
      </w:r>
      <w:r w:rsidR="00FE266C">
        <w:t xml:space="preserve">, ki se zgodi ob uspešni razrešitvi obljube, drugi argument pa je namenjen izvedbi ob neuspešni razrešitvi. Mogoča je tudi uporaba metode </w:t>
      </w:r>
      <w:r w:rsidR="00FE266C" w:rsidRPr="001E7C77">
        <w:rPr>
          <w:rFonts w:ascii="Consolas" w:hAnsi="Consolas"/>
        </w:rPr>
        <w:t>catch()</w:t>
      </w:r>
      <w:r w:rsidR="00FE266C">
        <w:t>, če želimo definirati dogodke le po neuspešni razrešitvi obljube.</w:t>
      </w:r>
      <w:r w:rsidR="00EE541E">
        <w:t xml:space="preserve"> Poznamo tudi metodo </w:t>
      </w:r>
      <w:r w:rsidR="00EE541E" w:rsidRPr="001E7C77">
        <w:rPr>
          <w:rFonts w:ascii="Consolas" w:hAnsi="Consolas"/>
        </w:rPr>
        <w:t>finally()</w:t>
      </w:r>
      <w:r w:rsidR="00EE541E">
        <w:t>, ki se izvede ob kakršnikoli razrešitvi obljube</w:t>
      </w:r>
      <w:r w:rsidR="003834A3">
        <w:t>.</w:t>
      </w:r>
      <w:sdt>
        <w:sdtPr>
          <w:id w:val="-200714037"/>
          <w:citation/>
        </w:sdtPr>
        <w:sdtContent>
          <w:r w:rsidR="00FE266C">
            <w:fldChar w:fldCharType="begin"/>
          </w:r>
          <w:r w:rsidR="00FE266C">
            <w:instrText xml:space="preserve"> CITATION Kan23 \l 1060 </w:instrText>
          </w:r>
          <w:r w:rsidR="00FE266C">
            <w:fldChar w:fldCharType="separate"/>
          </w:r>
          <w:r w:rsidR="009D7DFB">
            <w:rPr>
              <w:noProof/>
            </w:rPr>
            <w:t xml:space="preserve"> (23)</w:t>
          </w:r>
          <w:r w:rsidR="00FE266C">
            <w:fldChar w:fldCharType="end"/>
          </w:r>
        </w:sdtContent>
      </w:sdt>
      <w:r w:rsidR="00F213E4">
        <w:t xml:space="preserve"> Oglejmo si</w:t>
      </w:r>
      <w:r w:rsidR="002D5E4E">
        <w:t xml:space="preserve"> </w:t>
      </w:r>
      <w:r w:rsidR="00437C59">
        <w:t>primer uporabe</w:t>
      </w:r>
      <w:r w:rsidR="0056745D">
        <w:t xml:space="preserve"> na </w:t>
      </w:r>
      <w:r>
        <w:fldChar w:fldCharType="begin"/>
      </w:r>
      <w:r>
        <w:instrText xml:space="preserve"> REF _Ref132405461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4</w:t>
      </w:r>
      <w:r>
        <w:fldChar w:fldCharType="end"/>
      </w:r>
      <w:r w:rsidR="0056745D">
        <w:t>.</w:t>
      </w:r>
    </w:p>
    <w:p w14:paraId="4D477C99" w14:textId="460013D2" w:rsidR="001B7830" w:rsidRDefault="00DF6931" w:rsidP="00FE266C">
      <w:pPr>
        <w:spacing w:line="360" w:lineRule="auto"/>
        <w:jc w:val="both"/>
      </w:pPr>
      <w:r>
        <w:t xml:space="preserve">Na </w:t>
      </w:r>
      <w:r>
        <w:fldChar w:fldCharType="begin"/>
      </w:r>
      <w:r>
        <w:instrText xml:space="preserve"> REF _Ref132405461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4</w:t>
      </w:r>
      <w:r>
        <w:fldChar w:fldCharType="end"/>
      </w:r>
      <w:r>
        <w:t xml:space="preserve"> je funkcija</w:t>
      </w:r>
      <w:r w:rsidR="00934204">
        <w:fldChar w:fldCharType="begin"/>
      </w:r>
      <w:r w:rsidR="00934204">
        <w:instrText xml:space="preserve"> XE "</w:instrText>
      </w:r>
      <w:r w:rsidR="00934204" w:rsidRPr="006A6A0E">
        <w:instrText>funkcija</w:instrText>
      </w:r>
      <w:r w:rsidR="00934204">
        <w:instrText xml:space="preserve">" </w:instrText>
      </w:r>
      <w:r w:rsidR="00934204">
        <w:fldChar w:fldCharType="end"/>
      </w:r>
      <w:r>
        <w:t xml:space="preserve"> </w:t>
      </w:r>
      <w:r w:rsidRPr="001E7C77">
        <w:rPr>
          <w:rFonts w:ascii="Consolas" w:hAnsi="Consolas"/>
        </w:rPr>
        <w:t>pridobiProdukte()</w:t>
      </w:r>
      <w:r>
        <w:t>, ki vrača obljubo, ki jo vrne metoda</w:t>
      </w:r>
      <w:r w:rsidR="001E7C77">
        <w:fldChar w:fldCharType="begin"/>
      </w:r>
      <w:r w:rsidR="001E7C77">
        <w:instrText xml:space="preserve"> XE "</w:instrText>
      </w:r>
      <w:r w:rsidR="001E7C77" w:rsidRPr="00333374">
        <w:instrText>metoda</w:instrText>
      </w:r>
      <w:r w:rsidR="001E7C77">
        <w:instrText xml:space="preserve">" </w:instrText>
      </w:r>
      <w:r w:rsidR="001E7C77">
        <w:fldChar w:fldCharType="end"/>
      </w:r>
      <w:r>
        <w:t xml:space="preserve"> </w:t>
      </w:r>
      <w:r w:rsidRPr="001E7C77">
        <w:rPr>
          <w:rFonts w:ascii="Consolas" w:hAnsi="Consolas"/>
          <w:i/>
          <w:iCs/>
        </w:rPr>
        <w:t>axios.get()</w:t>
      </w:r>
      <w:r>
        <w:t>.</w:t>
      </w:r>
      <w:r w:rsidR="001B484B">
        <w:t xml:space="preserve"> Ker funkcija vrača obljubo, </w:t>
      </w:r>
      <w:r w:rsidR="00A01973">
        <w:t xml:space="preserve">ob klicu funkcije uporabimo </w:t>
      </w:r>
      <w:r w:rsidR="001E7C77" w:rsidRPr="001E7C77">
        <w:rPr>
          <w:rFonts w:ascii="Consolas" w:hAnsi="Consolas"/>
        </w:rPr>
        <w:t>then()</w:t>
      </w:r>
      <w:r w:rsidR="00A01973">
        <w:t xml:space="preserve">, </w:t>
      </w:r>
      <w:r w:rsidR="001E7C77" w:rsidRPr="001E7C77">
        <w:rPr>
          <w:rFonts w:ascii="Consolas" w:hAnsi="Consolas"/>
        </w:rPr>
        <w:t>catch()</w:t>
      </w:r>
      <w:r w:rsidR="00A01973">
        <w:t xml:space="preserve"> in </w:t>
      </w:r>
      <w:r w:rsidR="001E7C77" w:rsidRPr="001E7C77">
        <w:rPr>
          <w:rFonts w:ascii="Consolas" w:hAnsi="Consolas"/>
        </w:rPr>
        <w:t>finally()</w:t>
      </w:r>
      <w:r w:rsidR="00A01973">
        <w:t>.</w:t>
      </w:r>
      <w:r w:rsidR="00C420A2">
        <w:t xml:space="preserve"> </w:t>
      </w:r>
      <w:r w:rsidR="005E73D6">
        <w:t>Metodi</w:t>
      </w:r>
      <w:r w:rsidR="00C420A2">
        <w:t xml:space="preserve"> </w:t>
      </w:r>
      <w:r w:rsidR="001E7C77" w:rsidRPr="001E7C77">
        <w:rPr>
          <w:rFonts w:ascii="Consolas" w:hAnsi="Consolas"/>
        </w:rPr>
        <w:t>then()</w:t>
      </w:r>
      <w:r w:rsidR="00C420A2">
        <w:t xml:space="preserve"> se izvede</w:t>
      </w:r>
      <w:r w:rsidR="005E73D6">
        <w:t>ta</w:t>
      </w:r>
      <w:r w:rsidR="00C420A2">
        <w:t xml:space="preserve">, če je obljuba </w:t>
      </w:r>
      <w:r w:rsidR="00D706A1">
        <w:t xml:space="preserve">uspešno </w:t>
      </w:r>
      <w:r w:rsidR="00C420A2">
        <w:t>pridobila rezultat</w:t>
      </w:r>
      <w:r w:rsidR="001E7C77">
        <w:fldChar w:fldCharType="begin"/>
      </w:r>
      <w:r w:rsidR="001E7C77">
        <w:instrText xml:space="preserve"> XE "</w:instrText>
      </w:r>
      <w:r w:rsidR="001E7C77" w:rsidRPr="00C4592B">
        <w:instrText>rezultat</w:instrText>
      </w:r>
      <w:r w:rsidR="001E7C77">
        <w:instrText xml:space="preserve">" </w:instrText>
      </w:r>
      <w:r w:rsidR="001E7C77">
        <w:fldChar w:fldCharType="end"/>
      </w:r>
      <w:r w:rsidR="00834E22">
        <w:t xml:space="preserve">. </w:t>
      </w:r>
      <w:r w:rsidR="005E73D6">
        <w:t>Prvi v</w:t>
      </w:r>
      <w:r w:rsidR="00834E22">
        <w:t>rne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834E22">
        <w:t xml:space="preserve">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834E22">
        <w:t xml:space="preserve"> </w:t>
      </w:r>
      <w:r w:rsidR="00C878E4" w:rsidRPr="00C878E4">
        <w:rPr>
          <w:i/>
          <w:iCs/>
        </w:rPr>
        <w:t>data</w:t>
      </w:r>
      <w:r w:rsidR="00C878E4">
        <w:t xml:space="preserve"> </w:t>
      </w:r>
      <w:r w:rsidR="00834E22">
        <w:t>pridobljenega rezultata, ki je v spremenljivki</w:t>
      </w:r>
      <w:r w:rsidR="00DF654B">
        <w:t xml:space="preserve"> </w:t>
      </w:r>
      <w:r w:rsidR="00DF654B" w:rsidRPr="00DF654B">
        <w:rPr>
          <w:i/>
          <w:iCs/>
        </w:rPr>
        <w:t>response</w:t>
      </w:r>
      <w:r w:rsidR="00DF654B">
        <w:t xml:space="preserve">. Kar vrne </w:t>
      </w:r>
      <w:r w:rsidR="00DF654B">
        <w:lastRenderedPageBreak/>
        <w:t>predhodn</w:t>
      </w:r>
      <w:r w:rsidR="009D72CE">
        <w:t xml:space="preserve">i </w:t>
      </w:r>
      <w:r w:rsidR="001E7C77" w:rsidRPr="001E7C77">
        <w:rPr>
          <w:rFonts w:ascii="Consolas" w:hAnsi="Consolas"/>
        </w:rPr>
        <w:t>then()</w:t>
      </w:r>
      <w:r w:rsidR="009D72CE">
        <w:t xml:space="preserve">, lahko sprejmemo v drugem </w:t>
      </w:r>
      <w:r w:rsidR="001E7C77" w:rsidRPr="001E7C77">
        <w:rPr>
          <w:rFonts w:ascii="Consolas" w:hAnsi="Consolas"/>
        </w:rPr>
        <w:t>then()</w:t>
      </w:r>
      <w:r w:rsidR="009D72CE">
        <w:t xml:space="preserve">, v tem primeru smo </w:t>
      </w:r>
      <w:r w:rsidR="00AF515E">
        <w:t xml:space="preserve">vrednost sprejeli s spremenljivko </w:t>
      </w:r>
      <w:r w:rsidR="00AF515E" w:rsidRPr="000A5E21">
        <w:rPr>
          <w:i/>
          <w:iCs/>
        </w:rPr>
        <w:t>data</w:t>
      </w:r>
      <w:r w:rsidR="00AF515E">
        <w:t>.</w:t>
      </w:r>
      <w:r w:rsidR="000A5E21">
        <w:t xml:space="preserve"> </w:t>
      </w:r>
      <w:r w:rsidR="006735E1">
        <w:t xml:space="preserve">Metoda </w:t>
      </w:r>
      <w:r w:rsidR="001E7C77" w:rsidRPr="001E7C77">
        <w:rPr>
          <w:rFonts w:ascii="Consolas" w:hAnsi="Consolas"/>
        </w:rPr>
        <w:t>catch()</w:t>
      </w:r>
      <w:r w:rsidR="00F808CD">
        <w:t xml:space="preserve"> </w:t>
      </w:r>
      <w:r w:rsidR="006735E1">
        <w:t>se izvede</w:t>
      </w:r>
      <w:r w:rsidR="00625419">
        <w:t xml:space="preserve"> ob neuspešnem pridobivanju rezultata, </w:t>
      </w:r>
      <w:r w:rsidR="001E7C77" w:rsidRPr="001E7C77">
        <w:rPr>
          <w:rFonts w:ascii="Consolas" w:hAnsi="Consolas"/>
        </w:rPr>
        <w:t>finally()</w:t>
      </w:r>
      <w:r w:rsidR="00625419" w:rsidRPr="00AC39D3">
        <w:rPr>
          <w:i/>
          <w:iCs/>
        </w:rPr>
        <w:t xml:space="preserve"> </w:t>
      </w:r>
      <w:r w:rsidR="00625419">
        <w:t>pa se izvede v vsakem primeru.</w:t>
      </w:r>
    </w:p>
    <w:p w14:paraId="74B09AFE" w14:textId="301C2964" w:rsidR="0074314F" w:rsidRDefault="00F70B07" w:rsidP="00FE266C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27A16473" wp14:editId="095260C5">
                <wp:simplePos x="0" y="0"/>
                <wp:positionH relativeFrom="margin">
                  <wp:posOffset>5080</wp:posOffset>
                </wp:positionH>
                <wp:positionV relativeFrom="paragraph">
                  <wp:posOffset>3043555</wp:posOffset>
                </wp:positionV>
                <wp:extent cx="5756275" cy="2190750"/>
                <wp:effectExtent l="0" t="0" r="0" b="0"/>
                <wp:wrapTopAndBottom/>
                <wp:docPr id="100" name="Skupina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190750"/>
                          <a:chOff x="0" y="57150"/>
                          <a:chExt cx="5756275" cy="2190750"/>
                        </a:xfrm>
                      </wpg:grpSpPr>
                      <wps:wsp>
                        <wps:cNvPr id="98" name="Polje z besedilom 98"/>
                        <wps:cNvSpPr txBox="1"/>
                        <wps:spPr>
                          <a:xfrm>
                            <a:off x="0" y="285750"/>
                            <a:ext cx="5756275" cy="19621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1E28219" w14:textId="32F10A89" w:rsidR="008A4BE7" w:rsidRDefault="008A4BE7" w:rsidP="00E93FD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async function pridobiPodatke(uporabnisko</w:t>
                              </w:r>
                              <w:r w:rsidR="0093774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Ime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){</w:t>
                              </w:r>
                            </w:p>
                            <w:p w14:paraId="1A190ED3" w14:textId="4841E113" w:rsidR="008A4BE7" w:rsidRDefault="008A4BE7" w:rsidP="00E93FD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let profilnaSlika = null;</w:t>
                              </w:r>
                            </w:p>
                            <w:p w14:paraId="7CC8BCA0" w14:textId="77777777" w:rsidR="008A4BE7" w:rsidRDefault="008A4BE7" w:rsidP="00E93FD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try{</w:t>
                              </w:r>
                            </w:p>
                            <w:p w14:paraId="671CBE77" w14:textId="632A703A" w:rsidR="008A4BE7" w:rsidRDefault="008A4BE7" w:rsidP="00937742">
                              <w:pPr>
                                <w:spacing w:after="0"/>
                                <w:ind w:left="1416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profilnaSlika = await axios.get(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`http://localhost</w:t>
                              </w:r>
                              <w:r w:rsidR="00B872D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: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3000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/api`,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params: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uporabnisko_ime: </w:t>
                              </w:r>
                              <w:r w:rsidR="0093774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uporabniskoIme 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</w:t>
                              </w:r>
                              <w:r w:rsidR="0093774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A4B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</w:t>
                              </w:r>
                            </w:p>
                            <w:p w14:paraId="02C1DA7A" w14:textId="77777777" w:rsidR="00937742" w:rsidRDefault="008A4BE7" w:rsidP="008A4BE7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  <w:r w:rsidR="0093774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catch (error) {</w:t>
                              </w:r>
                            </w:p>
                            <w:p w14:paraId="7E5BAB31" w14:textId="288472C9" w:rsidR="00937742" w:rsidRDefault="00937742" w:rsidP="008A4BE7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alert(error);</w:t>
                              </w:r>
                            </w:p>
                            <w:p w14:paraId="1175772C" w14:textId="61E737FC" w:rsidR="008A4BE7" w:rsidRDefault="00937742" w:rsidP="008A4BE7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7D128E02" w14:textId="542077E7" w:rsidR="00937742" w:rsidRDefault="00937742" w:rsidP="008A4BE7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return profilnaSlika;</w:t>
                              </w:r>
                            </w:p>
                            <w:p w14:paraId="0B23DDC7" w14:textId="69A59C99" w:rsidR="00E93FD2" w:rsidRPr="00B70A3D" w:rsidRDefault="008A4BE7" w:rsidP="00E93FD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Polje z besedilom 99"/>
                        <wps:cNvSpPr txBox="1"/>
                        <wps:spPr>
                          <a:xfrm>
                            <a:off x="0" y="57150"/>
                            <a:ext cx="5756275" cy="2095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6A4887" w14:textId="65758FA4" w:rsidR="00937742" w:rsidRPr="002D7BD6" w:rsidRDefault="00937742" w:rsidP="00937742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44" w:name="_Ref132400917"/>
                              <w:bookmarkStart w:id="45" w:name="_Toc132752969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bookmarkEnd w:id="44"/>
                              <w:r>
                                <w:t>: Primer asinhrone funkcije z async/await</w:t>
                              </w:r>
                              <w:bookmarkEnd w:id="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A16473" id="Skupina 100" o:spid="_x0000_s1048" style="position:absolute;left:0;text-align:left;margin-left:.4pt;margin-top:239.65pt;width:453.25pt;height:172.5pt;z-index:251725824;mso-position-horizontal-relative:margin;mso-height-relative:margin" coordorigin=",571" coordsize="57562,219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">
                <v:shape id="Polje z besedilom 98" o:spid="_x0000_s1049" type="#_x0000_t202" style="position:absolute;top:2857;width:57562;height:19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" fillcolor="white [3212]" stroked="f" strokeweight=".5pt">
                  <v:textbox>
                    <w:txbxContent>
                      <w:p w14:paraId="01E28219" w14:textId="32F10A89" w:rsidR="008A4BE7" w:rsidRDefault="008A4BE7" w:rsidP="00E93FD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async function pridobiPodatke(uporabnisko</w:t>
                        </w:r>
                        <w:r w:rsidR="00937742">
                          <w:rPr>
                            <w:rFonts w:ascii="Consolas" w:hAnsi="Consolas"/>
                            <w:sz w:val="22"/>
                            <w:szCs w:val="20"/>
                          </w:rPr>
                          <w:t>Ime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){</w:t>
                        </w:r>
                      </w:p>
                      <w:p w14:paraId="1A190ED3" w14:textId="4841E113" w:rsidR="008A4BE7" w:rsidRDefault="008A4BE7" w:rsidP="00E93FD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let profilnaSlika = null;</w:t>
                        </w:r>
                      </w:p>
                      <w:p w14:paraId="7CC8BCA0" w14:textId="77777777" w:rsidR="008A4BE7" w:rsidRDefault="008A4BE7" w:rsidP="00E93FD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try{</w:t>
                        </w:r>
                      </w:p>
                      <w:p w14:paraId="671CBE77" w14:textId="632A703A" w:rsidR="008A4BE7" w:rsidRDefault="008A4BE7" w:rsidP="00937742">
                        <w:pPr>
                          <w:spacing w:after="0"/>
                          <w:ind w:left="1416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profilnaSlika = await axios.get(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`http://localhost</w:t>
                        </w:r>
                        <w:r w:rsidR="00B872D1">
                          <w:rPr>
                            <w:rFonts w:ascii="Consolas" w:hAnsi="Consolas"/>
                            <w:sz w:val="22"/>
                            <w:szCs w:val="20"/>
                          </w:rPr>
                          <w:t>: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3000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/api`,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params: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uporabnisko_ime: </w:t>
                        </w:r>
                        <w:r w:rsidR="0093774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uporabniskoIme 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},</w:t>
                        </w:r>
                        <w:r w:rsidR="0093774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A4BE7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)</w:t>
                        </w:r>
                      </w:p>
                      <w:p w14:paraId="02C1DA7A" w14:textId="77777777" w:rsidR="00937742" w:rsidRDefault="008A4BE7" w:rsidP="008A4BE7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  <w:r w:rsidR="0093774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catch (error) {</w:t>
                        </w:r>
                      </w:p>
                      <w:p w14:paraId="7E5BAB31" w14:textId="288472C9" w:rsidR="00937742" w:rsidRDefault="00937742" w:rsidP="008A4BE7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alert(error);</w:t>
                        </w:r>
                      </w:p>
                      <w:p w14:paraId="1175772C" w14:textId="61E737FC" w:rsidR="008A4BE7" w:rsidRDefault="00937742" w:rsidP="008A4BE7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7D128E02" w14:textId="542077E7" w:rsidR="00937742" w:rsidRDefault="00937742" w:rsidP="008A4BE7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return profilnaSlika;</w:t>
                        </w:r>
                      </w:p>
                      <w:p w14:paraId="0B23DDC7" w14:textId="69A59C99" w:rsidR="00E93FD2" w:rsidRPr="00B70A3D" w:rsidRDefault="008A4BE7" w:rsidP="00E93FD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99" o:spid="_x0000_s1050" type="#_x0000_t202" style="position:absolute;top:571;width:57562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" stroked="f">
                  <v:textbox inset="0,0,0,0">
                    <w:txbxContent>
                      <w:p w14:paraId="0A6A4887" w14:textId="65758FA4" w:rsidR="00937742" w:rsidRPr="002D7BD6" w:rsidRDefault="00937742" w:rsidP="00937742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46" w:name="_Ref132400917"/>
                        <w:bookmarkStart w:id="47" w:name="_Toc132752969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5</w:t>
                          </w:r>
                        </w:fldSimple>
                        <w:bookmarkEnd w:id="46"/>
                        <w:r>
                          <w:t>: Primer asinhrone funkcije z async/await</w:t>
                        </w:r>
                        <w:bookmarkEnd w:id="4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D5997">
        <w:t>Namesto obljub in metod lahko uporabljamo tudi enostavnejšo sintakso</w:t>
      </w:r>
      <w:r w:rsidR="00601F76">
        <w:fldChar w:fldCharType="begin"/>
      </w:r>
      <w:r w:rsidR="00601F76">
        <w:instrText xml:space="preserve"> XE "</w:instrText>
      </w:r>
      <w:r w:rsidR="00601F76" w:rsidRPr="00F07C20">
        <w:instrText>sintakso</w:instrText>
      </w:r>
      <w:r w:rsidR="00601F76">
        <w:instrText xml:space="preserve">" </w:instrText>
      </w:r>
      <w:r w:rsidR="00601F76">
        <w:fldChar w:fldCharType="end"/>
      </w:r>
      <w:r w:rsidR="005D5997">
        <w:t xml:space="preserve">, ki se imenuje </w:t>
      </w:r>
      <w:r w:rsidR="005D5997" w:rsidRPr="00031A4A">
        <w:rPr>
          <w:i/>
          <w:iCs/>
        </w:rPr>
        <w:t>async</w:t>
      </w:r>
      <w:r w:rsidR="001E7C77">
        <w:rPr>
          <w:i/>
          <w:iCs/>
        </w:rPr>
        <w:fldChar w:fldCharType="begin"/>
      </w:r>
      <w:r w:rsidR="001E7C77">
        <w:instrText xml:space="preserve"> XE "</w:instrText>
      </w:r>
      <w:r w:rsidR="001E7C77" w:rsidRPr="00C96CFB">
        <w:rPr>
          <w:i/>
          <w:iCs/>
        </w:rPr>
        <w:instrText>async</w:instrText>
      </w:r>
      <w:r w:rsidR="001E7C77">
        <w:instrText xml:space="preserve">" </w:instrText>
      </w:r>
      <w:r w:rsidR="001E7C77">
        <w:rPr>
          <w:i/>
          <w:iCs/>
        </w:rPr>
        <w:fldChar w:fldCharType="end"/>
      </w:r>
      <w:r w:rsidR="005D5997" w:rsidRPr="00031A4A">
        <w:rPr>
          <w:i/>
          <w:iCs/>
        </w:rPr>
        <w:t>/await</w:t>
      </w:r>
      <w:r w:rsidR="001E7C77">
        <w:rPr>
          <w:i/>
          <w:iCs/>
        </w:rPr>
        <w:fldChar w:fldCharType="begin"/>
      </w:r>
      <w:r w:rsidR="001E7C77">
        <w:instrText xml:space="preserve"> XE "</w:instrText>
      </w:r>
      <w:r w:rsidR="001E7C77" w:rsidRPr="00736377">
        <w:rPr>
          <w:i/>
          <w:iCs/>
        </w:rPr>
        <w:instrText>await</w:instrText>
      </w:r>
      <w:r w:rsidR="001E7C77">
        <w:instrText xml:space="preserve">" </w:instrText>
      </w:r>
      <w:r w:rsidR="001E7C77">
        <w:rPr>
          <w:i/>
          <w:iCs/>
        </w:rPr>
        <w:fldChar w:fldCharType="end"/>
      </w:r>
      <w:r w:rsidR="005D5997">
        <w:t xml:space="preserve">. </w:t>
      </w:r>
      <w:r w:rsidR="00047E12" w:rsidRPr="0084475D">
        <w:rPr>
          <w:i/>
          <w:iCs/>
        </w:rPr>
        <w:t>Async</w:t>
      </w:r>
      <w:r w:rsidR="001E7C77">
        <w:rPr>
          <w:i/>
          <w:iCs/>
        </w:rPr>
        <w:fldChar w:fldCharType="begin"/>
      </w:r>
      <w:r w:rsidR="001E7C77">
        <w:instrText xml:space="preserve"> XE "</w:instrText>
      </w:r>
      <w:r w:rsidR="001E7C77" w:rsidRPr="00421F00">
        <w:rPr>
          <w:i/>
          <w:iCs/>
        </w:rPr>
        <w:instrText>Async</w:instrText>
      </w:r>
      <w:r w:rsidR="001E7C77">
        <w:instrText xml:space="preserve">" </w:instrText>
      </w:r>
      <w:r w:rsidR="001E7C77">
        <w:rPr>
          <w:i/>
          <w:iCs/>
        </w:rPr>
        <w:fldChar w:fldCharType="end"/>
      </w:r>
      <w:r w:rsidR="00047E12">
        <w:t xml:space="preserve"> je oznaka za asinhrono</w:t>
      </w:r>
      <w:r w:rsidR="00894413">
        <w:fldChar w:fldCharType="begin"/>
      </w:r>
      <w:r w:rsidR="00894413">
        <w:instrText xml:space="preserve"> XE "</w:instrText>
      </w:r>
      <w:r w:rsidR="00894413" w:rsidRPr="00117D1B">
        <w:instrText>asinhrono</w:instrText>
      </w:r>
      <w:r w:rsidR="00894413">
        <w:instrText xml:space="preserve">" </w:instrText>
      </w:r>
      <w:r w:rsidR="00894413">
        <w:fldChar w:fldCharType="end"/>
      </w:r>
      <w:r w:rsidR="00047E12">
        <w:t xml:space="preserve"> funkcijo, kar pomeni, da vrača obljubo</w:t>
      </w:r>
      <w:r w:rsidR="00C6368A">
        <w:t>. Če iz funkcije ne vračamo obljube</w:t>
      </w:r>
      <w:r w:rsidR="001E7C77">
        <w:fldChar w:fldCharType="begin"/>
      </w:r>
      <w:r w:rsidR="001E7C77">
        <w:instrText xml:space="preserve"> XE "</w:instrText>
      </w:r>
      <w:r w:rsidR="001E7C77" w:rsidRPr="00090ED0">
        <w:instrText>obljube</w:instrText>
      </w:r>
      <w:r w:rsidR="001E7C77">
        <w:instrText xml:space="preserve">" </w:instrText>
      </w:r>
      <w:r w:rsidR="001E7C77">
        <w:fldChar w:fldCharType="end"/>
      </w:r>
      <w:r w:rsidR="00C6368A">
        <w:t xml:space="preserve"> sami, se </w:t>
      </w:r>
      <w:r w:rsidR="004B58DD">
        <w:t xml:space="preserve">samodejno </w:t>
      </w:r>
      <w:r w:rsidR="00C6368A">
        <w:t>vrne uspešno razrešena</w:t>
      </w:r>
      <w:r w:rsidR="004B58DD">
        <w:t xml:space="preserve"> obljuba</w:t>
      </w:r>
      <w:r w:rsidR="00C6368A">
        <w:t>, z vrednostjo, ki smo jo podali za vračanje</w:t>
      </w:r>
      <w:r w:rsidR="00C10445">
        <w:t>.</w:t>
      </w:r>
      <w:r w:rsidR="0084475D">
        <w:t xml:space="preserve"> </w:t>
      </w:r>
      <w:r w:rsidR="0084475D" w:rsidRPr="0084475D">
        <w:rPr>
          <w:i/>
          <w:iCs/>
        </w:rPr>
        <w:t>Async</w:t>
      </w:r>
      <w:r w:rsidR="0084475D">
        <w:t xml:space="preserve"> torej sam poskrbi, da funkcija</w:t>
      </w:r>
      <w:r w:rsidR="00934204">
        <w:fldChar w:fldCharType="begin"/>
      </w:r>
      <w:r w:rsidR="00934204">
        <w:instrText xml:space="preserve"> XE "</w:instrText>
      </w:r>
      <w:r w:rsidR="00934204" w:rsidRPr="006A6A0E">
        <w:instrText>funkcija</w:instrText>
      </w:r>
      <w:r w:rsidR="00934204">
        <w:instrText xml:space="preserve">" </w:instrText>
      </w:r>
      <w:r w:rsidR="00934204">
        <w:fldChar w:fldCharType="end"/>
      </w:r>
      <w:r w:rsidR="0084475D">
        <w:t xml:space="preserve"> vrača obljubo.</w:t>
      </w:r>
      <w:r w:rsidR="00C95A19">
        <w:t xml:space="preserve"> Rezervirana beseda </w:t>
      </w:r>
      <w:r w:rsidR="00C95A19" w:rsidRPr="00C95A19">
        <w:rPr>
          <w:i/>
          <w:iCs/>
        </w:rPr>
        <w:t>await</w:t>
      </w:r>
      <w:r w:rsidR="00C95A19">
        <w:t xml:space="preserve"> pa sporoči </w:t>
      </w:r>
      <w:r w:rsidR="00C95A19" w:rsidRPr="001E7C77">
        <w:t>JavaScriptu,</w:t>
      </w:r>
      <w:r w:rsidR="00C95A19">
        <w:t xml:space="preserve"> naj počaka na razreševanje obljube</w:t>
      </w:r>
      <w:r w:rsidR="00A56399">
        <w:t xml:space="preserve"> in vrne rezultat</w:t>
      </w:r>
      <w:r w:rsidR="001E7C77">
        <w:fldChar w:fldCharType="begin"/>
      </w:r>
      <w:r w:rsidR="001E7C77">
        <w:instrText xml:space="preserve"> XE "</w:instrText>
      </w:r>
      <w:r w:rsidR="001E7C77" w:rsidRPr="00C4592B">
        <w:instrText>rezultat</w:instrText>
      </w:r>
      <w:r w:rsidR="001E7C77">
        <w:instrText xml:space="preserve">" </w:instrText>
      </w:r>
      <w:r w:rsidR="001E7C77">
        <w:fldChar w:fldCharType="end"/>
      </w:r>
      <w:r w:rsidR="00C95A19">
        <w:t>.</w:t>
      </w:r>
      <w:r w:rsidR="00844AA2">
        <w:t xml:space="preserve"> Uporabljati jo smemo le znotraj </w:t>
      </w:r>
      <w:r w:rsidR="00844AA2" w:rsidRPr="007E4EC2">
        <w:rPr>
          <w:i/>
          <w:iCs/>
        </w:rPr>
        <w:t>async</w:t>
      </w:r>
      <w:r w:rsidR="00844AA2">
        <w:t xml:space="preserve"> funkcij</w:t>
      </w:r>
      <w:r w:rsidR="0053095C">
        <w:t xml:space="preserve">, saj </w:t>
      </w:r>
      <w:r w:rsidR="0053095C" w:rsidRPr="002D24F2">
        <w:rPr>
          <w:i/>
          <w:iCs/>
        </w:rPr>
        <w:t>await</w:t>
      </w:r>
      <w:r w:rsidR="0053095C">
        <w:t xml:space="preserve"> prekine izvajanje funkcije, dokler obljuba ni razrešena.</w:t>
      </w:r>
      <w:r w:rsidR="00542A28">
        <w:t xml:space="preserve"> Z njim torej ustavimo le funkcijo, medtem ko program teče dalje.</w:t>
      </w:r>
      <w:r w:rsidR="00907053">
        <w:t xml:space="preserve"> Ko je obljuba razrešena, se nadaljuje izvajanje funkcije.</w:t>
      </w:r>
      <w:r w:rsidR="00120C97">
        <w:t xml:space="preserve"> Če se obljuba razreši uspešno, potem </w:t>
      </w:r>
      <w:r w:rsidR="00120C97" w:rsidRPr="001E7C77">
        <w:rPr>
          <w:rFonts w:ascii="Consolas" w:hAnsi="Consolas"/>
        </w:rPr>
        <w:t>await Promise</w:t>
      </w:r>
      <w:r w:rsidR="00120C97">
        <w:t xml:space="preserve"> vrne rezultat, če pa neuspešno, pa </w:t>
      </w:r>
      <w:r w:rsidR="009D3A20">
        <w:t xml:space="preserve">program </w:t>
      </w:r>
      <w:r w:rsidR="009A6959">
        <w:t>javi</w:t>
      </w:r>
      <w:r w:rsidR="00120C97">
        <w:t xml:space="preserve"> napako.</w:t>
      </w:r>
      <w:r w:rsidR="00FA3507">
        <w:t xml:space="preserve"> Zato moramo </w:t>
      </w:r>
      <w:r w:rsidR="00FA3507" w:rsidRPr="00FA3507">
        <w:rPr>
          <w:i/>
          <w:iCs/>
        </w:rPr>
        <w:t>await</w:t>
      </w:r>
      <w:r w:rsidR="00FA3507">
        <w:t xml:space="preserve"> stavke vedno obdati s </w:t>
      </w:r>
      <w:r w:rsidR="00FA3507" w:rsidRPr="001E7C77">
        <w:rPr>
          <w:rFonts w:ascii="Consolas" w:hAnsi="Consolas"/>
        </w:rPr>
        <w:t>try..catch</w:t>
      </w:r>
      <w:r w:rsidR="00FA3507">
        <w:t xml:space="preserve"> blokom.</w:t>
      </w:r>
      <w:r w:rsidR="003F19A0">
        <w:t xml:space="preserve"> </w:t>
      </w:r>
      <w:r w:rsidR="003F19A0" w:rsidRPr="005557CA">
        <w:rPr>
          <w:i/>
          <w:iCs/>
        </w:rPr>
        <w:t>Catch</w:t>
      </w:r>
      <w:r w:rsidR="003F19A0">
        <w:t xml:space="preserve"> se izvede v primeru neuspešno razrešene obljube.</w:t>
      </w:r>
      <w:r w:rsidR="005B1627">
        <w:t xml:space="preserve"> </w:t>
      </w:r>
      <w:sdt>
        <w:sdtPr>
          <w:id w:val="1055594000"/>
          <w:citation/>
        </w:sdtPr>
        <w:sdtContent>
          <w:r w:rsidR="000D0F01">
            <w:fldChar w:fldCharType="begin"/>
          </w:r>
          <w:r w:rsidR="000D0F01">
            <w:instrText xml:space="preserve"> CITATION Kan23 \l 1060 </w:instrText>
          </w:r>
          <w:r w:rsidR="000D0F01">
            <w:fldChar w:fldCharType="separate"/>
          </w:r>
          <w:r w:rsidR="009D7DFB">
            <w:rPr>
              <w:noProof/>
            </w:rPr>
            <w:t>(23)</w:t>
          </w:r>
          <w:r w:rsidR="000D0F01">
            <w:fldChar w:fldCharType="end"/>
          </w:r>
        </w:sdtContent>
      </w:sdt>
      <w:r w:rsidR="000D0F01">
        <w:t xml:space="preserve"> </w:t>
      </w:r>
      <w:r w:rsidR="005B1627">
        <w:t xml:space="preserve">Poglejmo si primer na </w:t>
      </w:r>
      <w:r w:rsidR="00937742">
        <w:fldChar w:fldCharType="begin"/>
      </w:r>
      <w:r w:rsidR="00937742">
        <w:instrText xml:space="preserve"> REF _Ref132400917 \h </w:instrText>
      </w:r>
      <w:r w:rsidR="00937742">
        <w:fldChar w:fldCharType="separate"/>
      </w:r>
      <w:r w:rsidR="008D7303">
        <w:t xml:space="preserve">Izsek </w:t>
      </w:r>
      <w:r w:rsidR="008D7303">
        <w:rPr>
          <w:noProof/>
        </w:rPr>
        <w:t>5</w:t>
      </w:r>
      <w:r w:rsidR="00937742">
        <w:fldChar w:fldCharType="end"/>
      </w:r>
      <w:r w:rsidR="005B1627">
        <w:t>.</w:t>
      </w:r>
    </w:p>
    <w:p w14:paraId="2C3D0E1E" w14:textId="66EE9659" w:rsidR="009272B4" w:rsidRDefault="00F8505C" w:rsidP="00C34791">
      <w:pPr>
        <w:spacing w:line="360" w:lineRule="auto"/>
        <w:jc w:val="both"/>
      </w:pPr>
      <w:r>
        <w:t xml:space="preserve">Funkcija </w:t>
      </w:r>
      <w:r w:rsidRPr="00BD51BD">
        <w:rPr>
          <w:i/>
          <w:iCs/>
        </w:rPr>
        <w:t>pridobiPodatke()</w:t>
      </w:r>
      <w:r>
        <w:t xml:space="preserve"> je asinhrona in vrača obljubo.</w:t>
      </w:r>
      <w:r w:rsidR="00BD51BD">
        <w:t xml:space="preserve"> </w:t>
      </w:r>
      <w:r w:rsidR="0089680B">
        <w:t xml:space="preserve">V njej ustvarimo spremenljivko </w:t>
      </w:r>
      <w:r w:rsidR="0089680B" w:rsidRPr="00C34791">
        <w:rPr>
          <w:i/>
          <w:iCs/>
        </w:rPr>
        <w:t>profilnaSlika</w:t>
      </w:r>
      <w:r w:rsidR="0089680B">
        <w:t>, ki bo shranjevala sliko</w:t>
      </w:r>
      <w:r w:rsidR="00E8544A">
        <w:fldChar w:fldCharType="begin"/>
      </w:r>
      <w:r w:rsidR="00E8544A">
        <w:instrText xml:space="preserve"> XE "</w:instrText>
      </w:r>
      <w:r w:rsidR="00E8544A" w:rsidRPr="00542FEE">
        <w:instrText>sliko</w:instrText>
      </w:r>
      <w:r w:rsidR="00E8544A">
        <w:instrText xml:space="preserve">" </w:instrText>
      </w:r>
      <w:r w:rsidR="00E8544A">
        <w:fldChar w:fldCharType="end"/>
      </w:r>
      <w:r w:rsidR="0089680B">
        <w:t>, pridobljeno iz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89680B">
        <w:t>.</w:t>
      </w:r>
      <w:r w:rsidR="00CF0F10">
        <w:t xml:space="preserve"> Znotraj </w:t>
      </w:r>
      <w:r w:rsidR="00CF0F10" w:rsidRPr="00CF0F10">
        <w:rPr>
          <w:i/>
          <w:iCs/>
        </w:rPr>
        <w:t>try..catch</w:t>
      </w:r>
      <w:r w:rsidR="00CF0F10">
        <w:t xml:space="preserve"> bloka bomo spremenljivki priredili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CF0F10">
        <w:t>, ki jo bo vrnila funkcija</w:t>
      </w:r>
      <w:r w:rsidR="00934204">
        <w:fldChar w:fldCharType="begin"/>
      </w:r>
      <w:r w:rsidR="00934204">
        <w:instrText xml:space="preserve"> XE "</w:instrText>
      </w:r>
      <w:r w:rsidR="00934204" w:rsidRPr="006A6A0E">
        <w:instrText>funkcija</w:instrText>
      </w:r>
      <w:r w:rsidR="00934204">
        <w:instrText xml:space="preserve">" </w:instrText>
      </w:r>
      <w:r w:rsidR="00934204">
        <w:fldChar w:fldCharType="end"/>
      </w:r>
      <w:r w:rsidR="00CF0F10">
        <w:t xml:space="preserve"> </w:t>
      </w:r>
      <w:r w:rsidR="00CF0F10" w:rsidRPr="00CF0F10">
        <w:rPr>
          <w:i/>
          <w:iCs/>
        </w:rPr>
        <w:t>axios.get()</w:t>
      </w:r>
      <w:r w:rsidR="00CF0F10">
        <w:t xml:space="preserve">. </w:t>
      </w:r>
      <w:r w:rsidR="005B06B0" w:rsidRPr="005F2BA5">
        <w:rPr>
          <w:i/>
          <w:iCs/>
        </w:rPr>
        <w:t>Await</w:t>
      </w:r>
      <w:r w:rsidR="005B06B0">
        <w:t xml:space="preserve"> poskrbi, da se izvajanje funkcije zaustavi, dokler ne pridobimo podatkov, ki razrešijo obljubo. </w:t>
      </w:r>
      <w:r w:rsidR="005B06B0" w:rsidRPr="005F2BA5">
        <w:rPr>
          <w:i/>
          <w:iCs/>
        </w:rPr>
        <w:t>Await</w:t>
      </w:r>
      <w:r w:rsidR="005B06B0">
        <w:t xml:space="preserve"> nato </w:t>
      </w:r>
      <w:r w:rsidR="00716ABC">
        <w:t>ob uspešni pridobitvi podatkov iz obljube</w:t>
      </w:r>
      <w:r w:rsidR="001E7C77">
        <w:fldChar w:fldCharType="begin"/>
      </w:r>
      <w:r w:rsidR="001E7C77">
        <w:instrText xml:space="preserve"> XE "</w:instrText>
      </w:r>
      <w:r w:rsidR="001E7C77" w:rsidRPr="00090ED0">
        <w:instrText>obljube</w:instrText>
      </w:r>
      <w:r w:rsidR="001E7C77">
        <w:instrText xml:space="preserve">" </w:instrText>
      </w:r>
      <w:r w:rsidR="001E7C77">
        <w:fldChar w:fldCharType="end"/>
      </w:r>
      <w:r w:rsidR="00716ABC">
        <w:t xml:space="preserve"> vrne rezultat</w:t>
      </w:r>
      <w:r w:rsidR="001E7C77">
        <w:fldChar w:fldCharType="begin"/>
      </w:r>
      <w:r w:rsidR="001E7C77">
        <w:instrText xml:space="preserve"> XE "</w:instrText>
      </w:r>
      <w:r w:rsidR="001E7C77" w:rsidRPr="00C4592B">
        <w:instrText>rezultat</w:instrText>
      </w:r>
      <w:r w:rsidR="001E7C77">
        <w:instrText xml:space="preserve">" </w:instrText>
      </w:r>
      <w:r w:rsidR="001E7C77">
        <w:fldChar w:fldCharType="end"/>
      </w:r>
      <w:r w:rsidR="00716ABC">
        <w:t xml:space="preserve">, saj se je ta uspešno razrešila, v nasprotnem primeru pa javi napako, ki jo ujame </w:t>
      </w:r>
      <w:r w:rsidR="00716ABC" w:rsidRPr="000C7E9B">
        <w:rPr>
          <w:i/>
          <w:iCs/>
        </w:rPr>
        <w:t>catch</w:t>
      </w:r>
      <w:r w:rsidR="00716ABC">
        <w:t xml:space="preserve"> blok.</w:t>
      </w:r>
      <w:r w:rsidR="00D45098">
        <w:t xml:space="preserve"> Funkcija na koncu vrne pridobljen podatek</w:t>
      </w:r>
      <w:r w:rsidR="00F808CD">
        <w:fldChar w:fldCharType="begin"/>
      </w:r>
      <w:r w:rsidR="00F808CD">
        <w:instrText xml:space="preserve"> XE "</w:instrText>
      </w:r>
      <w:r w:rsidR="00F808CD" w:rsidRPr="003D6524">
        <w:instrText>podatek</w:instrText>
      </w:r>
      <w:r w:rsidR="00F808CD">
        <w:instrText xml:space="preserve">" </w:instrText>
      </w:r>
      <w:r w:rsidR="00F808CD">
        <w:fldChar w:fldCharType="end"/>
      </w:r>
      <w:r w:rsidR="00D45098">
        <w:t xml:space="preserve"> ali začetno vrednost</w:t>
      </w:r>
      <w:r w:rsidR="00A9038B">
        <w:t xml:space="preserve">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D45098">
        <w:t>, če je prišlo do napake</w:t>
      </w:r>
      <w:r w:rsidR="00F808CD">
        <w:fldChar w:fldCharType="begin"/>
      </w:r>
      <w:r w:rsidR="00F808CD">
        <w:instrText xml:space="preserve"> XE "</w:instrText>
      </w:r>
      <w:r w:rsidR="00F808CD" w:rsidRPr="009A3D6F">
        <w:instrText>napake</w:instrText>
      </w:r>
      <w:r w:rsidR="00F808CD">
        <w:instrText xml:space="preserve">" </w:instrText>
      </w:r>
      <w:r w:rsidR="00F808CD">
        <w:fldChar w:fldCharType="end"/>
      </w:r>
      <w:r w:rsidR="00D45098">
        <w:t>.</w:t>
      </w:r>
      <w:r w:rsidR="009272B4">
        <w:br w:type="page"/>
      </w:r>
    </w:p>
    <w:p w14:paraId="511B605E" w14:textId="14CDC957" w:rsidR="0043775D" w:rsidRDefault="0043775D" w:rsidP="00443A24">
      <w:pPr>
        <w:pStyle w:val="Naslov1"/>
        <w:spacing w:after="0" w:line="360" w:lineRule="auto"/>
        <w:jc w:val="both"/>
      </w:pPr>
      <w:bookmarkStart w:id="48" w:name="_Toc132793596"/>
      <w:r>
        <w:lastRenderedPageBreak/>
        <w:t>Modeliranje</w:t>
      </w:r>
      <w:bookmarkEnd w:id="48"/>
      <w:r w:rsidR="00F808CD">
        <w:fldChar w:fldCharType="begin"/>
      </w:r>
      <w:r w:rsidR="00F808CD">
        <w:instrText xml:space="preserve"> XE "</w:instrText>
      </w:r>
      <w:r w:rsidR="00F808CD" w:rsidRPr="005E0414">
        <w:instrText>Modeliranje</w:instrText>
      </w:r>
      <w:r w:rsidR="00F808CD">
        <w:instrText xml:space="preserve">" </w:instrText>
      </w:r>
      <w:r w:rsidR="00F808CD">
        <w:fldChar w:fldCharType="end"/>
      </w:r>
    </w:p>
    <w:p w14:paraId="1436B1A3" w14:textId="7FCE1232" w:rsidR="00213140" w:rsidRDefault="001F6DAF" w:rsidP="00652693">
      <w:pPr>
        <w:spacing w:line="360" w:lineRule="auto"/>
        <w:jc w:val="both"/>
      </w:pPr>
      <w:r>
        <w:t>Prvi koraki pri razvoju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 xml:space="preserve"> so načrtovanje</w:t>
      </w:r>
      <w:r w:rsidR="00F808CD">
        <w:fldChar w:fldCharType="begin"/>
      </w:r>
      <w:r w:rsidR="00F808CD">
        <w:instrText xml:space="preserve"> XE "</w:instrText>
      </w:r>
      <w:r w:rsidR="00F808CD" w:rsidRPr="00A067B8">
        <w:instrText>načrtovanje</w:instrText>
      </w:r>
      <w:r w:rsidR="00F808CD">
        <w:instrText xml:space="preserve">" </w:instrText>
      </w:r>
      <w:r w:rsidR="00F808CD">
        <w:fldChar w:fldCharType="end"/>
      </w:r>
      <w:r>
        <w:t xml:space="preserve"> strukture</w:t>
      </w:r>
      <w:r w:rsidR="00F808CD">
        <w:fldChar w:fldCharType="begin"/>
      </w:r>
      <w:r w:rsidR="00F808CD">
        <w:instrText xml:space="preserve"> XE "</w:instrText>
      </w:r>
      <w:r w:rsidR="00F808CD" w:rsidRPr="00747B30">
        <w:instrText>strukture</w:instrText>
      </w:r>
      <w:r w:rsidR="00F808CD">
        <w:instrText xml:space="preserve">" </w:instrText>
      </w:r>
      <w:r w:rsidR="00F808CD">
        <w:fldChar w:fldCharType="end"/>
      </w:r>
      <w:r>
        <w:t xml:space="preserve"> in modeliranje.</w:t>
      </w:r>
      <w:r w:rsidR="00B551A9">
        <w:t xml:space="preserve"> Zgradba</w:t>
      </w:r>
      <w:r w:rsidR="00F808CD">
        <w:fldChar w:fldCharType="begin"/>
      </w:r>
      <w:r w:rsidR="00F808CD">
        <w:instrText xml:space="preserve"> XE "</w:instrText>
      </w:r>
      <w:r w:rsidR="00F808CD" w:rsidRPr="00157DB1">
        <w:instrText>Zgradba</w:instrText>
      </w:r>
      <w:r w:rsidR="00F808CD">
        <w:instrText xml:space="preserve">" </w:instrText>
      </w:r>
      <w:r w:rsidR="00F808CD">
        <w:fldChar w:fldCharType="end"/>
      </w:r>
      <w:r w:rsidR="00B551A9">
        <w:t xml:space="preserve"> je lahko zelo zapletena, zato je nujno, da jo dokumentiramo in s tem omogočimo hitrejše zaznavanje in odpravljanje napak</w:t>
      </w:r>
      <w:r w:rsidR="00F808CD">
        <w:fldChar w:fldCharType="begin"/>
      </w:r>
      <w:r w:rsidR="00F808CD">
        <w:instrText xml:space="preserve"> XE "</w:instrText>
      </w:r>
      <w:r w:rsidR="00F808CD" w:rsidRPr="004A46F1">
        <w:instrText>napak</w:instrText>
      </w:r>
      <w:r w:rsidR="00F808CD">
        <w:instrText xml:space="preserve">" </w:instrText>
      </w:r>
      <w:r w:rsidR="00F808CD">
        <w:fldChar w:fldCharType="end"/>
      </w:r>
      <w:r w:rsidR="00303406">
        <w:t xml:space="preserve"> ter morebitno kasnejšo nadgradnjo.</w:t>
      </w:r>
      <w:r w:rsidR="008D2942">
        <w:t xml:space="preserve"> </w:t>
      </w:r>
      <w:r w:rsidR="00F827AD">
        <w:t>Za načrtovanje sistema sem uporabil tehniko</w:t>
      </w:r>
      <w:r w:rsidR="008D6913">
        <w:t xml:space="preserve"> gradnje programa</w:t>
      </w:r>
      <w:r w:rsidR="008D2942">
        <w:t xml:space="preserve"> </w:t>
      </w:r>
      <w:r w:rsidR="000F0F79">
        <w:t>od zgoraj navzdol.</w:t>
      </w:r>
      <w:r w:rsidR="0029472B">
        <w:t xml:space="preserve"> To pomeni, da sem </w:t>
      </w:r>
      <w:r w:rsidR="006970D8">
        <w:t xml:space="preserve">aplikacijo </w:t>
      </w:r>
      <w:r w:rsidR="00A56B6A">
        <w:t>razdelil na probleme s funkcionalno dekompozicijo</w:t>
      </w:r>
      <w:r w:rsidR="00F808CD">
        <w:fldChar w:fldCharType="begin"/>
      </w:r>
      <w:r w:rsidR="00F808CD">
        <w:instrText xml:space="preserve"> XE "</w:instrText>
      </w:r>
      <w:r w:rsidR="00F808CD" w:rsidRPr="002B2EA0">
        <w:instrText>funkcionalno dekompozicijo</w:instrText>
      </w:r>
      <w:r w:rsidR="00F808CD">
        <w:instrText xml:space="preserve">" </w:instrText>
      </w:r>
      <w:r w:rsidR="00F808CD">
        <w:fldChar w:fldCharType="end"/>
      </w:r>
      <w:r w:rsidR="008A7CF8">
        <w:t xml:space="preserve"> in jih reševal sproti</w:t>
      </w:r>
      <w:r w:rsidR="007A45D4">
        <w:t xml:space="preserve">. </w:t>
      </w:r>
      <w:r w:rsidR="00B439B8">
        <w:t xml:space="preserve">Tekom gradnje aplikacije sem </w:t>
      </w:r>
      <w:r w:rsidR="00DA12CE">
        <w:t>dodajal in ugotavljal probleme</w:t>
      </w:r>
      <w:r w:rsidR="003E1438">
        <w:t xml:space="preserve"> ter jih reševal</w:t>
      </w:r>
      <w:r w:rsidR="004F4056">
        <w:t xml:space="preserve"> dokler nisem dobil končne rešitve problema</w:t>
      </w:r>
      <w:r w:rsidR="00AA6D93">
        <w:t xml:space="preserve"> – celotno aplikacijo</w:t>
      </w:r>
      <w:r w:rsidR="004F4056">
        <w:t>.</w:t>
      </w:r>
      <w:sdt>
        <w:sdtPr>
          <w:id w:val="492765953"/>
          <w:citation/>
        </w:sdtPr>
        <w:sdtContent>
          <w:r w:rsidR="009E2361">
            <w:fldChar w:fldCharType="begin"/>
          </w:r>
          <w:r w:rsidR="009E2361">
            <w:instrText xml:space="preserve"> CITATION Kum23 \l 1060 </w:instrText>
          </w:r>
          <w:r w:rsidR="009E2361">
            <w:fldChar w:fldCharType="separate"/>
          </w:r>
          <w:r w:rsidR="009D7DFB">
            <w:rPr>
              <w:noProof/>
            </w:rPr>
            <w:t xml:space="preserve"> (24)</w:t>
          </w:r>
          <w:r w:rsidR="009E2361">
            <w:fldChar w:fldCharType="end"/>
          </w:r>
        </w:sdtContent>
      </w:sdt>
      <w:r w:rsidR="009E2361">
        <w:t xml:space="preserve"> </w:t>
      </w:r>
      <w:r w:rsidR="00F716EC">
        <w:t xml:space="preserve">Pri izdelavi aplikacije sem upošteval tudi </w:t>
      </w:r>
      <w:r w:rsidR="00514B99">
        <w:t>programirni postopek</w:t>
      </w:r>
      <w:r w:rsidR="00F808CD">
        <w:fldChar w:fldCharType="begin"/>
      </w:r>
      <w:r w:rsidR="00F808CD">
        <w:instrText xml:space="preserve"> XE "</w:instrText>
      </w:r>
      <w:r w:rsidR="00F808CD" w:rsidRPr="00A165C7">
        <w:instrText>postopek</w:instrText>
      </w:r>
      <w:r w:rsidR="00F808CD">
        <w:instrText xml:space="preserve">" </w:instrText>
      </w:r>
      <w:r w:rsidR="00F808CD">
        <w:fldChar w:fldCharType="end"/>
      </w:r>
      <w:r w:rsidR="00A52C10">
        <w:t>, t. j. sistematični postopek izdelave programa</w:t>
      </w:r>
      <w:r w:rsidR="00F11CFB">
        <w:t>.</w:t>
      </w:r>
      <w:r w:rsidR="001E45A4">
        <w:t xml:space="preserve"> Najprej sem opredelil cilje,</w:t>
      </w:r>
      <w:r w:rsidR="007F75F2">
        <w:t xml:space="preserve"> torej funkcionalnosti,</w:t>
      </w:r>
      <w:r w:rsidR="001E45A4">
        <w:t xml:space="preserve"> ki jih mora aplikacija dosegati</w:t>
      </w:r>
      <w:r w:rsidR="00E71963">
        <w:t>. Zatem sem določil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E71963">
        <w:t xml:space="preserve"> teh funkcionalnosti</w:t>
      </w:r>
      <w:r w:rsidR="00DF0D4A">
        <w:t xml:space="preserve"> in izbral metode in tehnike za načrtovanje in izdelavo.</w:t>
      </w:r>
      <w:r w:rsidR="00A97F15">
        <w:t xml:space="preserve"> </w:t>
      </w:r>
      <w:r w:rsidR="00E40DFF">
        <w:t>Načrtovanje sem tudi podrobneje opisal v tem poglavju.</w:t>
      </w:r>
      <w:r w:rsidR="00CE033F">
        <w:t xml:space="preserve"> Ko sem naredil načrt, sem se lotil kodiranja</w:t>
      </w:r>
      <w:r w:rsidR="00A617C2">
        <w:t xml:space="preserve"> in sprotnega popravljanja napak.</w:t>
      </w:r>
      <w:r w:rsidR="003C724D">
        <w:t xml:space="preserve"> Na koncu pa sem še izvedel testiranje</w:t>
      </w:r>
      <w:r w:rsidR="00B90C7B">
        <w:fldChar w:fldCharType="begin"/>
      </w:r>
      <w:r w:rsidR="00B90C7B">
        <w:instrText xml:space="preserve"> XE "</w:instrText>
      </w:r>
      <w:r w:rsidR="00B90C7B" w:rsidRPr="008A0951">
        <w:instrText>testiranje</w:instrText>
      </w:r>
      <w:r w:rsidR="00B90C7B">
        <w:instrText xml:space="preserve">" </w:instrText>
      </w:r>
      <w:r w:rsidR="00B90C7B">
        <w:fldChar w:fldCharType="end"/>
      </w:r>
      <w:r w:rsidR="003C724D">
        <w:t xml:space="preserve"> programa.</w:t>
      </w:r>
      <w:r w:rsidR="006D323D">
        <w:t xml:space="preserve"> </w:t>
      </w:r>
      <w:r w:rsidR="00320E1D">
        <w:t>Ker aplikacija ni namenjena uporabi v produkciji, sem izpustil korake uporabe med uporabniki in vzdrževanja.</w:t>
      </w:r>
      <w:sdt>
        <w:sdtPr>
          <w:id w:val="1341812840"/>
          <w:citation/>
        </w:sdtPr>
        <w:sdtContent>
          <w:r w:rsidR="00D75675">
            <w:fldChar w:fldCharType="begin"/>
          </w:r>
          <w:r w:rsidR="00D75675">
            <w:instrText xml:space="preserve"> CITATION Zor23 \l 1060 </w:instrText>
          </w:r>
          <w:r w:rsidR="00D75675">
            <w:fldChar w:fldCharType="separate"/>
          </w:r>
          <w:r w:rsidR="009D7DFB">
            <w:rPr>
              <w:noProof/>
            </w:rPr>
            <w:t xml:space="preserve"> (2)</w:t>
          </w:r>
          <w:r w:rsidR="00D75675">
            <w:fldChar w:fldCharType="end"/>
          </w:r>
        </w:sdtContent>
      </w:sdt>
    </w:p>
    <w:p w14:paraId="5473D5A1" w14:textId="4007908E" w:rsidR="00F965D5" w:rsidRDefault="003D71B1" w:rsidP="00443A24">
      <w:pPr>
        <w:pStyle w:val="Naslov2"/>
        <w:spacing w:before="0" w:after="0" w:line="360" w:lineRule="auto"/>
        <w:jc w:val="both"/>
      </w:pPr>
      <w:bookmarkStart w:id="49" w:name="_Toc132793597"/>
      <w:r>
        <w:t>ER diagram</w:t>
      </w:r>
      <w:bookmarkEnd w:id="49"/>
      <w:r w:rsidR="00F808CD">
        <w:fldChar w:fldCharType="begin"/>
      </w:r>
      <w:r w:rsidR="00F808CD">
        <w:instrText xml:space="preserve"> XE "</w:instrText>
      </w:r>
      <w:r w:rsidR="00F808CD" w:rsidRPr="00FC5933">
        <w:instrText>ER diagram</w:instrText>
      </w:r>
      <w:r w:rsidR="00F808CD">
        <w:instrText xml:space="preserve">" </w:instrText>
      </w:r>
      <w:r w:rsidR="00F808CD">
        <w:fldChar w:fldCharType="end"/>
      </w:r>
    </w:p>
    <w:p w14:paraId="3513EF15" w14:textId="34DB880A" w:rsidR="003D71B1" w:rsidRDefault="003D71B1" w:rsidP="006805B6">
      <w:pPr>
        <w:spacing w:line="360" w:lineRule="auto"/>
        <w:jc w:val="both"/>
      </w:pPr>
      <w:r>
        <w:t>ER diagram</w:t>
      </w:r>
      <w:r w:rsidR="00F808CD">
        <w:fldChar w:fldCharType="begin"/>
      </w:r>
      <w:r w:rsidR="00F808CD">
        <w:instrText xml:space="preserve"> XE "</w:instrText>
      </w:r>
      <w:r w:rsidR="00F808CD" w:rsidRPr="00FC5933">
        <w:instrText>ER diagram</w:instrText>
      </w:r>
      <w:r w:rsidR="00F808CD">
        <w:instrText xml:space="preserve">" </w:instrText>
      </w:r>
      <w:r w:rsidR="00F808CD">
        <w:fldChar w:fldCharType="end"/>
      </w:r>
      <w:r>
        <w:t xml:space="preserve"> ali diagram razmerij entitet (</w:t>
      </w:r>
      <w:r w:rsidR="00CB25B3">
        <w:t xml:space="preserve">angl. </w:t>
      </w:r>
      <w:r w:rsidRPr="003D71B1">
        <w:rPr>
          <w:i/>
          <w:iCs/>
        </w:rPr>
        <w:t xml:space="preserve">Entity Relationship </w:t>
      </w:r>
      <w:r w:rsidR="00AE6D49">
        <w:rPr>
          <w:i/>
          <w:iCs/>
        </w:rPr>
        <w:t>D</w:t>
      </w:r>
      <w:r w:rsidRPr="003D71B1">
        <w:rPr>
          <w:i/>
          <w:iCs/>
        </w:rPr>
        <w:t>iagram</w:t>
      </w:r>
      <w:r>
        <w:t>) je diagram, ki se uporablja za grafični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>
        <w:t xml:space="preserve"> razmerij med objekti ali entitetami v informacijskem sistemu</w:t>
      </w:r>
      <w:r w:rsidR="000C6B69">
        <w:fldChar w:fldCharType="begin"/>
      </w:r>
      <w:r w:rsidR="000C6B69">
        <w:instrText xml:space="preserve"> XE "</w:instrText>
      </w:r>
      <w:r w:rsidR="000C6B69" w:rsidRPr="00D91027">
        <w:instrText>informacijskem sistemu</w:instrText>
      </w:r>
      <w:r w:rsidR="000C6B69">
        <w:instrText xml:space="preserve">" </w:instrText>
      </w:r>
      <w:r w:rsidR="000C6B69">
        <w:fldChar w:fldCharType="end"/>
      </w:r>
      <w:r>
        <w:t>. Uporablja se za modeliranje relacijskih podatkovnih baz</w:t>
      </w:r>
      <w:r w:rsidR="00F808CD">
        <w:fldChar w:fldCharType="begin"/>
      </w:r>
      <w:r w:rsidR="00F808CD">
        <w:instrText xml:space="preserve"> XE "</w:instrText>
      </w:r>
      <w:r w:rsidR="00F808CD" w:rsidRPr="003B2F20">
        <w:instrText>podatkovnih baz</w:instrText>
      </w:r>
      <w:r w:rsidR="00F808CD">
        <w:instrText xml:space="preserve">" </w:instrText>
      </w:r>
      <w:r w:rsidR="00F808CD">
        <w:fldChar w:fldCharType="end"/>
      </w:r>
      <w:r w:rsidR="006805B6">
        <w:t xml:space="preserve">, </w:t>
      </w:r>
      <w:r w:rsidR="003714DA">
        <w:t xml:space="preserve">kar služi </w:t>
      </w:r>
      <w:r w:rsidR="006805B6">
        <w:t xml:space="preserve">za pregled </w:t>
      </w:r>
      <w:r w:rsidR="002A03E9">
        <w:t>informacijskih</w:t>
      </w:r>
      <w:r w:rsidR="006805B6">
        <w:t xml:space="preserve"> potreb </w:t>
      </w:r>
      <w:r w:rsidR="002A03E9">
        <w:t>organizacije in</w:t>
      </w:r>
      <w:r w:rsidR="003714DA">
        <w:t xml:space="preserve"> kot</w:t>
      </w:r>
      <w:r w:rsidR="002A03E9">
        <w:t xml:space="preserve"> načrt za iskanje napak</w:t>
      </w:r>
      <w:r w:rsidR="00F808CD">
        <w:fldChar w:fldCharType="begin"/>
      </w:r>
      <w:r w:rsidR="00F808CD">
        <w:instrText xml:space="preserve"> XE "</w:instrText>
      </w:r>
      <w:r w:rsidR="00F808CD" w:rsidRPr="004A46F1">
        <w:instrText>napak</w:instrText>
      </w:r>
      <w:r w:rsidR="00F808CD">
        <w:instrText xml:space="preserve">" </w:instrText>
      </w:r>
      <w:r w:rsidR="00F808CD">
        <w:fldChar w:fldCharType="end"/>
      </w:r>
      <w:r w:rsidR="002A03E9">
        <w:t xml:space="preserve"> ali nadgradnjo</w:t>
      </w:r>
      <w:r w:rsidR="007939D1">
        <w:t xml:space="preserve"> sistema</w:t>
      </w:r>
      <w:r>
        <w:t>.</w:t>
      </w:r>
      <w:sdt>
        <w:sdtPr>
          <w:id w:val="-1613660634"/>
          <w:citation/>
        </w:sdtPr>
        <w:sdtContent>
          <w:r w:rsidR="006805B6">
            <w:fldChar w:fldCharType="begin"/>
          </w:r>
          <w:r w:rsidR="006805B6">
            <w:instrText xml:space="preserve"> CITATION Bis23 \l 1060 </w:instrText>
          </w:r>
          <w:r w:rsidR="006805B6">
            <w:fldChar w:fldCharType="separate"/>
          </w:r>
          <w:r w:rsidR="009D7DFB">
            <w:rPr>
              <w:noProof/>
            </w:rPr>
            <w:t xml:space="preserve"> (25)</w:t>
          </w:r>
          <w:r w:rsidR="006805B6">
            <w:fldChar w:fldCharType="end"/>
          </w:r>
        </w:sdtContent>
      </w:sdt>
      <w:r w:rsidR="006805B6">
        <w:t xml:space="preserve"> </w:t>
      </w:r>
      <w:r w:rsidR="001F483C">
        <w:t>ER je mešanica mrežnega in relacijskega podatkovnega modela, ki sta bila razvita predhodno, vendar sta imela pomanjkljivosti, ki jih ER odpravlja. Osnova je matematična definicija množice in relacije. Glavni gradniki so entiteta</w:t>
      </w:r>
      <w:r w:rsidR="00F808CD">
        <w:fldChar w:fldCharType="begin"/>
      </w:r>
      <w:r w:rsidR="00F808CD">
        <w:instrText xml:space="preserve"> XE "</w:instrText>
      </w:r>
      <w:r w:rsidR="00F808CD" w:rsidRPr="000249AA">
        <w:instrText>entiteta</w:instrText>
      </w:r>
      <w:r w:rsidR="00F808CD">
        <w:instrText xml:space="preserve">" </w:instrText>
      </w:r>
      <w:r w:rsidR="00F808CD">
        <w:fldChar w:fldCharType="end"/>
      </w:r>
      <w:r w:rsidR="001F483C">
        <w:t>, 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1F483C">
        <w:t>, relacija</w:t>
      </w:r>
      <w:r w:rsidR="000C6B69">
        <w:fldChar w:fldCharType="begin"/>
      </w:r>
      <w:r w:rsidR="000C6B69">
        <w:instrText xml:space="preserve"> XE "</w:instrText>
      </w:r>
      <w:r w:rsidR="000C6B69" w:rsidRPr="004A1C48">
        <w:instrText>relacija</w:instrText>
      </w:r>
      <w:r w:rsidR="000C6B69">
        <w:instrText xml:space="preserve">" </w:instrText>
      </w:r>
      <w:r w:rsidR="000C6B69">
        <w:fldChar w:fldCharType="end"/>
      </w:r>
      <w:r w:rsidR="001F483C">
        <w:t xml:space="preserve"> ali povezava, tip entitete.</w:t>
      </w:r>
      <w:r w:rsidR="00E01BA0">
        <w:t xml:space="preserve"> Entiteto sestavlja tip entitete</w:t>
      </w:r>
      <w:r w:rsidR="00B2663C">
        <w:t xml:space="preserve"> in</w:t>
      </w:r>
      <w:r w:rsidR="00E01BA0">
        <w:t xml:space="preserve"> atributi</w:t>
      </w:r>
      <w:r w:rsidR="00C40050">
        <w:t xml:space="preserve">, pri čemer </w:t>
      </w:r>
      <w:r w:rsidR="00B2663C">
        <w:t xml:space="preserve">posamezen </w:t>
      </w:r>
      <w:r w:rsidR="00C40050">
        <w:t>atribut priredi tipu entitete množico pripadajočih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C40050">
        <w:t xml:space="preserve"> atributa.</w:t>
      </w:r>
      <w:r w:rsidR="00D90162">
        <w:t xml:space="preserve"> </w:t>
      </w:r>
      <w:r w:rsidR="000F077C">
        <w:t>Entitete predstavimo s pravokotnikom, v katerem so atributi</w:t>
      </w:r>
      <w:r w:rsidR="009756B8">
        <w:t xml:space="preserve"> in njihove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9756B8">
        <w:t>. Med seboj so entitete povezane z relacijami glede na števnost.</w:t>
      </w:r>
      <w:sdt>
        <w:sdtPr>
          <w:id w:val="-1261748465"/>
          <w:citation/>
        </w:sdtPr>
        <w:sdtContent>
          <w:r w:rsidR="00A77945">
            <w:fldChar w:fldCharType="begin"/>
          </w:r>
          <w:r w:rsidR="00A77945">
            <w:instrText xml:space="preserve"> CITATION Zor23 \l 1060 </w:instrText>
          </w:r>
          <w:r w:rsidR="00A77945">
            <w:fldChar w:fldCharType="separate"/>
          </w:r>
          <w:r w:rsidR="009D7DFB">
            <w:rPr>
              <w:noProof/>
            </w:rPr>
            <w:t xml:space="preserve"> (2)</w:t>
          </w:r>
          <w:r w:rsidR="00A77945">
            <w:fldChar w:fldCharType="end"/>
          </w:r>
        </w:sdtContent>
      </w:sdt>
      <w:r w:rsidR="009756B8">
        <w:t xml:space="preserve"> </w:t>
      </w:r>
    </w:p>
    <w:p w14:paraId="0CD0D331" w14:textId="06D37B4F" w:rsidR="00185C9F" w:rsidRDefault="00EA2F06" w:rsidP="006805B6">
      <w:pPr>
        <w:spacing w:line="360" w:lineRule="auto"/>
        <w:jc w:val="both"/>
      </w:pPr>
      <w:r>
        <w:t>Za aplikacijo, ki hrani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>
        <w:t xml:space="preserve"> o uporabnikih, naročilih in ostalih informacijah podjetja, potrebujemo dobro strukturirano podatkovno bazo, zato ustvarimo ER model</w:t>
      </w:r>
      <w:r w:rsidR="00504942">
        <w:fldChar w:fldCharType="begin"/>
      </w:r>
      <w:r w:rsidR="00504942">
        <w:instrText xml:space="preserve"> XE "</w:instrText>
      </w:r>
      <w:r w:rsidR="00504942" w:rsidRPr="00787CC4">
        <w:instrText>model</w:instrText>
      </w:r>
      <w:r w:rsidR="00504942">
        <w:instrText xml:space="preserve">" </w:instrText>
      </w:r>
      <w:r w:rsidR="00504942">
        <w:fldChar w:fldCharType="end"/>
      </w:r>
      <w:r w:rsidR="00C615D8">
        <w:t xml:space="preserve"> po standardnem postopku. Najprej opredelimo entitete</w:t>
      </w:r>
      <w:r w:rsidR="00A025A3">
        <w:t xml:space="preserve"> in določimo primarne ključe</w:t>
      </w:r>
      <w:r w:rsidR="00F808CD">
        <w:fldChar w:fldCharType="begin"/>
      </w:r>
      <w:r w:rsidR="00F808CD">
        <w:instrText xml:space="preserve"> XE "</w:instrText>
      </w:r>
      <w:r w:rsidR="00F808CD" w:rsidRPr="003520B9">
        <w:instrText>primarne ključe</w:instrText>
      </w:r>
      <w:r w:rsidR="00F808CD">
        <w:instrText xml:space="preserve">" </w:instrText>
      </w:r>
      <w:r w:rsidR="00F808CD">
        <w:fldChar w:fldCharType="end"/>
      </w:r>
      <w:r w:rsidR="00C615D8">
        <w:t>. Ker vemo, da bomo imeli v aplikaciji sistem</w:t>
      </w:r>
      <w:r w:rsidR="00335CF6">
        <w:fldChar w:fldCharType="begin"/>
      </w:r>
      <w:r w:rsidR="00335CF6">
        <w:instrText xml:space="preserve"> XE "</w:instrText>
      </w:r>
      <w:r w:rsidR="00335CF6" w:rsidRPr="00E920FE">
        <w:instrText>sistem</w:instrText>
      </w:r>
      <w:r w:rsidR="00335CF6">
        <w:instrText xml:space="preserve">" </w:instrText>
      </w:r>
      <w:r w:rsidR="00335CF6">
        <w:fldChar w:fldCharType="end"/>
      </w:r>
      <w:r w:rsidR="00C615D8">
        <w:t xml:space="preserve"> za uporabniške račune, bomo potrebovali entiteto, ki jo poimenujmo </w:t>
      </w:r>
      <w:r w:rsidR="00C615D8" w:rsidRPr="00B807FB">
        <w:rPr>
          <w:i/>
          <w:iCs/>
        </w:rPr>
        <w:t>Uporabniki</w:t>
      </w:r>
      <w:r w:rsidR="00E073A6" w:rsidRPr="00E073A6">
        <w:t xml:space="preserve">, </w:t>
      </w:r>
      <w:r w:rsidR="00E073A6">
        <w:t>za primarni ključ</w:t>
      </w:r>
      <w:r w:rsidR="00F808CD">
        <w:fldChar w:fldCharType="begin"/>
      </w:r>
      <w:r w:rsidR="00F808CD">
        <w:instrText xml:space="preserve"> XE "</w:instrText>
      </w:r>
      <w:r w:rsidR="00F808CD" w:rsidRPr="00A95B98">
        <w:instrText>primarni ključ</w:instrText>
      </w:r>
      <w:r w:rsidR="00F808CD">
        <w:instrText xml:space="preserve">" </w:instrText>
      </w:r>
      <w:r w:rsidR="00F808CD">
        <w:fldChar w:fldCharType="end"/>
      </w:r>
      <w:r w:rsidR="00E073A6">
        <w:t xml:space="preserve"> bomo nastavili samo uporabniško ime</w:t>
      </w:r>
      <w:r w:rsidR="00F808CD">
        <w:fldChar w:fldCharType="begin"/>
      </w:r>
      <w:r w:rsidR="00F808CD">
        <w:instrText xml:space="preserve"> XE "</w:instrText>
      </w:r>
      <w:r w:rsidR="00F808CD" w:rsidRPr="00A313B2">
        <w:instrText>uporabniško ime</w:instrText>
      </w:r>
      <w:r w:rsidR="00F808CD">
        <w:instrText xml:space="preserve">" </w:instrText>
      </w:r>
      <w:r w:rsidR="00F808CD">
        <w:fldChar w:fldCharType="end"/>
      </w:r>
      <w:r w:rsidR="00E073A6">
        <w:t>, saj se morajo ta razlikovati</w:t>
      </w:r>
      <w:r w:rsidR="00C615D8">
        <w:t>. O strankah in zaposlenih bomo shranjevali podrobnejše informacije</w:t>
      </w:r>
      <w:r w:rsidR="00F808CD">
        <w:fldChar w:fldCharType="begin"/>
      </w:r>
      <w:r w:rsidR="00F808CD">
        <w:instrText xml:space="preserve"> XE "</w:instrText>
      </w:r>
      <w:r w:rsidR="00F808CD" w:rsidRPr="005E41DC">
        <w:instrText>informacije</w:instrText>
      </w:r>
      <w:r w:rsidR="00F808CD">
        <w:instrText xml:space="preserve">" </w:instrText>
      </w:r>
      <w:r w:rsidR="00F808CD">
        <w:fldChar w:fldCharType="end"/>
      </w:r>
      <w:r w:rsidR="00C615D8">
        <w:t>, za</w:t>
      </w:r>
      <w:r w:rsidR="005A7D67">
        <w:t xml:space="preserve"> </w:t>
      </w:r>
      <w:r w:rsidR="00C615D8">
        <w:t xml:space="preserve">to bomo naredili entiteto </w:t>
      </w:r>
      <w:r w:rsidR="00C615D8" w:rsidRPr="00EE3187">
        <w:rPr>
          <w:i/>
          <w:iCs/>
        </w:rPr>
        <w:t>Stranke_in_zaposleni</w:t>
      </w:r>
      <w:r w:rsidR="00E073A6">
        <w:t xml:space="preserve">, s primarnim ključem </w:t>
      </w:r>
      <w:r w:rsidR="00E073A6" w:rsidRPr="00E073A6">
        <w:rPr>
          <w:i/>
          <w:iCs/>
        </w:rPr>
        <w:t>ID</w:t>
      </w:r>
      <w:r w:rsidR="00601F76">
        <w:rPr>
          <w:i/>
          <w:iCs/>
        </w:rPr>
        <w:fldChar w:fldCharType="begin"/>
      </w:r>
      <w:r w:rsidR="00601F76">
        <w:instrText xml:space="preserve"> XE "</w:instrText>
      </w:r>
      <w:r w:rsidR="00601F76" w:rsidRPr="00002EE2">
        <w:instrText>ID</w:instrText>
      </w:r>
      <w:r w:rsidR="00601F76">
        <w:instrText xml:space="preserve">" </w:instrText>
      </w:r>
      <w:r w:rsidR="00601F76">
        <w:rPr>
          <w:i/>
          <w:iCs/>
        </w:rPr>
        <w:fldChar w:fldCharType="end"/>
      </w:r>
      <w:r w:rsidR="00B807FB">
        <w:t xml:space="preserve">. </w:t>
      </w:r>
      <w:r w:rsidR="002942CC">
        <w:t xml:space="preserve">Stranka bo lahko v spletni </w:t>
      </w:r>
      <w:r w:rsidR="002942CC">
        <w:lastRenderedPageBreak/>
        <w:t xml:space="preserve">trgovini naročala izdelke. Tako bomo ustvarili entitete </w:t>
      </w:r>
      <w:r w:rsidR="002942CC" w:rsidRPr="004B4578">
        <w:rPr>
          <w:i/>
          <w:iCs/>
        </w:rPr>
        <w:t>Narocila</w:t>
      </w:r>
      <w:r w:rsidR="002942CC">
        <w:t xml:space="preserve">, </w:t>
      </w:r>
      <w:r w:rsidR="002942CC" w:rsidRPr="004B4578">
        <w:rPr>
          <w:i/>
          <w:iCs/>
        </w:rPr>
        <w:t xml:space="preserve">Izdelki_pri_narocilu </w:t>
      </w:r>
      <w:r w:rsidR="002942CC">
        <w:t xml:space="preserve">in </w:t>
      </w:r>
      <w:r w:rsidR="002942CC" w:rsidRPr="004B4578">
        <w:rPr>
          <w:i/>
          <w:iCs/>
        </w:rPr>
        <w:t>Izdelki</w:t>
      </w:r>
      <w:r w:rsidR="002942CC">
        <w:t xml:space="preserve">. Entiteta </w:t>
      </w:r>
      <w:r w:rsidR="002942CC" w:rsidRPr="004B4578">
        <w:rPr>
          <w:i/>
          <w:iCs/>
        </w:rPr>
        <w:t>Narocila</w:t>
      </w:r>
      <w:r w:rsidR="002942CC">
        <w:t xml:space="preserve"> ima primarni ključ </w:t>
      </w:r>
      <w:r w:rsidR="002942CC" w:rsidRPr="004B4578">
        <w:rPr>
          <w:i/>
          <w:iCs/>
        </w:rPr>
        <w:t>ID_narocila</w:t>
      </w:r>
      <w:r w:rsidR="002942CC">
        <w:t xml:space="preserve">, </w:t>
      </w:r>
      <w:r w:rsidR="002942CC" w:rsidRPr="004B4578">
        <w:rPr>
          <w:i/>
          <w:iCs/>
        </w:rPr>
        <w:t>Izdelki</w:t>
      </w:r>
      <w:r w:rsidR="002942CC">
        <w:t xml:space="preserve"> pa </w:t>
      </w:r>
      <w:r w:rsidR="002942CC" w:rsidRPr="004B4578">
        <w:rPr>
          <w:i/>
          <w:iCs/>
        </w:rPr>
        <w:t>ID_izdelka</w:t>
      </w:r>
      <w:r w:rsidR="002942CC">
        <w:t xml:space="preserve">. Entiteti </w:t>
      </w:r>
      <w:r w:rsidR="002942CC" w:rsidRPr="004B4578">
        <w:rPr>
          <w:i/>
          <w:iCs/>
        </w:rPr>
        <w:t>Izdelki_pri_narocilu</w:t>
      </w:r>
      <w:r w:rsidR="002942CC">
        <w:t xml:space="preserve"> nismo določili primarnega ključa, saj bo le povezovala posamezne izdelke z naročilom.</w:t>
      </w:r>
      <w:r w:rsidR="004B4578">
        <w:t xml:space="preserve"> Potrebujemo le še entiteto za račune, s primarnim ključem </w:t>
      </w:r>
      <w:r w:rsidR="004B4578" w:rsidRPr="001E2813">
        <w:rPr>
          <w:i/>
          <w:iCs/>
        </w:rPr>
        <w:t>ID_racuna</w:t>
      </w:r>
      <w:r w:rsidR="004B4578">
        <w:t>.</w:t>
      </w:r>
      <w:r w:rsidR="007C0D33">
        <w:t xml:space="preserve"> Opredelitev </w:t>
      </w:r>
      <w:r w:rsidR="00842417">
        <w:rPr>
          <w:noProof/>
        </w:rPr>
        <mc:AlternateContent>
          <mc:Choice Requires="wpg">
            <w:drawing>
              <wp:anchor distT="0" distB="0" distL="114300" distR="114300" simplePos="0" relativeHeight="251573248" behindDoc="0" locked="0" layoutInCell="1" allowOverlap="1" wp14:anchorId="01AD5A0A" wp14:editId="76844978">
                <wp:simplePos x="0" y="0"/>
                <wp:positionH relativeFrom="margin">
                  <wp:posOffset>1489710</wp:posOffset>
                </wp:positionH>
                <wp:positionV relativeFrom="paragraph">
                  <wp:posOffset>1273810</wp:posOffset>
                </wp:positionV>
                <wp:extent cx="2770505" cy="1560830"/>
                <wp:effectExtent l="0" t="0" r="0" b="1270"/>
                <wp:wrapTopAndBottom/>
                <wp:docPr id="12" name="Skupin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70505" cy="1560830"/>
                          <a:chOff x="-8626" y="0"/>
                          <a:chExt cx="2770876" cy="1561380"/>
                        </a:xfrm>
                      </wpg:grpSpPr>
                      <wps:wsp>
                        <wps:cNvPr id="7" name="Polje z besedilom 7"/>
                        <wps:cNvSpPr txBox="1"/>
                        <wps:spPr>
                          <a:xfrm>
                            <a:off x="0" y="0"/>
                            <a:ext cx="2762250" cy="1295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072674" w14:textId="4FC64AFF" w:rsidR="00EF315D" w:rsidRPr="003340B9" w:rsidRDefault="00EF315D" w:rsidP="00EF315D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UPORABNIKI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uporabnisko_ime*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  <w:p w14:paraId="6B3C83C8" w14:textId="0537E7C4" w:rsidR="00EF315D" w:rsidRPr="003340B9" w:rsidRDefault="00EF315D" w:rsidP="00EF315D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STRANKE_IN_ZAPOSLENI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ID*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  <w:p w14:paraId="78954CDD" w14:textId="4CC2F67C" w:rsidR="00EF315D" w:rsidRPr="003340B9" w:rsidRDefault="00EF315D" w:rsidP="00EF315D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NAROCILA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ID_narocila*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  <w:p w14:paraId="5DFA8956" w14:textId="6E76DA4C" w:rsidR="00EF315D" w:rsidRPr="003340B9" w:rsidRDefault="00EF315D" w:rsidP="00EF315D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IZDELKI_PRI_NAROCILU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()</w:t>
                              </w:r>
                            </w:p>
                            <w:p w14:paraId="2461467E" w14:textId="60A17AFC" w:rsidR="00EF315D" w:rsidRPr="003340B9" w:rsidRDefault="00EF315D" w:rsidP="00EF315D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IZDELKI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ID_izdelka*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  <w:p w14:paraId="0670758A" w14:textId="2DF80C9C" w:rsidR="00EF315D" w:rsidRPr="003340B9" w:rsidRDefault="00EF315D" w:rsidP="00EF315D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RACUNI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ID_racuna*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Polje z besedilom 9"/>
                        <wps:cNvSpPr txBox="1"/>
                        <wps:spPr>
                          <a:xfrm>
                            <a:off x="-8626" y="1349314"/>
                            <a:ext cx="2638425" cy="21206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F847D" w14:textId="4B5FBD02" w:rsidR="00443A24" w:rsidRPr="00693159" w:rsidRDefault="00443A24" w:rsidP="00443A24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50" w:name="_Ref132017092"/>
                              <w:bookmarkStart w:id="51" w:name="_Toc132753012"/>
                              <w:r>
                                <w:t xml:space="preserve">Prikaz </w:t>
                              </w:r>
                              <w:fldSimple w:instr=" SEQ Prikaz \* ARABIC ">
                                <w:r w:rsidR="008D7303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50"/>
                              <w:r>
                                <w:t>: Opredeljene entitete s primarnimi ključi</w:t>
                              </w:r>
                              <w:bookmarkEnd w:id="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AD5A0A" id="Skupina 12" o:spid="_x0000_s1051" style="position:absolute;left:0;text-align:left;margin-left:117.3pt;margin-top:100.3pt;width:218.15pt;height:122.9pt;z-index:251573248;mso-position-horizontal-relative:margin;mso-width-relative:margin;mso-height-relative:margin" coordorigin="-86" coordsize="27708,15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">
                <v:shape id="Polje z besedilom 7" o:spid="_x0000_s1052" type="#_x0000_t202" style="position:absolute;width:27622;height:12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<v:textbox>
                    <w:txbxContent>
                      <w:p w14:paraId="02072674" w14:textId="4FC64AFF" w:rsidR="00EF315D" w:rsidRPr="003340B9" w:rsidRDefault="00EF315D" w:rsidP="00EF315D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UPORABNIKI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uporabnisko_ime*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  <w:p w14:paraId="6B3C83C8" w14:textId="0537E7C4" w:rsidR="00EF315D" w:rsidRPr="003340B9" w:rsidRDefault="00EF315D" w:rsidP="00EF315D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STRANKE_IN_ZAPOSLENI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ID*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  <w:p w14:paraId="78954CDD" w14:textId="4CC2F67C" w:rsidR="00EF315D" w:rsidRPr="003340B9" w:rsidRDefault="00EF315D" w:rsidP="00EF315D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NAROCILA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ID_narocila*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  <w:p w14:paraId="5DFA8956" w14:textId="6E76DA4C" w:rsidR="00EF315D" w:rsidRPr="003340B9" w:rsidRDefault="00EF315D" w:rsidP="00EF315D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IZDELKI_PRI_NAROCILU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()</w:t>
                        </w:r>
                      </w:p>
                      <w:p w14:paraId="2461467E" w14:textId="60A17AFC" w:rsidR="00EF315D" w:rsidRPr="003340B9" w:rsidRDefault="00EF315D" w:rsidP="00EF315D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IZDELKI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ID_izdelka*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  <w:p w14:paraId="0670758A" w14:textId="2DF80C9C" w:rsidR="00EF315D" w:rsidRPr="003340B9" w:rsidRDefault="00EF315D" w:rsidP="00EF315D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RACUNI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ID_racuna*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</w:txbxContent>
                  </v:textbox>
                </v:shape>
                <v:shape id="Polje z besedilom 9" o:spid="_x0000_s1053" type="#_x0000_t202" style="position:absolute;left:-86;top:13493;width:26383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696F847D" w14:textId="4B5FBD02" w:rsidR="00443A24" w:rsidRPr="00693159" w:rsidRDefault="00443A24" w:rsidP="00443A24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52" w:name="_Ref132017092"/>
                        <w:bookmarkStart w:id="53" w:name="_Toc132753012"/>
                        <w:r>
                          <w:t xml:space="preserve">Prikaz </w:t>
                        </w:r>
                        <w:fldSimple w:instr=" SEQ Prikaz \* ARABIC ">
                          <w:r w:rsidR="008D7303">
                            <w:rPr>
                              <w:noProof/>
                            </w:rPr>
                            <w:t>1</w:t>
                          </w:r>
                        </w:fldSimple>
                        <w:bookmarkEnd w:id="52"/>
                        <w:r>
                          <w:t>: Opredeljene entitete s primarnimi ključi</w:t>
                        </w:r>
                        <w:bookmarkEnd w:id="5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C0D33">
        <w:t xml:space="preserve">entitet vidimo na </w:t>
      </w:r>
      <w:r w:rsidR="00443A24">
        <w:fldChar w:fldCharType="begin"/>
      </w:r>
      <w:r w:rsidR="00443A24">
        <w:instrText xml:space="preserve"> REF _Ref132017092 \h </w:instrText>
      </w:r>
      <w:r w:rsidR="00443A24">
        <w:fldChar w:fldCharType="separate"/>
      </w:r>
      <w:r w:rsidR="008D7303">
        <w:t xml:space="preserve">Prikaz </w:t>
      </w:r>
      <w:r w:rsidR="008D7303">
        <w:rPr>
          <w:noProof/>
        </w:rPr>
        <w:t>1</w:t>
      </w:r>
      <w:r w:rsidR="00443A24">
        <w:fldChar w:fldCharType="end"/>
      </w:r>
      <w:r w:rsidR="00443A24">
        <w:t>.</w:t>
      </w:r>
    </w:p>
    <w:p w14:paraId="36C8C848" w14:textId="61779A42" w:rsidR="000F077C" w:rsidRDefault="00842417" w:rsidP="006805B6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79392" behindDoc="0" locked="0" layoutInCell="1" allowOverlap="1" wp14:anchorId="178F0A17" wp14:editId="4C0373FC">
                <wp:simplePos x="0" y="0"/>
                <wp:positionH relativeFrom="margin">
                  <wp:align>right</wp:align>
                </wp:positionH>
                <wp:positionV relativeFrom="paragraph">
                  <wp:posOffset>4964550</wp:posOffset>
                </wp:positionV>
                <wp:extent cx="5762625" cy="2501265"/>
                <wp:effectExtent l="0" t="0" r="0" b="0"/>
                <wp:wrapTopAndBottom/>
                <wp:docPr id="18" name="Skupina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2501265"/>
                          <a:chOff x="0" y="0"/>
                          <a:chExt cx="5762625" cy="2501661"/>
                        </a:xfrm>
                      </wpg:grpSpPr>
                      <wps:wsp>
                        <wps:cNvPr id="14" name="Polje z besedilom 14"/>
                        <wps:cNvSpPr txBox="1"/>
                        <wps:spPr>
                          <a:xfrm>
                            <a:off x="0" y="0"/>
                            <a:ext cx="5762625" cy="22193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2EA826" w14:textId="30311998" w:rsidR="002164B9" w:rsidRPr="003340B9" w:rsidRDefault="002164B9" w:rsidP="002164B9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UPORABNIKI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uporabnisko_ime*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geslo, vloga, omogocen)</w:t>
                              </w:r>
                            </w:p>
                            <w:p w14:paraId="4BF5A5B3" w14:textId="00E304F3" w:rsidR="002164B9" w:rsidRPr="003340B9" w:rsidRDefault="002164B9" w:rsidP="002164B9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STRANKE_IN_ZAPOSLENI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ID*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, 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uporabnisko_ime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elektronski_naslov, ime, priimek, ulica_in_hisna_stevilka, kraj, postna_stevilka, telefonska_stevilka, podjetje, oddelek, placa)</w:t>
                              </w:r>
                            </w:p>
                            <w:p w14:paraId="29E2B373" w14:textId="6AFBEBE6" w:rsidR="002164B9" w:rsidRPr="003340B9" w:rsidRDefault="002164B9" w:rsidP="002164B9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NAROCILA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ID_narocila*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, datum, 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ID_stranke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opravljeno, imeStranke, priimekStranke, naslovDostave, postnina)</w:t>
                              </w:r>
                            </w:p>
                            <w:p w14:paraId="790AFA12" w14:textId="220C91CD" w:rsidR="002164B9" w:rsidRPr="003340B9" w:rsidRDefault="002164B9" w:rsidP="002164B9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IZDELKI_PRI_NAROCILU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ID_narocila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, 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ID_izdelka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kolicina, cena)</w:t>
                              </w:r>
                            </w:p>
                            <w:p w14:paraId="352886B1" w14:textId="23E17BCF" w:rsidR="002164B9" w:rsidRPr="003340B9" w:rsidRDefault="002164B9" w:rsidP="002164B9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IZDELKI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ID_izdelka*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, ime, </w:t>
                              </w:r>
                              <w:r w:rsidR="00CB37FC" w:rsidRPr="003340B9">
                                <w:rPr>
                                  <w:rFonts w:ascii="Consolas" w:hAnsi="Consolas"/>
                                </w:rPr>
                                <w:t>kategorija, cena_za_kos, kosov_na_voljo, kratek_opis, informacije, popust, slika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  <w:p w14:paraId="6EC3FB68" w14:textId="641BBFF2" w:rsidR="002164B9" w:rsidRPr="003340B9" w:rsidRDefault="002164B9" w:rsidP="002164B9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RACUNI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ID_racuna*</w:t>
                              </w:r>
                              <w:r w:rsidR="00CB37FC" w:rsidRPr="003340B9">
                                <w:rPr>
                                  <w:rFonts w:ascii="Consolas" w:hAnsi="Consolas"/>
                                </w:rPr>
                                <w:t xml:space="preserve">, </w:t>
                              </w:r>
                              <w:r w:rsidR="00CB37FC"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ID_narocila</w:t>
                              </w:r>
                              <w:r w:rsidR="00CB37FC" w:rsidRPr="003340B9">
                                <w:rPr>
                                  <w:rFonts w:ascii="Consolas" w:hAnsi="Consolas"/>
                                </w:rPr>
                                <w:t>, kupec, za_placilo, datumIzdaje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Polje z besedilom 16"/>
                        <wps:cNvSpPr txBox="1"/>
                        <wps:spPr>
                          <a:xfrm>
                            <a:off x="0" y="2266951"/>
                            <a:ext cx="5514975" cy="234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960799" w14:textId="67E7C957" w:rsidR="00CB37FC" w:rsidRPr="00C12FB7" w:rsidRDefault="00CB37FC" w:rsidP="00CB37FC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54" w:name="_Ref132019372"/>
                              <w:bookmarkStart w:id="55" w:name="_Toc132753013"/>
                              <w:r>
                                <w:t xml:space="preserve">Prikaz </w:t>
                              </w:r>
                              <w:fldSimple w:instr=" SEQ Prikaz \* ARABIC ">
                                <w:r w:rsidR="008D7303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54"/>
                              <w:r>
                                <w:t>: Opredeljene entitete z atributi</w:t>
                              </w:r>
                              <w:bookmarkEnd w:id="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8F0A17" id="Skupina 18" o:spid="_x0000_s1054" style="position:absolute;left:0;text-align:left;margin-left:402.55pt;margin-top:390.9pt;width:453.75pt;height:196.95pt;z-index:251579392;mso-position-horizontal:right;mso-position-horizontal-relative:margin;mso-height-relative:margin" coordsize="57626,25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">
                <v:shape id="Polje z besedilom 14" o:spid="_x0000_s1055" type="#_x0000_t202" style="position:absolute;width:57626;height:22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" filled="f" stroked="f" strokeweight=".5pt">
                  <v:textbox>
                    <w:txbxContent>
                      <w:p w14:paraId="4F2EA826" w14:textId="30311998" w:rsidR="002164B9" w:rsidRPr="003340B9" w:rsidRDefault="002164B9" w:rsidP="002164B9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UPORABNIKI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uporabnisko_ime*</w:t>
                        </w:r>
                        <w:r w:rsidRPr="003340B9">
                          <w:rPr>
                            <w:rFonts w:ascii="Consolas" w:hAnsi="Consolas"/>
                          </w:rPr>
                          <w:t>, geslo, vloga, omogocen)</w:t>
                        </w:r>
                      </w:p>
                      <w:p w14:paraId="4BF5A5B3" w14:textId="00E304F3" w:rsidR="002164B9" w:rsidRPr="003340B9" w:rsidRDefault="002164B9" w:rsidP="002164B9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STRANKE_IN_ZAPOSLENI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ID*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, 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uporabnisko_ime</w:t>
                        </w:r>
                        <w:r w:rsidRPr="003340B9">
                          <w:rPr>
                            <w:rFonts w:ascii="Consolas" w:hAnsi="Consolas"/>
                          </w:rPr>
                          <w:t>, elektronski_naslov, ime, priimek, ulica_in_hisna_stevilka, kraj, postna_stevilka, telefonska_stevilka, podjetje, oddelek, placa)</w:t>
                        </w:r>
                      </w:p>
                      <w:p w14:paraId="29E2B373" w14:textId="6AFBEBE6" w:rsidR="002164B9" w:rsidRPr="003340B9" w:rsidRDefault="002164B9" w:rsidP="002164B9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NAROCILA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ID_narocila*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, datum, 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ID_stranke</w:t>
                        </w:r>
                        <w:r w:rsidRPr="003340B9">
                          <w:rPr>
                            <w:rFonts w:ascii="Consolas" w:hAnsi="Consolas"/>
                          </w:rPr>
                          <w:t>, opravljeno, imeStranke, priimekStranke, naslovDostave, postnina)</w:t>
                        </w:r>
                      </w:p>
                      <w:p w14:paraId="790AFA12" w14:textId="220C91CD" w:rsidR="002164B9" w:rsidRPr="003340B9" w:rsidRDefault="002164B9" w:rsidP="002164B9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IZDELKI_PRI_NAROCILU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ID_narocila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, 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ID_izdelka</w:t>
                        </w:r>
                        <w:r w:rsidRPr="003340B9">
                          <w:rPr>
                            <w:rFonts w:ascii="Consolas" w:hAnsi="Consolas"/>
                          </w:rPr>
                          <w:t>, kolicina, cena)</w:t>
                        </w:r>
                      </w:p>
                      <w:p w14:paraId="352886B1" w14:textId="23E17BCF" w:rsidR="002164B9" w:rsidRPr="003340B9" w:rsidRDefault="002164B9" w:rsidP="002164B9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IZDELKI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ID_izdelka*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, ime, </w:t>
                        </w:r>
                        <w:r w:rsidR="00CB37FC" w:rsidRPr="003340B9">
                          <w:rPr>
                            <w:rFonts w:ascii="Consolas" w:hAnsi="Consolas"/>
                          </w:rPr>
                          <w:t>kategorija, cena_za_kos, kosov_na_voljo, kratek_opis, informacije, popust, slika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  <w:p w14:paraId="6EC3FB68" w14:textId="641BBFF2" w:rsidR="002164B9" w:rsidRPr="003340B9" w:rsidRDefault="002164B9" w:rsidP="002164B9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RACUNI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ID_racuna*</w:t>
                        </w:r>
                        <w:r w:rsidR="00CB37FC" w:rsidRPr="003340B9">
                          <w:rPr>
                            <w:rFonts w:ascii="Consolas" w:hAnsi="Consolas"/>
                          </w:rPr>
                          <w:t xml:space="preserve">, </w:t>
                        </w:r>
                        <w:r w:rsidR="00CB37FC" w:rsidRPr="003340B9">
                          <w:rPr>
                            <w:rFonts w:ascii="Consolas" w:hAnsi="Consolas"/>
                            <w:u w:val="single"/>
                          </w:rPr>
                          <w:t>ID_narocila</w:t>
                        </w:r>
                        <w:r w:rsidR="00CB37FC" w:rsidRPr="003340B9">
                          <w:rPr>
                            <w:rFonts w:ascii="Consolas" w:hAnsi="Consolas"/>
                          </w:rPr>
                          <w:t>, kupec, za_placilo, datumIzdaje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</w:txbxContent>
                  </v:textbox>
                </v:shape>
                <v:shape id="Polje z besedilom 16" o:spid="_x0000_s1056" type="#_x0000_t202" style="position:absolute;top:22669;width:55149;height:2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37960799" w14:textId="67E7C957" w:rsidR="00CB37FC" w:rsidRPr="00C12FB7" w:rsidRDefault="00CB37FC" w:rsidP="00CB37FC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56" w:name="_Ref132019372"/>
                        <w:bookmarkStart w:id="57" w:name="_Toc132753013"/>
                        <w:r>
                          <w:t xml:space="preserve">Prikaz </w:t>
                        </w:r>
                        <w:fldSimple w:instr=" SEQ Prikaz \* ARABIC ">
                          <w:r w:rsidR="008D7303">
                            <w:rPr>
                              <w:noProof/>
                            </w:rPr>
                            <w:t>2</w:t>
                          </w:r>
                        </w:fldSimple>
                        <w:bookmarkEnd w:id="56"/>
                        <w:r>
                          <w:t>: Opredeljene entitete z atributi</w:t>
                        </w:r>
                        <w:bookmarkEnd w:id="5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D35E9">
        <w:t>Naslednji korak je opredelitev atributov entitetam.</w:t>
      </w:r>
      <w:r w:rsidR="008E082E">
        <w:t xml:space="preserve"> Entiteta </w:t>
      </w:r>
      <w:r w:rsidR="008E082E" w:rsidRPr="008E082E">
        <w:rPr>
          <w:i/>
          <w:iCs/>
        </w:rPr>
        <w:t>Uporabnik</w:t>
      </w:r>
      <w:r w:rsidR="008E082E">
        <w:t xml:space="preserve"> bo shranjevala uporabniško ime</w:t>
      </w:r>
      <w:r w:rsidR="00F808CD">
        <w:fldChar w:fldCharType="begin"/>
      </w:r>
      <w:r w:rsidR="00F808CD">
        <w:instrText xml:space="preserve"> XE "</w:instrText>
      </w:r>
      <w:r w:rsidR="00F808CD" w:rsidRPr="00A313B2">
        <w:instrText>uporabniško ime</w:instrText>
      </w:r>
      <w:r w:rsidR="00F808CD">
        <w:instrText xml:space="preserve">" </w:instrText>
      </w:r>
      <w:r w:rsidR="00F808CD">
        <w:fldChar w:fldCharType="end"/>
      </w:r>
      <w:r w:rsidR="008E082E">
        <w:t>, geslo</w:t>
      </w:r>
      <w:r w:rsidR="000C6B69">
        <w:fldChar w:fldCharType="begin"/>
      </w:r>
      <w:r w:rsidR="000C6B69">
        <w:instrText xml:space="preserve"> XE "</w:instrText>
      </w:r>
      <w:r w:rsidR="000C6B69" w:rsidRPr="00BB4AD4">
        <w:instrText>geslo</w:instrText>
      </w:r>
      <w:r w:rsidR="000C6B69">
        <w:instrText xml:space="preserve">" </w:instrText>
      </w:r>
      <w:r w:rsidR="000C6B69">
        <w:fldChar w:fldCharType="end"/>
      </w:r>
      <w:r w:rsidR="008E082E">
        <w:t>, vlogo</w:t>
      </w:r>
      <w:r w:rsidR="000C6B69">
        <w:fldChar w:fldCharType="begin"/>
      </w:r>
      <w:r w:rsidR="000C6B69">
        <w:instrText xml:space="preserve"> XE "</w:instrText>
      </w:r>
      <w:r w:rsidR="000C6B69" w:rsidRPr="00683E4B">
        <w:instrText>vlogo</w:instrText>
      </w:r>
      <w:r w:rsidR="000C6B69">
        <w:instrText xml:space="preserve">" </w:instrText>
      </w:r>
      <w:r w:rsidR="000C6B69">
        <w:fldChar w:fldCharType="end"/>
      </w:r>
      <w:r w:rsidR="008E082E">
        <w:t xml:space="preserve"> in logično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8E082E">
        <w:t xml:space="preserve"> omogočen.</w:t>
      </w:r>
      <w:r w:rsidR="00544E99">
        <w:t xml:space="preserve"> Za </w:t>
      </w:r>
      <w:r w:rsidR="00544E99" w:rsidRPr="00CC2764">
        <w:rPr>
          <w:i/>
          <w:iCs/>
        </w:rPr>
        <w:t>Stranke_in_zaposleni</w:t>
      </w:r>
      <w:r w:rsidR="00544E99">
        <w:t xml:space="preserve"> določimo atribute </w:t>
      </w:r>
      <w:r w:rsidR="004D2A7F" w:rsidRPr="00BC7E8C">
        <w:rPr>
          <w:i/>
          <w:iCs/>
        </w:rPr>
        <w:t>ID</w:t>
      </w:r>
      <w:r w:rsidR="00601F76">
        <w:rPr>
          <w:i/>
          <w:iCs/>
        </w:rPr>
        <w:fldChar w:fldCharType="begin"/>
      </w:r>
      <w:r w:rsidR="00601F76">
        <w:instrText xml:space="preserve"> XE "</w:instrText>
      </w:r>
      <w:r w:rsidR="00601F76" w:rsidRPr="00002EE2">
        <w:instrText>ID</w:instrText>
      </w:r>
      <w:r w:rsidR="00601F76">
        <w:instrText xml:space="preserve">" </w:instrText>
      </w:r>
      <w:r w:rsidR="00601F76">
        <w:rPr>
          <w:i/>
          <w:iCs/>
        </w:rPr>
        <w:fldChar w:fldCharType="end"/>
      </w:r>
      <w:r w:rsidR="004D2A7F">
        <w:t xml:space="preserve">, </w:t>
      </w:r>
      <w:r w:rsidR="00544E99">
        <w:t>uporabniško ime, elektronski naslov</w:t>
      </w:r>
      <w:r w:rsidR="000C6B69">
        <w:fldChar w:fldCharType="begin"/>
      </w:r>
      <w:r w:rsidR="000C6B69">
        <w:instrText xml:space="preserve"> XE "</w:instrText>
      </w:r>
      <w:r w:rsidR="000C6B69" w:rsidRPr="00F33F44">
        <w:instrText>elektronski naslov</w:instrText>
      </w:r>
      <w:r w:rsidR="000C6B69">
        <w:instrText xml:space="preserve">" </w:instrText>
      </w:r>
      <w:r w:rsidR="000C6B69">
        <w:fldChar w:fldCharType="end"/>
      </w:r>
      <w:r w:rsidR="00544E99">
        <w:t>, ime, priimek, ulica in hišna številka, kraj, poštna številka, telefonska številka, podjetje, oddelek in plača.</w:t>
      </w:r>
      <w:r w:rsidR="00CC2764">
        <w:t xml:space="preserve"> Atribut uporabniško ime je tuji ključ</w:t>
      </w:r>
      <w:r w:rsidR="000C6B69">
        <w:fldChar w:fldCharType="begin"/>
      </w:r>
      <w:r w:rsidR="000C6B69">
        <w:instrText xml:space="preserve"> XE "</w:instrText>
      </w:r>
      <w:r w:rsidR="000C6B69" w:rsidRPr="00DD0990">
        <w:instrText>tuji ključ</w:instrText>
      </w:r>
      <w:r w:rsidR="000C6B69">
        <w:instrText xml:space="preserve">" </w:instrText>
      </w:r>
      <w:r w:rsidR="000C6B69">
        <w:fldChar w:fldCharType="end"/>
      </w:r>
      <w:r w:rsidR="00CC2764">
        <w:t xml:space="preserve">, ki se navezuje na uporabniško ime iz entitete </w:t>
      </w:r>
      <w:r w:rsidR="00CC2764" w:rsidRPr="00CC2764">
        <w:rPr>
          <w:i/>
          <w:iCs/>
        </w:rPr>
        <w:t>Uporabniki</w:t>
      </w:r>
      <w:r w:rsidR="00CC2764">
        <w:t>.</w:t>
      </w:r>
      <w:r w:rsidR="004D2A7F">
        <w:t xml:space="preserve"> Entiteta </w:t>
      </w:r>
      <w:r w:rsidR="004D2A7F" w:rsidRPr="000C6B69">
        <w:rPr>
          <w:i/>
          <w:iCs/>
        </w:rPr>
        <w:t>Narocila</w:t>
      </w:r>
      <w:r w:rsidR="004D2A7F">
        <w:t xml:space="preserve"> ima atribute</w:t>
      </w:r>
      <w:r w:rsidR="00BC7E8C">
        <w:t xml:space="preserve"> </w:t>
      </w:r>
      <w:r w:rsidR="00BC7E8C" w:rsidRPr="00BC7E8C">
        <w:rPr>
          <w:i/>
          <w:iCs/>
        </w:rPr>
        <w:t>ID_narocila</w:t>
      </w:r>
      <w:r w:rsidR="00BC7E8C">
        <w:t xml:space="preserve">, datum, </w:t>
      </w:r>
      <w:r w:rsidR="00BC7E8C" w:rsidRPr="00BC7E8C">
        <w:rPr>
          <w:i/>
          <w:iCs/>
        </w:rPr>
        <w:t>ID_stranke</w:t>
      </w:r>
      <w:r w:rsidR="00BC7E8C">
        <w:t>, logično vrednost opravljeno, ime stranke, priimek stranke, naslov dostave in poštnina.</w:t>
      </w:r>
      <w:r w:rsidR="0030213D">
        <w:t xml:space="preserve"> </w:t>
      </w:r>
      <w:r w:rsidR="0030213D" w:rsidRPr="0030213D">
        <w:rPr>
          <w:i/>
          <w:iCs/>
        </w:rPr>
        <w:t>ID_stranke</w:t>
      </w:r>
      <w:r w:rsidR="0030213D">
        <w:t xml:space="preserve"> je tuji ključ, ki se navezuje z atributom ID iz </w:t>
      </w:r>
      <w:r w:rsidR="0030213D" w:rsidRPr="0030213D">
        <w:rPr>
          <w:i/>
          <w:iCs/>
        </w:rPr>
        <w:t>Stranke_in_zaposleni</w:t>
      </w:r>
      <w:r w:rsidR="0030213D">
        <w:t>.</w:t>
      </w:r>
      <w:r w:rsidR="00417C6C">
        <w:t xml:space="preserve"> Entiteta </w:t>
      </w:r>
      <w:r w:rsidR="00417C6C" w:rsidRPr="00593B99">
        <w:rPr>
          <w:i/>
          <w:iCs/>
        </w:rPr>
        <w:t>Izdelki</w:t>
      </w:r>
      <w:r w:rsidR="00417C6C">
        <w:t xml:space="preserve"> ima </w:t>
      </w:r>
      <w:r w:rsidR="00417C6C" w:rsidRPr="00593B99">
        <w:rPr>
          <w:i/>
          <w:iCs/>
        </w:rPr>
        <w:t>ID_izdelka</w:t>
      </w:r>
      <w:r w:rsidR="00417C6C">
        <w:t>, ime, kategorijo, ceno za kos, kosov na voljo, kratek opis, informacije</w:t>
      </w:r>
      <w:r w:rsidR="00F808CD">
        <w:fldChar w:fldCharType="begin"/>
      </w:r>
      <w:r w:rsidR="00F808CD">
        <w:instrText xml:space="preserve"> XE "</w:instrText>
      </w:r>
      <w:r w:rsidR="00F808CD" w:rsidRPr="005E41DC">
        <w:instrText>informacije</w:instrText>
      </w:r>
      <w:r w:rsidR="00F808CD">
        <w:instrText xml:space="preserve">" </w:instrText>
      </w:r>
      <w:r w:rsidR="00F808CD">
        <w:fldChar w:fldCharType="end"/>
      </w:r>
      <w:r w:rsidR="00417C6C">
        <w:t>, popust in sliko</w:t>
      </w:r>
      <w:r w:rsidR="00E8544A">
        <w:fldChar w:fldCharType="begin"/>
      </w:r>
      <w:r w:rsidR="00E8544A">
        <w:instrText xml:space="preserve"> XE "</w:instrText>
      </w:r>
      <w:r w:rsidR="00E8544A" w:rsidRPr="00542FEE">
        <w:instrText>sliko</w:instrText>
      </w:r>
      <w:r w:rsidR="00E8544A">
        <w:instrText xml:space="preserve">" </w:instrText>
      </w:r>
      <w:r w:rsidR="00E8544A">
        <w:fldChar w:fldCharType="end"/>
      </w:r>
      <w:r w:rsidR="00417C6C">
        <w:t>.</w:t>
      </w:r>
      <w:r w:rsidR="00593B99">
        <w:t xml:space="preserve"> Entiteta </w:t>
      </w:r>
      <w:r w:rsidR="00593B99" w:rsidRPr="00593B99">
        <w:rPr>
          <w:i/>
          <w:iCs/>
        </w:rPr>
        <w:t>Racuni</w:t>
      </w:r>
      <w:r w:rsidR="00593B99">
        <w:t xml:space="preserve"> ima atribute </w:t>
      </w:r>
      <w:r w:rsidR="00593B99" w:rsidRPr="00593B99">
        <w:rPr>
          <w:i/>
          <w:iCs/>
        </w:rPr>
        <w:t>ID_racuna</w:t>
      </w:r>
      <w:r w:rsidR="00593B99">
        <w:t xml:space="preserve">, </w:t>
      </w:r>
      <w:r w:rsidR="00593B99" w:rsidRPr="00593B99">
        <w:rPr>
          <w:i/>
          <w:iCs/>
        </w:rPr>
        <w:t>ID_narocila</w:t>
      </w:r>
      <w:r w:rsidR="00593B99">
        <w:t xml:space="preserve">, kupca, </w:t>
      </w:r>
      <w:r w:rsidR="001844FA">
        <w:t xml:space="preserve">znesek </w:t>
      </w:r>
      <w:r w:rsidR="00593B99">
        <w:t>za plačilo in datum izdaje.</w:t>
      </w:r>
      <w:r w:rsidR="00F52289">
        <w:t xml:space="preserve"> Tukaj je tuji ključ </w:t>
      </w:r>
      <w:r w:rsidR="00F52289" w:rsidRPr="00F52289">
        <w:rPr>
          <w:i/>
          <w:iCs/>
        </w:rPr>
        <w:t>ID_narocila</w:t>
      </w:r>
      <w:r w:rsidR="00F52289">
        <w:t xml:space="preserve">, ki se navezuje na </w:t>
      </w:r>
      <w:r w:rsidR="00772BDF" w:rsidRPr="00772BDF">
        <w:rPr>
          <w:i/>
          <w:iCs/>
        </w:rPr>
        <w:t>ID_narocila</w:t>
      </w:r>
      <w:r w:rsidR="00772BDF">
        <w:t xml:space="preserve"> iz </w:t>
      </w:r>
      <w:r w:rsidR="00772BDF" w:rsidRPr="00772BDF">
        <w:rPr>
          <w:i/>
          <w:iCs/>
        </w:rPr>
        <w:t>Narocila</w:t>
      </w:r>
      <w:r w:rsidR="00772BDF">
        <w:t>.</w:t>
      </w:r>
      <w:r w:rsidR="00F52289">
        <w:t xml:space="preserve"> Ostala je le še entiteta</w:t>
      </w:r>
      <w:r w:rsidR="00F808CD">
        <w:fldChar w:fldCharType="begin"/>
      </w:r>
      <w:r w:rsidR="00F808CD">
        <w:instrText xml:space="preserve"> XE "</w:instrText>
      </w:r>
      <w:r w:rsidR="00F808CD" w:rsidRPr="000249AA">
        <w:instrText>entiteta</w:instrText>
      </w:r>
      <w:r w:rsidR="00F808CD">
        <w:instrText xml:space="preserve">" </w:instrText>
      </w:r>
      <w:r w:rsidR="00F808CD">
        <w:fldChar w:fldCharType="end"/>
      </w:r>
      <w:r w:rsidR="00F52289">
        <w:t xml:space="preserve"> </w:t>
      </w:r>
      <w:r w:rsidR="00F52289" w:rsidRPr="00772BDF">
        <w:rPr>
          <w:i/>
          <w:iCs/>
        </w:rPr>
        <w:t>Izdelki_pri_naročilu</w:t>
      </w:r>
      <w:r w:rsidR="00BC3B62">
        <w:t xml:space="preserve">, ki ima dva tuja ključa: </w:t>
      </w:r>
      <w:r w:rsidR="00BC3B62" w:rsidRPr="00BC3B62">
        <w:rPr>
          <w:i/>
          <w:iCs/>
        </w:rPr>
        <w:t>ID_narocila</w:t>
      </w:r>
      <w:r w:rsidR="00BC3B62">
        <w:t xml:space="preserve"> in </w:t>
      </w:r>
      <w:r w:rsidR="00BC3B62" w:rsidRPr="00BC3B62">
        <w:rPr>
          <w:i/>
          <w:iCs/>
        </w:rPr>
        <w:t>ID_izdelka</w:t>
      </w:r>
      <w:r w:rsidR="00BC3B62">
        <w:t>, ter atributa količina in cena.</w:t>
      </w:r>
      <w:r w:rsidR="005A2757">
        <w:t xml:space="preserve"> </w:t>
      </w:r>
      <w:r w:rsidR="00F624E6">
        <w:t xml:space="preserve">Razporeditev atributov lahko vidimo na </w:t>
      </w:r>
      <w:r w:rsidR="00CB37FC">
        <w:fldChar w:fldCharType="begin"/>
      </w:r>
      <w:r w:rsidR="00CB37FC">
        <w:instrText xml:space="preserve"> REF _Ref132019372 \h </w:instrText>
      </w:r>
      <w:r w:rsidR="00CB37FC">
        <w:fldChar w:fldCharType="separate"/>
      </w:r>
      <w:r w:rsidR="008D7303">
        <w:t xml:space="preserve">Prikaz </w:t>
      </w:r>
      <w:r w:rsidR="008D7303">
        <w:rPr>
          <w:noProof/>
        </w:rPr>
        <w:t>2</w:t>
      </w:r>
      <w:r w:rsidR="00CB37FC">
        <w:fldChar w:fldCharType="end"/>
      </w:r>
      <w:r w:rsidR="00CB37FC">
        <w:t>.</w:t>
      </w:r>
    </w:p>
    <w:p w14:paraId="173B0B56" w14:textId="5D9A9244" w:rsidR="003340B9" w:rsidRDefault="00AA4E84" w:rsidP="006805B6">
      <w:pPr>
        <w:spacing w:line="360" w:lineRule="auto"/>
        <w:jc w:val="both"/>
      </w:pPr>
      <w:r>
        <w:lastRenderedPageBreak/>
        <w:t>Ko imamo opredeljen</w:t>
      </w:r>
      <w:r w:rsidR="00AD7F4B">
        <w:t>e</w:t>
      </w:r>
      <w:r>
        <w:t xml:space="preserve"> </w:t>
      </w:r>
      <w:r w:rsidR="00AD7F4B">
        <w:t>entitete z atributi, ustvarimo še relacijsko shemo</w:t>
      </w:r>
      <w:r w:rsidR="000C6B69">
        <w:fldChar w:fldCharType="begin"/>
      </w:r>
      <w:r w:rsidR="000C6B69">
        <w:instrText xml:space="preserve"> XE "</w:instrText>
      </w:r>
      <w:r w:rsidR="000C6B69" w:rsidRPr="00C859B1">
        <w:instrText>relacijsko shemo</w:instrText>
      </w:r>
      <w:r w:rsidR="000C6B69">
        <w:instrText xml:space="preserve">" </w:instrText>
      </w:r>
      <w:r w:rsidR="000C6B69">
        <w:fldChar w:fldCharType="end"/>
      </w:r>
      <w:r w:rsidR="00AD7F4B">
        <w:t>, ki jo nato grafično predstavimo z ER diagramom.</w:t>
      </w:r>
      <w:r w:rsidR="009F65D2">
        <w:t xml:space="preserve"> Relacijsko shemo vidimo na </w:t>
      </w:r>
      <w:r w:rsidR="00F1013E">
        <w:fldChar w:fldCharType="begin"/>
      </w:r>
      <w:r w:rsidR="00F1013E">
        <w:instrText xml:space="preserve"> REF _Ref132020323 \h </w:instrText>
      </w:r>
      <w:r w:rsidR="00F1013E">
        <w:fldChar w:fldCharType="separate"/>
      </w:r>
      <w:r w:rsidR="008D7303">
        <w:t xml:space="preserve">Prikaz </w:t>
      </w:r>
      <w:r w:rsidR="008D7303">
        <w:rPr>
          <w:noProof/>
        </w:rPr>
        <w:t>3</w:t>
      </w:r>
      <w:r w:rsidR="00F1013E">
        <w:fldChar w:fldCharType="end"/>
      </w:r>
      <w:r w:rsidR="009F65D2">
        <w:t>.</w:t>
      </w:r>
    </w:p>
    <w:p w14:paraId="1E39C311" w14:textId="31375372" w:rsidR="002164B9" w:rsidRDefault="00F1013E" w:rsidP="006805B6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84512" behindDoc="0" locked="0" layoutInCell="1" allowOverlap="1" wp14:anchorId="08BFEFAC" wp14:editId="3B8559E6">
                <wp:simplePos x="0" y="0"/>
                <wp:positionH relativeFrom="column">
                  <wp:posOffset>-4445</wp:posOffset>
                </wp:positionH>
                <wp:positionV relativeFrom="paragraph">
                  <wp:posOffset>0</wp:posOffset>
                </wp:positionV>
                <wp:extent cx="5762625" cy="3916045"/>
                <wp:effectExtent l="0" t="0" r="9525" b="8255"/>
                <wp:wrapTopAndBottom/>
                <wp:docPr id="21" name="Skupina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3916045"/>
                          <a:chOff x="0" y="0"/>
                          <a:chExt cx="5762625" cy="3916045"/>
                        </a:xfrm>
                      </wpg:grpSpPr>
                      <wps:wsp>
                        <wps:cNvPr id="19" name="Polje z besedilom 19"/>
                        <wps:cNvSpPr txBox="1"/>
                        <wps:spPr>
                          <a:xfrm>
                            <a:off x="0" y="0"/>
                            <a:ext cx="5762625" cy="36004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47090F" w14:textId="7B4E6639" w:rsidR="00901B15" w:rsidRPr="003340B9" w:rsidRDefault="00901B15" w:rsidP="00901B1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UPORABNIKI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uporabnisko_ime: A(150)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geslo: A(150), vloga: N, omogocen: N)</w:t>
                              </w:r>
                            </w:p>
                            <w:p w14:paraId="19334869" w14:textId="367DF656" w:rsidR="00901B15" w:rsidRPr="003340B9" w:rsidRDefault="00901B15" w:rsidP="00901B1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STRANKE_IN_ZAPOSLENI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, 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uporabnisko_ime</w:t>
                              </w:r>
                              <w:r w:rsidR="003340B9"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: A(150) </w:t>
                              </w:r>
                              <w:r w:rsidR="003340B9" w:rsidRPr="003340B9">
                                <w:rPr>
                                  <w:rFonts w:ascii="Consolas" w:hAnsi="Consolas"/>
                                  <w:u w:val="single"/>
                                </w:rPr>
                                <w:sym w:font="Wingdings" w:char="F0E0"/>
                              </w:r>
                              <w:r w:rsidR="003340B9"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 Uporabniki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elektronski_naslov</w:t>
                              </w:r>
                              <w:r w:rsidR="003340B9" w:rsidRPr="003340B9">
                                <w:rPr>
                                  <w:rFonts w:ascii="Consolas" w:hAnsi="Consolas"/>
                                </w:rPr>
                                <w:t>: A(160)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ime</w:t>
                              </w:r>
                              <w:r w:rsidR="003340B9" w:rsidRPr="003340B9">
                                <w:rPr>
                                  <w:rFonts w:ascii="Consolas" w:hAnsi="Consolas"/>
                                </w:rPr>
                                <w:t>: A(120)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priimek</w:t>
                              </w:r>
                              <w:r w:rsidR="003340B9" w:rsidRPr="003340B9">
                                <w:rPr>
                                  <w:rFonts w:ascii="Consolas" w:hAnsi="Consolas"/>
                                </w:rPr>
                                <w:t>: A(130)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ulica_in_hisna_stevilka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40B9" w:rsidRPr="003340B9">
                                <w:rPr>
                                  <w:rFonts w:ascii="Consolas" w:hAnsi="Consolas"/>
                                </w:rPr>
                                <w:t>: A(160)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kraj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40B9" w:rsidRPr="003340B9">
                                <w:rPr>
                                  <w:rFonts w:ascii="Consolas" w:hAnsi="Consolas"/>
                                </w:rPr>
                                <w:t>: A(130)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postna_stevilka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40B9" w:rsidRPr="003340B9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telefonska_stevilka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40B9" w:rsidRPr="003340B9">
                                <w:rPr>
                                  <w:rFonts w:ascii="Consolas" w:hAnsi="Consolas"/>
                                </w:rPr>
                                <w:t>: A(20)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podjetje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40B9" w:rsidRPr="003340B9">
                                <w:rPr>
                                  <w:rFonts w:ascii="Consolas" w:hAnsi="Consolas"/>
                                </w:rPr>
                                <w:t xml:space="preserve">: </w:t>
                              </w:r>
                              <w:r w:rsidR="003340B9">
                                <w:rPr>
                                  <w:rFonts w:ascii="Consolas" w:hAnsi="Consolas"/>
                                </w:rPr>
                                <w:t>A(255)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oddelek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40B9">
                                <w:rPr>
                                  <w:rFonts w:ascii="Consolas" w:hAnsi="Consolas"/>
                                </w:rPr>
                                <w:t>: A(100)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placa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40B9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  <w:p w14:paraId="5F6DB451" w14:textId="37FF4FBA" w:rsidR="00901B15" w:rsidRPr="003340B9" w:rsidRDefault="00901B15" w:rsidP="00901B1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NAROCILA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ID_narocila</w:t>
                              </w:r>
                              <w:r w:rsidR="00333FB8">
                                <w:rPr>
                                  <w:rFonts w:ascii="Consolas" w:hAnsi="Consolas"/>
                                  <w:u w:val="single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datum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D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, 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ID_stranke</w:t>
                              </w:r>
                              <w:r w:rsidR="00D83714" w:rsidRPr="00D83714">
                                <w:rPr>
                                  <w:rFonts w:ascii="Consolas" w:hAnsi="Consolas"/>
                                  <w:u w:val="single"/>
                                </w:rPr>
                                <w:t>°</w:t>
                              </w:r>
                              <w:r w:rsidR="00333FB8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: N </w:t>
                              </w:r>
                              <w:r w:rsidR="00333FB8" w:rsidRPr="00333FB8">
                                <w:rPr>
                                  <w:rFonts w:ascii="Consolas" w:hAnsi="Consolas"/>
                                  <w:u w:val="single"/>
                                </w:rPr>
                                <w:sym w:font="Wingdings" w:char="F0E0"/>
                              </w:r>
                              <w:r w:rsidR="00333FB8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 Stranke_in_zaposleni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opravljeno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imeStranke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A(50)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priimekStranke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A(80)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naslovDostave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A(80)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postnina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  <w:p w14:paraId="0EAB6EE8" w14:textId="75758C3C" w:rsidR="00901B15" w:rsidRPr="003340B9" w:rsidRDefault="00901B15" w:rsidP="00901B1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IZDELKI_PRI_NAROCILU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ID_narocila</w:t>
                              </w:r>
                              <w:r w:rsidR="00333FB8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: N </w:t>
                              </w:r>
                              <w:r w:rsidR="00333FB8" w:rsidRPr="00333FB8">
                                <w:rPr>
                                  <w:rFonts w:ascii="Consolas" w:hAnsi="Consolas"/>
                                  <w:u w:val="single"/>
                                </w:rPr>
                                <w:sym w:font="Wingdings" w:char="F0E0"/>
                              </w:r>
                              <w:r w:rsidR="00333FB8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 Narocila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, 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ID_izdelka</w:t>
                              </w:r>
                              <w:r w:rsidR="00333FB8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: N </w:t>
                              </w:r>
                              <w:r w:rsidR="00333FB8" w:rsidRPr="00333FB8">
                                <w:rPr>
                                  <w:rFonts w:ascii="Consolas" w:hAnsi="Consolas"/>
                                  <w:u w:val="single"/>
                                </w:rPr>
                                <w:sym w:font="Wingdings" w:char="F0E0"/>
                              </w:r>
                              <w:r w:rsidR="00333FB8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 Izdelki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kolicina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cena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  <w:p w14:paraId="61CA67D6" w14:textId="7AD9E0CB" w:rsidR="00901B15" w:rsidRPr="003340B9" w:rsidRDefault="00901B15" w:rsidP="00901B1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IZDELKI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ID_izdelka</w:t>
                              </w:r>
                              <w:r w:rsidR="00333FB8">
                                <w:rPr>
                                  <w:rFonts w:ascii="Consolas" w:hAnsi="Consolas"/>
                                  <w:u w:val="single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ime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A(40)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kategorija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A(20)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cena_za_kos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kosov_na_voljo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kratek_opis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A(40)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informacije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A(65535)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popust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EC62E4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slika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: A(</w:t>
                              </w:r>
                              <w:r w:rsidR="00EC62E4" w:rsidRPr="00EC62E4">
                                <w:rPr>
                                  <w:rFonts w:ascii="Consolas" w:hAnsi="Consolas"/>
                                </w:rPr>
                                <w:t>4294967295</w:t>
                              </w:r>
                              <w:r w:rsidR="00333FB8">
                                <w:rPr>
                                  <w:rFonts w:ascii="Consolas" w:hAnsi="Consolas"/>
                                </w:rPr>
                                <w:t>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  <w:p w14:paraId="2CFE675E" w14:textId="7D194F7B" w:rsidR="00901B15" w:rsidRPr="003340B9" w:rsidRDefault="00901B15" w:rsidP="00901B1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3340B9">
                                <w:rPr>
                                  <w:rFonts w:ascii="Consolas" w:hAnsi="Consolas"/>
                                  <w:b/>
                                  <w:bCs/>
                                </w:rPr>
                                <w:t>RACUNI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 (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ID_racuna</w:t>
                              </w:r>
                              <w:r w:rsidR="00EC62E4">
                                <w:rPr>
                                  <w:rFonts w:ascii="Consolas" w:hAnsi="Consolas"/>
                                  <w:u w:val="single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 xml:space="preserve">, </w:t>
                              </w:r>
                              <w:r w:rsidRPr="003340B9">
                                <w:rPr>
                                  <w:rFonts w:ascii="Consolas" w:hAnsi="Consolas"/>
                                  <w:u w:val="single"/>
                                </w:rPr>
                                <w:t>ID_narocila</w:t>
                              </w:r>
                              <w:r w:rsidR="00EC62E4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: N </w:t>
                              </w:r>
                              <w:r w:rsidR="00EC62E4" w:rsidRPr="00EC62E4">
                                <w:rPr>
                                  <w:rFonts w:ascii="Consolas" w:hAnsi="Consolas"/>
                                  <w:u w:val="single"/>
                                </w:rPr>
                                <w:sym w:font="Wingdings" w:char="F0E0"/>
                              </w:r>
                              <w:r w:rsidR="00EC62E4">
                                <w:rPr>
                                  <w:rFonts w:ascii="Consolas" w:hAnsi="Consolas"/>
                                  <w:u w:val="single"/>
                                </w:rPr>
                                <w:t xml:space="preserve"> Narocila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kupec</w:t>
                              </w:r>
                              <w:r w:rsidR="00EC62E4">
                                <w:rPr>
                                  <w:rFonts w:ascii="Consolas" w:hAnsi="Consolas"/>
                                </w:rPr>
                                <w:t>: A(150)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za_placilo</w:t>
                              </w:r>
                              <w:r w:rsidR="00EC62E4">
                                <w:rPr>
                                  <w:rFonts w:ascii="Consolas" w:hAnsi="Consolas"/>
                                </w:rPr>
                                <w:t>: N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, datumIzdaje</w:t>
                              </w:r>
                              <w:r w:rsidR="00D83714">
                                <w:rPr>
                                  <w:rFonts w:ascii="Consolas" w:hAnsi="Consolas"/>
                                </w:rPr>
                                <w:t>°</w:t>
                              </w:r>
                              <w:r w:rsidR="00EC62E4">
                                <w:rPr>
                                  <w:rFonts w:ascii="Consolas" w:hAnsi="Consolas"/>
                                </w:rPr>
                                <w:t>: D</w:t>
                              </w:r>
                              <w:r w:rsidRPr="003340B9">
                                <w:rPr>
                                  <w:rFonts w:ascii="Consolas" w:hAnsi="Consola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Polje z besedilom 20"/>
                        <wps:cNvSpPr txBox="1"/>
                        <wps:spPr>
                          <a:xfrm>
                            <a:off x="0" y="3657600"/>
                            <a:ext cx="57626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691682" w14:textId="757C4B4C" w:rsidR="00F1013E" w:rsidRPr="006C089C" w:rsidRDefault="00F1013E" w:rsidP="00F1013E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58" w:name="_Ref132020323"/>
                              <w:bookmarkStart w:id="59" w:name="_Toc132753014"/>
                              <w:r>
                                <w:t xml:space="preserve">Prikaz </w:t>
                              </w:r>
                              <w:fldSimple w:instr=" SEQ Prikaz \* ARABIC ">
                                <w:r w:rsidR="008D7303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58"/>
                              <w:r>
                                <w:t>: Relacijska shema</w:t>
                              </w:r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FEFAC" id="Skupina 21" o:spid="_x0000_s1057" style="position:absolute;left:0;text-align:left;margin-left:-.35pt;margin-top:0;width:453.75pt;height:308.35pt;z-index:251584512" coordsize="57626,391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">
                <v:shape id="Polje z besedilom 19" o:spid="_x0000_s1058" type="#_x0000_t202" style="position:absolute;width:57626;height:36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14:paraId="2D47090F" w14:textId="7B4E6639" w:rsidR="00901B15" w:rsidRPr="003340B9" w:rsidRDefault="00901B15" w:rsidP="00901B1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UPORABNIKI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uporabnisko_ime: A(150)</w:t>
                        </w:r>
                        <w:r w:rsidRPr="003340B9">
                          <w:rPr>
                            <w:rFonts w:ascii="Consolas" w:hAnsi="Consolas"/>
                          </w:rPr>
                          <w:t>, geslo: A(150), vloga: N, omogocen: N)</w:t>
                        </w:r>
                      </w:p>
                      <w:p w14:paraId="19334869" w14:textId="367DF656" w:rsidR="00901B15" w:rsidRPr="003340B9" w:rsidRDefault="00901B15" w:rsidP="00901B1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STRANKE_IN_ZAPOSLENI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ID: N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, 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uporabnisko_ime</w:t>
                        </w:r>
                        <w:r w:rsidR="003340B9" w:rsidRPr="003340B9">
                          <w:rPr>
                            <w:rFonts w:ascii="Consolas" w:hAnsi="Consolas"/>
                            <w:u w:val="single"/>
                          </w:rPr>
                          <w:t xml:space="preserve">: A(150) </w:t>
                        </w:r>
                        <w:r w:rsidR="003340B9" w:rsidRPr="003340B9">
                          <w:rPr>
                            <w:rFonts w:ascii="Consolas" w:hAnsi="Consolas"/>
                            <w:u w:val="single"/>
                          </w:rPr>
                          <w:sym w:font="Wingdings" w:char="F0E0"/>
                        </w:r>
                        <w:r w:rsidR="003340B9" w:rsidRPr="003340B9">
                          <w:rPr>
                            <w:rFonts w:ascii="Consolas" w:hAnsi="Consolas"/>
                            <w:u w:val="single"/>
                          </w:rPr>
                          <w:t xml:space="preserve"> Uporabniki</w:t>
                        </w:r>
                        <w:r w:rsidRPr="003340B9">
                          <w:rPr>
                            <w:rFonts w:ascii="Consolas" w:hAnsi="Consolas"/>
                          </w:rPr>
                          <w:t>, elektronski_naslov</w:t>
                        </w:r>
                        <w:r w:rsidR="003340B9" w:rsidRPr="003340B9">
                          <w:rPr>
                            <w:rFonts w:ascii="Consolas" w:hAnsi="Consolas"/>
                          </w:rPr>
                          <w:t>: A(160)</w:t>
                        </w:r>
                        <w:r w:rsidRPr="003340B9">
                          <w:rPr>
                            <w:rFonts w:ascii="Consolas" w:hAnsi="Consolas"/>
                          </w:rPr>
                          <w:t>, ime</w:t>
                        </w:r>
                        <w:r w:rsidR="003340B9" w:rsidRPr="003340B9">
                          <w:rPr>
                            <w:rFonts w:ascii="Consolas" w:hAnsi="Consolas"/>
                          </w:rPr>
                          <w:t>: A(120)</w:t>
                        </w:r>
                        <w:r w:rsidRPr="003340B9">
                          <w:rPr>
                            <w:rFonts w:ascii="Consolas" w:hAnsi="Consolas"/>
                          </w:rPr>
                          <w:t>, priimek</w:t>
                        </w:r>
                        <w:r w:rsidR="003340B9" w:rsidRPr="003340B9">
                          <w:rPr>
                            <w:rFonts w:ascii="Consolas" w:hAnsi="Consolas"/>
                          </w:rPr>
                          <w:t>: A(130)</w:t>
                        </w:r>
                        <w:r w:rsidRPr="003340B9">
                          <w:rPr>
                            <w:rFonts w:ascii="Consolas" w:hAnsi="Consolas"/>
                          </w:rPr>
                          <w:t>, ulica_in_hisna_stevilka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40B9" w:rsidRPr="003340B9">
                          <w:rPr>
                            <w:rFonts w:ascii="Consolas" w:hAnsi="Consolas"/>
                          </w:rPr>
                          <w:t>: A(160)</w:t>
                        </w:r>
                        <w:r w:rsidRPr="003340B9">
                          <w:rPr>
                            <w:rFonts w:ascii="Consolas" w:hAnsi="Consolas"/>
                          </w:rPr>
                          <w:t>, kraj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40B9" w:rsidRPr="003340B9">
                          <w:rPr>
                            <w:rFonts w:ascii="Consolas" w:hAnsi="Consolas"/>
                          </w:rPr>
                          <w:t>: A(130)</w:t>
                        </w:r>
                        <w:r w:rsidRPr="003340B9">
                          <w:rPr>
                            <w:rFonts w:ascii="Consolas" w:hAnsi="Consolas"/>
                          </w:rPr>
                          <w:t>, postna_stevilka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40B9" w:rsidRPr="003340B9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, telefonska_stevilka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40B9" w:rsidRPr="003340B9">
                          <w:rPr>
                            <w:rFonts w:ascii="Consolas" w:hAnsi="Consolas"/>
                          </w:rPr>
                          <w:t>: A(20)</w:t>
                        </w:r>
                        <w:r w:rsidRPr="003340B9">
                          <w:rPr>
                            <w:rFonts w:ascii="Consolas" w:hAnsi="Consolas"/>
                          </w:rPr>
                          <w:t>, podjetje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40B9" w:rsidRPr="003340B9">
                          <w:rPr>
                            <w:rFonts w:ascii="Consolas" w:hAnsi="Consolas"/>
                          </w:rPr>
                          <w:t xml:space="preserve">: </w:t>
                        </w:r>
                        <w:r w:rsidR="003340B9">
                          <w:rPr>
                            <w:rFonts w:ascii="Consolas" w:hAnsi="Consolas"/>
                          </w:rPr>
                          <w:t>A(255)</w:t>
                        </w:r>
                        <w:r w:rsidRPr="003340B9">
                          <w:rPr>
                            <w:rFonts w:ascii="Consolas" w:hAnsi="Consolas"/>
                          </w:rPr>
                          <w:t>, oddelek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40B9">
                          <w:rPr>
                            <w:rFonts w:ascii="Consolas" w:hAnsi="Consolas"/>
                          </w:rPr>
                          <w:t>: A(100)</w:t>
                        </w:r>
                        <w:r w:rsidRPr="003340B9">
                          <w:rPr>
                            <w:rFonts w:ascii="Consolas" w:hAnsi="Consolas"/>
                          </w:rPr>
                          <w:t>, placa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40B9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  <w:p w14:paraId="5F6DB451" w14:textId="37FF4FBA" w:rsidR="00901B15" w:rsidRPr="003340B9" w:rsidRDefault="00901B15" w:rsidP="00901B1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NAROCILA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ID_narocila</w:t>
                        </w:r>
                        <w:r w:rsidR="00333FB8">
                          <w:rPr>
                            <w:rFonts w:ascii="Consolas" w:hAnsi="Consolas"/>
                            <w:u w:val="single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, datum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3FB8">
                          <w:rPr>
                            <w:rFonts w:ascii="Consolas" w:hAnsi="Consolas"/>
                          </w:rPr>
                          <w:t>: D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, 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ID_stranke</w:t>
                        </w:r>
                        <w:r w:rsidR="00D83714" w:rsidRPr="00D83714">
                          <w:rPr>
                            <w:rFonts w:ascii="Consolas" w:hAnsi="Consolas"/>
                            <w:u w:val="single"/>
                          </w:rPr>
                          <w:t>°</w:t>
                        </w:r>
                        <w:r w:rsidR="00333FB8">
                          <w:rPr>
                            <w:rFonts w:ascii="Consolas" w:hAnsi="Consolas"/>
                            <w:u w:val="single"/>
                          </w:rPr>
                          <w:t xml:space="preserve">: N </w:t>
                        </w:r>
                        <w:r w:rsidR="00333FB8" w:rsidRPr="00333FB8">
                          <w:rPr>
                            <w:rFonts w:ascii="Consolas" w:hAnsi="Consolas"/>
                            <w:u w:val="single"/>
                          </w:rPr>
                          <w:sym w:font="Wingdings" w:char="F0E0"/>
                        </w:r>
                        <w:r w:rsidR="00333FB8">
                          <w:rPr>
                            <w:rFonts w:ascii="Consolas" w:hAnsi="Consolas"/>
                            <w:u w:val="single"/>
                          </w:rPr>
                          <w:t xml:space="preserve"> Stranke_in_zaposleni</w:t>
                        </w:r>
                        <w:r w:rsidRPr="003340B9">
                          <w:rPr>
                            <w:rFonts w:ascii="Consolas" w:hAnsi="Consolas"/>
                          </w:rPr>
                          <w:t>, opravljeno</w:t>
                        </w:r>
                        <w:r w:rsidR="00333FB8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, imeStranke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3FB8">
                          <w:rPr>
                            <w:rFonts w:ascii="Consolas" w:hAnsi="Consolas"/>
                          </w:rPr>
                          <w:t>: A(50)</w:t>
                        </w:r>
                        <w:r w:rsidRPr="003340B9">
                          <w:rPr>
                            <w:rFonts w:ascii="Consolas" w:hAnsi="Consolas"/>
                          </w:rPr>
                          <w:t>, priimekStranke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3FB8">
                          <w:rPr>
                            <w:rFonts w:ascii="Consolas" w:hAnsi="Consolas"/>
                          </w:rPr>
                          <w:t>: A(80)</w:t>
                        </w:r>
                        <w:r w:rsidRPr="003340B9">
                          <w:rPr>
                            <w:rFonts w:ascii="Consolas" w:hAnsi="Consolas"/>
                          </w:rPr>
                          <w:t>, naslovDostave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3FB8">
                          <w:rPr>
                            <w:rFonts w:ascii="Consolas" w:hAnsi="Consolas"/>
                          </w:rPr>
                          <w:t>: A(80)</w:t>
                        </w:r>
                        <w:r w:rsidRPr="003340B9">
                          <w:rPr>
                            <w:rFonts w:ascii="Consolas" w:hAnsi="Consolas"/>
                          </w:rPr>
                          <w:t>, postnina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3FB8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  <w:p w14:paraId="0EAB6EE8" w14:textId="75758C3C" w:rsidR="00901B15" w:rsidRPr="003340B9" w:rsidRDefault="00901B15" w:rsidP="00901B1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IZDELKI_PRI_NAROCILU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ID_narocila</w:t>
                        </w:r>
                        <w:r w:rsidR="00333FB8">
                          <w:rPr>
                            <w:rFonts w:ascii="Consolas" w:hAnsi="Consolas"/>
                            <w:u w:val="single"/>
                          </w:rPr>
                          <w:t xml:space="preserve">: N </w:t>
                        </w:r>
                        <w:r w:rsidR="00333FB8" w:rsidRPr="00333FB8">
                          <w:rPr>
                            <w:rFonts w:ascii="Consolas" w:hAnsi="Consolas"/>
                            <w:u w:val="single"/>
                          </w:rPr>
                          <w:sym w:font="Wingdings" w:char="F0E0"/>
                        </w:r>
                        <w:r w:rsidR="00333FB8">
                          <w:rPr>
                            <w:rFonts w:ascii="Consolas" w:hAnsi="Consolas"/>
                            <w:u w:val="single"/>
                          </w:rPr>
                          <w:t xml:space="preserve"> Narocila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, 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ID_izdelka</w:t>
                        </w:r>
                        <w:r w:rsidR="00333FB8">
                          <w:rPr>
                            <w:rFonts w:ascii="Consolas" w:hAnsi="Consolas"/>
                            <w:u w:val="single"/>
                          </w:rPr>
                          <w:t xml:space="preserve">: N </w:t>
                        </w:r>
                        <w:r w:rsidR="00333FB8" w:rsidRPr="00333FB8">
                          <w:rPr>
                            <w:rFonts w:ascii="Consolas" w:hAnsi="Consolas"/>
                            <w:u w:val="single"/>
                          </w:rPr>
                          <w:sym w:font="Wingdings" w:char="F0E0"/>
                        </w:r>
                        <w:r w:rsidR="00333FB8">
                          <w:rPr>
                            <w:rFonts w:ascii="Consolas" w:hAnsi="Consolas"/>
                            <w:u w:val="single"/>
                          </w:rPr>
                          <w:t xml:space="preserve"> Izdelki</w:t>
                        </w:r>
                        <w:r w:rsidRPr="003340B9">
                          <w:rPr>
                            <w:rFonts w:ascii="Consolas" w:hAnsi="Consolas"/>
                          </w:rPr>
                          <w:t>, kolicina</w:t>
                        </w:r>
                        <w:r w:rsidR="00333FB8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, cena</w:t>
                        </w:r>
                        <w:r w:rsidR="00333FB8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  <w:p w14:paraId="61CA67D6" w14:textId="7AD9E0CB" w:rsidR="00901B15" w:rsidRPr="003340B9" w:rsidRDefault="00901B15" w:rsidP="00901B1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IZDELKI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ID_izdelka</w:t>
                        </w:r>
                        <w:r w:rsidR="00333FB8">
                          <w:rPr>
                            <w:rFonts w:ascii="Consolas" w:hAnsi="Consolas"/>
                            <w:u w:val="single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, ime</w:t>
                        </w:r>
                        <w:r w:rsidR="00333FB8">
                          <w:rPr>
                            <w:rFonts w:ascii="Consolas" w:hAnsi="Consolas"/>
                          </w:rPr>
                          <w:t>: A(40)</w:t>
                        </w:r>
                        <w:r w:rsidRPr="003340B9">
                          <w:rPr>
                            <w:rFonts w:ascii="Consolas" w:hAnsi="Consolas"/>
                          </w:rPr>
                          <w:t>, kategorija</w:t>
                        </w:r>
                        <w:r w:rsidR="00333FB8">
                          <w:rPr>
                            <w:rFonts w:ascii="Consolas" w:hAnsi="Consolas"/>
                          </w:rPr>
                          <w:t>: A(20)</w:t>
                        </w:r>
                        <w:r w:rsidRPr="003340B9">
                          <w:rPr>
                            <w:rFonts w:ascii="Consolas" w:hAnsi="Consolas"/>
                          </w:rPr>
                          <w:t>, cena_za_kos</w:t>
                        </w:r>
                        <w:r w:rsidR="00333FB8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, kosov_na_voljo</w:t>
                        </w:r>
                        <w:r w:rsidR="00333FB8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, kratek_opis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3FB8">
                          <w:rPr>
                            <w:rFonts w:ascii="Consolas" w:hAnsi="Consolas"/>
                          </w:rPr>
                          <w:t>: A(40)</w:t>
                        </w:r>
                        <w:r w:rsidRPr="003340B9">
                          <w:rPr>
                            <w:rFonts w:ascii="Consolas" w:hAnsi="Consolas"/>
                          </w:rPr>
                          <w:t>, informacije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3FB8">
                          <w:rPr>
                            <w:rFonts w:ascii="Consolas" w:hAnsi="Consolas"/>
                          </w:rPr>
                          <w:t>: A(65535)</w:t>
                        </w:r>
                        <w:r w:rsidRPr="003340B9">
                          <w:rPr>
                            <w:rFonts w:ascii="Consolas" w:hAnsi="Consolas"/>
                          </w:rPr>
                          <w:t>, popust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EC62E4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, slika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333FB8">
                          <w:rPr>
                            <w:rFonts w:ascii="Consolas" w:hAnsi="Consolas"/>
                          </w:rPr>
                          <w:t>: A(</w:t>
                        </w:r>
                        <w:r w:rsidR="00EC62E4" w:rsidRPr="00EC62E4">
                          <w:rPr>
                            <w:rFonts w:ascii="Consolas" w:hAnsi="Consolas"/>
                          </w:rPr>
                          <w:t>4294967295</w:t>
                        </w:r>
                        <w:r w:rsidR="00333FB8">
                          <w:rPr>
                            <w:rFonts w:ascii="Consolas" w:hAnsi="Consolas"/>
                          </w:rPr>
                          <w:t>)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  <w:p w14:paraId="2CFE675E" w14:textId="7D194F7B" w:rsidR="00901B15" w:rsidRPr="003340B9" w:rsidRDefault="00901B15" w:rsidP="00901B1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3340B9">
                          <w:rPr>
                            <w:rFonts w:ascii="Consolas" w:hAnsi="Consolas"/>
                            <w:b/>
                            <w:bCs/>
                          </w:rPr>
                          <w:t>RACUNI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 (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ID_racuna</w:t>
                        </w:r>
                        <w:r w:rsidR="00EC62E4">
                          <w:rPr>
                            <w:rFonts w:ascii="Consolas" w:hAnsi="Consolas"/>
                            <w:u w:val="single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 xml:space="preserve">, </w:t>
                        </w:r>
                        <w:r w:rsidRPr="003340B9">
                          <w:rPr>
                            <w:rFonts w:ascii="Consolas" w:hAnsi="Consolas"/>
                            <w:u w:val="single"/>
                          </w:rPr>
                          <w:t>ID_narocila</w:t>
                        </w:r>
                        <w:r w:rsidR="00EC62E4">
                          <w:rPr>
                            <w:rFonts w:ascii="Consolas" w:hAnsi="Consolas"/>
                            <w:u w:val="single"/>
                          </w:rPr>
                          <w:t xml:space="preserve">: N </w:t>
                        </w:r>
                        <w:r w:rsidR="00EC62E4" w:rsidRPr="00EC62E4">
                          <w:rPr>
                            <w:rFonts w:ascii="Consolas" w:hAnsi="Consolas"/>
                            <w:u w:val="single"/>
                          </w:rPr>
                          <w:sym w:font="Wingdings" w:char="F0E0"/>
                        </w:r>
                        <w:r w:rsidR="00EC62E4">
                          <w:rPr>
                            <w:rFonts w:ascii="Consolas" w:hAnsi="Consolas"/>
                            <w:u w:val="single"/>
                          </w:rPr>
                          <w:t xml:space="preserve"> Narocila</w:t>
                        </w:r>
                        <w:r w:rsidRPr="003340B9">
                          <w:rPr>
                            <w:rFonts w:ascii="Consolas" w:hAnsi="Consolas"/>
                          </w:rPr>
                          <w:t>, kupec</w:t>
                        </w:r>
                        <w:r w:rsidR="00EC62E4">
                          <w:rPr>
                            <w:rFonts w:ascii="Consolas" w:hAnsi="Consolas"/>
                          </w:rPr>
                          <w:t>: A(150)</w:t>
                        </w:r>
                        <w:r w:rsidRPr="003340B9">
                          <w:rPr>
                            <w:rFonts w:ascii="Consolas" w:hAnsi="Consolas"/>
                          </w:rPr>
                          <w:t>, za_placilo</w:t>
                        </w:r>
                        <w:r w:rsidR="00EC62E4">
                          <w:rPr>
                            <w:rFonts w:ascii="Consolas" w:hAnsi="Consolas"/>
                          </w:rPr>
                          <w:t>: N</w:t>
                        </w:r>
                        <w:r w:rsidRPr="003340B9">
                          <w:rPr>
                            <w:rFonts w:ascii="Consolas" w:hAnsi="Consolas"/>
                          </w:rPr>
                          <w:t>, datumIzdaje</w:t>
                        </w:r>
                        <w:r w:rsidR="00D83714">
                          <w:rPr>
                            <w:rFonts w:ascii="Consolas" w:hAnsi="Consolas"/>
                          </w:rPr>
                          <w:t>°</w:t>
                        </w:r>
                        <w:r w:rsidR="00EC62E4">
                          <w:rPr>
                            <w:rFonts w:ascii="Consolas" w:hAnsi="Consolas"/>
                          </w:rPr>
                          <w:t>: D</w:t>
                        </w:r>
                        <w:r w:rsidRPr="003340B9">
                          <w:rPr>
                            <w:rFonts w:ascii="Consolas" w:hAnsi="Consolas"/>
                          </w:rPr>
                          <w:t>)</w:t>
                        </w:r>
                      </w:p>
                    </w:txbxContent>
                  </v:textbox>
                </v:shape>
                <v:shape id="Polje z besedilom 20" o:spid="_x0000_s1059" type="#_x0000_t202" style="position:absolute;top:36576;width:57626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" stroked="f">
                  <v:textbox style="mso-fit-shape-to-text:t" inset="0,0,0,0">
                    <w:txbxContent>
                      <w:p w14:paraId="14691682" w14:textId="757C4B4C" w:rsidR="00F1013E" w:rsidRPr="006C089C" w:rsidRDefault="00F1013E" w:rsidP="00F1013E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60" w:name="_Ref132020323"/>
                        <w:bookmarkStart w:id="61" w:name="_Toc132753014"/>
                        <w:r>
                          <w:t xml:space="preserve">Prikaz </w:t>
                        </w:r>
                        <w:fldSimple w:instr=" SEQ Prikaz \* ARABIC ">
                          <w:r w:rsidR="008D7303">
                            <w:rPr>
                              <w:noProof/>
                            </w:rPr>
                            <w:t>3</w:t>
                          </w:r>
                        </w:fldSimple>
                        <w:bookmarkEnd w:id="60"/>
                        <w:r>
                          <w:t>: Relacijska shema</w:t>
                        </w:r>
                        <w:bookmarkEnd w:id="6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A6B53">
        <w:t>Iz relacijske sheme izdelamo ER diagram</w:t>
      </w:r>
      <w:r w:rsidR="00F808CD">
        <w:fldChar w:fldCharType="begin"/>
      </w:r>
      <w:r w:rsidR="00F808CD">
        <w:instrText xml:space="preserve"> XE "</w:instrText>
      </w:r>
      <w:r w:rsidR="00F808CD" w:rsidRPr="00FC5933">
        <w:instrText>ER diagram</w:instrText>
      </w:r>
      <w:r w:rsidR="00F808CD">
        <w:instrText xml:space="preserve">" </w:instrText>
      </w:r>
      <w:r w:rsidR="00F808CD">
        <w:fldChar w:fldCharType="end"/>
      </w:r>
      <w:r w:rsidR="001A6B53">
        <w:t xml:space="preserve">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1A6B53">
        <w:t>, ki vsebuje natančne opise entitet in povezave</w:t>
      </w:r>
      <w:r w:rsidR="000C6B69">
        <w:fldChar w:fldCharType="begin"/>
      </w:r>
      <w:r w:rsidR="000C6B69">
        <w:instrText xml:space="preserve"> XE "</w:instrText>
      </w:r>
      <w:r w:rsidR="000C6B69" w:rsidRPr="00DC32CB">
        <w:instrText>povezave</w:instrText>
      </w:r>
      <w:r w:rsidR="000C6B69">
        <w:instrText xml:space="preserve">" </w:instrText>
      </w:r>
      <w:r w:rsidR="000C6B69">
        <w:fldChar w:fldCharType="end"/>
      </w:r>
      <w:r w:rsidR="001A6B53">
        <w:t xml:space="preserve">. </w:t>
      </w:r>
      <w:r w:rsidR="004047F0">
        <w:t xml:space="preserve">ER diagram si lahko ogledamo v </w:t>
      </w:r>
      <w:r w:rsidR="004D5935">
        <w:fldChar w:fldCharType="begin"/>
      </w:r>
      <w:r w:rsidR="004D5935">
        <w:instrText xml:space="preserve"> REF _Ref132021463 \h </w:instrText>
      </w:r>
      <w:r w:rsidR="004D5935">
        <w:fldChar w:fldCharType="separate"/>
      </w:r>
      <w:r w:rsidR="008D7303">
        <w:t xml:space="preserve">Priloga </w:t>
      </w:r>
      <w:r w:rsidR="008D7303">
        <w:rPr>
          <w:noProof/>
        </w:rPr>
        <w:t>1</w:t>
      </w:r>
      <w:r w:rsidR="004D5935">
        <w:fldChar w:fldCharType="end"/>
      </w:r>
      <w:r w:rsidR="004047F0">
        <w:t xml:space="preserve">. Iz diagrama je razvidno, da je med </w:t>
      </w:r>
      <w:r w:rsidR="004047F0" w:rsidRPr="004047F0">
        <w:rPr>
          <w:i/>
          <w:iCs/>
        </w:rPr>
        <w:t>Uporabniki</w:t>
      </w:r>
      <w:r w:rsidR="004047F0">
        <w:t xml:space="preserve"> in </w:t>
      </w:r>
      <w:r w:rsidR="004047F0" w:rsidRPr="00CA7790">
        <w:rPr>
          <w:i/>
          <w:iCs/>
        </w:rPr>
        <w:t>Stranke_in_zaposleni</w:t>
      </w:r>
      <w:r w:rsidR="004047F0">
        <w:t xml:space="preserve"> enostav</w:t>
      </w:r>
      <w:r w:rsidR="00D83714">
        <w:t>na relacija</w:t>
      </w:r>
      <w:r w:rsidR="000C6B69">
        <w:fldChar w:fldCharType="begin"/>
      </w:r>
      <w:r w:rsidR="000C6B69">
        <w:instrText xml:space="preserve"> XE "</w:instrText>
      </w:r>
      <w:r w:rsidR="000C6B69" w:rsidRPr="004A1C48">
        <w:instrText>relacija</w:instrText>
      </w:r>
      <w:r w:rsidR="000C6B69">
        <w:instrText xml:space="preserve">" </w:instrText>
      </w:r>
      <w:r w:rsidR="000C6B69">
        <w:fldChar w:fldCharType="end"/>
      </w:r>
      <w:r w:rsidR="00D83714">
        <w:t>, kar pomeni, da ima vsak</w:t>
      </w:r>
      <w:r w:rsidR="00342AC7">
        <w:t xml:space="preserve"> zapis </w:t>
      </w:r>
      <w:r w:rsidR="00A96139">
        <w:t xml:space="preserve">tipa </w:t>
      </w:r>
      <w:r w:rsidR="00A96139" w:rsidRPr="00A96139">
        <w:rPr>
          <w:i/>
          <w:iCs/>
        </w:rPr>
        <w:t>Uporabniki</w:t>
      </w:r>
      <w:r w:rsidR="00A96139">
        <w:t xml:space="preserve"> natanko en zapis tipa </w:t>
      </w:r>
      <w:r w:rsidR="00A96139" w:rsidRPr="00A96139">
        <w:rPr>
          <w:i/>
          <w:iCs/>
        </w:rPr>
        <w:t>Stranke_in_zaposleni</w:t>
      </w:r>
      <w:r w:rsidR="00A96139">
        <w:t xml:space="preserve"> in obratno. </w:t>
      </w:r>
      <w:r w:rsidR="004D5538">
        <w:t xml:space="preserve">Prav tako je enostavna relacija vzpostavljena med entitetama </w:t>
      </w:r>
      <w:r w:rsidR="004D5538" w:rsidRPr="004D5538">
        <w:rPr>
          <w:i/>
          <w:iCs/>
        </w:rPr>
        <w:t>Narocila</w:t>
      </w:r>
      <w:r w:rsidR="004D5538">
        <w:t xml:space="preserve"> in </w:t>
      </w:r>
      <w:r w:rsidR="004D5538" w:rsidRPr="004D5538">
        <w:rPr>
          <w:i/>
          <w:iCs/>
        </w:rPr>
        <w:t>Racuni</w:t>
      </w:r>
      <w:r w:rsidR="004D5538">
        <w:t>.</w:t>
      </w:r>
      <w:r w:rsidR="00CB1A15">
        <w:t xml:space="preserve"> Med relacijama </w:t>
      </w:r>
      <w:r w:rsidR="00CB1A15" w:rsidRPr="00CB1A15">
        <w:rPr>
          <w:i/>
          <w:iCs/>
        </w:rPr>
        <w:t>Stranke_in_zaposleni</w:t>
      </w:r>
      <w:r w:rsidR="00CB1A15">
        <w:t xml:space="preserve"> in </w:t>
      </w:r>
      <w:r w:rsidR="00CB1A15" w:rsidRPr="00CB1A15">
        <w:rPr>
          <w:i/>
          <w:iCs/>
        </w:rPr>
        <w:t>Narocila</w:t>
      </w:r>
      <w:r w:rsidR="00CB1A15">
        <w:t xml:space="preserve"> pa je relacija</w:t>
      </w:r>
      <w:r w:rsidR="00C930F7">
        <w:t xml:space="preserve"> kompleksna, in sicer ena proti mnogo. Ena vrstica</w:t>
      </w:r>
      <w:r w:rsidR="000C6B69">
        <w:fldChar w:fldCharType="begin"/>
      </w:r>
      <w:r w:rsidR="000C6B69">
        <w:instrText xml:space="preserve"> XE "</w:instrText>
      </w:r>
      <w:r w:rsidR="000C6B69" w:rsidRPr="00B9659C">
        <w:instrText>vrstica</w:instrText>
      </w:r>
      <w:r w:rsidR="000C6B69">
        <w:instrText xml:space="preserve">" </w:instrText>
      </w:r>
      <w:r w:rsidR="000C6B69">
        <w:fldChar w:fldCharType="end"/>
      </w:r>
      <w:r w:rsidR="00C930F7">
        <w:t xml:space="preserve"> tipa </w:t>
      </w:r>
      <w:r w:rsidR="00C930F7" w:rsidRPr="00C930F7">
        <w:rPr>
          <w:i/>
          <w:iCs/>
        </w:rPr>
        <w:t>Stranke_in_zaposleni</w:t>
      </w:r>
      <w:r w:rsidR="00C930F7">
        <w:t xml:space="preserve"> ima lahko več zapisov tipa </w:t>
      </w:r>
      <w:r w:rsidR="00C930F7" w:rsidRPr="00C930F7">
        <w:rPr>
          <w:i/>
          <w:iCs/>
        </w:rPr>
        <w:t>Narocila</w:t>
      </w:r>
      <w:r w:rsidR="00C930F7">
        <w:t xml:space="preserve"> in ena vrstica tipa </w:t>
      </w:r>
      <w:r w:rsidR="00C930F7" w:rsidRPr="00C930F7">
        <w:rPr>
          <w:i/>
          <w:iCs/>
        </w:rPr>
        <w:t>Narocila</w:t>
      </w:r>
      <w:r w:rsidR="00C930F7">
        <w:t xml:space="preserve"> ima natanko en zapis tipa </w:t>
      </w:r>
      <w:r w:rsidR="00C930F7" w:rsidRPr="00C930F7">
        <w:rPr>
          <w:i/>
          <w:iCs/>
        </w:rPr>
        <w:t>Stranke_in_zaposleni</w:t>
      </w:r>
      <w:r w:rsidR="00C930F7">
        <w:t>.</w:t>
      </w:r>
      <w:r w:rsidR="00223237">
        <w:t xml:space="preserve"> </w:t>
      </w:r>
      <w:r w:rsidR="00B213FE">
        <w:t xml:space="preserve">Enak tip relacije velja tudi med entitetama </w:t>
      </w:r>
      <w:r w:rsidR="00B213FE" w:rsidRPr="00B213FE">
        <w:rPr>
          <w:i/>
          <w:iCs/>
        </w:rPr>
        <w:t>Narocila</w:t>
      </w:r>
      <w:r w:rsidR="00B213FE">
        <w:t xml:space="preserve"> in </w:t>
      </w:r>
      <w:r w:rsidR="00B213FE" w:rsidRPr="00B213FE">
        <w:rPr>
          <w:i/>
          <w:iCs/>
        </w:rPr>
        <w:t>Izdelki_pri_narocilu</w:t>
      </w:r>
      <w:r w:rsidR="00B213FE">
        <w:t xml:space="preserve"> ter </w:t>
      </w:r>
      <w:r w:rsidR="00B213FE" w:rsidRPr="00B213FE">
        <w:rPr>
          <w:i/>
          <w:iCs/>
        </w:rPr>
        <w:t>Izdelki</w:t>
      </w:r>
      <w:r w:rsidR="00B213FE">
        <w:t xml:space="preserve"> in </w:t>
      </w:r>
      <w:r w:rsidR="00B213FE" w:rsidRPr="00B213FE">
        <w:rPr>
          <w:i/>
          <w:iCs/>
        </w:rPr>
        <w:t>Izdelki_pri_narocilu</w:t>
      </w:r>
      <w:r w:rsidR="00B213FE">
        <w:t>.</w:t>
      </w:r>
    </w:p>
    <w:p w14:paraId="160F37A9" w14:textId="47C7EE3D" w:rsidR="00901B15" w:rsidRDefault="00380BBA" w:rsidP="000C6B69">
      <w:pPr>
        <w:pStyle w:val="Naslov2"/>
        <w:spacing w:line="360" w:lineRule="auto"/>
        <w:jc w:val="both"/>
      </w:pPr>
      <w:bookmarkStart w:id="62" w:name="_Toc132793598"/>
      <w:r>
        <w:t>Diagram toka podatkov</w:t>
      </w:r>
      <w:bookmarkEnd w:id="62"/>
      <w:r w:rsidR="000C6B69">
        <w:fldChar w:fldCharType="begin"/>
      </w:r>
      <w:r w:rsidR="000C6B69">
        <w:instrText xml:space="preserve"> XE "</w:instrText>
      </w:r>
      <w:r w:rsidR="000C6B69" w:rsidRPr="006453F8">
        <w:instrText>Diagram toka podatkov</w:instrText>
      </w:r>
      <w:r w:rsidR="000C6B69">
        <w:instrText xml:space="preserve">" </w:instrText>
      </w:r>
      <w:r w:rsidR="000C6B69">
        <w:fldChar w:fldCharType="end"/>
      </w:r>
    </w:p>
    <w:p w14:paraId="1AAA084F" w14:textId="243B57A8" w:rsidR="00380BBA" w:rsidRDefault="00AE6D49" w:rsidP="00DC0549">
      <w:pPr>
        <w:spacing w:line="360" w:lineRule="auto"/>
        <w:jc w:val="both"/>
      </w:pPr>
      <w:r>
        <w:t>Diagram toka podatkov</w:t>
      </w:r>
      <w:r w:rsidR="000C6B69">
        <w:fldChar w:fldCharType="begin"/>
      </w:r>
      <w:r w:rsidR="000C6B69">
        <w:instrText xml:space="preserve"> XE "</w:instrText>
      </w:r>
      <w:r w:rsidR="000C6B69" w:rsidRPr="006453F8">
        <w:instrText>Diagram toka podatkov</w:instrText>
      </w:r>
      <w:r w:rsidR="000C6B69">
        <w:instrText xml:space="preserve">" </w:instrText>
      </w:r>
      <w:r w:rsidR="000C6B69">
        <w:fldChar w:fldCharType="end"/>
      </w:r>
      <w:r w:rsidR="00BC5AFD">
        <w:t xml:space="preserve"> ali DTP</w:t>
      </w:r>
      <w:r w:rsidR="000C6B69">
        <w:fldChar w:fldCharType="begin"/>
      </w:r>
      <w:r w:rsidR="000C6B69">
        <w:instrText xml:space="preserve"> XE "</w:instrText>
      </w:r>
      <w:r w:rsidR="000C6B69" w:rsidRPr="0080164A">
        <w:instrText>DTP</w:instrText>
      </w:r>
      <w:r w:rsidR="000C6B69">
        <w:instrText xml:space="preserve">" </w:instrText>
      </w:r>
      <w:r w:rsidR="000C6B69">
        <w:fldChar w:fldCharType="end"/>
      </w:r>
      <w:r>
        <w:t xml:space="preserve"> (</w:t>
      </w:r>
      <w:r w:rsidR="0008333D">
        <w:t xml:space="preserve">angl. </w:t>
      </w:r>
      <w:r w:rsidRPr="00AE6D49">
        <w:rPr>
          <w:i/>
          <w:iCs/>
        </w:rPr>
        <w:t>Data Flow Diagram</w:t>
      </w:r>
      <w:r>
        <w:t>)</w:t>
      </w:r>
      <w:r w:rsidR="005B013B">
        <w:t xml:space="preserve"> je diagram</w:t>
      </w:r>
      <w:r w:rsidR="00974785">
        <w:t xml:space="preserve">, </w:t>
      </w:r>
      <w:r w:rsidR="00790EAF">
        <w:t xml:space="preserve">s katerim predstavljamo </w:t>
      </w:r>
      <w:r w:rsidR="00DC0549">
        <w:t>pretok podatkov v informacijskem sistemu</w:t>
      </w:r>
      <w:r w:rsidR="000C6B69">
        <w:fldChar w:fldCharType="begin"/>
      </w:r>
      <w:r w:rsidR="000C6B69">
        <w:instrText xml:space="preserve"> XE "</w:instrText>
      </w:r>
      <w:r w:rsidR="000C6B69" w:rsidRPr="00D91027">
        <w:instrText>informacijskem sistemu</w:instrText>
      </w:r>
      <w:r w:rsidR="000C6B69">
        <w:instrText xml:space="preserve">" </w:instrText>
      </w:r>
      <w:r w:rsidR="000C6B69">
        <w:fldChar w:fldCharType="end"/>
      </w:r>
      <w:r w:rsidR="00DC0549">
        <w:t>.</w:t>
      </w:r>
      <w:r w:rsidR="00F85FEC">
        <w:t xml:space="preserve"> </w:t>
      </w:r>
      <w:r w:rsidR="00EA18B6">
        <w:t>Z njim opišemo procese, ki so vpleteni v prenašanju podatkov po sistemu od vnosa podatkov do shranjevanja.</w:t>
      </w:r>
      <w:r w:rsidR="00BB47C6">
        <w:t xml:space="preserve"> </w:t>
      </w:r>
      <w:sdt>
        <w:sdtPr>
          <w:id w:val="1749380531"/>
          <w:citation/>
        </w:sdtPr>
        <w:sdtContent>
          <w:r w:rsidR="00BB47C6">
            <w:fldChar w:fldCharType="begin"/>
          </w:r>
          <w:r w:rsidR="00BB47C6">
            <w:instrText xml:space="preserve"> CITATION Vis233 \l 1060 </w:instrText>
          </w:r>
          <w:r w:rsidR="00BB47C6">
            <w:fldChar w:fldCharType="separate"/>
          </w:r>
          <w:r w:rsidR="009D7DFB">
            <w:rPr>
              <w:noProof/>
            </w:rPr>
            <w:t>(26)</w:t>
          </w:r>
          <w:r w:rsidR="00BB47C6">
            <w:fldChar w:fldCharType="end"/>
          </w:r>
        </w:sdtContent>
      </w:sdt>
      <w:r w:rsidR="006A4B31">
        <w:t xml:space="preserve"> V modeliranju se </w:t>
      </w:r>
      <w:r w:rsidR="00F84A6D">
        <w:t xml:space="preserve">je </w:t>
      </w:r>
      <w:r w:rsidR="006A4B31">
        <w:t>pojavi</w:t>
      </w:r>
      <w:r w:rsidR="00F84A6D">
        <w:t>l</w:t>
      </w:r>
      <w:r w:rsidR="006A4B31">
        <w:t xml:space="preserve"> leta 1978 z DeMarcom in postal danes najbolj razširjena tehnika modeliranja postopkov.</w:t>
      </w:r>
      <w:r w:rsidR="000336E9">
        <w:t xml:space="preserve"> </w:t>
      </w:r>
      <w:r w:rsidR="00845C3C">
        <w:t>Med ustvarjanjem diagrama izvedemo sistemsko analizo</w:t>
      </w:r>
      <w:r w:rsidR="000C6B69">
        <w:fldChar w:fldCharType="begin"/>
      </w:r>
      <w:r w:rsidR="000C6B69">
        <w:instrText xml:space="preserve"> XE "</w:instrText>
      </w:r>
      <w:r w:rsidR="000C6B69" w:rsidRPr="00D9722F">
        <w:instrText>analizo</w:instrText>
      </w:r>
      <w:r w:rsidR="000C6B69">
        <w:instrText xml:space="preserve">" </w:instrText>
      </w:r>
      <w:r w:rsidR="000C6B69">
        <w:fldChar w:fldCharType="end"/>
      </w:r>
      <w:r w:rsidR="00845C3C">
        <w:t xml:space="preserve"> in nato za </w:t>
      </w:r>
      <w:r w:rsidR="00845C3C">
        <w:lastRenderedPageBreak/>
        <w:t>nerazstavljene atomarne procese zapišemo s psevdokodo.</w:t>
      </w:r>
      <w:r w:rsidR="009A2863">
        <w:t xml:space="preserve"> </w:t>
      </w:r>
      <w:r w:rsidR="00BC5AFD">
        <w:t>Osnovni elementi DTP so</w:t>
      </w:r>
      <w:r w:rsidR="00753576">
        <w:t xml:space="preserve"> postopek</w:t>
      </w:r>
      <w:r w:rsidR="00F808CD">
        <w:fldChar w:fldCharType="begin"/>
      </w:r>
      <w:r w:rsidR="00F808CD">
        <w:instrText xml:space="preserve"> XE "</w:instrText>
      </w:r>
      <w:r w:rsidR="00F808CD" w:rsidRPr="00A165C7">
        <w:instrText>postopek</w:instrText>
      </w:r>
      <w:r w:rsidR="00F808CD">
        <w:instrText xml:space="preserve">" </w:instrText>
      </w:r>
      <w:r w:rsidR="00F808CD">
        <w:fldChar w:fldCharType="end"/>
      </w:r>
      <w:r w:rsidR="00753576">
        <w:t>, proces</w:t>
      </w:r>
      <w:r w:rsidR="00894413">
        <w:fldChar w:fldCharType="begin"/>
      </w:r>
      <w:r w:rsidR="00894413">
        <w:instrText xml:space="preserve"> XE "</w:instrText>
      </w:r>
      <w:r w:rsidR="00894413" w:rsidRPr="00134DEE">
        <w:instrText>proces</w:instrText>
      </w:r>
      <w:r w:rsidR="00894413">
        <w:instrText xml:space="preserve">" </w:instrText>
      </w:r>
      <w:r w:rsidR="00894413">
        <w:fldChar w:fldCharType="end"/>
      </w:r>
      <w:r w:rsidR="00753576">
        <w:t xml:space="preserve"> ali aktivnost, predstavljeni z elipso, zunanja entiteta</w:t>
      </w:r>
      <w:r w:rsidR="00F808CD">
        <w:fldChar w:fldCharType="begin"/>
      </w:r>
      <w:r w:rsidR="00F808CD">
        <w:instrText xml:space="preserve"> XE "</w:instrText>
      </w:r>
      <w:r w:rsidR="00F808CD" w:rsidRPr="000249AA">
        <w:instrText>entiteta</w:instrText>
      </w:r>
      <w:r w:rsidR="00F808CD">
        <w:instrText xml:space="preserve">" </w:instrText>
      </w:r>
      <w:r w:rsidR="00F808CD">
        <w:fldChar w:fldCharType="end"/>
      </w:r>
      <w:r w:rsidR="00753576">
        <w:t>, predstavljena s pravokotnikom, zbirka podatkov, predstavljena z nepopolnim pravokotnikom in tok podatkov, predstavljen s puščico.</w:t>
      </w:r>
      <w:r w:rsidR="00B77560">
        <w:t xml:space="preserve"> </w:t>
      </w:r>
      <w:sdt>
        <w:sdtPr>
          <w:id w:val="389627669"/>
          <w:citation/>
        </w:sdtPr>
        <w:sdtContent>
          <w:r w:rsidR="007D0C80">
            <w:fldChar w:fldCharType="begin"/>
          </w:r>
          <w:r w:rsidR="007D0C80">
            <w:instrText xml:space="preserve"> CITATION Zor23 \l 1060 </w:instrText>
          </w:r>
          <w:r w:rsidR="007D0C80">
            <w:fldChar w:fldCharType="separate"/>
          </w:r>
          <w:r w:rsidR="009D7DFB">
            <w:rPr>
              <w:noProof/>
            </w:rPr>
            <w:t>(2)</w:t>
          </w:r>
          <w:r w:rsidR="007D0C80">
            <w:fldChar w:fldCharType="end"/>
          </w:r>
        </w:sdtContent>
      </w:sdt>
      <w:r w:rsidR="007D0C80">
        <w:t xml:space="preserve"> </w:t>
      </w:r>
      <w:r w:rsidR="00072C17">
        <w:t xml:space="preserve">Preden pa začnemo oblikovati DTP, pa moramo poznati še nekatera pravila, in sicer entiteta ne more prenesti podatkov drugi entiteti brez vmesnega procesa. </w:t>
      </w:r>
      <w:r w:rsidR="00AC6E4B">
        <w:t>Enako velja za prenos</w:t>
      </w:r>
      <w:r w:rsidR="000C6B69">
        <w:fldChar w:fldCharType="begin"/>
      </w:r>
      <w:r w:rsidR="000C6B69">
        <w:instrText xml:space="preserve"> XE "</w:instrText>
      </w:r>
      <w:r w:rsidR="000C6B69" w:rsidRPr="008D2103">
        <w:instrText>prenos</w:instrText>
      </w:r>
      <w:r w:rsidR="000C6B69">
        <w:instrText xml:space="preserve">" </w:instrText>
      </w:r>
      <w:r w:rsidR="000C6B69">
        <w:fldChar w:fldCharType="end"/>
      </w:r>
      <w:r w:rsidR="00AC6E4B">
        <w:t xml:space="preserve"> podatkov med entiteto in podatkovno bazo</w:t>
      </w:r>
      <w:r w:rsidR="004D4973">
        <w:t xml:space="preserve"> in med dvema podatkovnima zbirkama.</w:t>
      </w:r>
      <w:r w:rsidR="00992329">
        <w:t xml:space="preserve"> Prav tako moramo paziti, da ima proces vedno vhodne in izhodne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B636DD">
        <w:t>.</w:t>
      </w:r>
      <w:sdt>
        <w:sdtPr>
          <w:id w:val="-1906136793"/>
          <w:citation/>
        </w:sdtPr>
        <w:sdtContent>
          <w:r w:rsidR="00471F1F">
            <w:fldChar w:fldCharType="begin"/>
          </w:r>
          <w:r w:rsidR="00471F1F">
            <w:instrText xml:space="preserve"> CITATION Vis233 \l 1060 </w:instrText>
          </w:r>
          <w:r w:rsidR="00471F1F">
            <w:fldChar w:fldCharType="separate"/>
          </w:r>
          <w:r w:rsidR="009D7DFB">
            <w:rPr>
              <w:noProof/>
            </w:rPr>
            <w:t xml:space="preserve"> (26)</w:t>
          </w:r>
          <w:r w:rsidR="00471F1F">
            <w:fldChar w:fldCharType="end"/>
          </w:r>
        </w:sdtContent>
      </w:sdt>
      <w:r w:rsidR="001935CC">
        <w:t xml:space="preserve"> </w:t>
      </w:r>
    </w:p>
    <w:p w14:paraId="2B15E3BC" w14:textId="390E5AB5" w:rsidR="001935CC" w:rsidRDefault="00A1738F" w:rsidP="00472411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2704" behindDoc="0" locked="0" layoutInCell="1" allowOverlap="1" wp14:anchorId="6111ED10" wp14:editId="13088CEA">
                <wp:simplePos x="0" y="0"/>
                <wp:positionH relativeFrom="margin">
                  <wp:align>center</wp:align>
                </wp:positionH>
                <wp:positionV relativeFrom="paragraph">
                  <wp:posOffset>1118870</wp:posOffset>
                </wp:positionV>
                <wp:extent cx="4933950" cy="3162300"/>
                <wp:effectExtent l="0" t="0" r="0" b="0"/>
                <wp:wrapTopAndBottom/>
                <wp:docPr id="28" name="Skupina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3950" cy="3162300"/>
                          <a:chOff x="0" y="0"/>
                          <a:chExt cx="4933950" cy="3162300"/>
                        </a:xfrm>
                      </wpg:grpSpPr>
                      <pic:pic xmlns:pic="http://schemas.openxmlformats.org/drawingml/2006/picture">
                        <pic:nvPicPr>
                          <pic:cNvPr id="26" name="Slika 26" descr="Slika, ki vsebuje besede diagram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9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2800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Polje z besedilom 27"/>
                        <wps:cNvSpPr txBox="1"/>
                        <wps:spPr>
                          <a:xfrm>
                            <a:off x="0" y="2857500"/>
                            <a:ext cx="4933950" cy="3048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8AAC77" w14:textId="1DD17D77" w:rsidR="00A1738F" w:rsidRPr="004778E5" w:rsidRDefault="00A1738F" w:rsidP="00A1738F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63" w:name="_Ref132022950"/>
                              <w:bookmarkStart w:id="64" w:name="_Toc132752944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63"/>
                              <w:r>
                                <w:t>: Diagram konteksta za nakup</w:t>
                              </w:r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1ED10" id="Skupina 28" o:spid="_x0000_s1060" style="position:absolute;left:0;text-align:left;margin-left:0;margin-top:88.1pt;width:388.5pt;height:249pt;z-index:251592704;mso-position-horizontal:center;mso-position-horizontal-relative:margin;mso-height-relative:margin" coordsize="49339,3162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">
                <v:shape id="Slika 26" o:spid="_x0000_s1061" type="#_x0000_t75" alt="Slika, ki vsebuje besede diagram&#10;&#10;Opis je samodejno ustvarjen" style="position:absolute;width:49339;height:28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">
                  <v:imagedata r:id="rId90" o:title="Slika, ki vsebuje besede diagram&#10;&#10;Opis je samodejno ustvarjen"/>
                </v:shape>
                <v:shape id="Polje z besedilom 27" o:spid="_x0000_s1062" type="#_x0000_t202" style="position:absolute;top:28575;width:4933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3F8AAC77" w14:textId="1DD17D77" w:rsidR="00A1738F" w:rsidRPr="004778E5" w:rsidRDefault="00A1738F" w:rsidP="00A1738F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65" w:name="_Ref132022950"/>
                        <w:bookmarkStart w:id="66" w:name="_Toc132752944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3</w:t>
                          </w:r>
                        </w:fldSimple>
                        <w:bookmarkEnd w:id="65"/>
                        <w:r>
                          <w:t>: Diagram konteksta za nakup</w:t>
                        </w:r>
                        <w:bookmarkEnd w:id="6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935CC">
        <w:t>Pri naši aplikaciji je zelo smiselno ustvariti diagram toka podatkov za nakupovanje v spletni trgovini.</w:t>
      </w:r>
      <w:r w:rsidR="000451C3">
        <w:t xml:space="preserve"> </w:t>
      </w:r>
      <w:r w:rsidR="00A902F4">
        <w:t>V našem primeru</w:t>
      </w:r>
      <w:r w:rsidR="00324921">
        <w:t xml:space="preserve"> imamo tri zunanje entitete: Aplikacija</w:t>
      </w:r>
      <w:r w:rsidR="00934204">
        <w:fldChar w:fldCharType="begin"/>
      </w:r>
      <w:r w:rsidR="00934204">
        <w:instrText xml:space="preserve"> XE "</w:instrText>
      </w:r>
      <w:r w:rsidR="00934204" w:rsidRPr="007B081D">
        <w:instrText>Aplikacija</w:instrText>
      </w:r>
      <w:r w:rsidR="00934204">
        <w:instrText xml:space="preserve">" </w:instrText>
      </w:r>
      <w:r w:rsidR="00934204">
        <w:fldChar w:fldCharType="end"/>
      </w:r>
      <w:r w:rsidR="00324921">
        <w:t xml:space="preserve"> (kupec), Skladišče in Računovodstvo.</w:t>
      </w:r>
      <w:r w:rsidR="00C87DBD">
        <w:t xml:space="preserve"> Na začetku naredimo diagram konteksta</w:t>
      </w:r>
      <w:r w:rsidR="000C6B69">
        <w:fldChar w:fldCharType="begin"/>
      </w:r>
      <w:r w:rsidR="000C6B69">
        <w:instrText xml:space="preserve"> XE "</w:instrText>
      </w:r>
      <w:r w:rsidR="000C6B69" w:rsidRPr="00597C7E">
        <w:instrText>diagram konteksta</w:instrText>
      </w:r>
      <w:r w:rsidR="000C6B69">
        <w:instrText xml:space="preserve">" </w:instrText>
      </w:r>
      <w:r w:rsidR="000C6B69">
        <w:fldChar w:fldCharType="end"/>
      </w:r>
      <w:r w:rsidR="00C87DBD">
        <w:t>, ki vsebuje le zunanje entitete in vse procese vsebovane v osrednjem procesu</w:t>
      </w:r>
      <w:r w:rsidR="00B55FDC">
        <w:t xml:space="preserve">, kot je prikazano na </w:t>
      </w:r>
      <w:r>
        <w:fldChar w:fldCharType="begin"/>
      </w:r>
      <w:r>
        <w:instrText xml:space="preserve"> REF _Ref132022950 \h </w:instrText>
      </w:r>
      <w:r w:rsidR="00472411">
        <w:instrText xml:space="preserve"> \* MERGEFORMAT </w:instrText>
      </w:r>
      <w:r>
        <w:fldChar w:fldCharType="separate"/>
      </w:r>
      <w:r w:rsidR="008D7303">
        <w:t xml:space="preserve">Slika </w:t>
      </w:r>
      <w:r w:rsidR="008D7303">
        <w:rPr>
          <w:noProof/>
        </w:rPr>
        <w:t>3</w:t>
      </w:r>
      <w:r>
        <w:fldChar w:fldCharType="end"/>
      </w:r>
      <w:r w:rsidR="00B55FDC">
        <w:t>.</w:t>
      </w:r>
    </w:p>
    <w:p w14:paraId="17C8CE33" w14:textId="71DE6C84" w:rsidR="00755A43" w:rsidRDefault="00472411" w:rsidP="001A7160">
      <w:pPr>
        <w:spacing w:line="360" w:lineRule="auto"/>
        <w:jc w:val="both"/>
      </w:pPr>
      <w:r>
        <w:t>Ko imamo diagram konteksta</w:t>
      </w:r>
      <w:r w:rsidR="000C6B69">
        <w:fldChar w:fldCharType="begin"/>
      </w:r>
      <w:r w:rsidR="000C6B69">
        <w:instrText xml:space="preserve"> XE "</w:instrText>
      </w:r>
      <w:r w:rsidR="000C6B69" w:rsidRPr="00597C7E">
        <w:instrText>diagram konteksta</w:instrText>
      </w:r>
      <w:r w:rsidR="000C6B69">
        <w:instrText xml:space="preserve">" </w:instrText>
      </w:r>
      <w:r w:rsidR="000C6B69">
        <w:fldChar w:fldCharType="end"/>
      </w:r>
      <w:r>
        <w:t>, lahko ustvarimo diagram nivoja 0</w:t>
      </w:r>
      <w:r w:rsidR="000C6B69">
        <w:fldChar w:fldCharType="begin"/>
      </w:r>
      <w:r w:rsidR="000C6B69">
        <w:instrText xml:space="preserve"> XE "</w:instrText>
      </w:r>
      <w:r w:rsidR="000C6B69" w:rsidRPr="00DD0D15">
        <w:instrText>diagram nivoja 0</w:instrText>
      </w:r>
      <w:r w:rsidR="000C6B69">
        <w:instrText xml:space="preserve">" </w:instrText>
      </w:r>
      <w:r w:rsidR="000C6B69">
        <w:fldChar w:fldCharType="end"/>
      </w:r>
      <w:r>
        <w:t>, ki poleg entitet vsebuje še vse glavne podprocese</w:t>
      </w:r>
      <w:r w:rsidR="000C6B69">
        <w:fldChar w:fldCharType="begin"/>
      </w:r>
      <w:r w:rsidR="000C6B69">
        <w:instrText xml:space="preserve"> XE "</w:instrText>
      </w:r>
      <w:r w:rsidR="000C6B69" w:rsidRPr="00EF1B87">
        <w:instrText>podprocese</w:instrText>
      </w:r>
      <w:r w:rsidR="000C6B69">
        <w:instrText xml:space="preserve">" </w:instrText>
      </w:r>
      <w:r w:rsidR="000C6B69">
        <w:fldChar w:fldCharType="end"/>
      </w:r>
      <w:r>
        <w:t xml:space="preserve"> in podatkovne zbirke.</w:t>
      </w:r>
      <w:r w:rsidR="007855F8">
        <w:t xml:space="preserve"> Glavni proces</w:t>
      </w:r>
      <w:r w:rsidR="00894413">
        <w:fldChar w:fldCharType="begin"/>
      </w:r>
      <w:r w:rsidR="00894413">
        <w:instrText xml:space="preserve"> XE "</w:instrText>
      </w:r>
      <w:r w:rsidR="00894413" w:rsidRPr="00134DEE">
        <w:instrText>proces</w:instrText>
      </w:r>
      <w:r w:rsidR="00894413">
        <w:instrText xml:space="preserve">" </w:instrText>
      </w:r>
      <w:r w:rsidR="00894413">
        <w:fldChar w:fldCharType="end"/>
      </w:r>
      <w:r w:rsidR="007855F8">
        <w:t xml:space="preserve"> </w:t>
      </w:r>
      <w:r w:rsidR="007855F8" w:rsidRPr="007855F8">
        <w:rPr>
          <w:i/>
          <w:iCs/>
        </w:rPr>
        <w:t>nakup izdelkov</w:t>
      </w:r>
      <w:r w:rsidR="007855F8">
        <w:t xml:space="preserve"> se razdeli na več podprocesov</w:t>
      </w:r>
      <w:r w:rsidR="00D55094">
        <w:t xml:space="preserve">, in sicer na </w:t>
      </w:r>
      <w:r w:rsidR="00D55094" w:rsidRPr="00D55094">
        <w:rPr>
          <w:i/>
          <w:iCs/>
        </w:rPr>
        <w:t>pridobivanje izdelkov</w:t>
      </w:r>
      <w:r w:rsidR="00D55094">
        <w:t xml:space="preserve">, </w:t>
      </w:r>
      <w:r w:rsidR="00D55094" w:rsidRPr="00D55094">
        <w:rPr>
          <w:i/>
          <w:iCs/>
        </w:rPr>
        <w:t>ustvarjanje naročila</w:t>
      </w:r>
      <w:r w:rsidR="00D55094">
        <w:t xml:space="preserve">, </w:t>
      </w:r>
      <w:r w:rsidR="00D55094" w:rsidRPr="00D55094">
        <w:rPr>
          <w:i/>
          <w:iCs/>
        </w:rPr>
        <w:t>pridobivanje naročil</w:t>
      </w:r>
      <w:r w:rsidR="00D55094">
        <w:t xml:space="preserve">, </w:t>
      </w:r>
      <w:r w:rsidR="00D55094" w:rsidRPr="00D55094">
        <w:rPr>
          <w:i/>
          <w:iCs/>
        </w:rPr>
        <w:t>opravljanje nakupa</w:t>
      </w:r>
      <w:r w:rsidR="00D55094">
        <w:t xml:space="preserve">, </w:t>
      </w:r>
      <w:r w:rsidR="00D55094" w:rsidRPr="00D55094">
        <w:rPr>
          <w:i/>
          <w:iCs/>
        </w:rPr>
        <w:t>pridobivanje računov</w:t>
      </w:r>
      <w:r w:rsidR="00D55094">
        <w:t xml:space="preserve"> in zaloge ter </w:t>
      </w:r>
      <w:r w:rsidR="00D55094" w:rsidRPr="00D55094">
        <w:rPr>
          <w:i/>
          <w:iCs/>
        </w:rPr>
        <w:t>pregled naročil</w:t>
      </w:r>
      <w:r w:rsidR="00D55094">
        <w:t xml:space="preserve"> in računov.</w:t>
      </w:r>
      <w:r w:rsidR="00CA576D">
        <w:t xml:space="preserve"> Ti procesi prenašajo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CA576D">
        <w:t xml:space="preserve"> med entitetami in podatkovnimi zbirkami </w:t>
      </w:r>
      <w:r w:rsidR="00CA576D" w:rsidRPr="00611B23">
        <w:rPr>
          <w:i/>
          <w:iCs/>
        </w:rPr>
        <w:t>Izdelki</w:t>
      </w:r>
      <w:r w:rsidR="00CA576D">
        <w:t xml:space="preserve">, </w:t>
      </w:r>
      <w:r w:rsidR="00CA576D" w:rsidRPr="00611B23">
        <w:rPr>
          <w:i/>
          <w:iCs/>
        </w:rPr>
        <w:t>Narocilo</w:t>
      </w:r>
      <w:r w:rsidR="00CA576D">
        <w:t xml:space="preserve"> in </w:t>
      </w:r>
      <w:r w:rsidR="00CA576D" w:rsidRPr="00611B23">
        <w:rPr>
          <w:i/>
          <w:iCs/>
        </w:rPr>
        <w:t>Racuni</w:t>
      </w:r>
      <w:r w:rsidR="00CA576D">
        <w:t xml:space="preserve">, kot vidimo na </w:t>
      </w:r>
      <w:r w:rsidR="00DF5A0F">
        <w:fldChar w:fldCharType="begin"/>
      </w:r>
      <w:r w:rsidR="00DF5A0F">
        <w:instrText xml:space="preserve"> REF _Ref132024355 \h </w:instrText>
      </w:r>
      <w:r w:rsidR="00DF5A0F">
        <w:fldChar w:fldCharType="separate"/>
      </w:r>
      <w:r w:rsidR="008D7303">
        <w:t xml:space="preserve">Slika </w:t>
      </w:r>
      <w:r w:rsidR="008D7303">
        <w:rPr>
          <w:noProof/>
        </w:rPr>
        <w:t>4</w:t>
      </w:r>
      <w:r w:rsidR="00DF5A0F">
        <w:fldChar w:fldCharType="end"/>
      </w:r>
      <w:r w:rsidR="00CA576D">
        <w:t>.</w:t>
      </w:r>
    </w:p>
    <w:p w14:paraId="2C012B3B" w14:textId="75277928" w:rsidR="008D6426" w:rsidRDefault="00DF5A0F" w:rsidP="001A7160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597824" behindDoc="0" locked="0" layoutInCell="1" allowOverlap="1" wp14:anchorId="5532B58E" wp14:editId="4A12AD25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60720" cy="3514725"/>
                <wp:effectExtent l="0" t="0" r="0" b="9525"/>
                <wp:wrapTopAndBottom/>
                <wp:docPr id="32" name="Skupina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514725"/>
                          <a:chOff x="0" y="0"/>
                          <a:chExt cx="5760720" cy="3514725"/>
                        </a:xfrm>
                      </wpg:grpSpPr>
                      <pic:pic xmlns:pic="http://schemas.openxmlformats.org/drawingml/2006/picture">
                        <pic:nvPicPr>
                          <pic:cNvPr id="30" name="Slika 30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254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Polje z besedilom 31"/>
                        <wps:cNvSpPr txBox="1"/>
                        <wps:spPr>
                          <a:xfrm>
                            <a:off x="0" y="3190875"/>
                            <a:ext cx="5760720" cy="3238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1A509B" w14:textId="473095B4" w:rsidR="00DF5A0F" w:rsidRPr="00C33665" w:rsidRDefault="00DF5A0F" w:rsidP="00DF5A0F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67" w:name="_Ref132024355"/>
                              <w:bookmarkStart w:id="68" w:name="_Toc132752945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End w:id="67"/>
                              <w:r>
                                <w:t>: Diagram nivoja 0 za nakup</w:t>
                              </w:r>
                              <w:bookmarkEnd w:id="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32B58E" id="Skupina 32" o:spid="_x0000_s1063" style="position:absolute;left:0;text-align:left;margin-left:402.4pt;margin-top:0;width:453.6pt;height:276.75pt;z-index:251597824;mso-position-horizontal:right;mso-position-horizontal-relative:margin;mso-height-relative:margin" coordsize="57607,3514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">
                <v:shape id="Slika 30" o:spid="_x0000_s1064" type="#_x0000_t75" style="position:absolute;width:57607;height:31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">
                  <v:imagedata r:id="rId93" o:title=""/>
                </v:shape>
                <v:shape id="Polje z besedilom 31" o:spid="_x0000_s1065" type="#_x0000_t202" style="position:absolute;top:31908;width:57607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y2lxAAAANsAAAAPAAAAZHJzL2Rvd25yZXYueG1sRI9PawIx&#10;FMTvQr9DeAUvUrOuIL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L3bLaXEAAAA2wAAAA8A&#10;AAAAAAAAAAAAAAAABwIAAGRycy9kb3ducmV2LnhtbFBLBQYAAAAAAwADALcAAAD4AgAAAAA=&#10;" stroked="f">
                  <v:textbox inset="0,0,0,0">
                    <w:txbxContent>
                      <w:p w14:paraId="4F1A509B" w14:textId="473095B4" w:rsidR="00DF5A0F" w:rsidRPr="00C33665" w:rsidRDefault="00DF5A0F" w:rsidP="00DF5A0F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69" w:name="_Ref132024355"/>
                        <w:bookmarkStart w:id="70" w:name="_Toc132752945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4</w:t>
                          </w:r>
                        </w:fldSimple>
                        <w:bookmarkEnd w:id="69"/>
                        <w:r>
                          <w:t>: Diagram nivoja 0 za nakup</w:t>
                        </w:r>
                        <w:bookmarkEnd w:id="7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149F3">
        <w:t>Zdaj pa je potrebno le še razdeliti nekatere procese na podprocese</w:t>
      </w:r>
      <w:r w:rsidR="000C6B69">
        <w:fldChar w:fldCharType="begin"/>
      </w:r>
      <w:r w:rsidR="000C6B69">
        <w:instrText xml:space="preserve"> XE "</w:instrText>
      </w:r>
      <w:r w:rsidR="000C6B69" w:rsidRPr="00EF1B87">
        <w:instrText>podprocese</w:instrText>
      </w:r>
      <w:r w:rsidR="000C6B69">
        <w:instrText xml:space="preserve">" </w:instrText>
      </w:r>
      <w:r w:rsidR="000C6B69">
        <w:fldChar w:fldCharType="end"/>
      </w:r>
      <w:r w:rsidR="000149F3">
        <w:t>, kar nam da diagram nivoja 1</w:t>
      </w:r>
      <w:r w:rsidR="000C6B69">
        <w:fldChar w:fldCharType="begin"/>
      </w:r>
      <w:r w:rsidR="000C6B69">
        <w:instrText xml:space="preserve"> XE "</w:instrText>
      </w:r>
      <w:r w:rsidR="000C6B69" w:rsidRPr="005A11A8">
        <w:instrText>diagram nivoja 1</w:instrText>
      </w:r>
      <w:r w:rsidR="000C6B69">
        <w:instrText xml:space="preserve">" </w:instrText>
      </w:r>
      <w:r w:rsidR="000C6B69">
        <w:fldChar w:fldCharType="end"/>
      </w:r>
      <w:r w:rsidR="000149F3">
        <w:t>, ki bo tudi zaključni diagram toka podatkov za nakup.</w:t>
      </w:r>
      <w:r w:rsidR="00D156E9">
        <w:t xml:space="preserve"> Diagram nivoja 1 s podprocesi je prikazan na </w:t>
      </w:r>
      <w:r w:rsidR="00E840CA">
        <w:fldChar w:fldCharType="begin"/>
      </w:r>
      <w:r w:rsidR="00E840CA">
        <w:instrText xml:space="preserve"> REF _Ref132024555 \h </w:instrText>
      </w:r>
      <w:r w:rsidR="00E840CA">
        <w:fldChar w:fldCharType="separate"/>
      </w:r>
      <w:r w:rsidR="008D7303">
        <w:t xml:space="preserve">Slika </w:t>
      </w:r>
      <w:r w:rsidR="008D7303">
        <w:rPr>
          <w:noProof/>
        </w:rPr>
        <w:t>5</w:t>
      </w:r>
      <w:r w:rsidR="00E840CA">
        <w:fldChar w:fldCharType="end"/>
      </w:r>
      <w:r w:rsidR="001155F5">
        <w:t xml:space="preserve"> in v </w:t>
      </w:r>
      <w:r w:rsidR="00255328">
        <w:fldChar w:fldCharType="begin"/>
      </w:r>
      <w:r w:rsidR="00255328">
        <w:instrText xml:space="preserve"> REF _Ref132026546 \h </w:instrText>
      </w:r>
      <w:r w:rsidR="00255328">
        <w:fldChar w:fldCharType="separate"/>
      </w:r>
      <w:r w:rsidR="008D7303">
        <w:t xml:space="preserve">Priloga </w:t>
      </w:r>
      <w:r w:rsidR="008D7303">
        <w:rPr>
          <w:noProof/>
        </w:rPr>
        <w:t>2</w:t>
      </w:r>
      <w:r w:rsidR="00255328">
        <w:fldChar w:fldCharType="end"/>
      </w:r>
      <w:r w:rsidR="001155F5">
        <w:t>.</w:t>
      </w:r>
    </w:p>
    <w:p w14:paraId="1779D46E" w14:textId="01B7F3E4" w:rsidR="00FD79B9" w:rsidRDefault="00842417" w:rsidP="0043775D">
      <w:r>
        <w:rPr>
          <w:noProof/>
        </w:rPr>
        <mc:AlternateContent>
          <mc:Choice Requires="wpg">
            <w:drawing>
              <wp:anchor distT="0" distB="0" distL="114300" distR="114300" simplePos="0" relativeHeight="251601920" behindDoc="0" locked="0" layoutInCell="1" allowOverlap="1" wp14:anchorId="120BD798" wp14:editId="498950DD">
                <wp:simplePos x="0" y="0"/>
                <wp:positionH relativeFrom="margin">
                  <wp:align>right</wp:align>
                </wp:positionH>
                <wp:positionV relativeFrom="paragraph">
                  <wp:posOffset>200828</wp:posOffset>
                </wp:positionV>
                <wp:extent cx="5760720" cy="3430270"/>
                <wp:effectExtent l="0" t="0" r="0" b="0"/>
                <wp:wrapTopAndBottom/>
                <wp:docPr id="35" name="Skupina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430270"/>
                          <a:chOff x="0" y="0"/>
                          <a:chExt cx="5760720" cy="3430270"/>
                        </a:xfrm>
                      </wpg:grpSpPr>
                      <pic:pic xmlns:pic="http://schemas.openxmlformats.org/drawingml/2006/picture">
                        <pic:nvPicPr>
                          <pic:cNvPr id="33" name="Slika 33" descr="Slika, ki vsebuje besede diagram, shematično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5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115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Polje z besedilom 34"/>
                        <wps:cNvSpPr txBox="1"/>
                        <wps:spPr>
                          <a:xfrm>
                            <a:off x="0" y="3171825"/>
                            <a:ext cx="57607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F9C0ED" w14:textId="69E6557D" w:rsidR="00E840CA" w:rsidRPr="00F1544E" w:rsidRDefault="00E840CA" w:rsidP="00E840CA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71" w:name="_Ref132024555"/>
                              <w:bookmarkStart w:id="72" w:name="_Toc132752946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bookmarkEnd w:id="71"/>
                              <w:r>
                                <w:t>: Diagram nivoja 1 za nakup</w:t>
                              </w:r>
                              <w:bookmarkEnd w:id="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0BD798" id="Skupina 35" o:spid="_x0000_s1066" style="position:absolute;margin-left:402.4pt;margin-top:15.8pt;width:453.6pt;height:270.1pt;z-index:251601920;mso-position-horizontal:right;mso-position-horizontal-relative:margin" coordsize="57607,3430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">
                <v:shape id="Slika 33" o:spid="_x0000_s1067" type="#_x0000_t75" alt="Slika, ki vsebuje besede diagram, shematično&#10;&#10;Opis je samodejno ustvarjen" style="position:absolute;width:57607;height:31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">
                  <v:imagedata r:id="rId96" o:title="Slika, ki vsebuje besede diagram, shematično&#10;&#10;Opis je samodejno ustvarjen"/>
                </v:shape>
                <v:shape id="Polje z besedilom 34" o:spid="_x0000_s1068" type="#_x0000_t202" style="position:absolute;top:31718;width:5760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14:paraId="45F9C0ED" w14:textId="69E6557D" w:rsidR="00E840CA" w:rsidRPr="00F1544E" w:rsidRDefault="00E840CA" w:rsidP="00E840CA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73" w:name="_Ref132024555"/>
                        <w:bookmarkStart w:id="74" w:name="_Toc132752946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5</w:t>
                          </w:r>
                        </w:fldSimple>
                        <w:bookmarkEnd w:id="73"/>
                        <w:r>
                          <w:t>: Diagram nivoja 1 za nakup</w:t>
                        </w:r>
                        <w:bookmarkEnd w:id="7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D79B9">
        <w:br w:type="page"/>
      </w:r>
    </w:p>
    <w:p w14:paraId="59FEF1C4" w14:textId="48EB6230" w:rsidR="00755A43" w:rsidRDefault="00E9766F" w:rsidP="00C221DD">
      <w:pPr>
        <w:pStyle w:val="Naslov2"/>
        <w:spacing w:after="0" w:line="360" w:lineRule="auto"/>
      </w:pPr>
      <w:bookmarkStart w:id="75" w:name="_Toc132793599"/>
      <w:r>
        <w:lastRenderedPageBreak/>
        <w:t xml:space="preserve">Diagram </w:t>
      </w:r>
      <w:r w:rsidR="00FD79B9">
        <w:t xml:space="preserve">zgradbe </w:t>
      </w:r>
      <w:r>
        <w:t>programa</w:t>
      </w:r>
      <w:bookmarkEnd w:id="75"/>
      <w:r w:rsidR="000C6B69">
        <w:fldChar w:fldCharType="begin"/>
      </w:r>
      <w:r w:rsidR="000C6B69">
        <w:instrText xml:space="preserve"> XE "</w:instrText>
      </w:r>
      <w:r w:rsidR="000C6B69" w:rsidRPr="009611D8">
        <w:instrText>Diagram zgradbe programa</w:instrText>
      </w:r>
      <w:r w:rsidR="000C6B69">
        <w:instrText xml:space="preserve">" </w:instrText>
      </w:r>
      <w:r w:rsidR="000C6B69">
        <w:fldChar w:fldCharType="end"/>
      </w:r>
    </w:p>
    <w:p w14:paraId="55B22F23" w14:textId="2E4C04B4" w:rsidR="00E9766F" w:rsidRDefault="00771456" w:rsidP="00CA7256">
      <w:pPr>
        <w:spacing w:line="360" w:lineRule="auto"/>
        <w:jc w:val="both"/>
      </w:pPr>
      <w:r>
        <w:t>Da bi dokumentiral programske komponente za lažje razumevanje in odpravljanje napak</w:t>
      </w:r>
      <w:r w:rsidR="00F808CD">
        <w:fldChar w:fldCharType="begin"/>
      </w:r>
      <w:r w:rsidR="00F808CD">
        <w:instrText xml:space="preserve"> XE "</w:instrText>
      </w:r>
      <w:r w:rsidR="00F808CD" w:rsidRPr="004A46F1">
        <w:instrText>napak</w:instrText>
      </w:r>
      <w:r w:rsidR="00F808CD">
        <w:instrText xml:space="preserve">" </w:instrText>
      </w:r>
      <w:r w:rsidR="00F808CD">
        <w:fldChar w:fldCharType="end"/>
      </w:r>
      <w:r>
        <w:t xml:space="preserve">, sem tekom izgradnje programa izdeloval diagram s komponentami in povezavami med njimi. </w:t>
      </w:r>
      <w:r w:rsidR="00A64B1F">
        <w:t>Aplikacija</w:t>
      </w:r>
      <w:r w:rsidR="00934204">
        <w:fldChar w:fldCharType="begin"/>
      </w:r>
      <w:r w:rsidR="00934204">
        <w:instrText xml:space="preserve"> XE "</w:instrText>
      </w:r>
      <w:r w:rsidR="00934204" w:rsidRPr="007B081D">
        <w:instrText>Aplikacija</w:instrText>
      </w:r>
      <w:r w:rsidR="00934204">
        <w:instrText xml:space="preserve">" </w:instrText>
      </w:r>
      <w:r w:rsidR="00934204">
        <w:fldChar w:fldCharType="end"/>
      </w:r>
      <w:r w:rsidR="00A64B1F">
        <w:t xml:space="preserve"> je zgrajena na osnovi Node</w:t>
      </w:r>
      <w:r w:rsidR="00894413"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fldChar w:fldCharType="end"/>
      </w:r>
      <w:r w:rsidR="00A64B1F">
        <w:t>.js</w:t>
      </w:r>
      <w:r w:rsidR="00894413"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fldChar w:fldCharType="end"/>
      </w:r>
      <w:r w:rsidR="00A64B1F">
        <w:t xml:space="preserve"> in</w:t>
      </w:r>
      <w:r w:rsidR="00E01E47">
        <w:t xml:space="preserve"> njegovih knjižnic ter z </w:t>
      </w:r>
      <w:r w:rsidR="00E01E47" w:rsidRPr="00E85FC3">
        <w:t>JavaScriptom</w:t>
      </w:r>
      <w:r w:rsidR="00E01E47">
        <w:t xml:space="preserve">. Za </w:t>
      </w:r>
      <w:r w:rsidR="00CA7256">
        <w:t xml:space="preserve">t. i. </w:t>
      </w:r>
      <w:r w:rsidR="00CA7256" w:rsidRPr="00CA7256">
        <w:rPr>
          <w:i/>
          <w:iCs/>
        </w:rPr>
        <w:t>back</w:t>
      </w:r>
      <w:r w:rsidR="000C6B69">
        <w:rPr>
          <w:i/>
          <w:iCs/>
        </w:rPr>
        <w:t>-</w:t>
      </w:r>
      <w:r w:rsidR="00CA7256" w:rsidRPr="00CA7256">
        <w:rPr>
          <w:i/>
          <w:iCs/>
        </w:rPr>
        <w:t>end</w:t>
      </w:r>
      <w:r w:rsidR="000C6B69">
        <w:rPr>
          <w:i/>
          <w:iCs/>
        </w:rPr>
        <w:fldChar w:fldCharType="begin"/>
      </w:r>
      <w:r w:rsidR="000C6B69">
        <w:instrText xml:space="preserve"> XE "</w:instrText>
      </w:r>
      <w:r w:rsidR="000C6B69" w:rsidRPr="008E0D63">
        <w:rPr>
          <w:i/>
          <w:iCs/>
        </w:rPr>
        <w:instrText>back-end</w:instrText>
      </w:r>
      <w:r w:rsidR="000C6B69">
        <w:instrText xml:space="preserve">" </w:instrText>
      </w:r>
      <w:r w:rsidR="000C6B69">
        <w:rPr>
          <w:i/>
          <w:iCs/>
        </w:rPr>
        <w:fldChar w:fldCharType="end"/>
      </w:r>
      <w:r w:rsidR="00CA7256">
        <w:t xml:space="preserve"> ozi</w:t>
      </w:r>
      <w:r w:rsidR="00E85FC3">
        <w:t>r</w:t>
      </w:r>
      <w:r w:rsidR="00CA7256">
        <w:t>oma strežniški del</w:t>
      </w:r>
      <w:r w:rsidR="000C6B69">
        <w:fldChar w:fldCharType="begin"/>
      </w:r>
      <w:r w:rsidR="000C6B69">
        <w:instrText xml:space="preserve"> XE "</w:instrText>
      </w:r>
      <w:r w:rsidR="000C6B69" w:rsidRPr="00775DD3">
        <w:instrText>strežniški del</w:instrText>
      </w:r>
      <w:r w:rsidR="000C6B69">
        <w:instrText xml:space="preserve">" </w:instrText>
      </w:r>
      <w:r w:rsidR="000C6B69">
        <w:fldChar w:fldCharType="end"/>
      </w:r>
      <w:r w:rsidR="00CA7256">
        <w:t xml:space="preserve"> sem uporabil module </w:t>
      </w:r>
      <w:r w:rsidR="00CA7256" w:rsidRPr="00DF302E">
        <w:rPr>
          <w:i/>
          <w:iCs/>
        </w:rPr>
        <w:t>Node</w:t>
      </w:r>
      <w:r w:rsidR="00792D00">
        <w:t>, k</w:t>
      </w:r>
      <w:r w:rsidR="00CA7256">
        <w:t xml:space="preserve">njižnico </w:t>
      </w:r>
      <w:r w:rsidR="00CA7256" w:rsidRPr="00DF302E">
        <w:rPr>
          <w:i/>
          <w:iCs/>
        </w:rPr>
        <w:t>Express.js</w:t>
      </w:r>
      <w:r w:rsidR="008B7803">
        <w:rPr>
          <w:i/>
          <w:iCs/>
        </w:rPr>
        <w:fldChar w:fldCharType="begin"/>
      </w:r>
      <w:r w:rsidR="008B7803">
        <w:instrText xml:space="preserve"> XE "</w:instrText>
      </w:r>
      <w:r w:rsidR="008B7803" w:rsidRPr="001567AA">
        <w:instrText>Express.js</w:instrText>
      </w:r>
      <w:r w:rsidR="008B7803">
        <w:instrText xml:space="preserve">" </w:instrText>
      </w:r>
      <w:r w:rsidR="008B7803">
        <w:rPr>
          <w:i/>
          <w:iCs/>
        </w:rPr>
        <w:fldChar w:fldCharType="end"/>
      </w:r>
      <w:r w:rsidR="00CA7256">
        <w:t xml:space="preserve"> </w:t>
      </w:r>
      <w:r w:rsidR="00792D00">
        <w:t xml:space="preserve">pa </w:t>
      </w:r>
      <w:r w:rsidR="00CA7256">
        <w:t>za izgradnjo vmesnik</w:t>
      </w:r>
      <w:r w:rsidR="00BE5B60">
        <w:t>ov</w:t>
      </w:r>
      <w:r w:rsidR="00CA7256">
        <w:t xml:space="preserve"> uporabniškega programa oziroma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BE5B60">
        <w:t>-jev</w:t>
      </w:r>
      <w:r w:rsidR="00CA7256">
        <w:t>.</w:t>
      </w:r>
      <w:r w:rsidR="00800FAE">
        <w:t xml:space="preserve"> Za odjemalčevo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800FAE">
        <w:t xml:space="preserve"> ali </w:t>
      </w:r>
      <w:r w:rsidR="00800FAE" w:rsidRPr="00800FAE">
        <w:rPr>
          <w:i/>
          <w:iCs/>
        </w:rPr>
        <w:t>front</w:t>
      </w:r>
      <w:r w:rsidR="00934204">
        <w:rPr>
          <w:i/>
          <w:iCs/>
        </w:rPr>
        <w:t>-</w:t>
      </w:r>
      <w:r w:rsidR="00800FAE" w:rsidRPr="00800FAE">
        <w:rPr>
          <w:i/>
          <w:iCs/>
        </w:rPr>
        <w:t>end</w:t>
      </w:r>
      <w:r w:rsidR="00934204">
        <w:rPr>
          <w:i/>
          <w:iCs/>
        </w:rPr>
        <w:fldChar w:fldCharType="begin"/>
      </w:r>
      <w:r w:rsidR="00934204">
        <w:instrText xml:space="preserve"> XE "</w:instrText>
      </w:r>
      <w:r w:rsidR="00934204" w:rsidRPr="00F306B2">
        <w:rPr>
          <w:i/>
          <w:iCs/>
        </w:rPr>
        <w:instrText>front-end</w:instrText>
      </w:r>
      <w:r w:rsidR="00934204">
        <w:instrText xml:space="preserve">" </w:instrText>
      </w:r>
      <w:r w:rsidR="00934204">
        <w:rPr>
          <w:i/>
          <w:iCs/>
        </w:rPr>
        <w:fldChar w:fldCharType="end"/>
      </w:r>
      <w:r w:rsidR="00800FAE">
        <w:t xml:space="preserve"> pa sem uporabil knjižnico </w:t>
      </w:r>
      <w:r w:rsidR="00800FAE" w:rsidRPr="00934204">
        <w:t>React</w:t>
      </w:r>
      <w:r w:rsidR="00504942" w:rsidRPr="00934204">
        <w:fldChar w:fldCharType="begin"/>
      </w:r>
      <w:r w:rsidR="00504942" w:rsidRPr="00934204">
        <w:instrText xml:space="preserve"> XE "React" </w:instrText>
      </w:r>
      <w:r w:rsidR="00504942" w:rsidRPr="00934204">
        <w:fldChar w:fldCharType="end"/>
      </w:r>
      <w:r w:rsidR="00800FAE" w:rsidRPr="00934204">
        <w:t>.js</w:t>
      </w:r>
      <w:r w:rsidR="00504942">
        <w:rPr>
          <w:i/>
          <w:iCs/>
        </w:rPr>
        <w:fldChar w:fldCharType="begin"/>
      </w:r>
      <w:r w:rsidR="00504942">
        <w:instrText xml:space="preserve"> XE "</w:instrText>
      </w:r>
      <w:r w:rsidR="00504942" w:rsidRPr="00910499">
        <w:instrText>React.js</w:instrText>
      </w:r>
      <w:r w:rsidR="00504942">
        <w:instrText xml:space="preserve">" </w:instrText>
      </w:r>
      <w:r w:rsidR="00504942">
        <w:rPr>
          <w:i/>
          <w:iCs/>
        </w:rPr>
        <w:fldChar w:fldCharType="end"/>
      </w:r>
      <w:r w:rsidR="00800FAE">
        <w:t>, s katero se gr</w:t>
      </w:r>
      <w:r w:rsidR="002A116E">
        <w:t>a</w:t>
      </w:r>
      <w:r w:rsidR="00800FAE">
        <w:t>di uporabniški vmesnik</w:t>
      </w:r>
      <w:r w:rsidR="00504942">
        <w:fldChar w:fldCharType="begin"/>
      </w:r>
      <w:r w:rsidR="00504942">
        <w:instrText xml:space="preserve"> XE "</w:instrText>
      </w:r>
      <w:r w:rsidR="00504942" w:rsidRPr="00196B4E">
        <w:instrText>vmesnik</w:instrText>
      </w:r>
      <w:r w:rsidR="00504942">
        <w:instrText xml:space="preserve">" </w:instrText>
      </w:r>
      <w:r w:rsidR="00504942">
        <w:fldChar w:fldCharType="end"/>
      </w:r>
      <w:r w:rsidR="00800FAE">
        <w:t>.</w:t>
      </w:r>
      <w:r w:rsidR="00A1532A">
        <w:t xml:space="preserve"> Zaradi specifičnosti knjižnice </w:t>
      </w:r>
      <w:r w:rsidR="00A1532A" w:rsidRPr="00934204">
        <w:t>React</w:t>
      </w:r>
      <w:r w:rsidR="00A1532A">
        <w:t xml:space="preserve"> in enostavnosti strežniškega dela sem izdelal model</w:t>
      </w:r>
      <w:r w:rsidR="00504942">
        <w:fldChar w:fldCharType="begin"/>
      </w:r>
      <w:r w:rsidR="00504942">
        <w:instrText xml:space="preserve"> XE "</w:instrText>
      </w:r>
      <w:r w:rsidR="00504942" w:rsidRPr="00787CC4">
        <w:instrText>model</w:instrText>
      </w:r>
      <w:r w:rsidR="00504942">
        <w:instrText xml:space="preserve">" </w:instrText>
      </w:r>
      <w:r w:rsidR="00504942">
        <w:fldChar w:fldCharType="end"/>
      </w:r>
      <w:r w:rsidR="00A1532A">
        <w:t xml:space="preserve"> programa, ki ni implementiran s posebnim standardom, saj sem uporabniški vmesnik</w:t>
      </w:r>
      <w:r w:rsidR="00894413">
        <w:fldChar w:fldCharType="begin"/>
      </w:r>
      <w:r w:rsidR="00894413">
        <w:instrText xml:space="preserve"> XE "</w:instrText>
      </w:r>
      <w:r w:rsidR="00894413" w:rsidRPr="00BF1A19">
        <w:rPr>
          <w:color w:val="000000" w:themeColor="text1"/>
        </w:rPr>
        <w:instrText>uporabniški vmesnik</w:instrText>
      </w:r>
      <w:r w:rsidR="00894413">
        <w:instrText xml:space="preserve">" </w:instrText>
      </w:r>
      <w:r w:rsidR="00894413">
        <w:fldChar w:fldCharType="end"/>
      </w:r>
      <w:r w:rsidR="00A1532A">
        <w:t xml:space="preserve"> gradil s pomočjo novejšega pristopa pri </w:t>
      </w:r>
      <w:r w:rsidR="00A1532A" w:rsidRPr="00934204">
        <w:t>React</w:t>
      </w:r>
      <w:r w:rsidR="00A1532A">
        <w:t>-u, t. j. s funkcijami</w:t>
      </w:r>
      <w:r w:rsidR="00B46F94">
        <w:t>,</w:t>
      </w:r>
      <w:r w:rsidR="00A1532A">
        <w:t xml:space="preserve"> namesto z razredi.</w:t>
      </w:r>
      <w:r w:rsidR="00A005FF">
        <w:t xml:space="preserve"> Zato sem ustvaril diagram, ki je nekakšen prirejen razredni UML diagram</w:t>
      </w:r>
      <w:r w:rsidR="00572D4F">
        <w:t>, saj predstavlja funkcije.</w:t>
      </w:r>
    </w:p>
    <w:p w14:paraId="7D7C0324" w14:textId="10932B0C" w:rsidR="0016074D" w:rsidRDefault="00411E85" w:rsidP="00CA7256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51D48B20" wp14:editId="1980304B">
                <wp:simplePos x="0" y="0"/>
                <wp:positionH relativeFrom="margin">
                  <wp:align>center</wp:align>
                </wp:positionH>
                <wp:positionV relativeFrom="paragraph">
                  <wp:posOffset>349885</wp:posOffset>
                </wp:positionV>
                <wp:extent cx="5210175" cy="2630170"/>
                <wp:effectExtent l="0" t="0" r="9525" b="0"/>
                <wp:wrapTopAndBottom/>
                <wp:docPr id="42" name="Skupina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2630170"/>
                          <a:chOff x="0" y="0"/>
                          <a:chExt cx="5210175" cy="2630170"/>
                        </a:xfrm>
                      </wpg:grpSpPr>
                      <pic:pic xmlns:pic="http://schemas.openxmlformats.org/drawingml/2006/picture">
                        <pic:nvPicPr>
                          <pic:cNvPr id="40" name="Slika 40" descr="Slika, ki vsebuje besede diagram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224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Polje z besedilom 41"/>
                        <wps:cNvSpPr txBox="1"/>
                        <wps:spPr>
                          <a:xfrm>
                            <a:off x="0" y="2371725"/>
                            <a:ext cx="521017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DA0EA9" w14:textId="24583F8E" w:rsidR="00411E85" w:rsidRPr="00273A38" w:rsidRDefault="00411E85" w:rsidP="00411E85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76" w:name="_Ref132034389"/>
                              <w:bookmarkStart w:id="77" w:name="_Toc132752947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bookmarkEnd w:id="76"/>
                              <w:r>
                                <w:t xml:space="preserve">: </w:t>
                              </w:r>
                              <w:r w:rsidRPr="00B10C22">
                                <w:t>Diagram strežniškega dela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48B20" id="Skupina 42" o:spid="_x0000_s1069" style="position:absolute;left:0;text-align:left;margin-left:0;margin-top:27.55pt;width:410.25pt;height:207.1pt;z-index:251610112;mso-position-horizontal:center;mso-position-horizontal-relative:margin" coordsize="52101,2630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">
                <v:shape id="Slika 40" o:spid="_x0000_s1070" type="#_x0000_t75" alt="Slika, ki vsebuje besede diagram&#10;&#10;Opis je samodejno ustvarjen" style="position:absolute;width:52101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">
                  <v:imagedata r:id="rId99" o:title="Slika, ki vsebuje besede diagram&#10;&#10;Opis je samodejno ustvarjen"/>
                </v:shape>
                <v:shape id="Polje z besedilom 41" o:spid="_x0000_s1071" type="#_x0000_t202" style="position:absolute;top:23717;width:52101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DA0EA9" w14:textId="24583F8E" w:rsidR="00411E85" w:rsidRPr="00273A38" w:rsidRDefault="00411E85" w:rsidP="00411E85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78" w:name="_Ref132034389"/>
                        <w:bookmarkStart w:id="79" w:name="_Toc132752947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6</w:t>
                          </w:r>
                        </w:fldSimple>
                        <w:bookmarkEnd w:id="78"/>
                        <w:r>
                          <w:t xml:space="preserve">: </w:t>
                        </w:r>
                        <w:r w:rsidRPr="00B10C22">
                          <w:t>Diagram strežniškega dela</w:t>
                        </w:r>
                        <w:bookmarkEnd w:id="7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6074D">
        <w:t>Oglejmo si zgradbo strežniškega dela</w:t>
      </w:r>
      <w:r w:rsidR="005927A2">
        <w:t xml:space="preserve"> programa</w:t>
      </w:r>
      <w:r w:rsidR="00E236F4">
        <w:t xml:space="preserve"> na enostavnem diagramu iz </w:t>
      </w:r>
      <w:r>
        <w:fldChar w:fldCharType="begin"/>
      </w:r>
      <w:r>
        <w:instrText xml:space="preserve"> REF _Ref132034389 \h </w:instrText>
      </w:r>
      <w:r>
        <w:fldChar w:fldCharType="separate"/>
      </w:r>
      <w:r w:rsidR="008D7303">
        <w:t xml:space="preserve">Slika </w:t>
      </w:r>
      <w:r w:rsidR="008D7303">
        <w:rPr>
          <w:noProof/>
        </w:rPr>
        <w:t>6</w:t>
      </w:r>
      <w:r>
        <w:fldChar w:fldCharType="end"/>
      </w:r>
      <w:r w:rsidR="00E236F4">
        <w:t>.</w:t>
      </w:r>
    </w:p>
    <w:p w14:paraId="0B8DCD42" w14:textId="455DD872" w:rsidR="00411E85" w:rsidRDefault="007D71B6" w:rsidP="00411E85">
      <w:pPr>
        <w:keepNext/>
        <w:spacing w:line="360" w:lineRule="auto"/>
        <w:jc w:val="both"/>
      </w:pPr>
      <w:r>
        <w:t>Iz diagrama lahko razberemo</w:t>
      </w:r>
      <w:r w:rsidR="005D243A">
        <w:t xml:space="preserve"> strukturo</w:t>
      </w:r>
      <w:r w:rsidR="00934204">
        <w:fldChar w:fldCharType="begin"/>
      </w:r>
      <w:r w:rsidR="00934204">
        <w:instrText xml:space="preserve"> XE "</w:instrText>
      </w:r>
      <w:r w:rsidR="00934204" w:rsidRPr="00AF0C1D">
        <w:instrText>strukturo</w:instrText>
      </w:r>
      <w:r w:rsidR="00934204">
        <w:instrText xml:space="preserve">" </w:instrText>
      </w:r>
      <w:r w:rsidR="00934204">
        <w:fldChar w:fldCharType="end"/>
      </w:r>
      <w:r w:rsidR="005D243A">
        <w:t xml:space="preserve"> datotek na strežniški strani. </w:t>
      </w:r>
      <w:r w:rsidR="00BB1285">
        <w:t>Najvišje je datoteka</w:t>
      </w:r>
      <w:r w:rsidR="00934204">
        <w:fldChar w:fldCharType="begin"/>
      </w:r>
      <w:r w:rsidR="00934204">
        <w:instrText xml:space="preserve"> XE "</w:instrText>
      </w:r>
      <w:r w:rsidR="00934204" w:rsidRPr="00CA3BD9">
        <w:instrText>datoteka</w:instrText>
      </w:r>
      <w:r w:rsidR="00934204">
        <w:instrText xml:space="preserve">" </w:instrText>
      </w:r>
      <w:r w:rsidR="00934204">
        <w:fldChar w:fldCharType="end"/>
      </w:r>
      <w:r w:rsidR="00BB1285">
        <w:t xml:space="preserve"> </w:t>
      </w:r>
      <w:r w:rsidR="00BB1285" w:rsidRPr="00BB1285">
        <w:rPr>
          <w:i/>
          <w:iCs/>
        </w:rPr>
        <w:t>index.js</w:t>
      </w:r>
      <w:r w:rsidR="00BB1285">
        <w:t xml:space="preserve">, v kateri </w:t>
      </w:r>
      <w:r w:rsidR="00315367">
        <w:t xml:space="preserve">ustvarimo </w:t>
      </w:r>
      <w:r w:rsidR="00315367" w:rsidRPr="00EE23A5">
        <w:rPr>
          <w:i/>
          <w:iCs/>
        </w:rPr>
        <w:t>Express</w:t>
      </w:r>
      <w:r w:rsidR="00315367">
        <w:t xml:space="preserve"> aplikacijo</w:t>
      </w:r>
      <w:r w:rsidR="00F11A9D">
        <w:t xml:space="preserve"> in zanjo definiramo</w:t>
      </w:r>
      <w:r>
        <w:t xml:space="preserve"> </w:t>
      </w:r>
      <w:r w:rsidR="006D506A">
        <w:t>vrata</w:t>
      </w:r>
      <w:r w:rsidR="00934204">
        <w:fldChar w:fldCharType="begin"/>
      </w:r>
      <w:r w:rsidR="00934204">
        <w:instrText xml:space="preserve"> XE "</w:instrText>
      </w:r>
      <w:r w:rsidR="00934204" w:rsidRPr="009E701D">
        <w:instrText>vrata</w:instrText>
      </w:r>
      <w:r w:rsidR="00934204">
        <w:instrText xml:space="preserve">" </w:instrText>
      </w:r>
      <w:r w:rsidR="00934204">
        <w:fldChar w:fldCharType="end"/>
      </w:r>
      <w:r w:rsidR="006D506A">
        <w:t xml:space="preserve"> (</w:t>
      </w:r>
      <w:r w:rsidR="00934204">
        <w:t xml:space="preserve">angl. </w:t>
      </w:r>
      <w:r w:rsidR="006D506A" w:rsidRPr="006D506A">
        <w:rPr>
          <w:i/>
          <w:iCs/>
        </w:rPr>
        <w:t>port</w:t>
      </w:r>
      <w:r w:rsidR="006D506A">
        <w:t>), dodamo mehanizme za dostop do virov</w:t>
      </w:r>
      <w:r w:rsidR="003538ED">
        <w:fldChar w:fldCharType="begin"/>
      </w:r>
      <w:r w:rsidR="003538ED">
        <w:instrText xml:space="preserve"> XE "</w:instrText>
      </w:r>
      <w:r w:rsidR="003538ED" w:rsidRPr="002D716A">
        <w:instrText>virov</w:instrText>
      </w:r>
      <w:r w:rsidR="003538ED">
        <w:instrText xml:space="preserve">" </w:instrText>
      </w:r>
      <w:r w:rsidR="003538ED">
        <w:fldChar w:fldCharType="end"/>
      </w:r>
      <w:r w:rsidR="006D506A">
        <w:t xml:space="preserve"> in podatkov, razčlenjevanje formatov podatkov, nalaganje datotek</w:t>
      </w:r>
      <w:r w:rsidR="00B4118A">
        <w:fldChar w:fldCharType="begin"/>
      </w:r>
      <w:r w:rsidR="00B4118A">
        <w:instrText xml:space="preserve"> XE "</w:instrText>
      </w:r>
      <w:r w:rsidR="00B4118A" w:rsidRPr="004D31C0">
        <w:instrText>nalaganje datotek</w:instrText>
      </w:r>
      <w:r w:rsidR="00B4118A">
        <w:instrText xml:space="preserve">" </w:instrText>
      </w:r>
      <w:r w:rsidR="00B4118A">
        <w:fldChar w:fldCharType="end"/>
      </w:r>
      <w:r w:rsidR="006D506A">
        <w:t xml:space="preserve"> in če želimo statično</w:t>
      </w:r>
      <w:r w:rsidR="00F46FD6">
        <w:fldChar w:fldCharType="begin"/>
      </w:r>
      <w:r w:rsidR="00F46FD6">
        <w:instrText xml:space="preserve"> XE "</w:instrText>
      </w:r>
      <w:r w:rsidR="00F46FD6" w:rsidRPr="00257E70">
        <w:instrText>statično</w:instrText>
      </w:r>
      <w:r w:rsidR="00F46FD6">
        <w:instrText xml:space="preserve">" </w:instrText>
      </w:r>
      <w:r w:rsidR="00F46FD6">
        <w:fldChar w:fldCharType="end"/>
      </w:r>
      <w:r w:rsidR="006D506A">
        <w:t xml:space="preserve"> oddajati aplikacijo še dodatno korensko mapo</w:t>
      </w:r>
      <w:r w:rsidR="00934204">
        <w:fldChar w:fldCharType="begin"/>
      </w:r>
      <w:r w:rsidR="00934204">
        <w:instrText xml:space="preserve"> XE "</w:instrText>
      </w:r>
      <w:r w:rsidR="00934204" w:rsidRPr="00892A45">
        <w:instrText>mapo</w:instrText>
      </w:r>
      <w:r w:rsidR="00934204">
        <w:instrText xml:space="preserve">" </w:instrText>
      </w:r>
      <w:r w:rsidR="00934204">
        <w:fldChar w:fldCharType="end"/>
      </w:r>
      <w:r w:rsidR="006D506A">
        <w:t xml:space="preserve"> datotek.</w:t>
      </w:r>
      <w:r w:rsidR="00C043FF">
        <w:t xml:space="preserve"> V datoteki </w:t>
      </w:r>
      <w:r w:rsidR="00C043FF" w:rsidRPr="00C043FF">
        <w:rPr>
          <w:i/>
          <w:iCs/>
        </w:rPr>
        <w:t>config.js</w:t>
      </w:r>
      <w:r w:rsidR="00C043FF">
        <w:t xml:space="preserve"> imamo shranjene globalne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C043FF">
        <w:t xml:space="preserve"> v objektu</w:t>
      </w:r>
      <w:r w:rsidR="0001142F">
        <w:t xml:space="preserve"> </w:t>
      </w:r>
      <w:r w:rsidR="00C043FF" w:rsidRPr="0001142F">
        <w:rPr>
          <w:i/>
          <w:iCs/>
        </w:rPr>
        <w:t>global.config</w:t>
      </w:r>
      <w:r w:rsidR="00C043FF">
        <w:t>.</w:t>
      </w:r>
      <w:r w:rsidR="00675CF1">
        <w:t xml:space="preserve"> Datoteke </w:t>
      </w:r>
      <w:r w:rsidR="00675CF1" w:rsidRPr="00675CF1">
        <w:rPr>
          <w:i/>
          <w:iCs/>
        </w:rPr>
        <w:t>administratorApi</w:t>
      </w:r>
      <w:r w:rsidR="008E38D6">
        <w:rPr>
          <w:i/>
          <w:iCs/>
        </w:rPr>
        <w:t>.js</w:t>
      </w:r>
      <w:r w:rsidR="00675CF1">
        <w:t xml:space="preserve">, </w:t>
      </w:r>
      <w:r w:rsidR="00675CF1" w:rsidRPr="00675CF1">
        <w:rPr>
          <w:i/>
          <w:iCs/>
        </w:rPr>
        <w:t>avtentikacijaApi</w:t>
      </w:r>
      <w:r w:rsidR="008E38D6">
        <w:rPr>
          <w:i/>
          <w:iCs/>
        </w:rPr>
        <w:t>.js</w:t>
      </w:r>
      <w:r w:rsidR="00675CF1">
        <w:t xml:space="preserve"> in </w:t>
      </w:r>
      <w:r w:rsidR="00675CF1" w:rsidRPr="00675CF1">
        <w:rPr>
          <w:i/>
          <w:iCs/>
        </w:rPr>
        <w:t>produktiApi</w:t>
      </w:r>
      <w:r w:rsidR="008E38D6">
        <w:rPr>
          <w:i/>
          <w:iCs/>
        </w:rPr>
        <w:t>.js</w:t>
      </w:r>
      <w:r w:rsidR="00675CF1">
        <w:t xml:space="preserve"> </w:t>
      </w:r>
      <w:r w:rsidR="00A05E77">
        <w:t>vsebujejo funkcije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A05E77">
        <w:t>, ki dostopajo do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8E38D6">
        <w:t xml:space="preserve">. Podatki za dostop do same baze pa se nahajajo v datoteki </w:t>
      </w:r>
      <w:r w:rsidR="008E38D6" w:rsidRPr="008E38D6">
        <w:rPr>
          <w:i/>
          <w:iCs/>
        </w:rPr>
        <w:t>povezavaPB.js</w:t>
      </w:r>
      <w:r w:rsidR="008E38D6">
        <w:t>.</w:t>
      </w:r>
      <w:r w:rsidR="005A7DCB">
        <w:t xml:space="preserve"> Puščice prikazujejo </w:t>
      </w:r>
      <w:r w:rsidR="005A7DCB" w:rsidRPr="00DD1D64">
        <w:t>uvoze</w:t>
      </w:r>
      <w:r w:rsidR="00934204">
        <w:fldChar w:fldCharType="begin"/>
      </w:r>
      <w:r w:rsidR="00934204">
        <w:instrText xml:space="preserve"> XE "</w:instrText>
      </w:r>
      <w:r w:rsidR="00934204" w:rsidRPr="00C048A8">
        <w:instrText>uvoze</w:instrText>
      </w:r>
      <w:r w:rsidR="00934204">
        <w:instrText xml:space="preserve">" </w:instrText>
      </w:r>
      <w:r w:rsidR="00934204">
        <w:fldChar w:fldCharType="end"/>
      </w:r>
      <w:r w:rsidR="00DD1D64">
        <w:t xml:space="preserve"> </w:t>
      </w:r>
      <w:r w:rsidR="005A7DCB">
        <w:t>datotek, in sicer v smeri puščic.</w:t>
      </w:r>
      <w:r w:rsidR="001A0010">
        <w:t xml:space="preserve"> Tako vidimo, da so v </w:t>
      </w:r>
      <w:r w:rsidR="001A0010" w:rsidRPr="009720FF">
        <w:rPr>
          <w:i/>
          <w:iCs/>
        </w:rPr>
        <w:t>index.js</w:t>
      </w:r>
      <w:r w:rsidR="001A0010">
        <w:t xml:space="preserve"> uvožene datoteke</w:t>
      </w:r>
      <w:r w:rsidR="009720FF">
        <w:t xml:space="preserve"> </w:t>
      </w:r>
      <w:r w:rsidR="009720FF" w:rsidRPr="00675CF1">
        <w:rPr>
          <w:i/>
          <w:iCs/>
        </w:rPr>
        <w:t>administratorApi</w:t>
      </w:r>
      <w:r w:rsidR="009720FF">
        <w:rPr>
          <w:i/>
          <w:iCs/>
        </w:rPr>
        <w:t>.js</w:t>
      </w:r>
      <w:r w:rsidR="009720FF">
        <w:t xml:space="preserve">, </w:t>
      </w:r>
      <w:r w:rsidR="009720FF" w:rsidRPr="00675CF1">
        <w:rPr>
          <w:i/>
          <w:iCs/>
        </w:rPr>
        <w:t>avtentikacijaApi</w:t>
      </w:r>
      <w:r w:rsidR="009720FF">
        <w:rPr>
          <w:i/>
          <w:iCs/>
        </w:rPr>
        <w:t>.js</w:t>
      </w:r>
      <w:r w:rsidR="009720FF">
        <w:t xml:space="preserve">, </w:t>
      </w:r>
      <w:r w:rsidR="009720FF" w:rsidRPr="00675CF1">
        <w:rPr>
          <w:i/>
          <w:iCs/>
        </w:rPr>
        <w:t>produktiApi</w:t>
      </w:r>
      <w:r w:rsidR="009720FF">
        <w:rPr>
          <w:i/>
          <w:iCs/>
        </w:rPr>
        <w:t>.js</w:t>
      </w:r>
      <w:r w:rsidR="009720FF">
        <w:t xml:space="preserve"> in </w:t>
      </w:r>
      <w:r w:rsidR="009720FF" w:rsidRPr="009720FF">
        <w:rPr>
          <w:i/>
          <w:iCs/>
        </w:rPr>
        <w:t>config.js</w:t>
      </w:r>
      <w:r w:rsidR="009720FF">
        <w:t xml:space="preserve">. V prve </w:t>
      </w:r>
      <w:r w:rsidR="009720FF">
        <w:lastRenderedPageBreak/>
        <w:t xml:space="preserve">tri pa je uvožena datoteka </w:t>
      </w:r>
      <w:r w:rsidR="009720FF" w:rsidRPr="009720FF">
        <w:rPr>
          <w:i/>
          <w:iCs/>
        </w:rPr>
        <w:t>povezavaPB.js</w:t>
      </w:r>
      <w:r w:rsidR="009720FF">
        <w:t>.</w:t>
      </w:r>
      <w:r w:rsidR="001A51BA">
        <w:t xml:space="preserve"> </w:t>
      </w:r>
      <w:r w:rsidR="00C221DD">
        <w:t>Uvožena datoteka pomeni, da lahko v naši datoteki uporabljamo vse spremenljivke in funkcije iz uvožene datoteke.</w:t>
      </w:r>
    </w:p>
    <w:p w14:paraId="33DD692B" w14:textId="16BDE505" w:rsidR="003D07C6" w:rsidRDefault="00C92E9C" w:rsidP="00411E85">
      <w:pPr>
        <w:keepNext/>
        <w:spacing w:line="360" w:lineRule="auto"/>
        <w:jc w:val="both"/>
      </w:pPr>
      <w:r>
        <w:t xml:space="preserve">Diagram za odjemalčev del predstavlja vse </w:t>
      </w:r>
      <w:r w:rsidR="00984110">
        <w:t xml:space="preserve">datoteke s </w:t>
      </w:r>
      <w:r>
        <w:t>funkcij</w:t>
      </w:r>
      <w:r w:rsidR="00984110">
        <w:t>ami</w:t>
      </w:r>
      <w:r>
        <w:t xml:space="preserve"> uporabniškega vmesnika in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>
        <w:t xml:space="preserve">, ki so definirane v njih. </w:t>
      </w:r>
      <w:r w:rsidR="00042921">
        <w:t>Vsak pravokotnik predstavlja datoteko, v primeru, da je v datoteki funkcija</w:t>
      </w:r>
      <w:r w:rsidR="00934204">
        <w:fldChar w:fldCharType="begin"/>
      </w:r>
      <w:r w:rsidR="00934204">
        <w:instrText xml:space="preserve"> XE "</w:instrText>
      </w:r>
      <w:r w:rsidR="00934204" w:rsidRPr="006A6A0E">
        <w:instrText>funkcija</w:instrText>
      </w:r>
      <w:r w:rsidR="00934204">
        <w:instrText xml:space="preserve">" </w:instrText>
      </w:r>
      <w:r w:rsidR="00934204">
        <w:fldChar w:fldCharType="end"/>
      </w:r>
      <w:r w:rsidR="00042921">
        <w:t>, pa so v pravokotniku dodana imena stanj</w:t>
      </w:r>
      <w:r w:rsidR="00982628">
        <w:fldChar w:fldCharType="begin"/>
      </w:r>
      <w:r w:rsidR="00982628">
        <w:instrText xml:space="preserve"> XE "</w:instrText>
      </w:r>
      <w:r w:rsidR="00982628" w:rsidRPr="001573AF">
        <w:instrText>stanj</w:instrText>
      </w:r>
      <w:r w:rsidR="00982628">
        <w:instrText xml:space="preserve">" </w:instrText>
      </w:r>
      <w:r w:rsidR="00982628">
        <w:fldChar w:fldCharType="end"/>
      </w:r>
      <w:r w:rsidR="009E2EB5">
        <w:t xml:space="preserve"> in spremenljivk</w:t>
      </w:r>
      <w:r w:rsidR="00042921">
        <w:t xml:space="preserve">, ki so v tej funkciji definirana. </w:t>
      </w:r>
      <w:r w:rsidR="000C6889">
        <w:t>Na</w:t>
      </w:r>
      <w:r w:rsidR="002B51B1">
        <w:t>jvišje</w:t>
      </w:r>
      <w:r w:rsidR="00974769">
        <w:t xml:space="preserve"> </w:t>
      </w:r>
      <w:r w:rsidR="000C6889">
        <w:t xml:space="preserve">je </w:t>
      </w:r>
      <w:r w:rsidR="00F147AE">
        <w:t>datoteka</w:t>
      </w:r>
      <w:r w:rsidR="00934204">
        <w:fldChar w:fldCharType="begin"/>
      </w:r>
      <w:r w:rsidR="00934204">
        <w:instrText xml:space="preserve"> XE "</w:instrText>
      </w:r>
      <w:r w:rsidR="00934204" w:rsidRPr="00CA3BD9">
        <w:instrText>datoteka</w:instrText>
      </w:r>
      <w:r w:rsidR="00934204">
        <w:instrText xml:space="preserve">" </w:instrText>
      </w:r>
      <w:r w:rsidR="00934204">
        <w:fldChar w:fldCharType="end"/>
      </w:r>
      <w:r w:rsidR="00F147AE">
        <w:t xml:space="preserve"> </w:t>
      </w:r>
      <w:r w:rsidR="00F147AE" w:rsidRPr="00F147AE">
        <w:rPr>
          <w:i/>
          <w:iCs/>
        </w:rPr>
        <w:t>index.html</w:t>
      </w:r>
      <w:r w:rsidR="00F147AE">
        <w:t xml:space="preserve">, ki je </w:t>
      </w:r>
      <w:r w:rsidR="00E37C03">
        <w:t>začetni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E37C03">
        <w:t xml:space="preserve"> dokument za </w:t>
      </w:r>
      <w:r w:rsidR="00F710C1">
        <w:t>uporabniški vmesnik</w:t>
      </w:r>
      <w:r w:rsidR="00504942">
        <w:fldChar w:fldCharType="begin"/>
      </w:r>
      <w:r w:rsidR="00504942">
        <w:instrText xml:space="preserve"> XE "</w:instrText>
      </w:r>
      <w:r w:rsidR="00504942" w:rsidRPr="00196B4E">
        <w:instrText>vmesnik</w:instrText>
      </w:r>
      <w:r w:rsidR="00504942">
        <w:instrText xml:space="preserve">" </w:instrText>
      </w:r>
      <w:r w:rsidR="00504942">
        <w:fldChar w:fldCharType="end"/>
      </w:r>
      <w:r w:rsidR="00F710C1">
        <w:t xml:space="preserve"> </w:t>
      </w:r>
      <w:r w:rsidR="00E37C03">
        <w:t>spletn</w:t>
      </w:r>
      <w:r w:rsidR="00F710C1">
        <w:t>e</w:t>
      </w:r>
      <w:r w:rsidR="00E37C03">
        <w:t xml:space="preserve"> aplikacij</w:t>
      </w:r>
      <w:r w:rsidR="00F710C1">
        <w:t>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E37C03">
        <w:t>.</w:t>
      </w:r>
      <w:r w:rsidR="005051D4">
        <w:t xml:space="preserve"> </w:t>
      </w:r>
      <w:r w:rsidR="00082ABD">
        <w:t xml:space="preserve">Ta dokument se </w:t>
      </w:r>
      <w:r w:rsidR="00AB6048">
        <w:t xml:space="preserve">najprej </w:t>
      </w:r>
      <w:r w:rsidR="00082ABD">
        <w:t xml:space="preserve">naloži </w:t>
      </w:r>
      <w:r w:rsidR="00AB6048">
        <w:t xml:space="preserve">v brskalniku, nato pa se izvede še datoteka </w:t>
      </w:r>
      <w:r w:rsidR="00AB6048" w:rsidRPr="006D3283">
        <w:rPr>
          <w:i/>
          <w:iCs/>
        </w:rPr>
        <w:t>index.js</w:t>
      </w:r>
      <w:r w:rsidR="00AB6048">
        <w:t>, ki je</w:t>
      </w:r>
      <w:r w:rsidR="00F710C1">
        <w:t xml:space="preserve"> začetna </w:t>
      </w:r>
      <w:r w:rsidR="00100A00">
        <w:t>datoteka za logično upodabljanje uporabniškega vmesnika</w:t>
      </w:r>
      <w:r w:rsidR="00474F1B">
        <w:t xml:space="preserve">. V njej definiramo </w:t>
      </w:r>
      <w:r w:rsidR="00F57235">
        <w:t xml:space="preserve">korenski </w:t>
      </w:r>
      <w:r w:rsidR="00474F1B">
        <w:t>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716B1C">
        <w:t xml:space="preserve"> iz datoteke </w:t>
      </w:r>
      <w:r w:rsidR="00716B1C" w:rsidRPr="00504940">
        <w:rPr>
          <w:i/>
          <w:iCs/>
        </w:rPr>
        <w:t>index.html</w:t>
      </w:r>
      <w:r w:rsidR="00E07751">
        <w:t xml:space="preserve"> z </w:t>
      </w:r>
      <w:r w:rsidR="00E07751" w:rsidRPr="00E07751">
        <w:rPr>
          <w:i/>
          <w:iCs/>
        </w:rPr>
        <w:t>id</w:t>
      </w:r>
      <w:r w:rsidR="00E07751">
        <w:t>-jem »</w:t>
      </w:r>
      <w:r w:rsidR="00E07751" w:rsidRPr="00550E93">
        <w:rPr>
          <w:i/>
          <w:iCs/>
        </w:rPr>
        <w:t>root</w:t>
      </w:r>
      <w:r w:rsidR="00E07751">
        <w:t>«</w:t>
      </w:r>
      <w:r w:rsidR="00361E0B">
        <w:t>, v katerem se bo prikazoval uporabniški vmesnik</w:t>
      </w:r>
      <w:r w:rsidR="00894413">
        <w:fldChar w:fldCharType="begin"/>
      </w:r>
      <w:r w:rsidR="00894413">
        <w:instrText xml:space="preserve"> XE "</w:instrText>
      </w:r>
      <w:r w:rsidR="00894413" w:rsidRPr="00BF1A19">
        <w:rPr>
          <w:color w:val="000000" w:themeColor="text1"/>
        </w:rPr>
        <w:instrText>uporabniški vmesnik</w:instrText>
      </w:r>
      <w:r w:rsidR="00894413">
        <w:instrText xml:space="preserve">" </w:instrText>
      </w:r>
      <w:r w:rsidR="00894413">
        <w:fldChar w:fldCharType="end"/>
      </w:r>
      <w:r w:rsidR="0085459A">
        <w:t xml:space="preserve"> na podlagi koncepta </w:t>
      </w:r>
      <w:r w:rsidR="00426E03">
        <w:t xml:space="preserve">knjižnice </w:t>
      </w:r>
      <w:r w:rsidR="00426E03" w:rsidRPr="00934204">
        <w:t>React</w:t>
      </w:r>
      <w:r w:rsidR="00504942" w:rsidRPr="00934204">
        <w:fldChar w:fldCharType="begin"/>
      </w:r>
      <w:r w:rsidR="00504942" w:rsidRPr="00934204">
        <w:instrText xml:space="preserve"> XE "React" </w:instrText>
      </w:r>
      <w:r w:rsidR="00504942" w:rsidRPr="00934204">
        <w:fldChar w:fldCharType="end"/>
      </w:r>
      <w:r w:rsidR="00426E03" w:rsidRPr="00934204">
        <w:t>.js</w:t>
      </w:r>
      <w:r w:rsidR="00504942">
        <w:rPr>
          <w:i/>
          <w:iCs/>
        </w:rPr>
        <w:fldChar w:fldCharType="begin"/>
      </w:r>
      <w:r w:rsidR="00504942">
        <w:instrText xml:space="preserve"> XE "</w:instrText>
      </w:r>
      <w:r w:rsidR="00504942" w:rsidRPr="00910499">
        <w:instrText>React.js</w:instrText>
      </w:r>
      <w:r w:rsidR="00504942">
        <w:instrText xml:space="preserve">" </w:instrText>
      </w:r>
      <w:r w:rsidR="00504942">
        <w:rPr>
          <w:i/>
          <w:iCs/>
        </w:rPr>
        <w:fldChar w:fldCharType="end"/>
      </w:r>
      <w:r w:rsidR="00426E03">
        <w:t xml:space="preserve">, </w:t>
      </w:r>
      <w:r w:rsidR="0085459A">
        <w:t>virtualnega DOM</w:t>
      </w:r>
      <w:r w:rsidR="00504942">
        <w:fldChar w:fldCharType="begin"/>
      </w:r>
      <w:r w:rsidR="00504942">
        <w:instrText xml:space="preserve"> XE "</w:instrText>
      </w:r>
      <w:r w:rsidR="00504942" w:rsidRPr="004848D6">
        <w:instrText>DOM</w:instrText>
      </w:r>
      <w:r w:rsidR="00504942">
        <w:instrText xml:space="preserve">" </w:instrText>
      </w:r>
      <w:r w:rsidR="00504942">
        <w:fldChar w:fldCharType="end"/>
      </w:r>
      <w:r w:rsidR="00361E0B">
        <w:t>.</w:t>
      </w:r>
      <w:r w:rsidR="007B2371">
        <w:t xml:space="preserve"> </w:t>
      </w:r>
      <w:sdt>
        <w:sdtPr>
          <w:id w:val="1581480021"/>
          <w:citation/>
        </w:sdtPr>
        <w:sdtContent>
          <w:r w:rsidR="00D6318F">
            <w:fldChar w:fldCharType="begin"/>
          </w:r>
          <w:r w:rsidR="00D6318F">
            <w:instrText xml:space="preserve"> CITATION Sha17 \l 1060 </w:instrText>
          </w:r>
          <w:r w:rsidR="00D6318F">
            <w:fldChar w:fldCharType="separate"/>
          </w:r>
          <w:r w:rsidR="009D7DFB">
            <w:rPr>
              <w:noProof/>
            </w:rPr>
            <w:t>(27)</w:t>
          </w:r>
          <w:r w:rsidR="00D6318F">
            <w:fldChar w:fldCharType="end"/>
          </w:r>
        </w:sdtContent>
      </w:sdt>
      <w:r w:rsidR="00D6318F">
        <w:t xml:space="preserve"> </w:t>
      </w:r>
      <w:r w:rsidR="00FF22E1">
        <w:t xml:space="preserve">Prav tako določimo datoteko </w:t>
      </w:r>
      <w:r w:rsidR="00FF22E1" w:rsidRPr="00FF22E1">
        <w:rPr>
          <w:i/>
          <w:iCs/>
        </w:rPr>
        <w:t>App.js</w:t>
      </w:r>
      <w:r w:rsidR="00FF22E1">
        <w:t xml:space="preserve">, ki bo </w:t>
      </w:r>
      <w:r w:rsidR="00384CD0">
        <w:t>prva podrejena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3850E5">
        <w:t xml:space="preserve"> in vsebuje </w:t>
      </w:r>
      <w:r w:rsidR="00A860AE">
        <w:t>usmerjanje</w:t>
      </w:r>
      <w:r w:rsidR="00504942">
        <w:fldChar w:fldCharType="begin"/>
      </w:r>
      <w:r w:rsidR="00504942">
        <w:instrText xml:space="preserve"> XE "</w:instrText>
      </w:r>
      <w:r w:rsidR="00504942" w:rsidRPr="00A22569">
        <w:instrText>usmerjanje</w:instrText>
      </w:r>
      <w:r w:rsidR="00504942">
        <w:instrText xml:space="preserve">" </w:instrText>
      </w:r>
      <w:r w:rsidR="00504942">
        <w:fldChar w:fldCharType="end"/>
      </w:r>
      <w:r w:rsidR="00A860AE">
        <w:t xml:space="preserve"> na strani 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 w:rsidR="00A860AE">
        <w:t xml:space="preserve"> in vse ostale </w:t>
      </w:r>
      <w:r w:rsidR="00D21DFA">
        <w:t xml:space="preserve">datoteke s </w:t>
      </w:r>
      <w:r w:rsidR="00A860AE">
        <w:t>komponent</w:t>
      </w:r>
      <w:r w:rsidR="00D21DFA">
        <w:t>ami</w:t>
      </w:r>
      <w:r w:rsidR="00A860AE">
        <w:t>.</w:t>
      </w:r>
      <w:sdt>
        <w:sdtPr>
          <w:id w:val="1028460425"/>
          <w:citation/>
        </w:sdtPr>
        <w:sdtContent>
          <w:r w:rsidR="00D13FE3">
            <w:fldChar w:fldCharType="begin"/>
          </w:r>
          <w:r w:rsidR="00D13FE3">
            <w:instrText xml:space="preserve"> CITATION Imo22 \l 1060 </w:instrText>
          </w:r>
          <w:r w:rsidR="00D13FE3">
            <w:fldChar w:fldCharType="separate"/>
          </w:r>
          <w:r w:rsidR="009D7DFB">
            <w:rPr>
              <w:noProof/>
            </w:rPr>
            <w:t xml:space="preserve"> (28)</w:t>
          </w:r>
          <w:r w:rsidR="00D13FE3">
            <w:fldChar w:fldCharType="end"/>
          </w:r>
        </w:sdtContent>
      </w:sdt>
      <w:r w:rsidR="00984110">
        <w:t xml:space="preserve"> </w:t>
      </w:r>
    </w:p>
    <w:p w14:paraId="2060AEB0" w14:textId="7DFFB8A1" w:rsidR="00727808" w:rsidRDefault="00090404" w:rsidP="00411E85">
      <w:pPr>
        <w:keepNext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4208" behindDoc="0" locked="0" layoutInCell="1" allowOverlap="1" wp14:anchorId="59F33BB2" wp14:editId="65C9654A">
                <wp:simplePos x="0" y="0"/>
                <wp:positionH relativeFrom="margin">
                  <wp:align>center</wp:align>
                </wp:positionH>
                <wp:positionV relativeFrom="paragraph">
                  <wp:posOffset>1546197</wp:posOffset>
                </wp:positionV>
                <wp:extent cx="3930015" cy="1375410"/>
                <wp:effectExtent l="0" t="0" r="0" b="0"/>
                <wp:wrapTopAndBottom/>
                <wp:docPr id="22" name="Skupina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0015" cy="1375576"/>
                          <a:chOff x="0" y="0"/>
                          <a:chExt cx="3930043" cy="1376088"/>
                        </a:xfrm>
                      </wpg:grpSpPr>
                      <pic:pic xmlns:pic="http://schemas.openxmlformats.org/drawingml/2006/picture">
                        <pic:nvPicPr>
                          <pic:cNvPr id="15" name="Slika 15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1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4140" cy="1152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Polje z besedilom 17"/>
                        <wps:cNvSpPr txBox="1"/>
                        <wps:spPr>
                          <a:xfrm>
                            <a:off x="15903" y="1001864"/>
                            <a:ext cx="3914140" cy="3742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F36904" w14:textId="433EE3BD" w:rsidR="00090404" w:rsidRPr="008A6CF4" w:rsidRDefault="00090404" w:rsidP="00090404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80" w:name="_Ref132129839"/>
                              <w:bookmarkStart w:id="81" w:name="_Toc132752948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bookmarkEnd w:id="80"/>
                              <w:r>
                                <w:t>: Povezava "uvaža"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F33BB2" id="Skupina 22" o:spid="_x0000_s1072" style="position:absolute;left:0;text-align:left;margin-left:0;margin-top:121.75pt;width:309.45pt;height:108.3pt;z-index:251614208;mso-position-horizontal:center;mso-position-horizontal-relative:margin;mso-height-relative:margin" coordsize="39300,13760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">
                <v:shape id="Slika 15" o:spid="_x0000_s1073" type="#_x0000_t75" style="position:absolute;width:39141;height:11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">
                  <v:imagedata r:id="rId102" o:title=""/>
                </v:shape>
                <v:shape id="Polje z besedilom 17" o:spid="_x0000_s1074" type="#_x0000_t202" style="position:absolute;left:159;top:10018;width:39141;height:3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<v:textbox inset="0,0,0,0">
                    <w:txbxContent>
                      <w:p w14:paraId="76F36904" w14:textId="433EE3BD" w:rsidR="00090404" w:rsidRPr="008A6CF4" w:rsidRDefault="00090404" w:rsidP="00090404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82" w:name="_Ref132129839"/>
                        <w:bookmarkStart w:id="83" w:name="_Toc132752948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7</w:t>
                          </w:r>
                        </w:fldSimple>
                        <w:bookmarkEnd w:id="82"/>
                        <w:r>
                          <w:t>: Povezava "uvaža"</w:t>
                        </w:r>
                        <w:bookmarkEnd w:id="8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84110">
        <w:t xml:space="preserve">Na datoteko </w:t>
      </w:r>
      <w:r w:rsidR="00984110" w:rsidRPr="0028641D">
        <w:rPr>
          <w:i/>
          <w:iCs/>
        </w:rPr>
        <w:t>index.js</w:t>
      </w:r>
      <w:r w:rsidR="0028641D">
        <w:t xml:space="preserve"> je vezana tudi </w:t>
      </w:r>
      <w:r w:rsidR="0028641D" w:rsidRPr="00065146">
        <w:rPr>
          <w:i/>
          <w:iCs/>
        </w:rPr>
        <w:t>config.js</w:t>
      </w:r>
      <w:r w:rsidR="0028641D">
        <w:t xml:space="preserve">, in sicer s črno polno puščico, kar pomeni, da </w:t>
      </w:r>
      <w:r w:rsidR="00065146">
        <w:t xml:space="preserve">datoteko </w:t>
      </w:r>
      <w:r w:rsidR="00065146" w:rsidRPr="00065146">
        <w:rPr>
          <w:i/>
          <w:iCs/>
        </w:rPr>
        <w:t>config.js</w:t>
      </w:r>
      <w:r w:rsidR="00065146">
        <w:t xml:space="preserve"> uvozimo v </w:t>
      </w:r>
      <w:r w:rsidR="00065146" w:rsidRPr="00065146">
        <w:rPr>
          <w:i/>
          <w:iCs/>
        </w:rPr>
        <w:t>index.js</w:t>
      </w:r>
      <w:r w:rsidR="00065146">
        <w:t xml:space="preserve"> in lahko znotraj le te uporabljamo vsebimo uvožene datoteke. V tem primeru uvozimo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065146">
        <w:t xml:space="preserve"> z globalnimi spremenljivkami iz </w:t>
      </w:r>
      <w:r w:rsidR="00065146" w:rsidRPr="00065146">
        <w:rPr>
          <w:i/>
          <w:iCs/>
        </w:rPr>
        <w:t>config.js</w:t>
      </w:r>
      <w:r w:rsidR="00065146">
        <w:t>.</w:t>
      </w:r>
      <w:r w:rsidR="00532CD2">
        <w:t xml:space="preserve"> </w:t>
      </w:r>
      <w:r w:rsidR="00727808">
        <w:t>Podobno povezave</w:t>
      </w:r>
      <w:r w:rsidR="000C6B69">
        <w:fldChar w:fldCharType="begin"/>
      </w:r>
      <w:r w:rsidR="000C6B69">
        <w:instrText xml:space="preserve"> XE "</w:instrText>
      </w:r>
      <w:r w:rsidR="000C6B69" w:rsidRPr="00DC32CB">
        <w:instrText>povezave</w:instrText>
      </w:r>
      <w:r w:rsidR="000C6B69">
        <w:instrText xml:space="preserve">" </w:instrText>
      </w:r>
      <w:r w:rsidR="000C6B69">
        <w:fldChar w:fldCharType="end"/>
      </w:r>
      <w:r w:rsidR="00727808">
        <w:t xml:space="preserve"> s črno puščico v isti namen uporabimo za stilske datoteke 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 w:rsidR="00727808">
        <w:t>, ki jih uvažamo in tako pridobimo dostop do stilov v njih.</w:t>
      </w:r>
      <w:r w:rsidR="008C4C2B">
        <w:t xml:space="preserve"> Poglejmo primer povezave s polno črno puščico na </w:t>
      </w:r>
      <w:r>
        <w:fldChar w:fldCharType="begin"/>
      </w:r>
      <w:r>
        <w:instrText xml:space="preserve"> REF _Ref132129839 \h </w:instrText>
      </w:r>
      <w:r>
        <w:fldChar w:fldCharType="separate"/>
      </w:r>
      <w:r w:rsidR="008D7303">
        <w:t xml:space="preserve">Slika </w:t>
      </w:r>
      <w:r w:rsidR="008D7303">
        <w:rPr>
          <w:noProof/>
        </w:rPr>
        <w:t>7</w:t>
      </w:r>
      <w:r>
        <w:fldChar w:fldCharType="end"/>
      </w:r>
      <w:r w:rsidR="001B756F">
        <w:t xml:space="preserve">, kjer </w:t>
      </w:r>
      <w:r w:rsidR="001B756F" w:rsidRPr="001B756F">
        <w:rPr>
          <w:i/>
          <w:iCs/>
        </w:rPr>
        <w:t>index.js</w:t>
      </w:r>
      <w:r w:rsidR="001B756F">
        <w:t xml:space="preserve"> uvaža </w:t>
      </w:r>
      <w:r w:rsidR="001B756F" w:rsidRPr="001B756F">
        <w:rPr>
          <w:i/>
          <w:iCs/>
        </w:rPr>
        <w:t>config.js</w:t>
      </w:r>
      <w:r w:rsidR="008C4C2B">
        <w:t>.</w:t>
      </w:r>
    </w:p>
    <w:p w14:paraId="646C457B" w14:textId="1F5BB279" w:rsidR="00C92E9C" w:rsidRDefault="00532CD2" w:rsidP="00411E85">
      <w:pPr>
        <w:keepNext/>
        <w:spacing w:line="360" w:lineRule="auto"/>
        <w:jc w:val="both"/>
      </w:pPr>
      <w:r>
        <w:t xml:space="preserve">Povezave z modro prazno puščico povezujejo </w:t>
      </w:r>
      <w:r w:rsidR="004B3E57">
        <w:t xml:space="preserve">starševske </w:t>
      </w:r>
      <w:r>
        <w:t>datoteke</w:t>
      </w:r>
      <w:r w:rsidR="004B3E57">
        <w:t xml:space="preserve"> </w:t>
      </w:r>
      <w:r w:rsidR="00664832">
        <w:t>s podrejenimi datotekami</w:t>
      </w:r>
      <w:r w:rsidR="004B3E57">
        <w:t>, ki jih vsebujejo.</w:t>
      </w:r>
      <w:r>
        <w:t xml:space="preserve"> </w:t>
      </w:r>
      <w:r w:rsidR="007E460B">
        <w:t xml:space="preserve">V </w:t>
      </w:r>
      <w:r w:rsidR="000C523B">
        <w:t>nasprotni smeri puščice lahko opazujemo uvoze</w:t>
      </w:r>
      <w:r w:rsidR="00934204">
        <w:fldChar w:fldCharType="begin"/>
      </w:r>
      <w:r w:rsidR="00934204">
        <w:instrText xml:space="preserve"> XE "</w:instrText>
      </w:r>
      <w:r w:rsidR="00934204" w:rsidRPr="00C048A8">
        <w:instrText>uvoze</w:instrText>
      </w:r>
      <w:r w:rsidR="00934204">
        <w:instrText xml:space="preserve">" </w:instrText>
      </w:r>
      <w:r w:rsidR="00934204">
        <w:fldChar w:fldCharType="end"/>
      </w:r>
      <w:r w:rsidR="000C523B">
        <w:t xml:space="preserve"> podrejenih datotek v nadrejene, v pravi </w:t>
      </w:r>
      <w:r w:rsidR="007E460B">
        <w:t xml:space="preserve">smeri puščice </w:t>
      </w:r>
      <w:r w:rsidR="00BB22D4">
        <w:t>pa je ponazorjena</w:t>
      </w:r>
      <w:r w:rsidR="007E460B">
        <w:t xml:space="preserve"> </w:t>
      </w:r>
      <w:r w:rsidR="00BB22D4">
        <w:t>pot</w:t>
      </w:r>
      <w:r w:rsidR="003538ED">
        <w:fldChar w:fldCharType="begin"/>
      </w:r>
      <w:r w:rsidR="003538ED">
        <w:instrText xml:space="preserve"> XE "</w:instrText>
      </w:r>
      <w:r w:rsidR="003538ED" w:rsidRPr="0005165E">
        <w:instrText>pot</w:instrText>
      </w:r>
      <w:r w:rsidR="003538ED">
        <w:instrText xml:space="preserve">" </w:instrText>
      </w:r>
      <w:r w:rsidR="003538ED">
        <w:fldChar w:fldCharType="end"/>
      </w:r>
      <w:r w:rsidR="00BB22D4">
        <w:t xml:space="preserve"> za </w:t>
      </w:r>
      <w:r w:rsidR="007E460B">
        <w:t>podajanje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7E460B">
        <w:t xml:space="preserve"> oziroma stanj</w:t>
      </w:r>
      <w:r w:rsidR="00982628">
        <w:fldChar w:fldCharType="begin"/>
      </w:r>
      <w:r w:rsidR="00982628">
        <w:instrText xml:space="preserve"> XE "</w:instrText>
      </w:r>
      <w:r w:rsidR="00982628" w:rsidRPr="001573AF">
        <w:instrText>stanj</w:instrText>
      </w:r>
      <w:r w:rsidR="00982628">
        <w:instrText xml:space="preserve">" </w:instrText>
      </w:r>
      <w:r w:rsidR="00982628">
        <w:fldChar w:fldCharType="end"/>
      </w:r>
      <w:r w:rsidR="007E460B">
        <w:t xml:space="preserve"> iz</w:t>
      </w:r>
      <w:r w:rsidR="00EE7674">
        <w:t xml:space="preserve"> višje</w:t>
      </w:r>
      <w:r w:rsidR="007E460B">
        <w:t xml:space="preserve"> komponente v </w:t>
      </w:r>
      <w:r w:rsidR="00EE7674">
        <w:t xml:space="preserve">nižjo ali podrejeno </w:t>
      </w:r>
      <w:r w:rsidR="007E460B">
        <w:t>komponento</w:t>
      </w:r>
      <w:r w:rsidR="00863246">
        <w:t>. S tem se podatki prenašajo med komponentami in tako se ob spremembi stanj ponovno naložijo komponente vse do tiste, v kateri je stanje</w:t>
      </w:r>
      <w:r w:rsidR="00090493">
        <w:fldChar w:fldCharType="begin"/>
      </w:r>
      <w:r w:rsidR="00090493">
        <w:instrText xml:space="preserve"> XE "</w:instrText>
      </w:r>
      <w:r w:rsidR="00090493" w:rsidRPr="00FE1EA6">
        <w:instrText>stanje</w:instrText>
      </w:r>
      <w:r w:rsidR="00090493">
        <w:instrText xml:space="preserve">" </w:instrText>
      </w:r>
      <w:r w:rsidR="00090493">
        <w:fldChar w:fldCharType="end"/>
      </w:r>
      <w:r w:rsidR="00863246">
        <w:t xml:space="preserve"> definirano.</w:t>
      </w:r>
      <w:r w:rsidR="006E7600">
        <w:t xml:space="preserve"> Na </w:t>
      </w:r>
      <w:r w:rsidR="00A351D6">
        <w:fldChar w:fldCharType="begin"/>
      </w:r>
      <w:r w:rsidR="00A351D6">
        <w:instrText xml:space="preserve"> REF _Ref132130665 \h </w:instrText>
      </w:r>
      <w:r w:rsidR="00A351D6">
        <w:fldChar w:fldCharType="separate"/>
      </w:r>
      <w:r w:rsidR="008D7303">
        <w:t xml:space="preserve">Slika </w:t>
      </w:r>
      <w:r w:rsidR="008D7303">
        <w:rPr>
          <w:noProof/>
        </w:rPr>
        <w:t>8</w:t>
      </w:r>
      <w:r w:rsidR="00A351D6">
        <w:fldChar w:fldCharType="end"/>
      </w:r>
      <w:r w:rsidR="006E7600">
        <w:t xml:space="preserve"> lahko vidimo primer povezave</w:t>
      </w:r>
      <w:r w:rsidR="000C6B69">
        <w:fldChar w:fldCharType="begin"/>
      </w:r>
      <w:r w:rsidR="000C6B69">
        <w:instrText xml:space="preserve"> XE "</w:instrText>
      </w:r>
      <w:r w:rsidR="000C6B69" w:rsidRPr="00DC32CB">
        <w:instrText>povezave</w:instrText>
      </w:r>
      <w:r w:rsidR="000C6B69">
        <w:instrText xml:space="preserve">" </w:instrText>
      </w:r>
      <w:r w:rsidR="000C6B69">
        <w:fldChar w:fldCharType="end"/>
      </w:r>
      <w:r w:rsidR="006E7600">
        <w:t xml:space="preserve"> »posreduje« s stanji in metodami za spreminjanje le teh, ki jih iz datoteke komponente oz. funkcije </w:t>
      </w:r>
      <w:r w:rsidR="006E7600" w:rsidRPr="006E7600">
        <w:rPr>
          <w:i/>
          <w:iCs/>
        </w:rPr>
        <w:t>Trgovina.jsx</w:t>
      </w:r>
      <w:r w:rsidR="006E7600">
        <w:t xml:space="preserve"> </w:t>
      </w:r>
      <w:r w:rsidR="006E7600">
        <w:lastRenderedPageBreak/>
        <w:t>po</w:t>
      </w:r>
      <w:r w:rsidR="002C43BF">
        <w:t xml:space="preserve">sredujemo datoteki komponente </w:t>
      </w:r>
      <w:r w:rsidR="002C43BF" w:rsidRPr="00EC2EF5">
        <w:rPr>
          <w:i/>
          <w:iCs/>
        </w:rPr>
        <w:t>NavigacijaTrgovineC.jsx</w:t>
      </w:r>
      <w:r w:rsidR="002C43BF">
        <w:t xml:space="preserve">. </w:t>
      </w:r>
      <w:r w:rsidR="00EC2EF5">
        <w:t xml:space="preserve">V tej datoteki omogočimo dostop </w:t>
      </w:r>
      <w:r w:rsidR="006E4944">
        <w:rPr>
          <w:noProof/>
        </w:rPr>
        <mc:AlternateContent>
          <mc:Choice Requires="wpg">
            <w:drawing>
              <wp:anchor distT="0" distB="0" distL="114300" distR="114300" simplePos="0" relativeHeight="251618304" behindDoc="0" locked="0" layoutInCell="1" allowOverlap="1" wp14:anchorId="1243EFF8" wp14:editId="7A3FC2FD">
                <wp:simplePos x="0" y="0"/>
                <wp:positionH relativeFrom="margin">
                  <wp:align>center</wp:align>
                </wp:positionH>
                <wp:positionV relativeFrom="paragraph">
                  <wp:posOffset>451485</wp:posOffset>
                </wp:positionV>
                <wp:extent cx="4239260" cy="3736975"/>
                <wp:effectExtent l="0" t="0" r="8890" b="0"/>
                <wp:wrapTopAndBottom/>
                <wp:docPr id="43" name="Skupina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9260" cy="3737113"/>
                          <a:chOff x="0" y="0"/>
                          <a:chExt cx="4239260" cy="3737113"/>
                        </a:xfrm>
                      </wpg:grpSpPr>
                      <pic:pic xmlns:pic="http://schemas.openxmlformats.org/drawingml/2006/picture">
                        <pic:nvPicPr>
                          <pic:cNvPr id="29" name="Slika 29" descr="Slika, ki vsebuje besede diagram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9260" cy="33470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Polje z besedilom 36"/>
                        <wps:cNvSpPr txBox="1"/>
                        <wps:spPr>
                          <a:xfrm>
                            <a:off x="0" y="3402965"/>
                            <a:ext cx="4239260" cy="33414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A3035E7" w14:textId="03686908" w:rsidR="00BC7D38" w:rsidRPr="006204A4" w:rsidRDefault="00BC7D38" w:rsidP="00BC7D38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84" w:name="_Ref132130665"/>
                              <w:bookmarkStart w:id="85" w:name="_Toc132752949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bookmarkEnd w:id="84"/>
                              <w:r>
                                <w:t>: Povezava "posreduje"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43EFF8" id="Skupina 43" o:spid="_x0000_s1075" style="position:absolute;left:0;text-align:left;margin-left:0;margin-top:35.55pt;width:333.8pt;height:294.25pt;z-index:251618304;mso-position-horizontal:center;mso-position-horizontal-relative:margin;mso-height-relative:margin" coordsize="42392,37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">
                <v:shape id="Slika 29" o:spid="_x0000_s1076" type="#_x0000_t75" alt="Slika, ki vsebuje besede diagram&#10;&#10;Opis je samodejno ustvarjen" style="position:absolute;width:42392;height:3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">
                  <v:imagedata r:id="rId104" o:title="Slika, ki vsebuje besede diagram&#10;&#10;Opis je samodejno ustvarjen"/>
                </v:shape>
                <v:shape id="Polje z besedilom 36" o:spid="_x0000_s1077" type="#_x0000_t202" style="position:absolute;top:34029;width:42392;height:3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rXRxQAAANsAAAAPAAAAZHJzL2Rvd25yZXYueG1sRI/NasMw&#10;EITvhbyD2EAupZGbg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AyMrXRxQAAANsAAAAP&#10;AAAAAAAAAAAAAAAAAAcCAABkcnMvZG93bnJldi54bWxQSwUGAAAAAAMAAwC3AAAA+QIAAAAA&#10;" stroked="f">
                  <v:textbox inset="0,0,0,0">
                    <w:txbxContent>
                      <w:p w14:paraId="1A3035E7" w14:textId="03686908" w:rsidR="00BC7D38" w:rsidRPr="006204A4" w:rsidRDefault="00BC7D38" w:rsidP="00BC7D38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86" w:name="_Ref132130665"/>
                        <w:bookmarkStart w:id="87" w:name="_Toc132752949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8</w:t>
                          </w:r>
                        </w:fldSimple>
                        <w:bookmarkEnd w:id="86"/>
                        <w:r>
                          <w:t>: Povezava "posreduje"</w:t>
                        </w:r>
                        <w:bookmarkEnd w:id="8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C2EF5">
        <w:t>do posredovanih stanj in metod.</w:t>
      </w:r>
    </w:p>
    <w:p w14:paraId="34A7328A" w14:textId="677B6FEB" w:rsidR="000D7437" w:rsidRPr="00655FA5" w:rsidRDefault="006E4944" w:rsidP="00655FA5">
      <w:pPr>
        <w:keepNext/>
        <w:spacing w:line="360" w:lineRule="auto"/>
        <w:jc w:val="both"/>
      </w:pPr>
      <w:r>
        <w:t>Diagram zgradbe programa</w:t>
      </w:r>
      <w:r w:rsidR="000C6B69">
        <w:fldChar w:fldCharType="begin"/>
      </w:r>
      <w:r w:rsidR="000C6B69">
        <w:instrText xml:space="preserve"> XE "</w:instrText>
      </w:r>
      <w:r w:rsidR="000C6B69" w:rsidRPr="009611D8">
        <w:instrText>Diagram zgradbe programa</w:instrText>
      </w:r>
      <w:r w:rsidR="000C6B69">
        <w:instrText xml:space="preserve">" </w:instrText>
      </w:r>
      <w:r w:rsidR="000C6B69">
        <w:fldChar w:fldCharType="end"/>
      </w:r>
      <w:r>
        <w:t xml:space="preserve"> vsebuje še barvno simboliko, in sicer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>
        <w:t xml:space="preserve"> datoteke so rdeče </w:t>
      </w:r>
      <w:r w:rsidR="00FA6E55">
        <w:t>in</w:t>
      </w:r>
      <w:r>
        <w:t xml:space="preserve"> 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>
        <w:t xml:space="preserve"> datoteke modre</w:t>
      </w:r>
      <w:r w:rsidR="00FA6E55" w:rsidRPr="00FA6E55">
        <w:t xml:space="preserve"> </w:t>
      </w:r>
      <w:r w:rsidR="00FA6E55">
        <w:t>barve.</w:t>
      </w:r>
      <w:r w:rsidR="00E121AD">
        <w:t xml:space="preserve"> Prav tako sta posebej obarvana oba uporabljena konteksta</w:t>
      </w:r>
      <w:r w:rsidR="00934204">
        <w:fldChar w:fldCharType="begin"/>
      </w:r>
      <w:r w:rsidR="00934204">
        <w:instrText xml:space="preserve"> XE "</w:instrText>
      </w:r>
      <w:r w:rsidR="00934204" w:rsidRPr="00440B41">
        <w:instrText>konteksta</w:instrText>
      </w:r>
      <w:r w:rsidR="00934204">
        <w:instrText xml:space="preserve">" </w:instrText>
      </w:r>
      <w:r w:rsidR="00934204">
        <w:fldChar w:fldCharType="end"/>
      </w:r>
      <w:r w:rsidR="009B615D">
        <w:t xml:space="preserve">, vsak s svojo barvo, s katero so pobarvane </w:t>
      </w:r>
      <w:r w:rsidR="00A81F6D">
        <w:t xml:space="preserve">tudi </w:t>
      </w:r>
      <w:r w:rsidR="009B615D">
        <w:t>datoteke, v katerih se kontekst</w:t>
      </w:r>
      <w:r w:rsidR="00934204">
        <w:fldChar w:fldCharType="begin"/>
      </w:r>
      <w:r w:rsidR="00934204">
        <w:instrText xml:space="preserve"> XE "</w:instrText>
      </w:r>
      <w:r w:rsidR="00934204" w:rsidRPr="00FC1269">
        <w:instrText>kontekst</w:instrText>
      </w:r>
      <w:r w:rsidR="00934204">
        <w:instrText xml:space="preserve">" </w:instrText>
      </w:r>
      <w:r w:rsidR="00934204">
        <w:fldChar w:fldCharType="end"/>
      </w:r>
      <w:r w:rsidR="009B615D">
        <w:t xml:space="preserve"> uporabi</w:t>
      </w:r>
      <w:r w:rsidR="00192095">
        <w:t xml:space="preserve">. </w:t>
      </w:r>
      <w:r w:rsidR="00C83FA8">
        <w:t>Barve kontekstov in definicije</w:t>
      </w:r>
      <w:r w:rsidR="00B54E67">
        <w:t xml:space="preserve"> stanj</w:t>
      </w:r>
      <w:r w:rsidR="00982628">
        <w:fldChar w:fldCharType="begin"/>
      </w:r>
      <w:r w:rsidR="00982628">
        <w:instrText xml:space="preserve"> XE "</w:instrText>
      </w:r>
      <w:r w:rsidR="00982628" w:rsidRPr="001573AF">
        <w:instrText>stanj</w:instrText>
      </w:r>
      <w:r w:rsidR="00982628">
        <w:instrText xml:space="preserve">" </w:instrText>
      </w:r>
      <w:r w:rsidR="00982628">
        <w:fldChar w:fldCharType="end"/>
      </w:r>
      <w:r w:rsidR="00C83FA8">
        <w:t xml:space="preserve"> komponent v datotekah</w:t>
      </w:r>
      <w:r w:rsidR="00195990">
        <w:t xml:space="preserve"> nam omogočajo preprost pogled ponovnega nalaganja</w:t>
      </w:r>
      <w:r w:rsidR="00335CF6">
        <w:fldChar w:fldCharType="begin"/>
      </w:r>
      <w:r w:rsidR="00335CF6">
        <w:instrText xml:space="preserve"> XE "</w:instrText>
      </w:r>
      <w:r w:rsidR="00335CF6" w:rsidRPr="001E57D7">
        <w:instrText>nalaganja</w:instrText>
      </w:r>
      <w:r w:rsidR="00335CF6">
        <w:instrText xml:space="preserve">" </w:instrText>
      </w:r>
      <w:r w:rsidR="00335CF6">
        <w:fldChar w:fldCharType="end"/>
      </w:r>
      <w:r w:rsidR="00195990">
        <w:t xml:space="preserve"> komponent ob spremembah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r w:rsidR="00195990">
        <w:t>.</w:t>
      </w:r>
      <w:r w:rsidR="007B6DB8">
        <w:t xml:space="preserve"> </w:t>
      </w:r>
      <w:r w:rsidR="00782765">
        <w:t xml:space="preserve">Diagram zgradbe programa si lahko v celoti ogledamo na povezavi iz </w:t>
      </w:r>
      <w:r w:rsidR="00782765">
        <w:fldChar w:fldCharType="begin"/>
      </w:r>
      <w:r w:rsidR="00782765">
        <w:instrText xml:space="preserve"> REF _Ref132645186 \h </w:instrText>
      </w:r>
      <w:r w:rsidR="00782765">
        <w:fldChar w:fldCharType="separate"/>
      </w:r>
      <w:r w:rsidR="008D7303">
        <w:t xml:space="preserve">Priloga </w:t>
      </w:r>
      <w:r w:rsidR="008D7303">
        <w:rPr>
          <w:noProof/>
        </w:rPr>
        <w:t>11</w:t>
      </w:r>
      <w:r w:rsidR="00782765">
        <w:fldChar w:fldCharType="end"/>
      </w:r>
      <w:r w:rsidR="00782765">
        <w:t xml:space="preserve">. </w:t>
      </w:r>
      <w:r w:rsidR="00934204">
        <w:t>D</w:t>
      </w:r>
      <w:r w:rsidR="00F74700">
        <w:t xml:space="preserve">elovanje </w:t>
      </w:r>
      <w:r w:rsidR="001D62BA">
        <w:t>komponent in kontekstov bomo razložili v nadaljevanju.</w:t>
      </w:r>
      <w:r w:rsidR="000D7437">
        <w:br w:type="page"/>
      </w:r>
    </w:p>
    <w:p w14:paraId="2D029CB5" w14:textId="5C886E9C" w:rsidR="003C4509" w:rsidRDefault="003C4509" w:rsidP="008F676E">
      <w:pPr>
        <w:pStyle w:val="Naslov1"/>
        <w:spacing w:line="360" w:lineRule="auto"/>
      </w:pPr>
      <w:bookmarkStart w:id="88" w:name="_Toc132793600"/>
      <w:r>
        <w:lastRenderedPageBreak/>
        <w:t>Aplikacija</w:t>
      </w:r>
      <w:bookmarkEnd w:id="88"/>
      <w:r w:rsidR="00934204">
        <w:fldChar w:fldCharType="begin"/>
      </w:r>
      <w:r w:rsidR="00934204">
        <w:instrText xml:space="preserve"> XE "</w:instrText>
      </w:r>
      <w:r w:rsidR="00934204" w:rsidRPr="007B081D">
        <w:instrText>Aplikacija</w:instrText>
      </w:r>
      <w:r w:rsidR="00934204">
        <w:instrText xml:space="preserve">" </w:instrText>
      </w:r>
      <w:r w:rsidR="00934204">
        <w:fldChar w:fldCharType="end"/>
      </w:r>
    </w:p>
    <w:p w14:paraId="387244BB" w14:textId="630017AD" w:rsidR="00174532" w:rsidRDefault="00435714" w:rsidP="00913E79">
      <w:pPr>
        <w:spacing w:line="360" w:lineRule="auto"/>
        <w:jc w:val="both"/>
      </w:pPr>
      <w:r>
        <w:t>Spletne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 xml:space="preserve"> sestavljata dve strani, imenovani odjemalčeva in strežniška. </w:t>
      </w:r>
      <w:r w:rsidR="00A36255">
        <w:t xml:space="preserve">Obe delujeta v medsebojni komunikaciji, da omogočata delovanje enotne aplikacije. </w:t>
      </w:r>
      <w:r w:rsidR="0090248E">
        <w:t>Odjemal</w:t>
      </w:r>
      <w:r w:rsidR="00395E7E">
        <w:t>čeva</w:t>
      </w:r>
      <w:r w:rsidR="0090248E">
        <w:t xml:space="preserve">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90248E">
        <w:t xml:space="preserve"> </w:t>
      </w:r>
      <w:r w:rsidR="009850C2">
        <w:t>(</w:t>
      </w:r>
      <w:r w:rsidR="006A2E30">
        <w:t xml:space="preserve">angl. </w:t>
      </w:r>
      <w:r w:rsidR="009850C2" w:rsidRPr="009850C2">
        <w:rPr>
          <w:i/>
          <w:iCs/>
        </w:rPr>
        <w:t>front-end</w:t>
      </w:r>
      <w:r w:rsidR="00934204">
        <w:rPr>
          <w:i/>
          <w:iCs/>
        </w:rPr>
        <w:fldChar w:fldCharType="begin"/>
      </w:r>
      <w:r w:rsidR="00934204">
        <w:instrText xml:space="preserve"> XE "</w:instrText>
      </w:r>
      <w:r w:rsidR="00934204" w:rsidRPr="00F306B2">
        <w:rPr>
          <w:i/>
          <w:iCs/>
        </w:rPr>
        <w:instrText>front-end</w:instrText>
      </w:r>
      <w:r w:rsidR="00934204">
        <w:instrText xml:space="preserve">" </w:instrText>
      </w:r>
      <w:r w:rsidR="00934204">
        <w:rPr>
          <w:i/>
          <w:iCs/>
        </w:rPr>
        <w:fldChar w:fldCharType="end"/>
      </w:r>
      <w:r w:rsidR="009850C2">
        <w:t xml:space="preserve"> ali </w:t>
      </w:r>
      <w:r w:rsidR="009850C2" w:rsidRPr="009850C2">
        <w:rPr>
          <w:i/>
          <w:iCs/>
        </w:rPr>
        <w:t>client</w:t>
      </w:r>
      <w:r w:rsidR="003150D2">
        <w:rPr>
          <w:i/>
          <w:iCs/>
        </w:rPr>
        <w:fldChar w:fldCharType="begin"/>
      </w:r>
      <w:r w:rsidR="003150D2">
        <w:instrText xml:space="preserve"> XE "</w:instrText>
      </w:r>
      <w:r w:rsidR="003150D2" w:rsidRPr="0003088C">
        <w:rPr>
          <w:i/>
          <w:iCs/>
        </w:rPr>
        <w:instrText>client</w:instrText>
      </w:r>
      <w:r w:rsidR="003150D2">
        <w:instrText xml:space="preserve">" </w:instrText>
      </w:r>
      <w:r w:rsidR="003150D2">
        <w:rPr>
          <w:i/>
          <w:iCs/>
        </w:rPr>
        <w:fldChar w:fldCharType="end"/>
      </w:r>
      <w:r w:rsidR="009850C2" w:rsidRPr="009850C2">
        <w:rPr>
          <w:i/>
          <w:iCs/>
        </w:rPr>
        <w:t>-side</w:t>
      </w:r>
      <w:r w:rsidR="009850C2">
        <w:t xml:space="preserve">) </w:t>
      </w:r>
      <w:r w:rsidR="0090248E">
        <w:t>skrbi za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 w:rsidR="0090248E">
        <w:t xml:space="preserve"> podatkov in prejemanje uporabnikovih vnosov. </w:t>
      </w:r>
      <w:sdt>
        <w:sdtPr>
          <w:id w:val="-1175651506"/>
          <w:citation/>
        </w:sdtPr>
        <w:sdtContent>
          <w:r w:rsidR="000311A3">
            <w:fldChar w:fldCharType="begin"/>
          </w:r>
          <w:r w:rsidR="000311A3">
            <w:instrText xml:space="preserve"> CITATION Fer23 \l 1060 </w:instrText>
          </w:r>
          <w:r w:rsidR="000311A3">
            <w:fldChar w:fldCharType="separate"/>
          </w:r>
          <w:r w:rsidR="009D7DFB">
            <w:rPr>
              <w:noProof/>
            </w:rPr>
            <w:t>(29)</w:t>
          </w:r>
          <w:r w:rsidR="000311A3">
            <w:fldChar w:fldCharType="end"/>
          </w:r>
        </w:sdtContent>
      </w:sdt>
      <w:r w:rsidR="000311A3">
        <w:t xml:space="preserve"> </w:t>
      </w:r>
      <w:r w:rsidR="0090248E">
        <w:t xml:space="preserve">Implementirana je v programskem jeziku </w:t>
      </w:r>
      <w:r w:rsidR="0090248E" w:rsidRPr="0078577C">
        <w:t>JavaScript</w:t>
      </w:r>
      <w:r w:rsidR="00937DCF" w:rsidRPr="0078577C">
        <w:fldChar w:fldCharType="begin"/>
      </w:r>
      <w:r w:rsidR="00937DCF" w:rsidRPr="0078577C">
        <w:instrText xml:space="preserve"> XE "JavaScript" </w:instrText>
      </w:r>
      <w:r w:rsidR="00937DCF" w:rsidRPr="0078577C">
        <w:fldChar w:fldCharType="end"/>
      </w:r>
      <w:r w:rsidR="0090248E">
        <w:t xml:space="preserve"> s knjižnico </w:t>
      </w:r>
      <w:r w:rsidR="0090248E" w:rsidRPr="0078577C">
        <w:t>React</w:t>
      </w:r>
      <w:r w:rsidR="00504942" w:rsidRPr="0078577C">
        <w:fldChar w:fldCharType="begin"/>
      </w:r>
      <w:r w:rsidR="00504942" w:rsidRPr="0078577C">
        <w:instrText xml:space="preserve"> XE "React" </w:instrText>
      </w:r>
      <w:r w:rsidR="00504942" w:rsidRPr="0078577C">
        <w:fldChar w:fldCharType="end"/>
      </w:r>
      <w:r w:rsidR="0090248E" w:rsidRPr="0078577C">
        <w:t>.js</w:t>
      </w:r>
      <w:r w:rsidR="00504942">
        <w:rPr>
          <w:i/>
          <w:iCs/>
        </w:rPr>
        <w:fldChar w:fldCharType="begin"/>
      </w:r>
      <w:r w:rsidR="00504942">
        <w:instrText xml:space="preserve"> XE "</w:instrText>
      </w:r>
      <w:r w:rsidR="00504942" w:rsidRPr="00910499">
        <w:instrText>React.js</w:instrText>
      </w:r>
      <w:r w:rsidR="00504942">
        <w:instrText xml:space="preserve">" </w:instrText>
      </w:r>
      <w:r w:rsidR="00504942">
        <w:rPr>
          <w:i/>
          <w:iCs/>
        </w:rPr>
        <w:fldChar w:fldCharType="end"/>
      </w:r>
      <w:r w:rsidR="0090248E">
        <w:t xml:space="preserve"> za gradnjo uporabniškega vmesnika. Ta knjižnica</w:t>
      </w:r>
      <w:r w:rsidR="00894413">
        <w:fldChar w:fldCharType="begin"/>
      </w:r>
      <w:r w:rsidR="00894413">
        <w:instrText xml:space="preserve"> XE "</w:instrText>
      </w:r>
      <w:r w:rsidR="00894413" w:rsidRPr="003B4D3B">
        <w:instrText>knjižnica</w:instrText>
      </w:r>
      <w:r w:rsidR="00894413">
        <w:instrText xml:space="preserve">" </w:instrText>
      </w:r>
      <w:r w:rsidR="00894413">
        <w:fldChar w:fldCharType="end"/>
      </w:r>
      <w:r w:rsidR="0090248E">
        <w:t xml:space="preserve"> omogoča lažje oblikovanje vmesnika z zapisom posameznih strani v aplikaciji v obliki komponent, ki v sebi hranijo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r w:rsidR="0090248E">
        <w:t xml:space="preserve"> spremenljivk in </w:t>
      </w:r>
      <w:r w:rsidR="0054700B">
        <w:t>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 w:rsidR="0090248E">
        <w:t xml:space="preserve"> prikaza podatkov</w:t>
      </w:r>
      <w:r w:rsidR="00DC06C3">
        <w:t xml:space="preserve"> ter z določanjem stilov prek 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 w:rsidR="00DC06C3">
        <w:t xml:space="preserve"> datotek</w:t>
      </w:r>
      <w:r w:rsidR="0090248E">
        <w:t xml:space="preserve">. Strežniška stran </w:t>
      </w:r>
      <w:r w:rsidR="006A2E30">
        <w:t xml:space="preserve">(angl. </w:t>
      </w:r>
      <w:r w:rsidR="006A2E30" w:rsidRPr="006A2E30">
        <w:rPr>
          <w:i/>
          <w:iCs/>
        </w:rPr>
        <w:t>back-end</w:t>
      </w:r>
      <w:r w:rsidR="000C6B69">
        <w:rPr>
          <w:i/>
          <w:iCs/>
        </w:rPr>
        <w:fldChar w:fldCharType="begin"/>
      </w:r>
      <w:r w:rsidR="000C6B69">
        <w:instrText xml:space="preserve"> XE "</w:instrText>
      </w:r>
      <w:r w:rsidR="000C6B69" w:rsidRPr="008E0D63">
        <w:rPr>
          <w:i/>
          <w:iCs/>
        </w:rPr>
        <w:instrText>back-end</w:instrText>
      </w:r>
      <w:r w:rsidR="000C6B69">
        <w:instrText xml:space="preserve">" </w:instrText>
      </w:r>
      <w:r w:rsidR="000C6B69">
        <w:rPr>
          <w:i/>
          <w:iCs/>
        </w:rPr>
        <w:fldChar w:fldCharType="end"/>
      </w:r>
      <w:r w:rsidR="006A2E30">
        <w:t xml:space="preserve"> ali </w:t>
      </w:r>
      <w:r w:rsidR="006A2E30" w:rsidRPr="006A2E30">
        <w:rPr>
          <w:i/>
          <w:iCs/>
        </w:rPr>
        <w:t>server</w:t>
      </w:r>
      <w:r w:rsidR="0078577C">
        <w:rPr>
          <w:i/>
          <w:iCs/>
        </w:rPr>
        <w:fldChar w:fldCharType="begin"/>
      </w:r>
      <w:r w:rsidR="0078577C">
        <w:instrText xml:space="preserve"> XE "</w:instrText>
      </w:r>
      <w:r w:rsidR="0078577C" w:rsidRPr="0013553A">
        <w:rPr>
          <w:i/>
          <w:iCs/>
        </w:rPr>
        <w:instrText>server</w:instrText>
      </w:r>
      <w:r w:rsidR="0078577C">
        <w:instrText xml:space="preserve">" </w:instrText>
      </w:r>
      <w:r w:rsidR="0078577C">
        <w:rPr>
          <w:i/>
          <w:iCs/>
        </w:rPr>
        <w:fldChar w:fldCharType="end"/>
      </w:r>
      <w:r w:rsidR="006A2E30" w:rsidRPr="006A2E30">
        <w:rPr>
          <w:i/>
          <w:iCs/>
        </w:rPr>
        <w:t>-side</w:t>
      </w:r>
      <w:r w:rsidR="006A2E30">
        <w:t xml:space="preserve">) </w:t>
      </w:r>
      <w:r w:rsidR="0090248E">
        <w:t xml:space="preserve">je </w:t>
      </w:r>
      <w:r w:rsidR="00157611">
        <w:t>odgovorna za organizacijo in hranjenje podatkov ter dostop do strežniških podatkov, na primer iz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157611">
        <w:t xml:space="preserve">. </w:t>
      </w:r>
      <w:sdt>
        <w:sdtPr>
          <w:id w:val="1993981121"/>
          <w:citation/>
        </w:sdtPr>
        <w:sdtContent>
          <w:r w:rsidR="00A402D3">
            <w:fldChar w:fldCharType="begin"/>
          </w:r>
          <w:r w:rsidR="00A402D3">
            <w:instrText xml:space="preserve"> CITATION Fer23 \l 1060 </w:instrText>
          </w:r>
          <w:r w:rsidR="00A402D3">
            <w:fldChar w:fldCharType="separate"/>
          </w:r>
          <w:r w:rsidR="009D7DFB">
            <w:rPr>
              <w:noProof/>
            </w:rPr>
            <w:t>(29)</w:t>
          </w:r>
          <w:r w:rsidR="00A402D3">
            <w:fldChar w:fldCharType="end"/>
          </w:r>
        </w:sdtContent>
      </w:sdt>
      <w:r w:rsidR="00A402D3">
        <w:t xml:space="preserve"> </w:t>
      </w:r>
      <w:r w:rsidR="00157611">
        <w:t>U</w:t>
      </w:r>
      <w:r w:rsidR="0090248E">
        <w:t xml:space="preserve">stvarjena </w:t>
      </w:r>
      <w:r w:rsidR="00157611">
        <w:t xml:space="preserve">je </w:t>
      </w:r>
      <w:r w:rsidR="0090248E">
        <w:t xml:space="preserve">na okolju </w:t>
      </w:r>
      <w:r w:rsidR="0090248E" w:rsidRPr="0078577C">
        <w:t>Node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90248E" w:rsidRPr="0078577C">
        <w:t>.js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DC422A">
        <w:t xml:space="preserve"> z jezikom </w:t>
      </w:r>
      <w:r w:rsidR="00DC422A" w:rsidRPr="0078577C">
        <w:t>JavaScript</w:t>
      </w:r>
      <w:r w:rsidR="0090248E">
        <w:t>, na katerem deluje</w:t>
      </w:r>
      <w:r w:rsidR="00A402D3">
        <w:t>ta</w:t>
      </w:r>
      <w:r w:rsidR="0090248E">
        <w:t xml:space="preserve"> </w:t>
      </w:r>
      <w:r w:rsidR="003E6AEB">
        <w:t>knjižnic</w:t>
      </w:r>
      <w:r w:rsidR="00A402D3">
        <w:t>i</w:t>
      </w:r>
      <w:r w:rsidR="003E6AEB">
        <w:t xml:space="preserve"> </w:t>
      </w:r>
      <w:r w:rsidR="0090248E">
        <w:t>vmesn</w:t>
      </w:r>
      <w:r w:rsidR="003E6AEB">
        <w:t>e</w:t>
      </w:r>
      <w:r w:rsidR="0090248E">
        <w:t xml:space="preserve"> programsk</w:t>
      </w:r>
      <w:r w:rsidR="003E6AEB">
        <w:t>e</w:t>
      </w:r>
      <w:r w:rsidR="0090248E">
        <w:t xml:space="preserve"> oprem</w:t>
      </w:r>
      <w:r w:rsidR="003E6AEB">
        <w:t>e</w:t>
      </w:r>
      <w:r w:rsidR="0090248E">
        <w:t xml:space="preserve"> </w:t>
      </w:r>
      <w:r w:rsidR="0090248E" w:rsidRPr="0078577C">
        <w:t>Express.js</w:t>
      </w:r>
      <w:r w:rsidR="008B7803">
        <w:rPr>
          <w:i/>
          <w:iCs/>
        </w:rPr>
        <w:fldChar w:fldCharType="begin"/>
      </w:r>
      <w:r w:rsidR="008B7803">
        <w:instrText xml:space="preserve"> XE "</w:instrText>
      </w:r>
      <w:r w:rsidR="008B7803" w:rsidRPr="001567AA">
        <w:instrText>Express.js</w:instrText>
      </w:r>
      <w:r w:rsidR="008B7803">
        <w:instrText xml:space="preserve">" </w:instrText>
      </w:r>
      <w:r w:rsidR="008B7803">
        <w:rPr>
          <w:i/>
          <w:iCs/>
        </w:rPr>
        <w:fldChar w:fldCharType="end"/>
      </w:r>
      <w:r w:rsidR="008954DC">
        <w:t xml:space="preserve"> in </w:t>
      </w:r>
      <w:r w:rsidR="008954DC" w:rsidRPr="0078577C">
        <w:t>Axios</w:t>
      </w:r>
      <w:r w:rsidR="008B7803">
        <w:rPr>
          <w:i/>
          <w:iCs/>
        </w:rPr>
        <w:fldChar w:fldCharType="begin"/>
      </w:r>
      <w:r w:rsidR="008B7803">
        <w:instrText xml:space="preserve"> XE "</w:instrText>
      </w:r>
      <w:r w:rsidR="008B7803" w:rsidRPr="00613062">
        <w:instrText>Axios</w:instrText>
      </w:r>
      <w:r w:rsidR="008B7803">
        <w:instrText xml:space="preserve">" </w:instrText>
      </w:r>
      <w:r w:rsidR="008B7803">
        <w:rPr>
          <w:i/>
          <w:iCs/>
        </w:rPr>
        <w:fldChar w:fldCharType="end"/>
      </w:r>
      <w:r w:rsidR="0090248E">
        <w:t>, s pomočjo kater</w:t>
      </w:r>
      <w:r w:rsidR="00006237">
        <w:t>ih</w:t>
      </w:r>
      <w:r w:rsidR="0090248E">
        <w:t xml:space="preserve"> lahko </w:t>
      </w:r>
      <w:r w:rsidR="00675A72">
        <w:t>dostopamo do podatkov iz baze</w:t>
      </w:r>
      <w:r w:rsidR="0090248E">
        <w:t xml:space="preserve">. </w:t>
      </w:r>
      <w:r w:rsidR="002B7C9D" w:rsidRPr="0078577C">
        <w:t>Express</w:t>
      </w:r>
      <w:r w:rsidR="002B7C9D">
        <w:t xml:space="preserve"> omogoča dostop do podatkovne baze, </w:t>
      </w:r>
      <w:r w:rsidR="002B7C9D" w:rsidRPr="0078577C">
        <w:t>Axios</w:t>
      </w:r>
      <w:r w:rsidR="002B7C9D">
        <w:t xml:space="preserve"> pa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2B7C9D">
        <w:t xml:space="preserve"> poizvedbe</w:t>
      </w:r>
      <w:r w:rsidR="0078577C">
        <w:fldChar w:fldCharType="begin"/>
      </w:r>
      <w:r w:rsidR="0078577C">
        <w:instrText xml:space="preserve"> XE "</w:instrText>
      </w:r>
      <w:r w:rsidR="0078577C" w:rsidRPr="00CE51BF">
        <w:instrText>poizvedbe</w:instrText>
      </w:r>
      <w:r w:rsidR="0078577C">
        <w:instrText xml:space="preserve">" </w:instrText>
      </w:r>
      <w:r w:rsidR="0078577C">
        <w:fldChar w:fldCharType="end"/>
      </w:r>
      <w:r w:rsidR="002B7C9D">
        <w:t xml:space="preserve"> za dostop do funkcij </w:t>
      </w:r>
      <w:r w:rsidR="002B7C9D" w:rsidRPr="0078577C">
        <w:t>Expressa</w:t>
      </w:r>
      <w:r w:rsidR="002B7C9D">
        <w:t xml:space="preserve">. </w:t>
      </w:r>
      <w:r w:rsidR="0090248E">
        <w:t xml:space="preserve">Strežniški podatki se pridobijo s poizvedbami na podatkovno bazo, </w:t>
      </w:r>
      <w:r w:rsidR="00C3761B">
        <w:t>kar</w:t>
      </w:r>
      <w:r w:rsidR="0090248E">
        <w:t xml:space="preserve"> omogoča sistem</w:t>
      </w:r>
      <w:r w:rsidR="00335CF6">
        <w:fldChar w:fldCharType="begin"/>
      </w:r>
      <w:r w:rsidR="00335CF6">
        <w:instrText xml:space="preserve"> XE "</w:instrText>
      </w:r>
      <w:r w:rsidR="00335CF6" w:rsidRPr="00E920FE">
        <w:instrText>sistem</w:instrText>
      </w:r>
      <w:r w:rsidR="00335CF6">
        <w:instrText xml:space="preserve">" </w:instrText>
      </w:r>
      <w:r w:rsidR="00335CF6">
        <w:fldChar w:fldCharType="end"/>
      </w:r>
      <w:r w:rsidR="0090248E">
        <w:t xml:space="preserve"> za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 w:rsidR="0090248E">
        <w:t xml:space="preserve"> podatkovnih baz</w:t>
      </w:r>
      <w:r w:rsidR="00F808CD">
        <w:fldChar w:fldCharType="begin"/>
      </w:r>
      <w:r w:rsidR="00F808CD">
        <w:instrText xml:space="preserve"> XE "</w:instrText>
      </w:r>
      <w:r w:rsidR="00F808CD" w:rsidRPr="003B2F20">
        <w:instrText>podatkovnih baz</w:instrText>
      </w:r>
      <w:r w:rsidR="00F808CD">
        <w:instrText xml:space="preserve">" </w:instrText>
      </w:r>
      <w:r w:rsidR="00F808CD">
        <w:fldChar w:fldCharType="end"/>
      </w:r>
      <w:r w:rsidR="0090248E">
        <w:t xml:space="preserve"> </w:t>
      </w:r>
      <w:r w:rsidR="0090248E" w:rsidRPr="0078577C">
        <w:t>MySQ</w:t>
      </w:r>
      <w:r w:rsidR="00817C27" w:rsidRPr="0078577C">
        <w:t>L</w:t>
      </w:r>
      <w:r w:rsidR="00672CC2">
        <w:rPr>
          <w:i/>
          <w:iCs/>
        </w:rPr>
        <w:fldChar w:fldCharType="begin"/>
      </w:r>
      <w:r w:rsidR="00672CC2">
        <w:instrText xml:space="preserve"> XE "</w:instrText>
      </w:r>
      <w:r w:rsidR="00672CC2" w:rsidRPr="005B5FF8">
        <w:instrText>MySQL</w:instrText>
      </w:r>
      <w:r w:rsidR="00672CC2">
        <w:instrText xml:space="preserve">" </w:instrText>
      </w:r>
      <w:r w:rsidR="00672CC2">
        <w:rPr>
          <w:i/>
          <w:iCs/>
        </w:rPr>
        <w:fldChar w:fldCharType="end"/>
      </w:r>
      <w:r w:rsidR="005858CE">
        <w:t>.</w:t>
      </w:r>
    </w:p>
    <w:p w14:paraId="5C8779C4" w14:textId="3E6B6260" w:rsidR="00606E1B" w:rsidRPr="00174532" w:rsidRDefault="00451D38" w:rsidP="00913E79">
      <w:pPr>
        <w:spacing w:line="360" w:lineRule="auto"/>
        <w:jc w:val="both"/>
      </w:pPr>
      <w:r>
        <w:t>Izdelava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 xml:space="preserve"> je potekala v razvojnem okolju Visual Studio Code, medtem ko sem podatkovno baz</w:t>
      </w:r>
      <w:r w:rsidR="0078577C">
        <w:t>o</w:t>
      </w:r>
      <w:r>
        <w:t xml:space="preserve"> ustvaril v razvojnem okolju MySQL</w:t>
      </w:r>
      <w:r w:rsidR="00672CC2">
        <w:fldChar w:fldCharType="begin"/>
      </w:r>
      <w:r w:rsidR="00672CC2">
        <w:instrText xml:space="preserve"> XE "</w:instrText>
      </w:r>
      <w:r w:rsidR="00672CC2" w:rsidRPr="005B5FF8">
        <w:instrText>MySQL</w:instrText>
      </w:r>
      <w:r w:rsidR="00672CC2">
        <w:instrText xml:space="preserve">" </w:instrText>
      </w:r>
      <w:r w:rsidR="00672CC2">
        <w:fldChar w:fldCharType="end"/>
      </w:r>
      <w:r>
        <w:t xml:space="preserve"> Workbench.</w:t>
      </w:r>
    </w:p>
    <w:p w14:paraId="5AEBE9A1" w14:textId="6C22BB47" w:rsidR="00971567" w:rsidRDefault="00971567" w:rsidP="00971567">
      <w:pPr>
        <w:pStyle w:val="Naslov2"/>
      </w:pPr>
      <w:bookmarkStart w:id="89" w:name="_Toc132793601"/>
      <w:r>
        <w:t>Strežniška stran</w:t>
      </w:r>
      <w:bookmarkEnd w:id="89"/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</w:p>
    <w:p w14:paraId="4849B4EC" w14:textId="2099B183" w:rsidR="00DC6BC8" w:rsidRDefault="003013E3" w:rsidP="00D058CC">
      <w:pPr>
        <w:spacing w:line="360" w:lineRule="auto"/>
        <w:jc w:val="both"/>
      </w:pPr>
      <w:r>
        <w:t>Strežniška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>
        <w:t xml:space="preserve">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A2759F">
        <w:t xml:space="preserve"> (</w:t>
      </w:r>
      <w:r w:rsidR="00A2759F" w:rsidRPr="00A2759F">
        <w:rPr>
          <w:i/>
          <w:iCs/>
        </w:rPr>
        <w:t>back</w:t>
      </w:r>
      <w:r w:rsidR="00E132DA">
        <w:rPr>
          <w:i/>
          <w:iCs/>
        </w:rPr>
        <w:t>-</w:t>
      </w:r>
      <w:r w:rsidR="00A2759F" w:rsidRPr="00A2759F">
        <w:rPr>
          <w:i/>
          <w:iCs/>
        </w:rPr>
        <w:t>end</w:t>
      </w:r>
      <w:r w:rsidR="000C6B69">
        <w:rPr>
          <w:i/>
          <w:iCs/>
        </w:rPr>
        <w:fldChar w:fldCharType="begin"/>
      </w:r>
      <w:r w:rsidR="000C6B69">
        <w:instrText xml:space="preserve"> XE "</w:instrText>
      </w:r>
      <w:r w:rsidR="000C6B69" w:rsidRPr="008E0D63">
        <w:rPr>
          <w:i/>
          <w:iCs/>
        </w:rPr>
        <w:instrText>back-end</w:instrText>
      </w:r>
      <w:r w:rsidR="000C6B69">
        <w:instrText xml:space="preserve">" </w:instrText>
      </w:r>
      <w:r w:rsidR="000C6B69">
        <w:rPr>
          <w:i/>
          <w:iCs/>
        </w:rPr>
        <w:fldChar w:fldCharType="end"/>
      </w:r>
      <w:r w:rsidR="00A2759F">
        <w:t>)</w:t>
      </w:r>
      <w:r>
        <w:t xml:space="preserve"> je del aplikacije, ki se nahaja v mapi </w:t>
      </w:r>
      <w:r w:rsidRPr="00435714">
        <w:rPr>
          <w:i/>
          <w:iCs/>
        </w:rPr>
        <w:t>server</w:t>
      </w:r>
      <w:r w:rsidR="0078577C">
        <w:rPr>
          <w:i/>
          <w:iCs/>
        </w:rPr>
        <w:fldChar w:fldCharType="begin"/>
      </w:r>
      <w:r w:rsidR="0078577C">
        <w:instrText xml:space="preserve"> XE "</w:instrText>
      </w:r>
      <w:r w:rsidR="0078577C" w:rsidRPr="0013553A">
        <w:rPr>
          <w:i/>
          <w:iCs/>
        </w:rPr>
        <w:instrText>server</w:instrText>
      </w:r>
      <w:r w:rsidR="0078577C">
        <w:instrText xml:space="preserve">" </w:instrText>
      </w:r>
      <w:r w:rsidR="0078577C">
        <w:rPr>
          <w:i/>
          <w:iCs/>
        </w:rPr>
        <w:fldChar w:fldCharType="end"/>
      </w:r>
      <w:r w:rsidR="008E08F2">
        <w:t>.</w:t>
      </w:r>
      <w:r w:rsidR="00B70441">
        <w:t xml:space="preserve"> </w:t>
      </w:r>
      <w:r w:rsidR="00FC4FBE">
        <w:t>Za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FC4FBE">
        <w:t>, ki sprejema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FC4FBE">
        <w:t xml:space="preserve"> iz strani 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 w:rsidR="00FC4FBE">
        <w:t>, bomo uporabili ogrodje</w:t>
      </w:r>
      <w:r w:rsidR="00894413">
        <w:fldChar w:fldCharType="begin"/>
      </w:r>
      <w:r w:rsidR="00894413">
        <w:instrText xml:space="preserve"> XE "</w:instrText>
      </w:r>
      <w:r w:rsidR="00894413" w:rsidRPr="000B1EC9">
        <w:instrText>ogrodje</w:instrText>
      </w:r>
      <w:r w:rsidR="00894413">
        <w:instrText xml:space="preserve">" </w:instrText>
      </w:r>
      <w:r w:rsidR="00894413">
        <w:fldChar w:fldCharType="end"/>
      </w:r>
      <w:r w:rsidR="00FC4FBE">
        <w:t xml:space="preserve"> </w:t>
      </w:r>
      <w:r w:rsidR="00FC4FBE" w:rsidRPr="0078577C">
        <w:t>Express.js</w:t>
      </w:r>
      <w:r w:rsidR="008B7803">
        <w:rPr>
          <w:i/>
          <w:iCs/>
        </w:rPr>
        <w:fldChar w:fldCharType="begin"/>
      </w:r>
      <w:r w:rsidR="008B7803">
        <w:instrText xml:space="preserve"> XE "</w:instrText>
      </w:r>
      <w:r w:rsidR="008B7803" w:rsidRPr="001567AA">
        <w:instrText>Express.js</w:instrText>
      </w:r>
      <w:r w:rsidR="008B7803">
        <w:instrText xml:space="preserve">" </w:instrText>
      </w:r>
      <w:r w:rsidR="008B7803">
        <w:rPr>
          <w:i/>
          <w:iCs/>
        </w:rPr>
        <w:fldChar w:fldCharType="end"/>
      </w:r>
      <w:r w:rsidR="00FC4FBE">
        <w:t xml:space="preserve"> z okoljem </w:t>
      </w:r>
      <w:r w:rsidR="00FC4FBE" w:rsidRPr="0078577C">
        <w:t>Node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FC4FBE" w:rsidRPr="0078577C">
        <w:t>.js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FC4FBE">
        <w:t xml:space="preserve">. </w:t>
      </w:r>
      <w:r w:rsidR="003749DE" w:rsidRPr="0078577C">
        <w:t>Express.js</w:t>
      </w:r>
      <w:r w:rsidR="003749DE">
        <w:t xml:space="preserve"> prevzame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 w:rsidR="003749DE">
        <w:t xml:space="preserve"> z zahtevami,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3749DE">
        <w:t xml:space="preserve"> metodami in oddajanje datotek, česar Node.js kot izvajalno okolje</w:t>
      </w:r>
      <w:r w:rsidR="00894413">
        <w:fldChar w:fldCharType="begin"/>
      </w:r>
      <w:r w:rsidR="00894413">
        <w:instrText xml:space="preserve"> XE "</w:instrText>
      </w:r>
      <w:r w:rsidR="00894413" w:rsidRPr="00676D33">
        <w:instrText>okolje</w:instrText>
      </w:r>
      <w:r w:rsidR="00894413">
        <w:instrText xml:space="preserve">" </w:instrText>
      </w:r>
      <w:r w:rsidR="00894413">
        <w:fldChar w:fldCharType="end"/>
      </w:r>
      <w:r w:rsidR="003749DE">
        <w:t xml:space="preserve"> ne zna. </w:t>
      </w:r>
      <w:r w:rsidR="00BE65D0" w:rsidRPr="0078577C">
        <w:t>Express.js</w:t>
      </w:r>
      <w:r w:rsidR="00BE65D0">
        <w:t xml:space="preserve"> je </w:t>
      </w:r>
      <w:r w:rsidR="006A171C">
        <w:t xml:space="preserve">torej </w:t>
      </w:r>
      <w:r w:rsidR="00BE65D0">
        <w:t>namenjen razvoju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BE65D0">
        <w:t xml:space="preserve">-jev za spletne aplikacije v povezavi z </w:t>
      </w:r>
      <w:r w:rsidR="00BE65D0" w:rsidRPr="0078577C">
        <w:t>Node.js</w:t>
      </w:r>
      <w:r w:rsidR="00303565">
        <w:t>, ki upravlja s strežnik</w:t>
      </w:r>
      <w:r w:rsidR="00F238AA">
        <w:t>i</w:t>
      </w:r>
      <w:r w:rsidR="00B403F2">
        <w:t xml:space="preserve"> in potmi</w:t>
      </w:r>
      <w:r w:rsidR="00BE65D0">
        <w:t>.</w:t>
      </w:r>
      <w:sdt>
        <w:sdtPr>
          <w:id w:val="-671183404"/>
          <w:citation/>
        </w:sdtPr>
        <w:sdtContent>
          <w:r w:rsidR="00630ED8">
            <w:fldChar w:fldCharType="begin"/>
          </w:r>
          <w:r w:rsidR="00630ED8">
            <w:instrText xml:space="preserve"> CITATION Sha23 \l 1060 </w:instrText>
          </w:r>
          <w:r w:rsidR="00630ED8">
            <w:fldChar w:fldCharType="separate"/>
          </w:r>
          <w:r w:rsidR="009D7DFB">
            <w:rPr>
              <w:noProof/>
            </w:rPr>
            <w:t xml:space="preserve"> (30)</w:t>
          </w:r>
          <w:r w:rsidR="00630ED8">
            <w:fldChar w:fldCharType="end"/>
          </w:r>
        </w:sdtContent>
      </w:sdt>
      <w:r w:rsidR="00C26658">
        <w:t xml:space="preserve"> </w:t>
      </w:r>
    </w:p>
    <w:p w14:paraId="06878C49" w14:textId="382F334A" w:rsidR="002F28D3" w:rsidRDefault="00665474" w:rsidP="00D058CC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73E73743" wp14:editId="2D721D74">
                <wp:simplePos x="0" y="0"/>
                <wp:positionH relativeFrom="margin">
                  <wp:align>right</wp:align>
                </wp:positionH>
                <wp:positionV relativeFrom="paragraph">
                  <wp:posOffset>1217088</wp:posOffset>
                </wp:positionV>
                <wp:extent cx="5756275" cy="664845"/>
                <wp:effectExtent l="0" t="0" r="0" b="1905"/>
                <wp:wrapTopAndBottom/>
                <wp:docPr id="172" name="Skupina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664845"/>
                          <a:chOff x="0" y="152400"/>
                          <a:chExt cx="5756275" cy="664845"/>
                        </a:xfrm>
                      </wpg:grpSpPr>
                      <wps:wsp>
                        <wps:cNvPr id="170" name="Polje z besedilom 170"/>
                        <wps:cNvSpPr txBox="1"/>
                        <wps:spPr>
                          <a:xfrm>
                            <a:off x="0" y="342900"/>
                            <a:ext cx="5756275" cy="4743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8DB999E" w14:textId="727EEC61" w:rsidR="00665474" w:rsidRDefault="00665474" w:rsidP="0066547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6547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express from 'express';</w:t>
                              </w:r>
                            </w:p>
                            <w:p w14:paraId="34BD1B63" w14:textId="6E7E8FD0" w:rsidR="00665474" w:rsidRPr="00B70A3D" w:rsidRDefault="00665474" w:rsidP="0066547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6547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app = express();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Polje z besedilom 171"/>
                        <wps:cNvSpPr txBox="1"/>
                        <wps:spPr>
                          <a:xfrm>
                            <a:off x="0" y="152400"/>
                            <a:ext cx="5756275" cy="2476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B466C5" w14:textId="47113785" w:rsidR="00665474" w:rsidRPr="002C5069" w:rsidRDefault="00665474" w:rsidP="00665474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90" w:name="_Toc132752970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>: Kreiranje express aplikacije</w:t>
                              </w:r>
                              <w:bookmarkEnd w:id="9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E73743" id="Skupina 172" o:spid="_x0000_s1078" style="position:absolute;left:0;text-align:left;margin-left:402.05pt;margin-top:95.85pt;width:453.25pt;height:52.35pt;z-index:251848704;mso-position-horizontal:right;mso-position-horizontal-relative:margin;mso-height-relative:margin" coordorigin=",1524" coordsize="57562,6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">
                <v:shape id="Polje z besedilom 170" o:spid="_x0000_s1079" type="#_x0000_t202" style="position:absolute;top:3429;width:57562;height:4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" fillcolor="white [3212]" stroked="f" strokeweight=".5pt">
                  <v:textbox>
                    <w:txbxContent>
                      <w:p w14:paraId="08DB999E" w14:textId="727EEC61" w:rsidR="00665474" w:rsidRDefault="00665474" w:rsidP="0066547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65474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express from 'express';</w:t>
                        </w:r>
                      </w:p>
                      <w:p w14:paraId="34BD1B63" w14:textId="6E7E8FD0" w:rsidR="00665474" w:rsidRPr="00B70A3D" w:rsidRDefault="00665474" w:rsidP="0066547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65474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app = express();</w:t>
                        </w:r>
                      </w:p>
                    </w:txbxContent>
                  </v:textbox>
                </v:shape>
                <v:shape id="Polje z besedilom 171" o:spid="_x0000_s1080" type="#_x0000_t202" style="position:absolute;top:1524;width:57562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" stroked="f">
                  <v:textbox inset="0,0,0,0">
                    <w:txbxContent>
                      <w:p w14:paraId="11B466C5" w14:textId="47113785" w:rsidR="00665474" w:rsidRPr="002C5069" w:rsidRDefault="00665474" w:rsidP="00665474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91" w:name="_Toc132752970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>: Kreiranje express aplikacije</w:t>
                        </w:r>
                        <w:bookmarkEnd w:id="9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C428B">
        <w:t xml:space="preserve">Poglejmo si, kako delujeta </w:t>
      </w:r>
      <w:r w:rsidR="004C428B" w:rsidRPr="0078577C">
        <w:t>Node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4C428B">
        <w:t xml:space="preserve"> in </w:t>
      </w:r>
      <w:r w:rsidR="004C428B" w:rsidRPr="0078577C">
        <w:t>Express</w:t>
      </w:r>
      <w:r w:rsidR="004C428B">
        <w:t xml:space="preserve"> skupaj v naši aplikaciji. </w:t>
      </w:r>
      <w:r w:rsidR="006372A1">
        <w:t xml:space="preserve">Celotna koda strežniške strani je na voljo na povezavi v </w:t>
      </w:r>
      <w:r w:rsidR="006372A1">
        <w:fldChar w:fldCharType="begin"/>
      </w:r>
      <w:r w:rsidR="006372A1">
        <w:instrText xml:space="preserve"> REF _Ref132645994 \h </w:instrText>
      </w:r>
      <w:r w:rsidR="006372A1">
        <w:fldChar w:fldCharType="separate"/>
      </w:r>
      <w:r w:rsidR="008D7303">
        <w:t xml:space="preserve">Priloga </w:t>
      </w:r>
      <w:r w:rsidR="008D7303">
        <w:rPr>
          <w:noProof/>
        </w:rPr>
        <w:t>10</w:t>
      </w:r>
      <w:r w:rsidR="006372A1">
        <w:fldChar w:fldCharType="end"/>
      </w:r>
      <w:r w:rsidR="006372A1">
        <w:t xml:space="preserve">. </w:t>
      </w:r>
      <w:r w:rsidR="00A70192">
        <w:t>Potem ko smo namestili modul</w:t>
      </w:r>
      <w:r w:rsidR="0078577C">
        <w:fldChar w:fldCharType="begin"/>
      </w:r>
      <w:r w:rsidR="0078577C">
        <w:instrText xml:space="preserve"> XE "</w:instrText>
      </w:r>
      <w:r w:rsidR="0078577C" w:rsidRPr="00F428E2">
        <w:instrText>modul</w:instrText>
      </w:r>
      <w:r w:rsidR="0078577C">
        <w:instrText xml:space="preserve">" </w:instrText>
      </w:r>
      <w:r w:rsidR="0078577C">
        <w:fldChar w:fldCharType="end"/>
      </w:r>
      <w:r w:rsidR="00A70192">
        <w:t xml:space="preserve"> </w:t>
      </w:r>
      <w:r w:rsidR="00A70192" w:rsidRPr="0078577C">
        <w:rPr>
          <w:i/>
          <w:iCs/>
        </w:rPr>
        <w:t>express</w:t>
      </w:r>
      <w:r w:rsidR="00A70192">
        <w:t xml:space="preserve"> z ukazom </w:t>
      </w:r>
      <w:r w:rsidR="00A70192" w:rsidRPr="00A70192">
        <w:rPr>
          <w:i/>
          <w:iCs/>
        </w:rPr>
        <w:t>npm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2962E6">
        <w:instrText>npm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A70192" w:rsidRPr="00A70192">
        <w:rPr>
          <w:i/>
          <w:iCs/>
        </w:rPr>
        <w:t xml:space="preserve"> i express</w:t>
      </w:r>
      <w:r w:rsidR="00A70192">
        <w:t>,</w:t>
      </w:r>
      <w:r w:rsidR="00F52CC6">
        <w:t xml:space="preserve"> datoteki </w:t>
      </w:r>
      <w:r w:rsidR="00F52CC6" w:rsidRPr="006A330B">
        <w:rPr>
          <w:i/>
          <w:iCs/>
        </w:rPr>
        <w:t>index.js</w:t>
      </w:r>
      <w:r w:rsidR="00F52CC6">
        <w:t xml:space="preserve"> mape </w:t>
      </w:r>
      <w:r w:rsidR="00F52CC6" w:rsidRPr="006A330B">
        <w:rPr>
          <w:i/>
          <w:iCs/>
        </w:rPr>
        <w:t>server</w:t>
      </w:r>
      <w:r w:rsidR="0078577C">
        <w:rPr>
          <w:i/>
          <w:iCs/>
        </w:rPr>
        <w:fldChar w:fldCharType="begin"/>
      </w:r>
      <w:r w:rsidR="0078577C">
        <w:instrText xml:space="preserve"> XE "</w:instrText>
      </w:r>
      <w:r w:rsidR="0078577C" w:rsidRPr="0013553A">
        <w:rPr>
          <w:i/>
          <w:iCs/>
        </w:rPr>
        <w:instrText>server</w:instrText>
      </w:r>
      <w:r w:rsidR="0078577C">
        <w:instrText xml:space="preserve">" </w:instrText>
      </w:r>
      <w:r w:rsidR="0078577C">
        <w:rPr>
          <w:i/>
          <w:iCs/>
        </w:rPr>
        <w:fldChar w:fldCharType="end"/>
      </w:r>
      <w:r w:rsidR="00F52CC6">
        <w:t xml:space="preserve">, od koder </w:t>
      </w:r>
      <w:r w:rsidR="00A54EAD">
        <w:t>bomo zagnali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5325FC">
        <w:t xml:space="preserve">, uvozimo modul </w:t>
      </w:r>
      <w:r w:rsidR="005325FC" w:rsidRPr="0078577C">
        <w:rPr>
          <w:i/>
          <w:iCs/>
        </w:rPr>
        <w:t>express</w:t>
      </w:r>
      <w:r w:rsidR="005325FC">
        <w:t xml:space="preserve"> in ustvarimo </w:t>
      </w:r>
      <w:r w:rsidR="005325FC" w:rsidRPr="0078577C">
        <w:rPr>
          <w:i/>
          <w:iCs/>
        </w:rPr>
        <w:t>express</w:t>
      </w:r>
      <w:r w:rsidR="005325FC">
        <w:t xml:space="preserve"> aplikacijo.</w:t>
      </w:r>
      <w:sdt>
        <w:sdtPr>
          <w:id w:val="1579400497"/>
          <w:citation/>
        </w:sdtPr>
        <w:sdtContent>
          <w:r w:rsidR="007E753C">
            <w:fldChar w:fldCharType="begin"/>
          </w:r>
          <w:r w:rsidR="007E753C">
            <w:instrText xml:space="preserve"> CITATION Ope23 \l 1060 </w:instrText>
          </w:r>
          <w:r w:rsidR="007E753C">
            <w:fldChar w:fldCharType="separate"/>
          </w:r>
          <w:r w:rsidR="009D7DFB">
            <w:rPr>
              <w:noProof/>
            </w:rPr>
            <w:t xml:space="preserve"> (31)</w:t>
          </w:r>
          <w:r w:rsidR="007E753C">
            <w:fldChar w:fldCharType="end"/>
          </w:r>
        </w:sdtContent>
      </w:sdt>
    </w:p>
    <w:p w14:paraId="3795777F" w14:textId="5B93B5F7" w:rsidR="00665474" w:rsidRDefault="002C1A51" w:rsidP="00D058CC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4889BD97" wp14:editId="1221065F">
                <wp:simplePos x="0" y="0"/>
                <wp:positionH relativeFrom="margin">
                  <wp:align>left</wp:align>
                </wp:positionH>
                <wp:positionV relativeFrom="paragraph">
                  <wp:posOffset>3148330</wp:posOffset>
                </wp:positionV>
                <wp:extent cx="5756275" cy="2428875"/>
                <wp:effectExtent l="0" t="0" r="0" b="9525"/>
                <wp:wrapTopAndBottom/>
                <wp:docPr id="175" name="Skupina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428875"/>
                          <a:chOff x="0" y="0"/>
                          <a:chExt cx="5756275" cy="2428875"/>
                        </a:xfrm>
                      </wpg:grpSpPr>
                      <wps:wsp>
                        <wps:cNvPr id="173" name="Polje z besedilom 173"/>
                        <wps:cNvSpPr txBox="1"/>
                        <wps:spPr>
                          <a:xfrm>
                            <a:off x="0" y="247650"/>
                            <a:ext cx="5756275" cy="21812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052F3B2" w14:textId="08E547D4" w:rsidR="00076245" w:rsidRDefault="006A18A1" w:rsidP="0007624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app.listen(process.env.PORT, () =&gt; {</w:t>
                              </w:r>
                            </w:p>
                            <w:p w14:paraId="43A61253" w14:textId="2B8FB06E" w:rsidR="006A18A1" w:rsidRPr="006A18A1" w:rsidRDefault="006A18A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console.log(`Express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strežnik</w:t>
                              </w: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se izvaja na vratih </w:t>
                              </w: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${process.env.PORT}`);</w:t>
                              </w:r>
                            </w:p>
                            <w:p w14:paraId="0DEBC20A" w14:textId="5519CE12" w:rsidR="006A18A1" w:rsidRDefault="006A18A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  <w:p w14:paraId="632AD515" w14:textId="33C82B36" w:rsidR="006A18A1" w:rsidRDefault="006A18A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app.use(cors());</w:t>
                              </w:r>
                            </w:p>
                            <w:p w14:paraId="12126E0F" w14:textId="577C7FE4" w:rsidR="006A18A1" w:rsidRDefault="006A18A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app.use(express.json());</w:t>
                              </w:r>
                            </w:p>
                            <w:p w14:paraId="55942BE8" w14:textId="2FE689CD" w:rsidR="006A18A1" w:rsidRDefault="006A18A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app.use(express.urlencoded({ extended: true }));</w:t>
                              </w:r>
                            </w:p>
                            <w:p w14:paraId="76CDF498" w14:textId="1399804B" w:rsidR="006A18A1" w:rsidRDefault="006A18A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app.use(fileUpload());</w:t>
                              </w:r>
                            </w:p>
                            <w:p w14:paraId="2C84981E" w14:textId="77777777" w:rsidR="002C1A51" w:rsidRDefault="002C1A5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706D53F9" w14:textId="77777777" w:rsidR="006A18A1" w:rsidRPr="006A18A1" w:rsidRDefault="006A18A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app.use('/api/produkti', produktiApi);</w:t>
                              </w:r>
                            </w:p>
                            <w:p w14:paraId="2D3B6767" w14:textId="77777777" w:rsidR="006A18A1" w:rsidRPr="006A18A1" w:rsidRDefault="006A18A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app.use('/api/avtentikacija', avtentikacijaApi);</w:t>
                              </w:r>
                            </w:p>
                            <w:p w14:paraId="4F3CA25D" w14:textId="5AFA9C47" w:rsidR="006A18A1" w:rsidRPr="00B70A3D" w:rsidRDefault="006A18A1" w:rsidP="006A18A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A18A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app.use('/api/administrator', administratorApi);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Polje z besedilom 174"/>
                        <wps:cNvSpPr txBox="1"/>
                        <wps:spPr>
                          <a:xfrm>
                            <a:off x="0" y="0"/>
                            <a:ext cx="5756275" cy="2476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C3A1438" w14:textId="0FAFA251" w:rsidR="002C1A51" w:rsidRPr="00BE230A" w:rsidRDefault="002C1A51" w:rsidP="002C1A51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92" w:name="_Ref132569106"/>
                              <w:bookmarkStart w:id="93" w:name="_Toc132752971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bookmarkEnd w:id="92"/>
                              <w:r>
                                <w:t>: Dodajanje funkcionalnosti express aplikaciji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89BD97" id="Skupina 175" o:spid="_x0000_s1081" style="position:absolute;left:0;text-align:left;margin-left:0;margin-top:247.9pt;width:453.25pt;height:191.25pt;z-index:251853824;mso-position-horizontal:left;mso-position-horizontal-relative:margin;mso-height-relative:margin" coordsize="57562,24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">
                <v:shape id="Polje z besedilom 173" o:spid="_x0000_s1082" type="#_x0000_t202" style="position:absolute;top:2476;width:57562;height:2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" fillcolor="white [3212]" stroked="f" strokeweight=".5pt">
                  <v:textbox>
                    <w:txbxContent>
                      <w:p w14:paraId="1052F3B2" w14:textId="08E547D4" w:rsidR="00076245" w:rsidRDefault="006A18A1" w:rsidP="0007624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app.listen(process.env.PORT, () =&gt; {</w:t>
                        </w:r>
                      </w:p>
                      <w:p w14:paraId="43A61253" w14:textId="2B8FB06E" w:rsidR="006A18A1" w:rsidRPr="006A18A1" w:rsidRDefault="006A18A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console.log(`Express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strežnik</w:t>
                        </w: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se izvaja na vratih </w:t>
                        </w: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${process.env.PORT}`);</w:t>
                        </w:r>
                      </w:p>
                      <w:p w14:paraId="0DEBC20A" w14:textId="5519CE12" w:rsidR="006A18A1" w:rsidRDefault="006A18A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  <w:p w14:paraId="632AD515" w14:textId="33C82B36" w:rsidR="006A18A1" w:rsidRDefault="006A18A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app.use(cors());</w:t>
                        </w:r>
                      </w:p>
                      <w:p w14:paraId="12126E0F" w14:textId="577C7FE4" w:rsidR="006A18A1" w:rsidRDefault="006A18A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app.use(express.json());</w:t>
                        </w:r>
                      </w:p>
                      <w:p w14:paraId="55942BE8" w14:textId="2FE689CD" w:rsidR="006A18A1" w:rsidRDefault="006A18A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app.use(express.urlencoded({ extended: true }));</w:t>
                        </w:r>
                      </w:p>
                      <w:p w14:paraId="76CDF498" w14:textId="1399804B" w:rsidR="006A18A1" w:rsidRDefault="006A18A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app.use(fileUpload());</w:t>
                        </w:r>
                      </w:p>
                      <w:p w14:paraId="2C84981E" w14:textId="77777777" w:rsidR="002C1A51" w:rsidRDefault="002C1A5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706D53F9" w14:textId="77777777" w:rsidR="006A18A1" w:rsidRPr="006A18A1" w:rsidRDefault="006A18A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app.use('/api/produkti', produktiApi);</w:t>
                        </w:r>
                      </w:p>
                      <w:p w14:paraId="2D3B6767" w14:textId="77777777" w:rsidR="006A18A1" w:rsidRPr="006A18A1" w:rsidRDefault="006A18A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app.use('/api/avtentikacija', avtentikacijaApi);</w:t>
                        </w:r>
                      </w:p>
                      <w:p w14:paraId="4F3CA25D" w14:textId="5AFA9C47" w:rsidR="006A18A1" w:rsidRPr="00B70A3D" w:rsidRDefault="006A18A1" w:rsidP="006A18A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A18A1">
                          <w:rPr>
                            <w:rFonts w:ascii="Consolas" w:hAnsi="Consolas"/>
                            <w:sz w:val="22"/>
                            <w:szCs w:val="20"/>
                          </w:rPr>
                          <w:t>app.use('/api/administrator', administratorApi);</w:t>
                        </w:r>
                      </w:p>
                    </w:txbxContent>
                  </v:textbox>
                </v:shape>
                <v:shape id="Polje z besedilom 174" o:spid="_x0000_s1083" type="#_x0000_t202" style="position:absolute;width:57562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" stroked="f">
                  <v:textbox inset="0,0,0,0">
                    <w:txbxContent>
                      <w:p w14:paraId="2C3A1438" w14:textId="0FAFA251" w:rsidR="002C1A51" w:rsidRPr="00BE230A" w:rsidRDefault="002C1A51" w:rsidP="002C1A51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94" w:name="_Ref132569106"/>
                        <w:bookmarkStart w:id="95" w:name="_Toc132752971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7</w:t>
                          </w:r>
                        </w:fldSimple>
                        <w:bookmarkEnd w:id="94"/>
                        <w:r>
                          <w:t>: Dodajanje funkcionalnosti express aplikaciji</w:t>
                        </w:r>
                        <w:bookmarkEnd w:id="9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66FF8">
        <w:t>Objekt</w:t>
      </w:r>
      <w:r w:rsidR="0078577C">
        <w:fldChar w:fldCharType="begin"/>
      </w:r>
      <w:r w:rsidR="0078577C">
        <w:instrText xml:space="preserve"> XE "</w:instrText>
      </w:r>
      <w:r w:rsidR="0078577C" w:rsidRPr="008831E7">
        <w:instrText>Objekt</w:instrText>
      </w:r>
      <w:r w:rsidR="0078577C">
        <w:instrText xml:space="preserve">" </w:instrText>
      </w:r>
      <w:r w:rsidR="0078577C">
        <w:fldChar w:fldCharType="end"/>
      </w:r>
      <w:r w:rsidR="00766FF8">
        <w:t xml:space="preserve"> </w:t>
      </w:r>
      <w:r w:rsidR="00766FF8" w:rsidRPr="0044213B">
        <w:rPr>
          <w:i/>
          <w:iCs/>
        </w:rPr>
        <w:t>app</w:t>
      </w:r>
      <w:r w:rsidR="00766FF8">
        <w:t xml:space="preserve"> </w:t>
      </w:r>
      <w:r w:rsidR="00975B23">
        <w:t>sedaj predstavlja Express aplikacijo</w:t>
      </w:r>
      <w:r w:rsidR="0044213B">
        <w:t>.</w:t>
      </w:r>
      <w:r w:rsidR="00C71BE5">
        <w:t xml:space="preserve"> Na</w:t>
      </w:r>
      <w:r w:rsidR="00CE6724">
        <w:t xml:space="preserve"> njem lahko kličemo metode za usmerjanje</w:t>
      </w:r>
      <w:r w:rsidR="00504942">
        <w:fldChar w:fldCharType="begin"/>
      </w:r>
      <w:r w:rsidR="00504942">
        <w:instrText xml:space="preserve"> XE "</w:instrText>
      </w:r>
      <w:r w:rsidR="00504942" w:rsidRPr="00A22569">
        <w:instrText>usmerjanje</w:instrText>
      </w:r>
      <w:r w:rsidR="00504942">
        <w:instrText xml:space="preserve">" </w:instrText>
      </w:r>
      <w:r w:rsidR="00504942">
        <w:fldChar w:fldCharType="end"/>
      </w:r>
      <w:r w:rsidR="00CE6724">
        <w:t xml:space="preserve">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CE6724">
        <w:t xml:space="preserve"> zahtev, konfiguracijo vmesne programske opreme, upodabljanje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CE6724">
        <w:t xml:space="preserve"> </w:t>
      </w:r>
      <w:r w:rsidR="004E6D3F">
        <w:t xml:space="preserve">pogledov, registracijo </w:t>
      </w:r>
      <w:r w:rsidR="00B571AC">
        <w:t>mehanizma</w:t>
      </w:r>
      <w:r w:rsidR="004E6D3F">
        <w:t xml:space="preserve"> predloge in spreminjanja nastavitev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AE2002">
        <w:t xml:space="preserve"> za nadzor obnašanja.</w:t>
      </w:r>
      <w:r w:rsidR="000001D9">
        <w:t xml:space="preserve"> </w:t>
      </w:r>
      <w:sdt>
        <w:sdtPr>
          <w:id w:val="-1655910138"/>
          <w:citation/>
        </w:sdtPr>
        <w:sdtContent>
          <w:r w:rsidR="00830B4C">
            <w:fldChar w:fldCharType="begin"/>
          </w:r>
          <w:r w:rsidR="00830B4C">
            <w:instrText xml:space="preserve"> CITATION MDN235 \l 1060 </w:instrText>
          </w:r>
          <w:r w:rsidR="00830B4C">
            <w:fldChar w:fldCharType="separate"/>
          </w:r>
          <w:r w:rsidR="009D7DFB">
            <w:rPr>
              <w:noProof/>
            </w:rPr>
            <w:t>(32)</w:t>
          </w:r>
          <w:r w:rsidR="00830B4C">
            <w:fldChar w:fldCharType="end"/>
          </w:r>
        </w:sdtContent>
      </w:sdt>
      <w:r w:rsidR="00830B4C">
        <w:t xml:space="preserve"> </w:t>
      </w:r>
      <w:r w:rsidR="00C83E0D">
        <w:t>Da bo s</w:t>
      </w:r>
      <w:r w:rsidR="009554E9">
        <w:t>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9554E9">
        <w:t xml:space="preserve"> dostopen, moramo na objektu </w:t>
      </w:r>
      <w:r w:rsidR="009554E9" w:rsidRPr="00F379A9">
        <w:rPr>
          <w:i/>
          <w:iCs/>
        </w:rPr>
        <w:t>app</w:t>
      </w:r>
      <w:r w:rsidR="009554E9">
        <w:t xml:space="preserve"> klicati metodo </w:t>
      </w:r>
      <w:r w:rsidR="009554E9" w:rsidRPr="00B4118A">
        <w:rPr>
          <w:rFonts w:ascii="Consolas" w:hAnsi="Consolas"/>
        </w:rPr>
        <w:t>listen</w:t>
      </w:r>
      <w:r w:rsidR="00B4118A" w:rsidRPr="00B4118A">
        <w:rPr>
          <w:rFonts w:ascii="Consolas" w:hAnsi="Consolas"/>
        </w:rPr>
        <w:t>()</w:t>
      </w:r>
      <w:r w:rsidR="009554E9">
        <w:t xml:space="preserve"> in ji podati vrata</w:t>
      </w:r>
      <w:r w:rsidR="00934204">
        <w:fldChar w:fldCharType="begin"/>
      </w:r>
      <w:r w:rsidR="00934204">
        <w:instrText xml:space="preserve"> XE "</w:instrText>
      </w:r>
      <w:r w:rsidR="00934204" w:rsidRPr="009E701D">
        <w:instrText>vrata</w:instrText>
      </w:r>
      <w:r w:rsidR="00934204">
        <w:instrText xml:space="preserve">" </w:instrText>
      </w:r>
      <w:r w:rsidR="00934204">
        <w:fldChar w:fldCharType="end"/>
      </w:r>
      <w:r w:rsidR="009554E9">
        <w:t>, na katerih posluša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9554E9">
        <w:t>.</w:t>
      </w:r>
      <w:r w:rsidR="006F626C">
        <w:t xml:space="preserve"> Vrata pridobimo iz spremenljivk okolja</w:t>
      </w:r>
      <w:r w:rsidR="00B4118A">
        <w:fldChar w:fldCharType="begin"/>
      </w:r>
      <w:r w:rsidR="00B4118A">
        <w:instrText xml:space="preserve"> XE "</w:instrText>
      </w:r>
      <w:r w:rsidR="00B4118A" w:rsidRPr="000F6BF1">
        <w:instrText>spremenljivk okolja</w:instrText>
      </w:r>
      <w:r w:rsidR="00B4118A">
        <w:instrText xml:space="preserve">" </w:instrText>
      </w:r>
      <w:r w:rsidR="00B4118A">
        <w:fldChar w:fldCharType="end"/>
      </w:r>
      <w:r w:rsidR="006F626C">
        <w:t>, ki jih bomo razložili v nadaljevanju.</w:t>
      </w:r>
      <w:r w:rsidR="004E0FA3">
        <w:t xml:space="preserve"> Na </w:t>
      </w:r>
      <w:r w:rsidR="004E0FA3" w:rsidRPr="004E0FA3">
        <w:rPr>
          <w:i/>
          <w:iCs/>
        </w:rPr>
        <w:t>app</w:t>
      </w:r>
      <w:r w:rsidR="004E0FA3">
        <w:t xml:space="preserve"> kličemo še metod</w:t>
      </w:r>
      <w:r w:rsidR="00DE0163">
        <w:t xml:space="preserve">o </w:t>
      </w:r>
      <w:r w:rsidR="00DE0163" w:rsidRPr="00B4118A">
        <w:rPr>
          <w:rFonts w:ascii="Consolas" w:hAnsi="Consolas"/>
          <w:i/>
          <w:iCs/>
        </w:rPr>
        <w:t>use()</w:t>
      </w:r>
      <w:r w:rsidR="00DE0163">
        <w:t>, ki omogoči uporabo</w:t>
      </w:r>
      <w:r w:rsidR="004E0FA3">
        <w:t xml:space="preserve"> </w:t>
      </w:r>
      <w:r w:rsidR="00203291">
        <w:t xml:space="preserve">drugih modulov v </w:t>
      </w:r>
      <w:r w:rsidR="00203291" w:rsidRPr="00203291">
        <w:rPr>
          <w:i/>
          <w:iCs/>
        </w:rPr>
        <w:t>express</w:t>
      </w:r>
      <w:r w:rsidR="00203291">
        <w:t xml:space="preserve"> aplikaciji.</w:t>
      </w:r>
      <w:r w:rsidR="00643EC6">
        <w:t xml:space="preserve"> Omogočili smo </w:t>
      </w:r>
      <w:r w:rsidR="003C1221">
        <w:t>modul</w:t>
      </w:r>
      <w:r w:rsidR="0078577C">
        <w:fldChar w:fldCharType="begin"/>
      </w:r>
      <w:r w:rsidR="0078577C">
        <w:instrText xml:space="preserve"> XE "</w:instrText>
      </w:r>
      <w:r w:rsidR="0078577C" w:rsidRPr="00F428E2">
        <w:instrText>modul</w:instrText>
      </w:r>
      <w:r w:rsidR="0078577C">
        <w:instrText xml:space="preserve">" </w:instrText>
      </w:r>
      <w:r w:rsidR="0078577C">
        <w:fldChar w:fldCharType="end"/>
      </w:r>
      <w:r w:rsidR="003C1221">
        <w:t xml:space="preserve"> </w:t>
      </w:r>
      <w:r w:rsidR="003C1221" w:rsidRPr="00745CA4">
        <w:rPr>
          <w:i/>
          <w:iCs/>
        </w:rPr>
        <w:t>cors</w:t>
      </w:r>
      <w:r w:rsidR="003C1221">
        <w:t>, ki omogoča dostop do virov</w:t>
      </w:r>
      <w:r w:rsidR="003538ED">
        <w:fldChar w:fldCharType="begin"/>
      </w:r>
      <w:r w:rsidR="003538ED">
        <w:instrText xml:space="preserve"> XE "</w:instrText>
      </w:r>
      <w:r w:rsidR="003538ED" w:rsidRPr="002D716A">
        <w:instrText>virov</w:instrText>
      </w:r>
      <w:r w:rsidR="003538ED">
        <w:instrText xml:space="preserve">" </w:instrText>
      </w:r>
      <w:r w:rsidR="003538ED">
        <w:fldChar w:fldCharType="end"/>
      </w:r>
      <w:r w:rsidR="003C1221">
        <w:t xml:space="preserve"> spletne strani iz </w:t>
      </w:r>
      <w:r w:rsidR="0044546F">
        <w:t>različnih</w:t>
      </w:r>
      <w:r w:rsidR="003C1221">
        <w:t xml:space="preserve"> domen</w:t>
      </w:r>
      <w:r w:rsidR="00DE0163">
        <w:t xml:space="preserve">, </w:t>
      </w:r>
      <w:r w:rsidR="006103F4" w:rsidRPr="00DA37F5">
        <w:rPr>
          <w:i/>
          <w:iCs/>
        </w:rPr>
        <w:t>express.json()</w:t>
      </w:r>
      <w:r w:rsidR="006103F4">
        <w:t xml:space="preserve">, ki razčleni </w:t>
      </w:r>
      <w:r w:rsidR="00A104ED">
        <w:t>telo (</w:t>
      </w:r>
      <w:r w:rsidR="00B4118A">
        <w:t xml:space="preserve">angl. </w:t>
      </w:r>
      <w:r w:rsidR="00A104ED" w:rsidRPr="00DA37F5">
        <w:rPr>
          <w:i/>
          <w:iCs/>
        </w:rPr>
        <w:t>body</w:t>
      </w:r>
      <w:r w:rsidR="00A104ED">
        <w:t xml:space="preserve">) HTTP </w:t>
      </w:r>
      <w:r w:rsidR="006103F4">
        <w:t>zahteve v formatu JSON</w:t>
      </w:r>
      <w:r w:rsidR="00B4118A">
        <w:fldChar w:fldCharType="begin"/>
      </w:r>
      <w:r w:rsidR="00B4118A">
        <w:instrText xml:space="preserve"> XE "</w:instrText>
      </w:r>
      <w:r w:rsidR="00B4118A" w:rsidRPr="00D81385">
        <w:instrText>JSON</w:instrText>
      </w:r>
      <w:r w:rsidR="00B4118A">
        <w:instrText xml:space="preserve">" </w:instrText>
      </w:r>
      <w:r w:rsidR="00B4118A">
        <w:fldChar w:fldCharType="end"/>
      </w:r>
      <w:r w:rsidR="00E443EA">
        <w:t xml:space="preserve"> in</w:t>
      </w:r>
      <w:r w:rsidR="00DA37F5">
        <w:t xml:space="preserve"> </w:t>
      </w:r>
      <w:r w:rsidR="00A104ED">
        <w:rPr>
          <w:i/>
          <w:iCs/>
        </w:rPr>
        <w:t>express.urlencoded()</w:t>
      </w:r>
      <w:r w:rsidR="00A104ED">
        <w:t xml:space="preserve">, ki </w:t>
      </w:r>
      <w:r w:rsidR="00496B40">
        <w:t>razčleni dohodne zahteve z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496B40">
        <w:t xml:space="preserve"> kodiranimi podatki. </w:t>
      </w:r>
      <w:r w:rsidR="00076245">
        <w:t xml:space="preserve">Dodali smo še modul </w:t>
      </w:r>
      <w:r w:rsidR="00920A0C" w:rsidRPr="00920A0C">
        <w:rPr>
          <w:i/>
          <w:iCs/>
        </w:rPr>
        <w:t>fileUpload</w:t>
      </w:r>
      <w:r w:rsidR="00920A0C">
        <w:t xml:space="preserve"> </w:t>
      </w:r>
      <w:r w:rsidR="00076245">
        <w:t>za nalaganje datotek</w:t>
      </w:r>
      <w:r w:rsidR="00B4118A">
        <w:fldChar w:fldCharType="begin"/>
      </w:r>
      <w:r w:rsidR="00B4118A">
        <w:instrText xml:space="preserve"> XE "</w:instrText>
      </w:r>
      <w:r w:rsidR="00B4118A" w:rsidRPr="004D31C0">
        <w:instrText>nalaganje datotek</w:instrText>
      </w:r>
      <w:r w:rsidR="00B4118A">
        <w:instrText xml:space="preserve">" </w:instrText>
      </w:r>
      <w:r w:rsidR="00B4118A">
        <w:fldChar w:fldCharType="end"/>
      </w:r>
      <w:r w:rsidR="00076245">
        <w:t>, kar potrebujemo pri nalaganju slik.</w:t>
      </w:r>
      <w:sdt>
        <w:sdtPr>
          <w:id w:val="233590785"/>
          <w:citation/>
        </w:sdtPr>
        <w:sdtContent>
          <w:r w:rsidR="009160D6">
            <w:fldChar w:fldCharType="begin"/>
          </w:r>
          <w:r w:rsidR="009160D6">
            <w:instrText xml:space="preserve"> CITATION Ope231 \l 1060 </w:instrText>
          </w:r>
          <w:r w:rsidR="009160D6">
            <w:fldChar w:fldCharType="separate"/>
          </w:r>
          <w:r w:rsidR="009D7DFB">
            <w:rPr>
              <w:noProof/>
            </w:rPr>
            <w:t xml:space="preserve"> (33)</w:t>
          </w:r>
          <w:r w:rsidR="009160D6">
            <w:fldChar w:fldCharType="end"/>
          </w:r>
        </w:sdtContent>
      </w:sdt>
      <w:r w:rsidR="00076245">
        <w:t xml:space="preserve"> </w:t>
      </w:r>
      <w:r w:rsidR="005A4FE7">
        <w:t>Poleg tega smo dodali poti</w:t>
      </w:r>
      <w:r w:rsidR="00CE1333">
        <w:fldChar w:fldCharType="begin"/>
      </w:r>
      <w:r w:rsidR="00CE1333">
        <w:instrText xml:space="preserve"> XE "</w:instrText>
      </w:r>
      <w:r w:rsidR="00CE1333" w:rsidRPr="00C44786">
        <w:instrText>poti</w:instrText>
      </w:r>
      <w:r w:rsidR="00CE1333">
        <w:instrText xml:space="preserve">" </w:instrText>
      </w:r>
      <w:r w:rsidR="00CE1333">
        <w:fldChar w:fldCharType="end"/>
      </w:r>
      <w:r w:rsidR="005A4FE7">
        <w:t xml:space="preserve"> za naš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>
        <w:t xml:space="preserve"> </w:t>
      </w:r>
      <w:r w:rsidR="006A18A1">
        <w:t>in jih povezali z datotekami</w:t>
      </w:r>
      <w:r w:rsidR="005A4FE7">
        <w:t>.</w:t>
      </w:r>
      <w:r w:rsidR="0054680A">
        <w:t xml:space="preserve"> Preostanek datoteke </w:t>
      </w:r>
      <w:r w:rsidR="0054680A" w:rsidRPr="0054680A">
        <w:rPr>
          <w:i/>
          <w:iCs/>
        </w:rPr>
        <w:t>index.js</w:t>
      </w:r>
      <w:r w:rsidR="0054680A">
        <w:t xml:space="preserve"> lahko vidimo na </w:t>
      </w:r>
      <w:r w:rsidR="00AC2876">
        <w:fldChar w:fldCharType="begin"/>
      </w:r>
      <w:r w:rsidR="00AC2876">
        <w:instrText xml:space="preserve"> REF _Ref132569106 \h </w:instrText>
      </w:r>
      <w:r w:rsidR="00AC2876">
        <w:fldChar w:fldCharType="separate"/>
      </w:r>
      <w:r w:rsidR="008D7303">
        <w:t xml:space="preserve">Izsek </w:t>
      </w:r>
      <w:r w:rsidR="008D7303">
        <w:rPr>
          <w:noProof/>
        </w:rPr>
        <w:t>7</w:t>
      </w:r>
      <w:r w:rsidR="00AC2876">
        <w:fldChar w:fldCharType="end"/>
      </w:r>
      <w:r w:rsidR="0054680A">
        <w:t>.</w:t>
      </w:r>
    </w:p>
    <w:p w14:paraId="2AD16F3B" w14:textId="2542EA43" w:rsidR="00076245" w:rsidRDefault="00F17DF4" w:rsidP="008E0042">
      <w:pPr>
        <w:pStyle w:val="Naslov3"/>
        <w:spacing w:line="360" w:lineRule="auto"/>
      </w:pPr>
      <w:bookmarkStart w:id="96" w:name="_Toc132793602"/>
      <w:r>
        <w:t>Express f</w:t>
      </w:r>
      <w:r w:rsidR="007F60FE">
        <w:t xml:space="preserve">unkcije za </w:t>
      </w:r>
      <w:r w:rsidR="001341C3">
        <w:t>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1341C3">
        <w:t xml:space="preserve"> poizvedbe</w:t>
      </w:r>
      <w:bookmarkEnd w:id="96"/>
      <w:r w:rsidR="0078577C">
        <w:fldChar w:fldCharType="begin"/>
      </w:r>
      <w:r w:rsidR="0078577C">
        <w:instrText xml:space="preserve"> XE "</w:instrText>
      </w:r>
      <w:r w:rsidR="0078577C" w:rsidRPr="00CE51BF">
        <w:instrText>poizvedbe</w:instrText>
      </w:r>
      <w:r w:rsidR="0078577C">
        <w:instrText xml:space="preserve">" </w:instrText>
      </w:r>
      <w:r w:rsidR="0078577C">
        <w:fldChar w:fldCharType="end"/>
      </w:r>
    </w:p>
    <w:p w14:paraId="0E8539CD" w14:textId="1FD82B0E" w:rsidR="00893FCE" w:rsidRDefault="00EC0643" w:rsidP="008E0042">
      <w:pPr>
        <w:spacing w:line="360" w:lineRule="auto"/>
        <w:jc w:val="both"/>
      </w:pPr>
      <w:r>
        <w:t xml:space="preserve">Z </w:t>
      </w:r>
      <w:r w:rsidRPr="001E4054">
        <w:rPr>
          <w:i/>
          <w:iCs/>
        </w:rPr>
        <w:t>express</w:t>
      </w:r>
      <w:r>
        <w:t xml:space="preserve"> aplikacijo</w:t>
      </w:r>
      <w:r w:rsidR="006D6480">
        <w:t xml:space="preserve"> </w:t>
      </w:r>
      <w:r>
        <w:t xml:space="preserve">lahko </w:t>
      </w:r>
      <w:r w:rsidR="00B4118A">
        <w:t xml:space="preserve">s funkcijami </w:t>
      </w:r>
      <w:r w:rsidR="001E4054">
        <w:t>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1E4054">
        <w:t xml:space="preserve"> zahtev, kot so GET</w:t>
      </w:r>
      <w:r w:rsidR="00B90DBD">
        <w:fldChar w:fldCharType="begin"/>
      </w:r>
      <w:r w:rsidR="00B90DBD">
        <w:instrText xml:space="preserve"> XE "</w:instrText>
      </w:r>
      <w:r w:rsidR="00B90DBD" w:rsidRPr="00D90465">
        <w:instrText>GET</w:instrText>
      </w:r>
      <w:r w:rsidR="00B90DBD">
        <w:instrText xml:space="preserve">" </w:instrText>
      </w:r>
      <w:r w:rsidR="00B90DBD">
        <w:fldChar w:fldCharType="end"/>
      </w:r>
      <w:r w:rsidR="001E4054">
        <w:t>, POST</w:t>
      </w:r>
      <w:r w:rsidR="00B90DBD">
        <w:fldChar w:fldCharType="begin"/>
      </w:r>
      <w:r w:rsidR="00B90DBD">
        <w:instrText xml:space="preserve"> XE "</w:instrText>
      </w:r>
      <w:r w:rsidR="00B90DBD" w:rsidRPr="00CC13F0">
        <w:instrText>POST</w:instrText>
      </w:r>
      <w:r w:rsidR="00B90DBD">
        <w:instrText xml:space="preserve">" </w:instrText>
      </w:r>
      <w:r w:rsidR="00B90DBD">
        <w:fldChar w:fldCharType="end"/>
      </w:r>
      <w:r w:rsidR="001E4054">
        <w:t>, DELETE</w:t>
      </w:r>
      <w:r w:rsidR="00B90DBD">
        <w:fldChar w:fldCharType="begin"/>
      </w:r>
      <w:r w:rsidR="00B90DBD">
        <w:instrText xml:space="preserve"> XE "</w:instrText>
      </w:r>
      <w:r w:rsidR="00B90DBD" w:rsidRPr="00A356F2">
        <w:instrText>DELETE</w:instrText>
      </w:r>
      <w:r w:rsidR="00B90DBD">
        <w:instrText xml:space="preserve">" </w:instrText>
      </w:r>
      <w:r w:rsidR="00B90DBD">
        <w:fldChar w:fldCharType="end"/>
      </w:r>
      <w:r w:rsidR="001E4054">
        <w:t>, povežemo 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 w:rsidR="001E4054">
        <w:t xml:space="preserve"> s podatkovno bazo.</w:t>
      </w:r>
      <w:r w:rsidR="00490E18">
        <w:t xml:space="preserve"> Poizvedbe smo razdelili na tri celote</w:t>
      </w:r>
      <w:r w:rsidR="008E0042">
        <w:t xml:space="preserve">, ki so v datotekah </w:t>
      </w:r>
      <w:r w:rsidR="008E0042" w:rsidRPr="007539AE">
        <w:rPr>
          <w:i/>
          <w:iCs/>
        </w:rPr>
        <w:t>administratorApi.js</w:t>
      </w:r>
      <w:r w:rsidR="008E0042">
        <w:t xml:space="preserve">, </w:t>
      </w:r>
      <w:r w:rsidR="008E0042" w:rsidRPr="007539AE">
        <w:rPr>
          <w:i/>
          <w:iCs/>
        </w:rPr>
        <w:t>avtentikacijaApi.js</w:t>
      </w:r>
      <w:r w:rsidR="008E0042">
        <w:t xml:space="preserve"> in </w:t>
      </w:r>
      <w:r w:rsidR="008E0042" w:rsidRPr="007539AE">
        <w:rPr>
          <w:i/>
          <w:iCs/>
        </w:rPr>
        <w:t>produktiApi.js</w:t>
      </w:r>
      <w:r w:rsidR="008E0042">
        <w:t>.</w:t>
      </w:r>
      <w:r w:rsidR="004054AE">
        <w:t xml:space="preserve"> </w:t>
      </w:r>
      <w:r w:rsidR="001B36AE" w:rsidRPr="009D7A44">
        <w:rPr>
          <w:i/>
          <w:iCs/>
        </w:rPr>
        <w:t>AdministratorApi.js</w:t>
      </w:r>
      <w:r w:rsidR="001B36AE">
        <w:t xml:space="preserve"> je namenjena zahtevam za administrativne zadeve, </w:t>
      </w:r>
      <w:r w:rsidR="001B36AE" w:rsidRPr="009D7A44">
        <w:rPr>
          <w:i/>
          <w:iCs/>
        </w:rPr>
        <w:t>avtentikacijaApi.js</w:t>
      </w:r>
      <w:r w:rsidR="001B36AE">
        <w:t xml:space="preserve"> zahtevam za avtentikacijo</w:t>
      </w:r>
      <w:r w:rsidR="00B90DBD">
        <w:fldChar w:fldCharType="begin"/>
      </w:r>
      <w:r w:rsidR="00B90DBD">
        <w:instrText xml:space="preserve"> XE "</w:instrText>
      </w:r>
      <w:r w:rsidR="00B90DBD" w:rsidRPr="00E00FBC">
        <w:instrText>avtentikacijo</w:instrText>
      </w:r>
      <w:r w:rsidR="00B90DBD">
        <w:instrText xml:space="preserve">" </w:instrText>
      </w:r>
      <w:r w:rsidR="00B90DBD">
        <w:fldChar w:fldCharType="end"/>
      </w:r>
      <w:r w:rsidR="001B36AE">
        <w:t xml:space="preserve"> uporabnikov in </w:t>
      </w:r>
      <w:r w:rsidR="001B36AE" w:rsidRPr="009D7A44">
        <w:rPr>
          <w:i/>
          <w:iCs/>
        </w:rPr>
        <w:t>produktiApi.js</w:t>
      </w:r>
      <w:r w:rsidR="001B36AE">
        <w:t xml:space="preserve"> zahtevam za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 w:rsidR="001B36AE">
        <w:t xml:space="preserve"> s produkti v trgovini. </w:t>
      </w:r>
      <w:r w:rsidR="009D2C51">
        <w:t xml:space="preserve">V te datoteke </w:t>
      </w:r>
      <w:r w:rsidR="003600CE">
        <w:t xml:space="preserve">smo uvozili </w:t>
      </w:r>
      <w:r w:rsidR="003600CE" w:rsidRPr="00876662">
        <w:rPr>
          <w:i/>
          <w:iCs/>
        </w:rPr>
        <w:t>pool</w:t>
      </w:r>
      <w:r w:rsidR="00B90DBD">
        <w:rPr>
          <w:i/>
          <w:iCs/>
        </w:rPr>
        <w:fldChar w:fldCharType="begin"/>
      </w:r>
      <w:r w:rsidR="00B90DBD">
        <w:instrText xml:space="preserve"> XE "</w:instrText>
      </w:r>
      <w:r w:rsidR="00B90DBD" w:rsidRPr="00420B84">
        <w:rPr>
          <w:i/>
          <w:iCs/>
        </w:rPr>
        <w:instrText>pool</w:instrText>
      </w:r>
      <w:r w:rsidR="00B90DBD">
        <w:instrText xml:space="preserve">" </w:instrText>
      </w:r>
      <w:r w:rsidR="00B90DBD">
        <w:rPr>
          <w:i/>
          <w:iCs/>
        </w:rPr>
        <w:fldChar w:fldCharType="end"/>
      </w:r>
      <w:r w:rsidR="003600CE">
        <w:t>, ki je povezava do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3600CE">
        <w:t xml:space="preserve"> in naredili </w:t>
      </w:r>
      <w:r w:rsidR="00207D7D">
        <w:t>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207D7D">
        <w:t xml:space="preserve"> </w:t>
      </w:r>
      <w:r w:rsidR="00207D7D" w:rsidRPr="00876662">
        <w:rPr>
          <w:i/>
          <w:iCs/>
        </w:rPr>
        <w:t>router</w:t>
      </w:r>
      <w:r w:rsidR="00B90DBD">
        <w:rPr>
          <w:i/>
          <w:iCs/>
        </w:rPr>
        <w:fldChar w:fldCharType="begin"/>
      </w:r>
      <w:r w:rsidR="00B90DBD">
        <w:instrText xml:space="preserve"> XE "</w:instrText>
      </w:r>
      <w:r w:rsidR="00B90DBD" w:rsidRPr="006360F2">
        <w:rPr>
          <w:i/>
          <w:iCs/>
        </w:rPr>
        <w:instrText>router</w:instrText>
      </w:r>
      <w:r w:rsidR="00B90DBD">
        <w:instrText xml:space="preserve">" </w:instrText>
      </w:r>
      <w:r w:rsidR="00B90DBD">
        <w:rPr>
          <w:i/>
          <w:iCs/>
        </w:rPr>
        <w:fldChar w:fldCharType="end"/>
      </w:r>
      <w:r w:rsidR="00207D7D">
        <w:t>, ki omogoča, da organiziramo poti</w:t>
      </w:r>
      <w:r w:rsidR="00CE1333">
        <w:fldChar w:fldCharType="begin"/>
      </w:r>
      <w:r w:rsidR="00CE1333">
        <w:instrText xml:space="preserve"> XE "</w:instrText>
      </w:r>
      <w:r w:rsidR="00CE1333" w:rsidRPr="00C44786">
        <w:instrText>poti</w:instrText>
      </w:r>
      <w:r w:rsidR="00CE1333">
        <w:instrText xml:space="preserve">" </w:instrText>
      </w:r>
      <w:r w:rsidR="00CE1333">
        <w:fldChar w:fldCharType="end"/>
      </w:r>
      <w:r w:rsidR="00207D7D">
        <w:t xml:space="preserve"> iz trenutne datoteke s potmi, ki so vodile do te datoteke in tako dobimo celoten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207D7D">
        <w:t xml:space="preserve"> za dostop do funkcij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207D7D">
        <w:t>.</w:t>
      </w:r>
      <w:r w:rsidR="00D845A0">
        <w:t xml:space="preserve"> Poglejmo zahtevo GET iz </w:t>
      </w:r>
      <w:r w:rsidR="00D845A0" w:rsidRPr="009558A3">
        <w:rPr>
          <w:i/>
          <w:iCs/>
        </w:rPr>
        <w:t>administratorApi.js</w:t>
      </w:r>
      <w:r w:rsidR="00D845A0">
        <w:t xml:space="preserve">, ki omogoča vračanje </w:t>
      </w:r>
      <w:r w:rsidR="000B1596">
        <w:t>izdelkov</w:t>
      </w:r>
      <w:r w:rsidR="003606DB">
        <w:t xml:space="preserve"> glede na določen kriterij</w:t>
      </w:r>
      <w:r w:rsidR="00310152">
        <w:t>,</w:t>
      </w:r>
      <w:r w:rsidR="005C07C8">
        <w:t xml:space="preserve"> na </w:t>
      </w:r>
      <w:r w:rsidR="00294158">
        <w:fldChar w:fldCharType="begin"/>
      </w:r>
      <w:r w:rsidR="00294158">
        <w:instrText xml:space="preserve"> REF _Ref132571169 \h </w:instrText>
      </w:r>
      <w:r w:rsidR="00294158">
        <w:fldChar w:fldCharType="separate"/>
      </w:r>
      <w:r w:rsidR="008D7303">
        <w:t xml:space="preserve">Izsek </w:t>
      </w:r>
      <w:r w:rsidR="008D7303">
        <w:rPr>
          <w:noProof/>
        </w:rPr>
        <w:t>8</w:t>
      </w:r>
      <w:r w:rsidR="00294158">
        <w:fldChar w:fldCharType="end"/>
      </w:r>
      <w:r w:rsidR="005C07C8">
        <w:t>.</w:t>
      </w:r>
      <w:r w:rsidR="00893FCE">
        <w:br w:type="page"/>
      </w:r>
    </w:p>
    <w:p w14:paraId="3D23D188" w14:textId="1F20FBC8" w:rsidR="00C805D8" w:rsidRDefault="00893FCE" w:rsidP="005854F6">
      <w:pPr>
        <w:spacing w:after="0"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4F38E28C" wp14:editId="17FE1B4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56275" cy="2819400"/>
                <wp:effectExtent l="0" t="0" r="0" b="0"/>
                <wp:wrapTopAndBottom/>
                <wp:docPr id="178" name="Skupina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819400"/>
                          <a:chOff x="0" y="0"/>
                          <a:chExt cx="5756275" cy="2819400"/>
                        </a:xfrm>
                      </wpg:grpSpPr>
                      <wps:wsp>
                        <wps:cNvPr id="176" name="Polje z besedilom 176"/>
                        <wps:cNvSpPr txBox="1"/>
                        <wps:spPr>
                          <a:xfrm>
                            <a:off x="0" y="171448"/>
                            <a:ext cx="5756275" cy="264795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27BC887" w14:textId="77777777" w:rsidR="00294158" w:rsidRPr="00294158" w:rsidRDefault="00294158" w:rsidP="0029415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9415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express from 'express';</w:t>
                              </w:r>
                            </w:p>
                            <w:p w14:paraId="61C894DE" w14:textId="77777777" w:rsidR="00294158" w:rsidRPr="00294158" w:rsidRDefault="00294158" w:rsidP="0029415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9415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router = express.Router();</w:t>
                              </w:r>
                            </w:p>
                            <w:p w14:paraId="670400D5" w14:textId="77777777" w:rsidR="00294158" w:rsidRPr="00294158" w:rsidRDefault="00294158" w:rsidP="0029415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9415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pool from '../../povezavaPB.js';</w:t>
                              </w:r>
                            </w:p>
                            <w:p w14:paraId="1FA0E9B6" w14:textId="77777777" w:rsidR="00294158" w:rsidRPr="00294158" w:rsidRDefault="00294158" w:rsidP="0029415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6EE85701" w14:textId="77777777" w:rsidR="000B1596" w:rsidRPr="000B1596" w:rsidRDefault="000B1596" w:rsidP="000B15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router.get('/izdelki', async (req, res) =&gt; {</w:t>
                              </w:r>
                            </w:p>
                            <w:p w14:paraId="625EAAEF" w14:textId="77777777" w:rsidR="000B1596" w:rsidRPr="000B1596" w:rsidRDefault="000B1596" w:rsidP="000B15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kriterij = req.query.iskalniKriterij;</w:t>
                              </w:r>
                            </w:p>
                            <w:p w14:paraId="64D0907A" w14:textId="77777777" w:rsidR="000B1596" w:rsidRPr="000B1596" w:rsidRDefault="000B1596" w:rsidP="000B15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niz = req.query.iskalniNiz;</w:t>
                              </w:r>
                            </w:p>
                            <w:p w14:paraId="3043899D" w14:textId="77777777" w:rsidR="000B1596" w:rsidRPr="000B1596" w:rsidRDefault="000B1596" w:rsidP="000B15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53BFEBD8" w14:textId="4D5FBD7D" w:rsidR="000B1596" w:rsidRPr="000B1596" w:rsidRDefault="000B1596" w:rsidP="000B15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try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let odziv = await pool.query(`select * from Izdelki where ${kriterij} = ?`, [niz]);</w:t>
                              </w:r>
                            </w:p>
                            <w:p w14:paraId="769A53AA" w14:textId="1956FE98" w:rsidR="000B1596" w:rsidRPr="000B1596" w:rsidRDefault="000B1596" w:rsidP="000B1596">
                              <w:pPr>
                                <w:spacing w:after="0"/>
                                <w:ind w:left="708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res.status(200).send(odziv[0]);</w:t>
                              </w:r>
                            </w:p>
                            <w:p w14:paraId="26D66EAC" w14:textId="5D2DD07F" w:rsidR="000B1596" w:rsidRPr="000B1596" w:rsidRDefault="000B1596" w:rsidP="000B15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 catch (napaka)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console.log(napaka);</w:t>
                              </w:r>
                            </w:p>
                            <w:p w14:paraId="0B607E93" w14:textId="77777777" w:rsidR="000B1596" w:rsidRPr="000B1596" w:rsidRDefault="000B1596" w:rsidP="000B15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res.status(400).send(`error`);</w:t>
                              </w:r>
                            </w:p>
                            <w:p w14:paraId="007C1A9D" w14:textId="271280DC" w:rsidR="00294158" w:rsidRPr="00B70A3D" w:rsidRDefault="000B1596" w:rsidP="000B15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0B15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Polje z besedilom 177"/>
                        <wps:cNvSpPr txBox="1"/>
                        <wps:spPr>
                          <a:xfrm>
                            <a:off x="0" y="0"/>
                            <a:ext cx="5756275" cy="1714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F31FE7" w14:textId="3C7EB521" w:rsidR="00294158" w:rsidRPr="00464CBE" w:rsidRDefault="00294158" w:rsidP="00294158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97" w:name="_Ref132571169"/>
                              <w:bookmarkStart w:id="98" w:name="_Toc132752972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bookmarkEnd w:id="97"/>
                              <w:r>
                                <w:t>: Funkcija za express GET zahtevo</w:t>
                              </w:r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38E28C" id="Skupina 178" o:spid="_x0000_s1084" style="position:absolute;left:0;text-align:left;margin-left:0;margin-top:0;width:453.25pt;height:222pt;z-index:251858944;mso-position-horizontal:left;mso-position-horizontal-relative:margin;mso-height-relative:margin" coordsize="57562,28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">
                <v:shape id="Polje z besedilom 176" o:spid="_x0000_s1085" type="#_x0000_t202" style="position:absolute;top:1714;width:57562;height:2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" fillcolor="white [3212]" stroked="f" strokeweight=".5pt">
                  <v:textbox>
                    <w:txbxContent>
                      <w:p w14:paraId="027BC887" w14:textId="77777777" w:rsidR="00294158" w:rsidRPr="00294158" w:rsidRDefault="00294158" w:rsidP="0029415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94158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express from 'express';</w:t>
                        </w:r>
                      </w:p>
                      <w:p w14:paraId="61C894DE" w14:textId="77777777" w:rsidR="00294158" w:rsidRPr="00294158" w:rsidRDefault="00294158" w:rsidP="0029415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94158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router = express.Router();</w:t>
                        </w:r>
                      </w:p>
                      <w:p w14:paraId="670400D5" w14:textId="77777777" w:rsidR="00294158" w:rsidRPr="00294158" w:rsidRDefault="00294158" w:rsidP="0029415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94158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pool from '../../povezavaPB.js';</w:t>
                        </w:r>
                      </w:p>
                      <w:p w14:paraId="1FA0E9B6" w14:textId="77777777" w:rsidR="00294158" w:rsidRPr="00294158" w:rsidRDefault="00294158" w:rsidP="0029415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6EE85701" w14:textId="77777777" w:rsidR="000B1596" w:rsidRPr="000B1596" w:rsidRDefault="000B1596" w:rsidP="000B15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>router.get('/izdelki', async (req, res) =&gt; {</w:t>
                        </w:r>
                      </w:p>
                      <w:p w14:paraId="625EAAEF" w14:textId="77777777" w:rsidR="000B1596" w:rsidRPr="000B1596" w:rsidRDefault="000B1596" w:rsidP="000B15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kriterij = req.query.iskalniKriterij;</w:t>
                        </w:r>
                      </w:p>
                      <w:p w14:paraId="64D0907A" w14:textId="77777777" w:rsidR="000B1596" w:rsidRPr="000B1596" w:rsidRDefault="000B1596" w:rsidP="000B15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niz = req.query.iskalniNiz;</w:t>
                        </w:r>
                      </w:p>
                      <w:p w14:paraId="3043899D" w14:textId="77777777" w:rsidR="000B1596" w:rsidRPr="000B1596" w:rsidRDefault="000B1596" w:rsidP="000B15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53BFEBD8" w14:textId="4D5FBD7D" w:rsidR="000B1596" w:rsidRPr="000B1596" w:rsidRDefault="000B1596" w:rsidP="000B15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try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>let odziv = await pool.query(`select * from Izdelki where ${kriterij} = ?`, [niz]);</w:t>
                        </w:r>
                      </w:p>
                      <w:p w14:paraId="769A53AA" w14:textId="1956FE98" w:rsidR="000B1596" w:rsidRPr="000B1596" w:rsidRDefault="000B1596" w:rsidP="000B1596">
                        <w:pPr>
                          <w:spacing w:after="0"/>
                          <w:ind w:left="708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>res.status(200).send(odziv[0]);</w:t>
                        </w:r>
                      </w:p>
                      <w:p w14:paraId="26D66EAC" w14:textId="5D2DD07F" w:rsidR="000B1596" w:rsidRPr="000B1596" w:rsidRDefault="000B1596" w:rsidP="000B15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 catch (napaka)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console.log(napaka);</w:t>
                        </w:r>
                      </w:p>
                      <w:p w14:paraId="0B607E93" w14:textId="77777777" w:rsidR="000B1596" w:rsidRPr="000B1596" w:rsidRDefault="000B1596" w:rsidP="000B15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res.status(400).send(`error`);</w:t>
                        </w:r>
                      </w:p>
                      <w:p w14:paraId="007C1A9D" w14:textId="271280DC" w:rsidR="00294158" w:rsidRPr="00B70A3D" w:rsidRDefault="000B1596" w:rsidP="000B15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0B1596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</w:txbxContent>
                  </v:textbox>
                </v:shape>
                <v:shape id="Polje z besedilom 177" o:spid="_x0000_s1086" type="#_x0000_t202" style="position:absolute;width:5756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" stroked="f">
                  <v:textbox inset="0,0,0,0">
                    <w:txbxContent>
                      <w:p w14:paraId="3FF31FE7" w14:textId="3C7EB521" w:rsidR="00294158" w:rsidRPr="00464CBE" w:rsidRDefault="00294158" w:rsidP="00294158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99" w:name="_Ref132571169"/>
                        <w:bookmarkStart w:id="100" w:name="_Toc132752972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8</w:t>
                          </w:r>
                        </w:fldSimple>
                        <w:bookmarkEnd w:id="99"/>
                        <w:r>
                          <w:t>: Funkcija za express GET zahtevo</w:t>
                        </w:r>
                        <w:bookmarkEnd w:id="10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B2F26">
        <w:t xml:space="preserve">V </w:t>
      </w:r>
      <w:r w:rsidR="00740CF5">
        <w:t>metodo</w:t>
      </w:r>
      <w:r w:rsidR="00B65189">
        <w:t xml:space="preserve">, ki se izvede ob poslani zahtevi na </w:t>
      </w:r>
      <w:r w:rsidR="00054342">
        <w:t>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B65189">
        <w:t xml:space="preserve"> </w:t>
      </w:r>
      <w:r w:rsidR="00B65189" w:rsidRPr="00B90DBD">
        <w:rPr>
          <w:rFonts w:ascii="Consolas" w:hAnsi="Consolas"/>
        </w:rPr>
        <w:t>'/api/administrator/</w:t>
      </w:r>
      <w:r w:rsidR="000B1596" w:rsidRPr="00B90DBD">
        <w:rPr>
          <w:rFonts w:ascii="Consolas" w:hAnsi="Consolas"/>
        </w:rPr>
        <w:t>izdelki</w:t>
      </w:r>
      <w:r w:rsidR="00B65189" w:rsidRPr="00B90DBD">
        <w:rPr>
          <w:rFonts w:ascii="Consolas" w:hAnsi="Consolas"/>
        </w:rPr>
        <w:t>'</w:t>
      </w:r>
      <w:r w:rsidR="00B65189">
        <w:t>,</w:t>
      </w:r>
      <w:r w:rsidR="00740CF5">
        <w:t xml:space="preserve"> dobimo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740CF5">
        <w:t xml:space="preserve"> </w:t>
      </w:r>
      <w:r w:rsidR="00740CF5" w:rsidRPr="0007316A">
        <w:rPr>
          <w:i/>
          <w:iCs/>
        </w:rPr>
        <w:t>req</w:t>
      </w:r>
      <w:r w:rsidR="00740CF5">
        <w:t xml:space="preserve">, ki vsebuje </w:t>
      </w:r>
      <w:r w:rsidR="0007316A">
        <w:t xml:space="preserve">lastnost </w:t>
      </w:r>
      <w:r w:rsidR="0007316A" w:rsidRPr="0007316A">
        <w:rPr>
          <w:i/>
          <w:iCs/>
        </w:rPr>
        <w:t>query</w:t>
      </w:r>
      <w:r w:rsidR="0007316A">
        <w:t xml:space="preserve">, ki je </w:t>
      </w:r>
      <w:r w:rsidR="00236D47">
        <w:t xml:space="preserve">prav tako </w:t>
      </w:r>
      <w:r w:rsidR="0007316A">
        <w:t>objekt.</w:t>
      </w:r>
      <w:sdt>
        <w:sdtPr>
          <w:id w:val="-1803619460"/>
          <w:citation/>
        </w:sdtPr>
        <w:sdtContent>
          <w:r w:rsidR="00984556">
            <w:fldChar w:fldCharType="begin"/>
          </w:r>
          <w:r w:rsidR="00984556">
            <w:instrText xml:space="preserve"> CITATION Cal22 \l 1060 </w:instrText>
          </w:r>
          <w:r w:rsidR="00984556">
            <w:fldChar w:fldCharType="separate"/>
          </w:r>
          <w:r w:rsidR="009D7DFB">
            <w:rPr>
              <w:noProof/>
            </w:rPr>
            <w:t xml:space="preserve"> (34)</w:t>
          </w:r>
          <w:r w:rsidR="00984556">
            <w:fldChar w:fldCharType="end"/>
          </w:r>
        </w:sdtContent>
      </w:sdt>
      <w:r w:rsidR="0007316A">
        <w:t xml:space="preserve"> Vsebuje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07316A">
        <w:t xml:space="preserve"> parametrov URL-ja</w:t>
      </w:r>
      <w:r w:rsidR="00DA0622">
        <w:t xml:space="preserve">, od katerih uporabimo </w:t>
      </w:r>
      <w:r w:rsidR="00DA0622" w:rsidRPr="00DA6FD1">
        <w:rPr>
          <w:i/>
          <w:iCs/>
        </w:rPr>
        <w:t>iskalniKriterij</w:t>
      </w:r>
      <w:r w:rsidR="00DA0622">
        <w:t xml:space="preserve"> in </w:t>
      </w:r>
      <w:r w:rsidR="00DA0622" w:rsidRPr="00DA6FD1">
        <w:rPr>
          <w:i/>
          <w:iCs/>
        </w:rPr>
        <w:t>iskalniNiz</w:t>
      </w:r>
      <w:r w:rsidR="00DA0622">
        <w:t>.</w:t>
      </w:r>
      <w:r w:rsidR="0050000A">
        <w:t xml:space="preserve"> Tako pridobimo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50000A">
        <w:t>, ki jih uporabimo v SQL</w:t>
      </w:r>
      <w:r w:rsidR="00672CC2">
        <w:fldChar w:fldCharType="begin"/>
      </w:r>
      <w:r w:rsidR="00672CC2">
        <w:instrText xml:space="preserve"> XE "</w:instrText>
      </w:r>
      <w:r w:rsidR="00672CC2" w:rsidRPr="001A4329">
        <w:instrText>SQL</w:instrText>
      </w:r>
      <w:r w:rsidR="00672CC2">
        <w:instrText xml:space="preserve">" </w:instrText>
      </w:r>
      <w:r w:rsidR="00672CC2">
        <w:fldChar w:fldCharType="end"/>
      </w:r>
      <w:r w:rsidR="0050000A">
        <w:t xml:space="preserve"> stavku.</w:t>
      </w:r>
      <w:r w:rsidR="009415E1">
        <w:t xml:space="preserve"> </w:t>
      </w:r>
      <w:r w:rsidR="00627BFF">
        <w:t>Zn</w:t>
      </w:r>
      <w:r w:rsidR="00C805D8">
        <w:t xml:space="preserve">otraj </w:t>
      </w:r>
      <w:r w:rsidR="00C805D8" w:rsidRPr="00B90DBD">
        <w:rPr>
          <w:rFonts w:ascii="Consolas" w:hAnsi="Consolas"/>
        </w:rPr>
        <w:t>try..catch</w:t>
      </w:r>
      <w:r w:rsidR="00C805D8">
        <w:t xml:space="preserve"> bloka izvedemo poizvedbo na bazo podatkov prek objekta </w:t>
      </w:r>
      <w:r w:rsidR="00C805D8" w:rsidRPr="003606DB">
        <w:rPr>
          <w:i/>
          <w:iCs/>
        </w:rPr>
        <w:t>pool</w:t>
      </w:r>
      <w:r w:rsidR="00B90DBD">
        <w:rPr>
          <w:i/>
          <w:iCs/>
        </w:rPr>
        <w:fldChar w:fldCharType="begin"/>
      </w:r>
      <w:r w:rsidR="00B90DBD">
        <w:instrText xml:space="preserve"> XE "</w:instrText>
      </w:r>
      <w:r w:rsidR="00B90DBD" w:rsidRPr="00420B84">
        <w:rPr>
          <w:i/>
          <w:iCs/>
        </w:rPr>
        <w:instrText>pool</w:instrText>
      </w:r>
      <w:r w:rsidR="00B90DBD">
        <w:instrText xml:space="preserve">" </w:instrText>
      </w:r>
      <w:r w:rsidR="00B90DBD">
        <w:rPr>
          <w:i/>
          <w:iCs/>
        </w:rPr>
        <w:fldChar w:fldCharType="end"/>
      </w:r>
      <w:r w:rsidR="00C805D8">
        <w:t xml:space="preserve"> in metode </w:t>
      </w:r>
      <w:r w:rsidR="00C805D8" w:rsidRPr="003606DB">
        <w:rPr>
          <w:i/>
          <w:iCs/>
        </w:rPr>
        <w:t>.query()</w:t>
      </w:r>
      <w:r w:rsidR="00C805D8">
        <w:t>.</w:t>
      </w:r>
      <w:r w:rsidR="00200BE4">
        <w:t xml:space="preserve"> </w:t>
      </w:r>
      <w:r w:rsidR="00C27C91">
        <w:t>Prvi argument</w:t>
      </w:r>
      <w:r w:rsidR="001E7C77">
        <w:fldChar w:fldCharType="begin"/>
      </w:r>
      <w:r w:rsidR="001E7C77">
        <w:instrText xml:space="preserve"> XE "</w:instrText>
      </w:r>
      <w:r w:rsidR="001E7C77" w:rsidRPr="00D630AD">
        <w:instrText>argument</w:instrText>
      </w:r>
      <w:r w:rsidR="001E7C77">
        <w:instrText xml:space="preserve">" </w:instrText>
      </w:r>
      <w:r w:rsidR="001E7C77">
        <w:fldChar w:fldCharType="end"/>
      </w:r>
      <w:r w:rsidR="00C27C91">
        <w:t xml:space="preserve"> metode query() je SQL stavek, v katerega namesto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C27C91">
        <w:t xml:space="preserve"> vpišemo </w:t>
      </w:r>
      <w:r w:rsidR="00B90DBD">
        <w:t>»</w:t>
      </w:r>
      <w:r w:rsidR="00C27C91">
        <w:t>?</w:t>
      </w:r>
      <w:r w:rsidR="00B90DBD">
        <w:t>«</w:t>
      </w:r>
      <w:r w:rsidR="005911FC">
        <w:t xml:space="preserve"> in vrednosti po vrstnem redu dodamo v tabelo, ki je drugi argument metode </w:t>
      </w:r>
      <w:r w:rsidR="005911FC" w:rsidRPr="00FB162D">
        <w:rPr>
          <w:i/>
          <w:iCs/>
        </w:rPr>
        <w:t>query()</w:t>
      </w:r>
      <w:r w:rsidR="005911FC">
        <w:t>.</w:t>
      </w:r>
      <w:r w:rsidR="0025618A">
        <w:t xml:space="preserve"> Ta mehanizem je namenjen preprečevanju </w:t>
      </w:r>
      <w:r w:rsidR="00121C9D">
        <w:t xml:space="preserve">tehnike vdora </w:t>
      </w:r>
      <w:r w:rsidR="00121C9D" w:rsidRPr="00B90DBD">
        <w:rPr>
          <w:i/>
          <w:iCs/>
        </w:rPr>
        <w:t>SQL injection</w:t>
      </w:r>
      <w:r w:rsidR="00B90DBD">
        <w:rPr>
          <w:i/>
          <w:iCs/>
        </w:rPr>
        <w:fldChar w:fldCharType="begin"/>
      </w:r>
      <w:r w:rsidR="00B90DBD">
        <w:instrText xml:space="preserve"> XE "</w:instrText>
      </w:r>
      <w:r w:rsidR="00B90DBD" w:rsidRPr="00EE5145">
        <w:rPr>
          <w:i/>
          <w:iCs/>
        </w:rPr>
        <w:instrText>SQL injection</w:instrText>
      </w:r>
      <w:r w:rsidR="00B90DBD">
        <w:instrText xml:space="preserve">" </w:instrText>
      </w:r>
      <w:r w:rsidR="00B90DBD">
        <w:rPr>
          <w:i/>
          <w:iCs/>
        </w:rPr>
        <w:fldChar w:fldCharType="end"/>
      </w:r>
      <w:r w:rsidR="002A39BF">
        <w:t>, ki izkoristi slabo integracijo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2A39BF">
        <w:t xml:space="preserve"> in pomanjkanje preverjanja uporabniškega vnosa.</w:t>
      </w:r>
      <w:sdt>
        <w:sdtPr>
          <w:id w:val="1314754862"/>
          <w:citation/>
        </w:sdtPr>
        <w:sdtContent>
          <w:r w:rsidR="00F77D0F">
            <w:fldChar w:fldCharType="begin"/>
          </w:r>
          <w:r w:rsidR="00F77D0F">
            <w:instrText xml:space="preserve"> CITATION Sta21 \l 1060 </w:instrText>
          </w:r>
          <w:r w:rsidR="00F77D0F">
            <w:fldChar w:fldCharType="separate"/>
          </w:r>
          <w:r w:rsidR="009D7DFB">
            <w:rPr>
              <w:noProof/>
            </w:rPr>
            <w:t xml:space="preserve"> (35)</w:t>
          </w:r>
          <w:r w:rsidR="00F77D0F">
            <w:fldChar w:fldCharType="end"/>
          </w:r>
        </w:sdtContent>
      </w:sdt>
      <w:r w:rsidR="008F600A">
        <w:t xml:space="preserve"> Kot lahko vidimo na </w:t>
      </w:r>
      <w:r w:rsidR="008F600A">
        <w:fldChar w:fldCharType="begin"/>
      </w:r>
      <w:r w:rsidR="008F600A">
        <w:instrText xml:space="preserve"> REF _Ref132571169 \h </w:instrText>
      </w:r>
      <w:r w:rsidR="008F600A">
        <w:fldChar w:fldCharType="separate"/>
      </w:r>
      <w:r w:rsidR="008D7303">
        <w:t xml:space="preserve">Izsek </w:t>
      </w:r>
      <w:r w:rsidR="008D7303">
        <w:rPr>
          <w:noProof/>
        </w:rPr>
        <w:t>8</w:t>
      </w:r>
      <w:r w:rsidR="008F600A">
        <w:fldChar w:fldCharType="end"/>
      </w:r>
      <w:r w:rsidR="008F600A">
        <w:t>, za uporabo kriterija nismo uporabili varn</w:t>
      </w:r>
      <w:r w:rsidR="00CE1333">
        <w:t>ega</w:t>
      </w:r>
      <w:r w:rsidR="008F600A">
        <w:t xml:space="preserve"> načina.</w:t>
      </w:r>
      <w:r w:rsidR="008A5543">
        <w:t xml:space="preserve"> Tega nismo storili, saj ne določamo vrednosti v stavku SQL, ampak sam stavek.</w:t>
      </w:r>
      <w:r w:rsidR="00FC47A9">
        <w:t xml:space="preserve"> To smo sicer storili na varen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FC47A9">
        <w:t>, saj je v odjemalčevem delu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FC47A9">
        <w:t xml:space="preserve"> uporabnikov vnos preverjen pred pošiljanjem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FC47A9">
        <w:t>.</w:t>
      </w:r>
      <w:r w:rsidR="00A960A4">
        <w:t xml:space="preserve"> Če se pridobivanje podatkov iz baze izvede brez napak</w:t>
      </w:r>
      <w:r w:rsidR="00F808CD">
        <w:fldChar w:fldCharType="begin"/>
      </w:r>
      <w:r w:rsidR="00F808CD">
        <w:instrText xml:space="preserve"> XE "</w:instrText>
      </w:r>
      <w:r w:rsidR="00F808CD" w:rsidRPr="004A46F1">
        <w:instrText>napak</w:instrText>
      </w:r>
      <w:r w:rsidR="00F808CD">
        <w:instrText xml:space="preserve">" </w:instrText>
      </w:r>
      <w:r w:rsidR="00F808CD">
        <w:fldChar w:fldCharType="end"/>
      </w:r>
      <w:r w:rsidR="00A960A4">
        <w:t>,</w:t>
      </w:r>
      <w:r w:rsidR="00AC255A">
        <w:t xml:space="preserve"> objektu </w:t>
      </w:r>
      <w:r w:rsidR="00AC255A" w:rsidRPr="00CE1333">
        <w:rPr>
          <w:i/>
          <w:iCs/>
        </w:rPr>
        <w:t>res</w:t>
      </w:r>
      <w:r w:rsidR="00AC255A">
        <w:t xml:space="preserve"> dodelimo lastnost </w:t>
      </w:r>
      <w:r w:rsidR="00AC255A" w:rsidRPr="00CE1333">
        <w:rPr>
          <w:i/>
          <w:iCs/>
        </w:rPr>
        <w:t>status</w:t>
      </w:r>
      <w:r w:rsidR="00CE1333">
        <w:rPr>
          <w:i/>
          <w:iCs/>
        </w:rPr>
        <w:fldChar w:fldCharType="begin"/>
      </w:r>
      <w:r w:rsidR="00CE1333">
        <w:instrText xml:space="preserve"> XE "</w:instrText>
      </w:r>
      <w:r w:rsidR="00CE1333" w:rsidRPr="0088249E">
        <w:rPr>
          <w:i/>
          <w:iCs/>
        </w:rPr>
        <w:instrText>status</w:instrText>
      </w:r>
      <w:r w:rsidR="00CE1333">
        <w:instrText xml:space="preserve">" </w:instrText>
      </w:r>
      <w:r w:rsidR="00CE1333">
        <w:rPr>
          <w:i/>
          <w:iCs/>
        </w:rPr>
        <w:fldChar w:fldCharType="end"/>
      </w:r>
      <w:r w:rsidR="00AC255A">
        <w:t xml:space="preserve"> 200, ki pomeni</w:t>
      </w:r>
      <w:r w:rsidR="000B045A">
        <w:t xml:space="preserve"> uspešno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0B045A">
        <w:t xml:space="preserve"> zahtevo</w:t>
      </w:r>
      <w:r w:rsidR="007550E6">
        <w:t>, in pošljemo rezultat</w:t>
      </w:r>
      <w:r w:rsidR="001E7C77">
        <w:fldChar w:fldCharType="begin"/>
      </w:r>
      <w:r w:rsidR="001E7C77">
        <w:instrText xml:space="preserve"> XE "</w:instrText>
      </w:r>
      <w:r w:rsidR="001E7C77" w:rsidRPr="00C4592B">
        <w:instrText>rezultat</w:instrText>
      </w:r>
      <w:r w:rsidR="001E7C77">
        <w:instrText xml:space="preserve">" </w:instrText>
      </w:r>
      <w:r w:rsidR="001E7C77">
        <w:fldChar w:fldCharType="end"/>
      </w:r>
      <w:r w:rsidR="007550E6">
        <w:t>.</w:t>
      </w:r>
      <w:r w:rsidR="0029384A">
        <w:t xml:space="preserve"> Če pride do napake</w:t>
      </w:r>
      <w:r w:rsidR="00F808CD">
        <w:fldChar w:fldCharType="begin"/>
      </w:r>
      <w:r w:rsidR="00F808CD">
        <w:instrText xml:space="preserve"> XE "</w:instrText>
      </w:r>
      <w:r w:rsidR="00F808CD" w:rsidRPr="009A3D6F">
        <w:instrText>napake</w:instrText>
      </w:r>
      <w:r w:rsidR="00F808CD">
        <w:instrText xml:space="preserve">" </w:instrText>
      </w:r>
      <w:r w:rsidR="00F808CD">
        <w:fldChar w:fldCharType="end"/>
      </w:r>
      <w:r w:rsidR="0029384A">
        <w:t>, jo izpišemo in pošljemo njeno sporočilo.</w:t>
      </w:r>
      <w:sdt>
        <w:sdtPr>
          <w:id w:val="1418974493"/>
          <w:citation/>
        </w:sdtPr>
        <w:sdtContent>
          <w:r w:rsidR="00241284">
            <w:fldChar w:fldCharType="begin"/>
          </w:r>
          <w:r w:rsidR="00241284">
            <w:instrText xml:space="preserve"> CITATION Mdn231 \l 1060 </w:instrText>
          </w:r>
          <w:r w:rsidR="00241284">
            <w:fldChar w:fldCharType="separate"/>
          </w:r>
          <w:r w:rsidR="009D7DFB">
            <w:rPr>
              <w:noProof/>
            </w:rPr>
            <w:t xml:space="preserve"> (36)</w:t>
          </w:r>
          <w:r w:rsidR="00241284">
            <w:fldChar w:fldCharType="end"/>
          </w:r>
        </w:sdtContent>
      </w:sdt>
    </w:p>
    <w:p w14:paraId="03173105" w14:textId="58198E46" w:rsidR="001E5C11" w:rsidRDefault="005854F6" w:rsidP="00C805D8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6F349CF8" wp14:editId="1759FD75">
                <wp:simplePos x="0" y="0"/>
                <wp:positionH relativeFrom="margin">
                  <wp:align>left</wp:align>
                </wp:positionH>
                <wp:positionV relativeFrom="paragraph">
                  <wp:posOffset>668655</wp:posOffset>
                </wp:positionV>
                <wp:extent cx="5756275" cy="1714500"/>
                <wp:effectExtent l="0" t="0" r="0" b="0"/>
                <wp:wrapTopAndBottom/>
                <wp:docPr id="184" name="Skupina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1714500"/>
                          <a:chOff x="0" y="0"/>
                          <a:chExt cx="5756275" cy="1715026"/>
                        </a:xfrm>
                      </wpg:grpSpPr>
                      <wps:wsp>
                        <wps:cNvPr id="179" name="Polje z besedilom 179"/>
                        <wps:cNvSpPr txBox="1"/>
                        <wps:spPr>
                          <a:xfrm>
                            <a:off x="0" y="209549"/>
                            <a:ext cx="5756275" cy="150547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6A34B79" w14:textId="77777777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router.delete('/izbrisi', async (req, res) =&gt; {</w:t>
                              </w:r>
                            </w:p>
                            <w:p w14:paraId="4424853E" w14:textId="07D98F37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uporabnisko_ime = req.query.uporabnisko_ime;</w:t>
                              </w:r>
                            </w:p>
                            <w:p w14:paraId="451AA2D3" w14:textId="66BD637C" w:rsidR="00335096" w:rsidRPr="00335096" w:rsidRDefault="00335096" w:rsidP="005854F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try {</w:t>
                              </w:r>
                              <w:r w:rsidR="005854F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await pool.query(`delete from Uporabniki where uporabnisko_ime = ?`,</w:t>
                              </w:r>
                              <w:r w:rsidR="005854F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[uporabnisko_ime]);</w:t>
                              </w:r>
                            </w:p>
                            <w:p w14:paraId="29E54934" w14:textId="304F9A08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res.status(200).send('operacija uspešna');</w:t>
                              </w:r>
                            </w:p>
                            <w:p w14:paraId="5C360D7B" w14:textId="64B619DE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catch (napaka) {</w:t>
                              </w:r>
                            </w:p>
                            <w:p w14:paraId="20B00D5D" w14:textId="3A6A766E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console.log(napaka);</w:t>
                              </w:r>
                            </w:p>
                            <w:p w14:paraId="0837F0B5" w14:textId="182D34BE" w:rsidR="00211805" w:rsidRPr="00B70A3D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res.status(400).send(`error`);</w:t>
                              </w:r>
                              <w:r w:rsidR="005854F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  <w:r w:rsidR="005854F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Polje z besedilom 183"/>
                        <wps:cNvSpPr txBox="1"/>
                        <wps:spPr>
                          <a:xfrm>
                            <a:off x="0" y="0"/>
                            <a:ext cx="5756275" cy="2095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4A7B75" w14:textId="06CF51F5" w:rsidR="00335096" w:rsidRPr="00585E0D" w:rsidRDefault="00335096" w:rsidP="00335096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01" w:name="_Ref132573171"/>
                              <w:bookmarkStart w:id="102" w:name="_Toc132752973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bookmarkEnd w:id="101"/>
                              <w:r>
                                <w:t xml:space="preserve">: </w:t>
                              </w:r>
                              <w:r w:rsidR="003A19B7">
                                <w:t>Funkcija za express DELETE zahtevo</w:t>
                              </w:r>
                              <w:bookmarkEnd w:id="1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349CF8" id="Skupina 184" o:spid="_x0000_s1087" style="position:absolute;left:0;text-align:left;margin-left:0;margin-top:52.65pt;width:453.25pt;height:135pt;z-index:251869184;mso-position-horizontal:left;mso-position-horizontal-relative:margin;mso-height-relative:margin" coordsize="57562,1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">
                <v:shape id="Polje z besedilom 179" o:spid="_x0000_s1088" type="#_x0000_t202" style="position:absolute;top:2095;width:57562;height:150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" fillcolor="white [3212]" stroked="f" strokeweight=".5pt">
                  <v:textbox>
                    <w:txbxContent>
                      <w:p w14:paraId="06A34B79" w14:textId="77777777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router.delete('/izbrisi', async (req, res) =&gt; {</w:t>
                        </w:r>
                      </w:p>
                      <w:p w14:paraId="4424853E" w14:textId="07D98F37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uporabnisko_ime = req.query.uporabnisko_ime;</w:t>
                        </w:r>
                      </w:p>
                      <w:p w14:paraId="451AA2D3" w14:textId="66BD637C" w:rsidR="00335096" w:rsidRPr="00335096" w:rsidRDefault="00335096" w:rsidP="005854F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try {</w:t>
                        </w:r>
                        <w:r w:rsidR="005854F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await pool.query(`delete from Uporabniki where uporabnisko_ime = ?`,</w:t>
                        </w:r>
                        <w:r w:rsidR="005854F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[uporabnisko_ime]);</w:t>
                        </w:r>
                      </w:p>
                      <w:p w14:paraId="29E54934" w14:textId="304F9A08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res.status(200).send('operacija uspešna');</w:t>
                        </w:r>
                      </w:p>
                      <w:p w14:paraId="5C360D7B" w14:textId="64B619DE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} catch (napaka) {</w:t>
                        </w:r>
                      </w:p>
                      <w:p w14:paraId="20B00D5D" w14:textId="3A6A766E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console.log(napaka);</w:t>
                        </w:r>
                      </w:p>
                      <w:p w14:paraId="0837F0B5" w14:textId="182D34BE" w:rsidR="00211805" w:rsidRPr="00B70A3D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res.status(400).send(`error`);</w:t>
                        </w:r>
                        <w:r w:rsidR="005854F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  <w:r w:rsidR="005854F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</w:txbxContent>
                  </v:textbox>
                </v:shape>
                <v:shape id="Polje z besedilom 183" o:spid="_x0000_s1089" type="#_x0000_t202" style="position:absolute;width:57562;height:2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" stroked="f">
                  <v:textbox inset="0,0,0,0">
                    <w:txbxContent>
                      <w:p w14:paraId="374A7B75" w14:textId="06CF51F5" w:rsidR="00335096" w:rsidRPr="00585E0D" w:rsidRDefault="00335096" w:rsidP="00335096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03" w:name="_Ref132573171"/>
                        <w:bookmarkStart w:id="104" w:name="_Toc132752973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9</w:t>
                          </w:r>
                        </w:fldSimple>
                        <w:bookmarkEnd w:id="103"/>
                        <w:r>
                          <w:t xml:space="preserve">: </w:t>
                        </w:r>
                        <w:r w:rsidR="003A19B7">
                          <w:t>Funkcija za express DELETE zahtevo</w:t>
                        </w:r>
                        <w:bookmarkEnd w:id="10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6545D">
        <w:t>Poglejmo si še metodi za zahtevi POST</w:t>
      </w:r>
      <w:r w:rsidR="00B90DBD">
        <w:fldChar w:fldCharType="begin"/>
      </w:r>
      <w:r w:rsidR="00B90DBD">
        <w:instrText xml:space="preserve"> XE "</w:instrText>
      </w:r>
      <w:r w:rsidR="00B90DBD" w:rsidRPr="00CC13F0">
        <w:instrText>POST</w:instrText>
      </w:r>
      <w:r w:rsidR="00B90DBD">
        <w:instrText xml:space="preserve">" </w:instrText>
      </w:r>
      <w:r w:rsidR="00B90DBD">
        <w:fldChar w:fldCharType="end"/>
      </w:r>
      <w:r w:rsidR="0096545D">
        <w:t xml:space="preserve"> in DELETE</w:t>
      </w:r>
      <w:r w:rsidR="00B90DBD">
        <w:fldChar w:fldCharType="begin"/>
      </w:r>
      <w:r w:rsidR="00B90DBD">
        <w:instrText xml:space="preserve"> XE "</w:instrText>
      </w:r>
      <w:r w:rsidR="00B90DBD" w:rsidRPr="00A356F2">
        <w:instrText>DELETE</w:instrText>
      </w:r>
      <w:r w:rsidR="00B90DBD">
        <w:instrText xml:space="preserve">" </w:instrText>
      </w:r>
      <w:r w:rsidR="00B90DBD">
        <w:fldChar w:fldCharType="end"/>
      </w:r>
      <w:r w:rsidR="0096545D">
        <w:t>, ki smo ju uporabili v aplikaciji</w:t>
      </w:r>
      <w:r w:rsidR="00BC7131">
        <w:t xml:space="preserve">, na </w:t>
      </w:r>
      <w:r>
        <w:fldChar w:fldCharType="begin"/>
      </w:r>
      <w:r>
        <w:instrText xml:space="preserve"> REF _Ref132573171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9</w:t>
      </w:r>
      <w:r>
        <w:fldChar w:fldCharType="end"/>
      </w:r>
      <w:r>
        <w:t xml:space="preserve"> </w:t>
      </w:r>
      <w:r w:rsidR="00307000">
        <w:t>in</w:t>
      </w:r>
      <w:r>
        <w:t xml:space="preserve"> </w:t>
      </w:r>
      <w:r>
        <w:fldChar w:fldCharType="begin"/>
      </w:r>
      <w:r>
        <w:instrText xml:space="preserve"> REF _Ref132573222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10</w:t>
      </w:r>
      <w:r>
        <w:fldChar w:fldCharType="end"/>
      </w:r>
      <w:r w:rsidR="00BC7131">
        <w:t>.</w:t>
      </w:r>
    </w:p>
    <w:p w14:paraId="173F8DF8" w14:textId="0C8B03AA" w:rsidR="001341C3" w:rsidRDefault="0090586F" w:rsidP="008E0042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3E337FB1" wp14:editId="0A69C93E">
                <wp:simplePos x="0" y="0"/>
                <wp:positionH relativeFrom="margin">
                  <wp:posOffset>5080</wp:posOffset>
                </wp:positionH>
                <wp:positionV relativeFrom="paragraph">
                  <wp:posOffset>605155</wp:posOffset>
                </wp:positionV>
                <wp:extent cx="5756275" cy="4572000"/>
                <wp:effectExtent l="0" t="0" r="0" b="0"/>
                <wp:wrapTopAndBottom/>
                <wp:docPr id="182" name="Skupina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4572000"/>
                          <a:chOff x="0" y="66675"/>
                          <a:chExt cx="5756275" cy="4572000"/>
                        </a:xfrm>
                      </wpg:grpSpPr>
                      <wps:wsp>
                        <wps:cNvPr id="180" name="Polje z besedilom 180"/>
                        <wps:cNvSpPr txBox="1"/>
                        <wps:spPr>
                          <a:xfrm>
                            <a:off x="0" y="219075"/>
                            <a:ext cx="5756275" cy="44196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B64BD95" w14:textId="77777777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router.post('/dodajIzdelek', async (req, res) =&gt; {</w:t>
                              </w:r>
                            </w:p>
                            <w:p w14:paraId="12C9E2A9" w14:textId="52F9893A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ime = req.body.ime;</w:t>
                              </w:r>
                            </w:p>
                            <w:p w14:paraId="660925AA" w14:textId="0BD65DD0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kategorija = req.body.kategorija;</w:t>
                              </w:r>
                            </w:p>
                            <w:p w14:paraId="07F6D469" w14:textId="13D66213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cena_za_kos = parseFloat(req.body.cena_za_kos).toFixed(2);</w:t>
                              </w:r>
                            </w:p>
                            <w:p w14:paraId="233F77F8" w14:textId="7AB831AB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kosov_na_voljo = parseInt(req.body.kosov_na_voljo);</w:t>
                              </w:r>
                            </w:p>
                            <w:p w14:paraId="54EA24EF" w14:textId="16A91EB3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kratek_opis = req.body.kratek_opis === 'null' ? null : req.body.kratek_opis;</w:t>
                              </w:r>
                            </w:p>
                            <w:p w14:paraId="3597B560" w14:textId="1173D144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informacije = req.body.informacije === 'null' ? null : req.body.informacije;</w:t>
                              </w:r>
                            </w:p>
                            <w:p w14:paraId="1A7777E9" w14:textId="32CDF958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popust = parseInt(req.body.popust);</w:t>
                              </w:r>
                            </w:p>
                            <w:p w14:paraId="743FEBC6" w14:textId="0B87A841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let slika = null;</w:t>
                              </w:r>
                            </w:p>
                            <w:p w14:paraId="1ADFE811" w14:textId="62CF53B2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if (req.files !== null &amp;&amp; req.files.slika !== null &amp;&amp; req.files.slika.data !== null) {</w:t>
                              </w:r>
                            </w:p>
                            <w:p w14:paraId="1AD69391" w14:textId="312CF7CE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slika = req.files.slika.data;</w:t>
                              </w:r>
                            </w:p>
                            <w:p w14:paraId="6F8E7D47" w14:textId="77777777" w:rsid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4984182C" w14:textId="77777777" w:rsid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try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await pool.query(`insert into Izdelki values</w:t>
                              </w:r>
                            </w:p>
                            <w:p w14:paraId="552CB64E" w14:textId="4BF460DB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(default,?,?,?,?,?,?,?,?)`, [ime,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kategorija,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cena_za_kos,</w:t>
                              </w:r>
                            </w:p>
                            <w:p w14:paraId="046FE57D" w14:textId="77777777" w:rsid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kosov_na_voljo,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kratek_opis,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informacije,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popust,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slika]);</w:t>
                              </w:r>
                            </w:p>
                            <w:p w14:paraId="2F7D2AE0" w14:textId="19E68D0E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res.status(200).send('uspešna operacija');</w:t>
                              </w:r>
                            </w:p>
                            <w:p w14:paraId="6FE29370" w14:textId="3F6F1112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catch (napaka) {</w:t>
                              </w:r>
                            </w:p>
                            <w:p w14:paraId="311D2D94" w14:textId="77777777" w:rsid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console.log(napaka);</w:t>
                              </w:r>
                            </w:p>
                            <w:p w14:paraId="6C812192" w14:textId="77777777" w:rsid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res.status(400).send(`error`);</w:t>
                              </w:r>
                            </w:p>
                            <w:p w14:paraId="06BC8FAB" w14:textId="494C8941" w:rsidR="00335096" w:rsidRPr="00335096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353785A6" w14:textId="0AE04673" w:rsidR="00335096" w:rsidRPr="00B70A3D" w:rsidRDefault="00335096" w:rsidP="0033509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3509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Polje z besedilom 181"/>
                        <wps:cNvSpPr txBox="1"/>
                        <wps:spPr>
                          <a:xfrm>
                            <a:off x="0" y="66675"/>
                            <a:ext cx="5756275" cy="15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21D452" w14:textId="3F40A3B6" w:rsidR="00335096" w:rsidRPr="00EF362E" w:rsidRDefault="00335096" w:rsidP="00335096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05" w:name="_Ref132573222"/>
                              <w:bookmarkStart w:id="106" w:name="_Toc132752974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bookmarkEnd w:id="105"/>
                              <w:r>
                                <w:t xml:space="preserve">: </w:t>
                              </w:r>
                              <w:r w:rsidR="003A19B7">
                                <w:t>Funkcija za express POST zahtevo</w:t>
                              </w:r>
                              <w:bookmarkEnd w:id="10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337FB1" id="Skupina 182" o:spid="_x0000_s1090" style="position:absolute;left:0;text-align:left;margin-left:.4pt;margin-top:47.65pt;width:453.25pt;height:5in;z-index:251866112;mso-position-horizontal-relative:margin;mso-width-relative:margin;mso-height-relative:margin" coordorigin=",666" coordsize="57562,45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">
                <v:shape id="Polje z besedilom 180" o:spid="_x0000_s1091" type="#_x0000_t202" style="position:absolute;top:2190;width:57562;height:441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" fillcolor="white [3212]" stroked="f" strokeweight=".5pt">
                  <v:textbox>
                    <w:txbxContent>
                      <w:p w14:paraId="6B64BD95" w14:textId="77777777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router.post('/dodajIzdelek', async (req, res) =&gt; {</w:t>
                        </w:r>
                      </w:p>
                      <w:p w14:paraId="12C9E2A9" w14:textId="52F9893A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ime = req.body.ime;</w:t>
                        </w:r>
                      </w:p>
                      <w:p w14:paraId="660925AA" w14:textId="0BD65DD0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kategorija = req.body.kategorija;</w:t>
                        </w:r>
                      </w:p>
                      <w:p w14:paraId="07F6D469" w14:textId="13D66213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cena_za_kos = parseFloat(req.body.cena_za_kos).toFixed(2);</w:t>
                        </w:r>
                      </w:p>
                      <w:p w14:paraId="233F77F8" w14:textId="7AB831AB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kosov_na_voljo = parseInt(req.body.kosov_na_voljo);</w:t>
                        </w:r>
                      </w:p>
                      <w:p w14:paraId="54EA24EF" w14:textId="16A91EB3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kratek_opis = req.body.kratek_opis === 'null' ? null : req.body.kratek_opis;</w:t>
                        </w:r>
                      </w:p>
                      <w:p w14:paraId="3597B560" w14:textId="1173D144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informacije = req.body.informacije === 'null' ? null : req.body.informacije;</w:t>
                        </w:r>
                      </w:p>
                      <w:p w14:paraId="1A7777E9" w14:textId="32CDF958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popust = parseInt(req.body.popust);</w:t>
                        </w:r>
                      </w:p>
                      <w:p w14:paraId="743FEBC6" w14:textId="0B87A841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let slika = null;</w:t>
                        </w:r>
                      </w:p>
                      <w:p w14:paraId="1ADFE811" w14:textId="62CF53B2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if (req.files !== null &amp;&amp; req.files.slika !== null &amp;&amp; req.files.slika.data !== null) {</w:t>
                        </w:r>
                      </w:p>
                      <w:p w14:paraId="1AD69391" w14:textId="312CF7CE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slika = req.files.slika.data;</w:t>
                        </w:r>
                      </w:p>
                      <w:p w14:paraId="6F8E7D47" w14:textId="77777777" w:rsid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4984182C" w14:textId="77777777" w:rsid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try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await pool.query(`insert into Izdelki values</w:t>
                        </w:r>
                      </w:p>
                      <w:p w14:paraId="552CB64E" w14:textId="4BF460DB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(default,?,?,?,?,?,?,?,?)`, [ime,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kategorija,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cena_za_kos,</w:t>
                        </w:r>
                      </w:p>
                      <w:p w14:paraId="046FE57D" w14:textId="77777777" w:rsid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kosov_na_voljo,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kratek_opis,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informacije,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popust,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slika]);</w:t>
                        </w:r>
                      </w:p>
                      <w:p w14:paraId="2F7D2AE0" w14:textId="19E68D0E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res.status(200).send('uspešna operacija');</w:t>
                        </w:r>
                      </w:p>
                      <w:p w14:paraId="6FE29370" w14:textId="3F6F1112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} catch (napaka) {</w:t>
                        </w:r>
                      </w:p>
                      <w:p w14:paraId="311D2D94" w14:textId="77777777" w:rsid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console.log(napaka);</w:t>
                        </w:r>
                      </w:p>
                      <w:p w14:paraId="6C812192" w14:textId="77777777" w:rsid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res.status(400).send(`error`);</w:t>
                        </w:r>
                      </w:p>
                      <w:p w14:paraId="06BC8FAB" w14:textId="494C8941" w:rsidR="00335096" w:rsidRPr="00335096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353785A6" w14:textId="0AE04673" w:rsidR="00335096" w:rsidRPr="00B70A3D" w:rsidRDefault="00335096" w:rsidP="0033509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35096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</w:txbxContent>
                  </v:textbox>
                </v:shape>
                <v:shape id="Polje z besedilom 181" o:spid="_x0000_s1092" type="#_x0000_t202" style="position:absolute;top:666;width:57562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" stroked="f">
                  <v:textbox inset="0,0,0,0">
                    <w:txbxContent>
                      <w:p w14:paraId="2F21D452" w14:textId="3F40A3B6" w:rsidR="00335096" w:rsidRPr="00EF362E" w:rsidRDefault="00335096" w:rsidP="00335096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07" w:name="_Ref132573222"/>
                        <w:bookmarkStart w:id="108" w:name="_Toc132752974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10</w:t>
                          </w:r>
                        </w:fldSimple>
                        <w:bookmarkEnd w:id="107"/>
                        <w:r>
                          <w:t xml:space="preserve">: </w:t>
                        </w:r>
                        <w:r w:rsidR="003A19B7">
                          <w:t>Funkcija za express POST zahtevo</w:t>
                        </w:r>
                        <w:bookmarkEnd w:id="10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064C6">
        <w:t>Zahteva DELETE</w:t>
      </w:r>
      <w:r w:rsidR="00B90DBD">
        <w:fldChar w:fldCharType="begin"/>
      </w:r>
      <w:r w:rsidR="00B90DBD">
        <w:instrText xml:space="preserve"> XE "</w:instrText>
      </w:r>
      <w:r w:rsidR="00B90DBD" w:rsidRPr="00A356F2">
        <w:instrText>DELETE</w:instrText>
      </w:r>
      <w:r w:rsidR="00B90DBD">
        <w:instrText xml:space="preserve">" </w:instrText>
      </w:r>
      <w:r w:rsidR="00B90DBD">
        <w:fldChar w:fldCharType="end"/>
      </w:r>
      <w:r w:rsidR="00C064C6">
        <w:t xml:space="preserve"> je zelo podobna zahtevi GET</w:t>
      </w:r>
      <w:r w:rsidR="00B90DBD">
        <w:fldChar w:fldCharType="begin"/>
      </w:r>
      <w:r w:rsidR="00B90DBD">
        <w:instrText xml:space="preserve"> XE "</w:instrText>
      </w:r>
      <w:r w:rsidR="00B90DBD" w:rsidRPr="00D90465">
        <w:instrText>GET</w:instrText>
      </w:r>
      <w:r w:rsidR="00B90DBD">
        <w:instrText xml:space="preserve">" </w:instrText>
      </w:r>
      <w:r w:rsidR="00B90DBD">
        <w:fldChar w:fldCharType="end"/>
      </w:r>
      <w:r w:rsidR="00C064C6">
        <w:t>, medtem ko je zahteva POST</w:t>
      </w:r>
      <w:r w:rsidR="00B90DBD">
        <w:fldChar w:fldCharType="begin"/>
      </w:r>
      <w:r w:rsidR="00B90DBD">
        <w:instrText xml:space="preserve"> XE "</w:instrText>
      </w:r>
      <w:r w:rsidR="00B90DBD" w:rsidRPr="00CC13F0">
        <w:instrText>POST</w:instrText>
      </w:r>
      <w:r w:rsidR="00B90DBD">
        <w:instrText xml:space="preserve">" </w:instrText>
      </w:r>
      <w:r w:rsidR="00B90DBD">
        <w:fldChar w:fldCharType="end"/>
      </w:r>
      <w:r w:rsidR="00C064C6">
        <w:t xml:space="preserve"> iz </w:t>
      </w:r>
      <w:r w:rsidR="00C064C6">
        <w:fldChar w:fldCharType="begin"/>
      </w:r>
      <w:r w:rsidR="00C064C6">
        <w:instrText xml:space="preserve"> REF _Ref132573222 \h </w:instrText>
      </w:r>
      <w:r w:rsidR="00C064C6">
        <w:fldChar w:fldCharType="separate"/>
      </w:r>
      <w:r w:rsidR="008D7303">
        <w:t xml:space="preserve">Izsek </w:t>
      </w:r>
      <w:r w:rsidR="008D7303">
        <w:rPr>
          <w:noProof/>
        </w:rPr>
        <w:t>10</w:t>
      </w:r>
      <w:r w:rsidR="00C064C6">
        <w:fldChar w:fldCharType="end"/>
      </w:r>
      <w:r w:rsidR="00C064C6">
        <w:t xml:space="preserve"> nekoliko drugačna.</w:t>
      </w:r>
    </w:p>
    <w:p w14:paraId="0C3EB8DC" w14:textId="50FA1E77" w:rsidR="00740CF5" w:rsidRDefault="00F104F7" w:rsidP="008E0042">
      <w:pPr>
        <w:spacing w:line="360" w:lineRule="auto"/>
        <w:jc w:val="both"/>
      </w:pPr>
      <w:r>
        <w:t>Pri POST</w:t>
      </w:r>
      <w:r w:rsidR="00B90DBD">
        <w:fldChar w:fldCharType="begin"/>
      </w:r>
      <w:r w:rsidR="00B90DBD">
        <w:instrText xml:space="preserve"> XE "</w:instrText>
      </w:r>
      <w:r w:rsidR="00B90DBD" w:rsidRPr="00CC13F0">
        <w:instrText>POST</w:instrText>
      </w:r>
      <w:r w:rsidR="00B90DBD">
        <w:instrText xml:space="preserve">" </w:instrText>
      </w:r>
      <w:r w:rsidR="00B90DBD">
        <w:fldChar w:fldCharType="end"/>
      </w:r>
      <w:r>
        <w:t xml:space="preserve"> zahtevi uporabimo lastnost </w:t>
      </w:r>
      <w:r w:rsidRPr="005E0E45">
        <w:rPr>
          <w:i/>
          <w:iCs/>
        </w:rPr>
        <w:t>body</w:t>
      </w:r>
      <w:r>
        <w:t xml:space="preserve"> pri objektu </w:t>
      </w:r>
      <w:r w:rsidRPr="005E0E45">
        <w:rPr>
          <w:i/>
          <w:iCs/>
        </w:rPr>
        <w:t>req</w:t>
      </w:r>
      <w:r>
        <w:t>, saj nam prej omenjeni modul</w:t>
      </w:r>
      <w:r w:rsidR="0078577C">
        <w:fldChar w:fldCharType="begin"/>
      </w:r>
      <w:r w:rsidR="0078577C">
        <w:instrText xml:space="preserve"> XE "</w:instrText>
      </w:r>
      <w:r w:rsidR="0078577C" w:rsidRPr="00F428E2">
        <w:instrText>modul</w:instrText>
      </w:r>
      <w:r w:rsidR="0078577C">
        <w:instrText xml:space="preserve">" </w:instrText>
      </w:r>
      <w:r w:rsidR="0078577C">
        <w:fldChar w:fldCharType="end"/>
      </w:r>
      <w:r>
        <w:t xml:space="preserve"> </w:t>
      </w:r>
      <w:r w:rsidRPr="00CC3347">
        <w:rPr>
          <w:i/>
          <w:iCs/>
        </w:rPr>
        <w:t>express.</w:t>
      </w:r>
      <w:r w:rsidR="00622CBF" w:rsidRPr="00CC3347">
        <w:rPr>
          <w:i/>
          <w:iCs/>
        </w:rPr>
        <w:t>json()</w:t>
      </w:r>
      <w:r w:rsidR="00622CBF">
        <w:t xml:space="preserve"> razčleni telo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622CBF">
        <w:t xml:space="preserve">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A769FC">
        <w:t>, ki jo uporabimo</w:t>
      </w:r>
      <w:r w:rsidR="00622CBF">
        <w:t>.</w:t>
      </w:r>
      <w:sdt>
        <w:sdtPr>
          <w:id w:val="1355918030"/>
          <w:citation/>
        </w:sdtPr>
        <w:sdtContent>
          <w:r w:rsidR="00301E0A">
            <w:fldChar w:fldCharType="begin"/>
          </w:r>
          <w:r w:rsidR="00301E0A">
            <w:instrText xml:space="preserve"> CITATION Sha21 \l 1060 </w:instrText>
          </w:r>
          <w:r w:rsidR="00301E0A">
            <w:fldChar w:fldCharType="separate"/>
          </w:r>
          <w:r w:rsidR="009D7DFB">
            <w:rPr>
              <w:noProof/>
            </w:rPr>
            <w:t xml:space="preserve"> (37)</w:t>
          </w:r>
          <w:r w:rsidR="00301E0A">
            <w:fldChar w:fldCharType="end"/>
          </w:r>
        </w:sdtContent>
      </w:sdt>
      <w:r w:rsidR="00D013A0">
        <w:t xml:space="preserve"> </w:t>
      </w:r>
      <w:r w:rsidR="002E39E8">
        <w:t xml:space="preserve">Prav tako uporabimo </w:t>
      </w:r>
      <w:r w:rsidR="00030C78">
        <w:t xml:space="preserve">modul </w:t>
      </w:r>
      <w:r w:rsidR="00030C78" w:rsidRPr="00030C78">
        <w:rPr>
          <w:i/>
          <w:iCs/>
        </w:rPr>
        <w:t>fileUpload()</w:t>
      </w:r>
      <w:r w:rsidR="00030C78">
        <w:t>, ki</w:t>
      </w:r>
      <w:r w:rsidR="000253F4">
        <w:t xml:space="preserve"> nam </w:t>
      </w:r>
      <w:r w:rsidR="004F0DF1">
        <w:t>datoteke iz zahteve shrani v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4F0DF1">
        <w:t xml:space="preserve"> </w:t>
      </w:r>
      <w:r w:rsidR="004F0DF1" w:rsidRPr="008B0223">
        <w:rPr>
          <w:i/>
          <w:iCs/>
        </w:rPr>
        <w:t>req.files</w:t>
      </w:r>
      <w:r w:rsidR="004F0DF1">
        <w:t>, pod imenom, ki ga določimo, ko naredimo zahtevo, kar bomo videli v nadaljevanju</w:t>
      </w:r>
      <w:r w:rsidR="00D42093">
        <w:t>.</w:t>
      </w:r>
      <w:sdt>
        <w:sdtPr>
          <w:id w:val="180085956"/>
          <w:citation/>
        </w:sdtPr>
        <w:sdtContent>
          <w:r w:rsidR="00334C6C">
            <w:fldChar w:fldCharType="begin"/>
          </w:r>
          <w:r w:rsidR="00334C6C">
            <w:instrText xml:space="preserve"> CITATION Seb21 \l 1060 </w:instrText>
          </w:r>
          <w:r w:rsidR="00334C6C">
            <w:fldChar w:fldCharType="separate"/>
          </w:r>
          <w:r w:rsidR="009D7DFB">
            <w:rPr>
              <w:noProof/>
            </w:rPr>
            <w:t xml:space="preserve"> (38)</w:t>
          </w:r>
          <w:r w:rsidR="00334C6C">
            <w:fldChar w:fldCharType="end"/>
          </w:r>
        </w:sdtContent>
      </w:sdt>
      <w:r w:rsidR="00194606">
        <w:t xml:space="preserve"> V podatkovno bazo vnesemo vse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194606">
        <w:t xml:space="preserve"> o izdelku in ob uspešni poizvedbi na podatkovno bazo vrnemo status</w:t>
      </w:r>
      <w:r w:rsidR="00CE1333">
        <w:fldChar w:fldCharType="begin"/>
      </w:r>
      <w:r w:rsidR="00CE1333">
        <w:instrText xml:space="preserve"> XE "</w:instrText>
      </w:r>
      <w:r w:rsidR="00CE1333" w:rsidRPr="0088249E">
        <w:rPr>
          <w:i/>
          <w:iCs/>
        </w:rPr>
        <w:instrText>status</w:instrText>
      </w:r>
      <w:r w:rsidR="00CE1333">
        <w:instrText xml:space="preserve">" </w:instrText>
      </w:r>
      <w:r w:rsidR="00CE1333">
        <w:fldChar w:fldCharType="end"/>
      </w:r>
      <w:r w:rsidR="00194606">
        <w:t xml:space="preserve"> 200 in sporočilo </w:t>
      </w:r>
      <w:r w:rsidR="00194606" w:rsidRPr="00975F2F">
        <w:rPr>
          <w:i/>
          <w:iCs/>
        </w:rPr>
        <w:t>'uspešna operacija'</w:t>
      </w:r>
      <w:r w:rsidR="00194606">
        <w:t>.</w:t>
      </w:r>
    </w:p>
    <w:p w14:paraId="31CD3831" w14:textId="7CC8FBDA" w:rsidR="007F60FE" w:rsidRDefault="003E5755" w:rsidP="008E0042">
      <w:pPr>
        <w:spacing w:line="360" w:lineRule="auto"/>
        <w:jc w:val="both"/>
      </w:pPr>
      <w:r>
        <w:t>Kot smo videli v primerih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>
        <w:t xml:space="preserve"> funkcij za sprejemanje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>
        <w:t xml:space="preserve"> zahtev in pošiljanje poizvedb</w:t>
      </w:r>
      <w:r w:rsidR="008B7803">
        <w:fldChar w:fldCharType="begin"/>
      </w:r>
      <w:r w:rsidR="008B7803">
        <w:instrText xml:space="preserve"> XE "</w:instrText>
      </w:r>
      <w:r w:rsidR="008B7803" w:rsidRPr="008F21BB">
        <w:instrText>poizvedb</w:instrText>
      </w:r>
      <w:r w:rsidR="008B7803">
        <w:instrText xml:space="preserve">" </w:instrText>
      </w:r>
      <w:r w:rsidR="008B7803">
        <w:fldChar w:fldCharType="end"/>
      </w:r>
      <w:r>
        <w:t xml:space="preserve"> na podatkovno bazo</w:t>
      </w:r>
      <w:r w:rsidR="005B13E8">
        <w:t>, vsaki funkciji definiramo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5B13E8">
        <w:t xml:space="preserve"> pot</w:t>
      </w:r>
      <w:r w:rsidR="003538ED">
        <w:fldChar w:fldCharType="begin"/>
      </w:r>
      <w:r w:rsidR="003538ED">
        <w:instrText xml:space="preserve"> XE "</w:instrText>
      </w:r>
      <w:r w:rsidR="003538ED" w:rsidRPr="0005165E">
        <w:instrText>pot</w:instrText>
      </w:r>
      <w:r w:rsidR="003538ED">
        <w:instrText xml:space="preserve">" </w:instrText>
      </w:r>
      <w:r w:rsidR="003538ED">
        <w:fldChar w:fldCharType="end"/>
      </w:r>
      <w:r w:rsidR="005B13E8">
        <w:t>.</w:t>
      </w:r>
      <w:r w:rsidR="0046635A">
        <w:t xml:space="preserve"> </w:t>
      </w:r>
      <w:r w:rsidR="003C2E9B">
        <w:t xml:space="preserve">Ker smo API razdelili na več datotek, smo uporabili </w:t>
      </w:r>
      <w:r w:rsidR="003C2E9B" w:rsidRPr="003C2E9B">
        <w:rPr>
          <w:i/>
          <w:iCs/>
        </w:rPr>
        <w:t>express.Router()</w:t>
      </w:r>
      <w:r w:rsidR="003C2E9B">
        <w:t>.</w:t>
      </w:r>
      <w:r w:rsidR="00CE068B">
        <w:t xml:space="preserve"> Ta omogoča dodajanje </w:t>
      </w:r>
      <w:r w:rsidR="00E1163D">
        <w:t>poti</w:t>
      </w:r>
      <w:r w:rsidR="00CE1333">
        <w:fldChar w:fldCharType="begin"/>
      </w:r>
      <w:r w:rsidR="00CE1333">
        <w:instrText xml:space="preserve"> XE "</w:instrText>
      </w:r>
      <w:r w:rsidR="00CE1333" w:rsidRPr="00C44786">
        <w:instrText>poti</w:instrText>
      </w:r>
      <w:r w:rsidR="00CE1333">
        <w:instrText xml:space="preserve">" </w:instrText>
      </w:r>
      <w:r w:rsidR="00CE1333">
        <w:fldChar w:fldCharType="end"/>
      </w:r>
      <w:r w:rsidR="00E1163D">
        <w:t xml:space="preserve"> </w:t>
      </w:r>
      <w:r w:rsidR="00952526">
        <w:t xml:space="preserve">do datoteke </w:t>
      </w:r>
      <w:r w:rsidR="00E1163D">
        <w:t>vozlišču</w:t>
      </w:r>
      <w:r w:rsidR="00952526">
        <w:t>, ki se v tej datoteki nahaja.</w:t>
      </w:r>
      <w:r w:rsidR="0029793F">
        <w:t xml:space="preserve"> Ker imamo pri prejšnjem </w:t>
      </w:r>
      <w:r w:rsidR="004A7D49">
        <w:t>primeru s POST</w:t>
      </w:r>
      <w:r w:rsidR="00B90DBD">
        <w:fldChar w:fldCharType="begin"/>
      </w:r>
      <w:r w:rsidR="00B90DBD">
        <w:instrText xml:space="preserve"> XE "</w:instrText>
      </w:r>
      <w:r w:rsidR="00B90DBD" w:rsidRPr="00CC13F0">
        <w:instrText>POST</w:instrText>
      </w:r>
      <w:r w:rsidR="00B90DBD">
        <w:instrText xml:space="preserve">" </w:instrText>
      </w:r>
      <w:r w:rsidR="00B90DBD">
        <w:fldChar w:fldCharType="end"/>
      </w:r>
      <w:r w:rsidR="004A7D49">
        <w:t xml:space="preserve"> funkcijo pot </w:t>
      </w:r>
      <w:r w:rsidR="004A7D49" w:rsidRPr="00A65AED">
        <w:rPr>
          <w:i/>
          <w:iCs/>
        </w:rPr>
        <w:t>'/dodajIzdelek'</w:t>
      </w:r>
      <w:r w:rsidR="004A7D49">
        <w:t xml:space="preserve">, je dejanska pot do vozlišča </w:t>
      </w:r>
      <w:r w:rsidR="004A7D49" w:rsidRPr="00CE1333">
        <w:rPr>
          <w:rFonts w:ascii="Consolas" w:hAnsi="Consolas"/>
        </w:rPr>
        <w:t>'/administratorApi/dodajIzdelek'</w:t>
      </w:r>
      <w:r w:rsidR="00F16027">
        <w:t>.</w:t>
      </w:r>
      <w:r w:rsidR="004C5E78">
        <w:t xml:space="preserve"> </w:t>
      </w:r>
      <w:sdt>
        <w:sdtPr>
          <w:id w:val="385535511"/>
          <w:citation/>
        </w:sdtPr>
        <w:sdtContent>
          <w:r w:rsidR="0041574E">
            <w:fldChar w:fldCharType="begin"/>
          </w:r>
          <w:r w:rsidR="0041574E">
            <w:instrText xml:space="preserve"> CITATION Ope232 \l 1060 </w:instrText>
          </w:r>
          <w:r w:rsidR="0041574E">
            <w:fldChar w:fldCharType="separate"/>
          </w:r>
          <w:r w:rsidR="009D7DFB">
            <w:rPr>
              <w:noProof/>
            </w:rPr>
            <w:t>(39)</w:t>
          </w:r>
          <w:r w:rsidR="0041574E">
            <w:fldChar w:fldCharType="end"/>
          </w:r>
        </w:sdtContent>
      </w:sdt>
      <w:r w:rsidR="007F60FE">
        <w:br w:type="page"/>
      </w:r>
    </w:p>
    <w:p w14:paraId="4D7798F5" w14:textId="08EE3741" w:rsidR="007F60FE" w:rsidRDefault="00F17DF4" w:rsidP="007F60FE">
      <w:pPr>
        <w:pStyle w:val="Naslov3"/>
        <w:spacing w:line="360" w:lineRule="auto"/>
      </w:pPr>
      <w:bookmarkStart w:id="109" w:name="_Toc132793603"/>
      <w:r>
        <w:lastRenderedPageBreak/>
        <w:t>Axios</w:t>
      </w:r>
      <w:r w:rsidR="008B7803">
        <w:fldChar w:fldCharType="begin"/>
      </w:r>
      <w:r w:rsidR="008B7803">
        <w:instrText xml:space="preserve"> XE "</w:instrText>
      </w:r>
      <w:r w:rsidR="008B7803" w:rsidRPr="00613062">
        <w:instrText>Axios</w:instrText>
      </w:r>
      <w:r w:rsidR="008B7803">
        <w:instrText xml:space="preserve">" </w:instrText>
      </w:r>
      <w:r w:rsidR="008B7803">
        <w:fldChar w:fldCharType="end"/>
      </w:r>
      <w:r>
        <w:t xml:space="preserve"> </w:t>
      </w:r>
      <w:r w:rsidR="007F60FE">
        <w:t>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7F60FE">
        <w:t xml:space="preserve"> poizvedbe</w:t>
      </w:r>
      <w:bookmarkEnd w:id="109"/>
      <w:r w:rsidR="0078577C">
        <w:fldChar w:fldCharType="begin"/>
      </w:r>
      <w:r w:rsidR="0078577C">
        <w:instrText xml:space="preserve"> XE "</w:instrText>
      </w:r>
      <w:r w:rsidR="0078577C" w:rsidRPr="00CE51BF">
        <w:instrText>poizvedbe</w:instrText>
      </w:r>
      <w:r w:rsidR="0078577C">
        <w:instrText xml:space="preserve">" </w:instrText>
      </w:r>
      <w:r w:rsidR="0078577C">
        <w:fldChar w:fldCharType="end"/>
      </w:r>
    </w:p>
    <w:p w14:paraId="2DDB3471" w14:textId="6E6F75D4" w:rsidR="001C21A2" w:rsidRDefault="00B630E7" w:rsidP="008E0042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1A23E545" wp14:editId="725D323D">
                <wp:simplePos x="0" y="0"/>
                <wp:positionH relativeFrom="margin">
                  <wp:posOffset>-4445</wp:posOffset>
                </wp:positionH>
                <wp:positionV relativeFrom="paragraph">
                  <wp:posOffset>1402715</wp:posOffset>
                </wp:positionV>
                <wp:extent cx="5756275" cy="2105025"/>
                <wp:effectExtent l="0" t="0" r="0" b="9525"/>
                <wp:wrapTopAndBottom/>
                <wp:docPr id="187" name="Skupina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105025"/>
                          <a:chOff x="0" y="142875"/>
                          <a:chExt cx="5756275" cy="2105025"/>
                        </a:xfrm>
                      </wpg:grpSpPr>
                      <wps:wsp>
                        <wps:cNvPr id="185" name="Polje z besedilom 185"/>
                        <wps:cNvSpPr txBox="1"/>
                        <wps:spPr>
                          <a:xfrm>
                            <a:off x="0" y="295275"/>
                            <a:ext cx="5756275" cy="19526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8933D4F" w14:textId="77777777" w:rsidR="00B630E7" w:rsidRPr="00B630E7" w:rsidRDefault="00B630E7" w:rsidP="00B630E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pridobiInfoOosebah = async () =&gt; {</w:t>
                              </w:r>
                            </w:p>
                            <w:p w14:paraId="03A3DE30" w14:textId="0843048E" w:rsidR="00B630E7" w:rsidRPr="00B630E7" w:rsidRDefault="00B630E7" w:rsidP="00B630E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try {</w:t>
                              </w:r>
                            </w:p>
                            <w:p w14:paraId="7B8DB7DD" w14:textId="5915B31C" w:rsidR="00B630E7" w:rsidRPr="00B630E7" w:rsidRDefault="00B630E7" w:rsidP="00B630E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let odziv = await axios.get(`http://localhost:${global.config.port}/api/administrator/osebe`,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params: { iskalniKriterij: 1, iskalniNiz: 1 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  <w:p w14:paraId="06D3973E" w14:textId="6D4212B5" w:rsidR="00B630E7" w:rsidRPr="00B630E7" w:rsidRDefault="00B630E7" w:rsidP="00B630E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setTabela(odziv.data);</w:t>
                              </w:r>
                            </w:p>
                            <w:p w14:paraId="7E5DE609" w14:textId="2299E9D1" w:rsidR="00B630E7" w:rsidRPr="00B630E7" w:rsidRDefault="00B630E7" w:rsidP="00B630E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catch (napaka) {</w:t>
                              </w:r>
                            </w:p>
                            <w:p w14:paraId="734ED02B" w14:textId="4D98BAA0" w:rsidR="00B630E7" w:rsidRPr="00B630E7" w:rsidRDefault="00B630E7" w:rsidP="00B630E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console.log(`Prišlo je do napake: ${napaka}`);</w:t>
                              </w:r>
                            </w:p>
                            <w:p w14:paraId="3194E6DA" w14:textId="796C8736" w:rsidR="00B630E7" w:rsidRPr="00B630E7" w:rsidRDefault="00B630E7" w:rsidP="00B630E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7E0A330E" w14:textId="538C0E5D" w:rsidR="00B630E7" w:rsidRPr="00B70A3D" w:rsidRDefault="00B630E7" w:rsidP="00B630E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630E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Polje z besedilom 186"/>
                        <wps:cNvSpPr txBox="1"/>
                        <wps:spPr>
                          <a:xfrm>
                            <a:off x="0" y="142875"/>
                            <a:ext cx="5756275" cy="15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FFE9F8" w14:textId="59A5E292" w:rsidR="00B630E7" w:rsidRPr="005B4954" w:rsidRDefault="00B630E7" w:rsidP="00B630E7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10" w:name="_Ref132576473"/>
                              <w:bookmarkStart w:id="111" w:name="_Toc132752975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bookmarkEnd w:id="110"/>
                              <w:r>
                                <w:t>: Axios GET zahteva</w:t>
                              </w:r>
                              <w:bookmarkEnd w:id="11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23E545" id="Skupina 187" o:spid="_x0000_s1093" style="position:absolute;left:0;text-align:left;margin-left:-.35pt;margin-top:110.45pt;width:453.25pt;height:165.75pt;z-index:251874304;mso-position-horizontal-relative:margin;mso-height-relative:margin" coordorigin=",1428" coordsize="57562,21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">
                <v:shape id="Polje z besedilom 185" o:spid="_x0000_s1094" type="#_x0000_t202" style="position:absolute;top:2952;width:57562;height:19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" fillcolor="white [3212]" stroked="f" strokeweight=".5pt">
                  <v:textbox>
                    <w:txbxContent>
                      <w:p w14:paraId="38933D4F" w14:textId="77777777" w:rsidR="00B630E7" w:rsidRPr="00B630E7" w:rsidRDefault="00B630E7" w:rsidP="00B630E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pridobiInfoOosebah = async () =&gt; {</w:t>
                        </w:r>
                      </w:p>
                      <w:p w14:paraId="03A3DE30" w14:textId="0843048E" w:rsidR="00B630E7" w:rsidRPr="00B630E7" w:rsidRDefault="00B630E7" w:rsidP="00B630E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try {</w:t>
                        </w:r>
                      </w:p>
                      <w:p w14:paraId="7B8DB7DD" w14:textId="5915B31C" w:rsidR="00B630E7" w:rsidRPr="00B630E7" w:rsidRDefault="00B630E7" w:rsidP="00B630E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let odziv = await axios.get(`http://localhost:${global.config.port}/api/administrator/osebe`,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params: { iskalniKriterij: 1, iskalniNiz: 1 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  <w:p w14:paraId="06D3973E" w14:textId="6D4212B5" w:rsidR="00B630E7" w:rsidRPr="00B630E7" w:rsidRDefault="00B630E7" w:rsidP="00B630E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setTabela(odziv.data);</w:t>
                        </w:r>
                      </w:p>
                      <w:p w14:paraId="7E5DE609" w14:textId="2299E9D1" w:rsidR="00B630E7" w:rsidRPr="00B630E7" w:rsidRDefault="00B630E7" w:rsidP="00B630E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} catch (napaka) {</w:t>
                        </w:r>
                      </w:p>
                      <w:p w14:paraId="734ED02B" w14:textId="4D98BAA0" w:rsidR="00B630E7" w:rsidRPr="00B630E7" w:rsidRDefault="00B630E7" w:rsidP="00B630E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console.log(`Prišlo je do napake: ${napaka}`);</w:t>
                        </w:r>
                      </w:p>
                      <w:p w14:paraId="3194E6DA" w14:textId="796C8736" w:rsidR="00B630E7" w:rsidRPr="00B630E7" w:rsidRDefault="00B630E7" w:rsidP="00B630E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7E0A330E" w14:textId="538C0E5D" w:rsidR="00B630E7" w:rsidRPr="00B70A3D" w:rsidRDefault="00B630E7" w:rsidP="00B630E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630E7">
                          <w:rPr>
                            <w:rFonts w:ascii="Consolas" w:hAnsi="Consolas"/>
                            <w:sz w:val="22"/>
                            <w:szCs w:val="20"/>
                          </w:rPr>
                          <w:t>};</w:t>
                        </w:r>
                      </w:p>
                    </w:txbxContent>
                  </v:textbox>
                </v:shape>
                <v:shape id="Polje z besedilom 186" o:spid="_x0000_s1095" type="#_x0000_t202" style="position:absolute;top:1428;width:57562;height:1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" stroked="f">
                  <v:textbox inset="0,0,0,0">
                    <w:txbxContent>
                      <w:p w14:paraId="56FFE9F8" w14:textId="59A5E292" w:rsidR="00B630E7" w:rsidRPr="005B4954" w:rsidRDefault="00B630E7" w:rsidP="00B630E7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12" w:name="_Ref132576473"/>
                        <w:bookmarkStart w:id="113" w:name="_Toc132752975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11</w:t>
                          </w:r>
                        </w:fldSimple>
                        <w:bookmarkEnd w:id="112"/>
                        <w:r>
                          <w:t>: Axios GET zahteva</w:t>
                        </w:r>
                        <w:bookmarkEnd w:id="11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13BCC">
        <w:t xml:space="preserve">S knjižnico </w:t>
      </w:r>
      <w:r w:rsidR="00813BCC" w:rsidRPr="00CE1333">
        <w:t>Axios</w:t>
      </w:r>
      <w:r w:rsidR="008B7803">
        <w:rPr>
          <w:i/>
          <w:iCs/>
        </w:rPr>
        <w:fldChar w:fldCharType="begin"/>
      </w:r>
      <w:r w:rsidR="008B7803">
        <w:instrText xml:space="preserve"> XE "</w:instrText>
      </w:r>
      <w:r w:rsidR="008B7803" w:rsidRPr="00613062">
        <w:instrText>Axios</w:instrText>
      </w:r>
      <w:r w:rsidR="008B7803">
        <w:instrText xml:space="preserve">" </w:instrText>
      </w:r>
      <w:r w:rsidR="008B7803">
        <w:rPr>
          <w:i/>
          <w:iCs/>
        </w:rPr>
        <w:fldChar w:fldCharType="end"/>
      </w:r>
      <w:r w:rsidR="00813BCC">
        <w:t xml:space="preserve"> </w:t>
      </w:r>
      <w:r w:rsidR="00894E71">
        <w:t xml:space="preserve">iz odjemalčeve strani dostopamo do funkcij </w:t>
      </w:r>
      <w:r w:rsidR="0086422D">
        <w:t>za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86422D">
        <w:t xml:space="preserve">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86422D">
        <w:t xml:space="preserve"> </w:t>
      </w:r>
      <w:r w:rsidR="00894E71" w:rsidRPr="00CE1333">
        <w:t>Expressa</w:t>
      </w:r>
      <w:r w:rsidR="00E17905">
        <w:rPr>
          <w:i/>
          <w:iCs/>
        </w:rPr>
        <w:t xml:space="preserve"> </w:t>
      </w:r>
      <w:r w:rsidR="00E17905">
        <w:t>(</w:t>
      </w:r>
      <w:r w:rsidR="00E17905" w:rsidRPr="00A41E98">
        <w:rPr>
          <w:i/>
          <w:iCs/>
        </w:rPr>
        <w:t>REST endpoints</w:t>
      </w:r>
      <w:r w:rsidR="00E17905">
        <w:t>)</w:t>
      </w:r>
      <w:r w:rsidR="00894E71">
        <w:t>, prek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894E71">
        <w:t xml:space="preserve"> poti</w:t>
      </w:r>
      <w:r w:rsidR="00CE1333">
        <w:fldChar w:fldCharType="begin"/>
      </w:r>
      <w:r w:rsidR="00CE1333">
        <w:instrText xml:space="preserve"> XE "</w:instrText>
      </w:r>
      <w:r w:rsidR="00CE1333" w:rsidRPr="00C44786">
        <w:instrText>poti</w:instrText>
      </w:r>
      <w:r w:rsidR="00CE1333">
        <w:instrText xml:space="preserve">" </w:instrText>
      </w:r>
      <w:r w:rsidR="00CE1333">
        <w:fldChar w:fldCharType="end"/>
      </w:r>
      <w:r w:rsidR="00894E71">
        <w:t xml:space="preserve"> na str</w:t>
      </w:r>
      <w:r w:rsidR="003A7E56">
        <w:t>e</w:t>
      </w:r>
      <w:r w:rsidR="00894E71">
        <w:t xml:space="preserve">žniku </w:t>
      </w:r>
      <w:r w:rsidR="00CE1333">
        <w:t>E</w:t>
      </w:r>
      <w:r w:rsidR="00894E71" w:rsidRPr="00CE1333">
        <w:t>xpress</w:t>
      </w:r>
      <w:r w:rsidR="00894E71">
        <w:t>.</w:t>
      </w:r>
      <w:r w:rsidR="00A8602D">
        <w:t xml:space="preserve"> </w:t>
      </w:r>
      <w:r w:rsidR="0062692A">
        <w:t>V naši aplikaciji smo uporabili</w:t>
      </w:r>
      <w:r w:rsidR="001345CE">
        <w:t xml:space="preserve"> poizvedbe</w:t>
      </w:r>
      <w:r w:rsidR="0078577C">
        <w:fldChar w:fldCharType="begin"/>
      </w:r>
      <w:r w:rsidR="0078577C">
        <w:instrText xml:space="preserve"> XE "</w:instrText>
      </w:r>
      <w:r w:rsidR="0078577C" w:rsidRPr="00CE51BF">
        <w:instrText>poizvedbe</w:instrText>
      </w:r>
      <w:r w:rsidR="0078577C">
        <w:instrText xml:space="preserve">" </w:instrText>
      </w:r>
      <w:r w:rsidR="0078577C">
        <w:fldChar w:fldCharType="end"/>
      </w:r>
      <w:r w:rsidR="001345CE">
        <w:t xml:space="preserve"> </w:t>
      </w:r>
      <w:r w:rsidR="001345CE" w:rsidRPr="00E8544A">
        <w:rPr>
          <w:rFonts w:ascii="Consolas" w:hAnsi="Consolas"/>
        </w:rPr>
        <w:t>axios.get()</w:t>
      </w:r>
      <w:r w:rsidR="001345CE">
        <w:t xml:space="preserve">, </w:t>
      </w:r>
      <w:r w:rsidR="001345CE" w:rsidRPr="00E8544A">
        <w:rPr>
          <w:rFonts w:ascii="Consolas" w:hAnsi="Consolas"/>
        </w:rPr>
        <w:t>axios.delete()</w:t>
      </w:r>
      <w:r w:rsidR="001345CE">
        <w:t xml:space="preserve"> in </w:t>
      </w:r>
      <w:r w:rsidR="001345CE" w:rsidRPr="00E8544A">
        <w:rPr>
          <w:rFonts w:ascii="Consolas" w:hAnsi="Consolas"/>
        </w:rPr>
        <w:t>axios.post()</w:t>
      </w:r>
      <w:r w:rsidR="001345CE">
        <w:t>.</w:t>
      </w:r>
      <w:r w:rsidR="00ED79DC">
        <w:t xml:space="preserve"> </w:t>
      </w:r>
      <w:r w:rsidR="000F4A7D">
        <w:t>V funkcije podamo kot prvi argument</w:t>
      </w:r>
      <w:r w:rsidR="001E7C77">
        <w:fldChar w:fldCharType="begin"/>
      </w:r>
      <w:r w:rsidR="001E7C77">
        <w:instrText xml:space="preserve"> XE "</w:instrText>
      </w:r>
      <w:r w:rsidR="001E7C77" w:rsidRPr="00D630AD">
        <w:instrText>argument</w:instrText>
      </w:r>
      <w:r w:rsidR="001E7C77">
        <w:instrText xml:space="preserve">" </w:instrText>
      </w:r>
      <w:r w:rsidR="001E7C77">
        <w:fldChar w:fldCharType="end"/>
      </w:r>
      <w:r w:rsidR="000F4A7D">
        <w:t xml:space="preserve"> URL do vozlišča na str</w:t>
      </w:r>
      <w:r w:rsidR="00E8544A">
        <w:t>e</w:t>
      </w:r>
      <w:r w:rsidR="000F4A7D">
        <w:t xml:space="preserve">žniku in </w:t>
      </w:r>
      <w:r w:rsidR="00006F14">
        <w:t>kot drugi argument parametre.</w:t>
      </w:r>
      <w:sdt>
        <w:sdtPr>
          <w:id w:val="-506904216"/>
          <w:citation/>
        </w:sdtPr>
        <w:sdtContent>
          <w:r w:rsidR="008549FB">
            <w:fldChar w:fldCharType="begin"/>
          </w:r>
          <w:r w:rsidR="008549FB">
            <w:instrText xml:space="preserve"> CITATION Zet23 \l 1060 </w:instrText>
          </w:r>
          <w:r w:rsidR="008549FB">
            <w:fldChar w:fldCharType="separate"/>
          </w:r>
          <w:r w:rsidR="009D7DFB">
            <w:rPr>
              <w:noProof/>
            </w:rPr>
            <w:t xml:space="preserve"> (40)</w:t>
          </w:r>
          <w:r w:rsidR="008549FB">
            <w:fldChar w:fldCharType="end"/>
          </w:r>
        </w:sdtContent>
      </w:sdt>
      <w:r w:rsidR="00DD3972">
        <w:t xml:space="preserve"> Poglejmo si </w:t>
      </w:r>
      <w:r w:rsidR="00FA04A6">
        <w:t xml:space="preserve">primer Axios </w:t>
      </w:r>
      <w:r>
        <w:t>GET</w:t>
      </w:r>
      <w:r w:rsidR="00B90DBD">
        <w:fldChar w:fldCharType="begin"/>
      </w:r>
      <w:r w:rsidR="00B90DBD">
        <w:instrText xml:space="preserve"> XE "</w:instrText>
      </w:r>
      <w:r w:rsidR="00B90DBD" w:rsidRPr="00D90465">
        <w:instrText>GET</w:instrText>
      </w:r>
      <w:r w:rsidR="00B90DBD">
        <w:instrText xml:space="preserve">" </w:instrText>
      </w:r>
      <w:r w:rsidR="00B90DBD">
        <w:fldChar w:fldCharType="end"/>
      </w:r>
      <w:r>
        <w:t xml:space="preserve"> zahteve</w:t>
      </w:r>
      <w:r w:rsidR="00FA04A6">
        <w:t xml:space="preserve"> za funkcijo iz </w:t>
      </w:r>
      <w:r w:rsidR="00FA04A6">
        <w:fldChar w:fldCharType="begin"/>
      </w:r>
      <w:r w:rsidR="00FA04A6">
        <w:instrText xml:space="preserve"> REF _Ref132571169 \h </w:instrText>
      </w:r>
      <w:r w:rsidR="00FA04A6">
        <w:fldChar w:fldCharType="separate"/>
      </w:r>
      <w:r w:rsidR="008D7303">
        <w:t xml:space="preserve">Izsek </w:t>
      </w:r>
      <w:r w:rsidR="008D7303">
        <w:rPr>
          <w:noProof/>
        </w:rPr>
        <w:t>8</w:t>
      </w:r>
      <w:r w:rsidR="00FA04A6">
        <w:fldChar w:fldCharType="end"/>
      </w:r>
      <w:r>
        <w:t xml:space="preserve"> na </w:t>
      </w:r>
      <w:r>
        <w:fldChar w:fldCharType="begin"/>
      </w:r>
      <w:r>
        <w:instrText xml:space="preserve"> REF _Ref132576473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11</w:t>
      </w:r>
      <w:r>
        <w:fldChar w:fldCharType="end"/>
      </w:r>
      <w:r>
        <w:t>.</w:t>
      </w:r>
    </w:p>
    <w:p w14:paraId="2E1EB1CC" w14:textId="588ECF09" w:rsidR="00B630E7" w:rsidRDefault="00962E9B" w:rsidP="008E0042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598358C7" wp14:editId="7C5D4BF6">
                <wp:simplePos x="0" y="0"/>
                <wp:positionH relativeFrom="margin">
                  <wp:align>right</wp:align>
                </wp:positionH>
                <wp:positionV relativeFrom="paragraph">
                  <wp:posOffset>2948940</wp:posOffset>
                </wp:positionV>
                <wp:extent cx="5756275" cy="2667001"/>
                <wp:effectExtent l="0" t="0" r="0" b="0"/>
                <wp:wrapTopAndBottom/>
                <wp:docPr id="190" name="Skupina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667001"/>
                          <a:chOff x="0" y="104774"/>
                          <a:chExt cx="5756275" cy="2667001"/>
                        </a:xfrm>
                      </wpg:grpSpPr>
                      <wps:wsp>
                        <wps:cNvPr id="188" name="Polje z besedilom 188"/>
                        <wps:cNvSpPr txBox="1"/>
                        <wps:spPr>
                          <a:xfrm>
                            <a:off x="0" y="285750"/>
                            <a:ext cx="5756275" cy="24860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ADF78C3" w14:textId="6F120D7C" w:rsidR="00962E9B" w:rsidRPr="00962E9B" w:rsidRDefault="00962E9B" w:rsidP="00962E9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</w:t>
                              </w: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onst podatki = new FormData();</w:t>
                              </w:r>
                            </w:p>
                            <w:p w14:paraId="7A28A4E8" w14:textId="5DAA0AA7" w:rsidR="00962E9B" w:rsidRPr="00962E9B" w:rsidRDefault="00962E9B" w:rsidP="00962E9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podatki.append('slika', datoteka);</w:t>
                              </w:r>
                            </w:p>
                            <w:p w14:paraId="58692BFC" w14:textId="2434024D" w:rsidR="00962E9B" w:rsidRPr="00962E9B" w:rsidRDefault="00962E9B" w:rsidP="00962E9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podatki.append('ID_izdelka', predmet.ID_izdelka);</w:t>
                              </w:r>
                            </w:p>
                            <w:p w14:paraId="24D94B3C" w14:textId="5FAB0185" w:rsidR="00962E9B" w:rsidRPr="00962E9B" w:rsidRDefault="00962E9B" w:rsidP="00962E9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try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await axios.post(`http://localhost:${global.config.port}/api/administrator/naloziSliko`, podatki, {</w:t>
                              </w:r>
                            </w:p>
                            <w:p w14:paraId="3F27F07F" w14:textId="00376BFD" w:rsidR="00962E9B" w:rsidRPr="00962E9B" w:rsidRDefault="00962E9B" w:rsidP="00962E9B">
                              <w:pPr>
                                <w:spacing w:after="0"/>
                                <w:ind w:left="708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headers: {</w:t>
                              </w:r>
                            </w:p>
                            <w:p w14:paraId="7A421EB6" w14:textId="693671E5" w:rsidR="00962E9B" w:rsidRPr="00962E9B" w:rsidRDefault="00962E9B" w:rsidP="00962E9B">
                              <w:pPr>
                                <w:spacing w:after="0"/>
                                <w:ind w:left="1416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'Content-Type': 'multipart/form-data',</w:t>
                              </w:r>
                            </w:p>
                            <w:p w14:paraId="55A11F81" w14:textId="19CC734D" w:rsidR="00962E9B" w:rsidRPr="00962E9B" w:rsidRDefault="00962E9B" w:rsidP="00962E9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},</w:t>
                              </w:r>
                            </w:p>
                            <w:p w14:paraId="21428D94" w14:textId="0C9553E0" w:rsidR="00962E9B" w:rsidRPr="00962E9B" w:rsidRDefault="00962E9B" w:rsidP="00962E9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});</w:t>
                              </w:r>
                            </w:p>
                            <w:p w14:paraId="113E27F5" w14:textId="737215BF" w:rsidR="00962E9B" w:rsidRPr="00962E9B" w:rsidRDefault="00962E9B" w:rsidP="00962E9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catch (napaka) {</w:t>
                              </w:r>
                            </w:p>
                            <w:p w14:paraId="188F9688" w14:textId="1C13A757" w:rsidR="00962E9B" w:rsidRPr="00962E9B" w:rsidRDefault="00962E9B" w:rsidP="00962E9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console.log(napaka);</w:t>
                              </w:r>
                            </w:p>
                            <w:p w14:paraId="180934A1" w14:textId="2F547996" w:rsidR="00962E9B" w:rsidRPr="00B70A3D" w:rsidRDefault="00962E9B" w:rsidP="00962E9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962E9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Polje z besedilom 189"/>
                        <wps:cNvSpPr txBox="1"/>
                        <wps:spPr>
                          <a:xfrm>
                            <a:off x="0" y="104774"/>
                            <a:ext cx="5756275" cy="1809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E71F6E2" w14:textId="6B48CED0" w:rsidR="00962E9B" w:rsidRPr="00926374" w:rsidRDefault="00962E9B" w:rsidP="00962E9B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14" w:name="_Toc132752976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>: Axios POST zahteva</w:t>
                              </w:r>
                              <w:bookmarkEnd w:id="1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358C7" id="Skupina 190" o:spid="_x0000_s1096" style="position:absolute;left:0;text-align:left;margin-left:402.05pt;margin-top:232.2pt;width:453.25pt;height:210pt;z-index:251879424;mso-position-horizontal:right;mso-position-horizontal-relative:margin;mso-height-relative:margin" coordorigin=",1047" coordsize="57562,26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">
                <v:shape id="Polje z besedilom 188" o:spid="_x0000_s1097" type="#_x0000_t202" style="position:absolute;top:2857;width:57562;height:24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" fillcolor="white [3212]" stroked="f" strokeweight=".5pt">
                  <v:textbox>
                    <w:txbxContent>
                      <w:p w14:paraId="4ADF78C3" w14:textId="6F120D7C" w:rsidR="00962E9B" w:rsidRPr="00962E9B" w:rsidRDefault="00962E9B" w:rsidP="00962E9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c</w:t>
                        </w: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onst podatki = new FormData();</w:t>
                        </w:r>
                      </w:p>
                      <w:p w14:paraId="7A28A4E8" w14:textId="5DAA0AA7" w:rsidR="00962E9B" w:rsidRPr="00962E9B" w:rsidRDefault="00962E9B" w:rsidP="00962E9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podatki.append('slika', datoteka);</w:t>
                        </w:r>
                      </w:p>
                      <w:p w14:paraId="58692BFC" w14:textId="2434024D" w:rsidR="00962E9B" w:rsidRPr="00962E9B" w:rsidRDefault="00962E9B" w:rsidP="00962E9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podatki.append('ID_izdelka', predmet.ID_izdelka);</w:t>
                        </w:r>
                      </w:p>
                      <w:p w14:paraId="24D94B3C" w14:textId="5FAB0185" w:rsidR="00962E9B" w:rsidRPr="00962E9B" w:rsidRDefault="00962E9B" w:rsidP="00962E9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try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await axios.post(`http://localhost:${global.config.port}/api/administrator/naloziSliko`, podatki, {</w:t>
                        </w:r>
                      </w:p>
                      <w:p w14:paraId="3F27F07F" w14:textId="00376BFD" w:rsidR="00962E9B" w:rsidRPr="00962E9B" w:rsidRDefault="00962E9B" w:rsidP="00962E9B">
                        <w:pPr>
                          <w:spacing w:after="0"/>
                          <w:ind w:left="708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headers: {</w:t>
                        </w:r>
                      </w:p>
                      <w:p w14:paraId="7A421EB6" w14:textId="693671E5" w:rsidR="00962E9B" w:rsidRPr="00962E9B" w:rsidRDefault="00962E9B" w:rsidP="00962E9B">
                        <w:pPr>
                          <w:spacing w:after="0"/>
                          <w:ind w:left="1416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'Content-Type': 'multipart/form-data',</w:t>
                        </w:r>
                      </w:p>
                      <w:p w14:paraId="55A11F81" w14:textId="19CC734D" w:rsidR="00962E9B" w:rsidRPr="00962E9B" w:rsidRDefault="00962E9B" w:rsidP="00962E9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},</w:t>
                        </w:r>
                      </w:p>
                      <w:p w14:paraId="21428D94" w14:textId="0C9553E0" w:rsidR="00962E9B" w:rsidRPr="00962E9B" w:rsidRDefault="00962E9B" w:rsidP="00962E9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});</w:t>
                        </w:r>
                      </w:p>
                      <w:p w14:paraId="113E27F5" w14:textId="737215BF" w:rsidR="00962E9B" w:rsidRPr="00962E9B" w:rsidRDefault="00962E9B" w:rsidP="00962E9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} catch (napaka) {</w:t>
                        </w:r>
                      </w:p>
                      <w:p w14:paraId="188F9688" w14:textId="1C13A757" w:rsidR="00962E9B" w:rsidRPr="00962E9B" w:rsidRDefault="00962E9B" w:rsidP="00962E9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console.log(napaka);</w:t>
                        </w:r>
                      </w:p>
                      <w:p w14:paraId="180934A1" w14:textId="2F547996" w:rsidR="00962E9B" w:rsidRPr="00B70A3D" w:rsidRDefault="00962E9B" w:rsidP="00962E9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962E9B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189" o:spid="_x0000_s1098" type="#_x0000_t202" style="position:absolute;top:1047;width:57562;height:1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" stroked="f">
                  <v:textbox inset="0,0,0,0">
                    <w:txbxContent>
                      <w:p w14:paraId="3E71F6E2" w14:textId="6B48CED0" w:rsidR="00962E9B" w:rsidRPr="00926374" w:rsidRDefault="00962E9B" w:rsidP="00962E9B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15" w:name="_Toc132752976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>: Axios POST zahteva</w:t>
                        </w:r>
                        <w:bookmarkEnd w:id="11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6F00">
        <w:t xml:space="preserve">Parametre podamo kot lastnost </w:t>
      </w:r>
      <w:r w:rsidR="00F46F00" w:rsidRPr="00B028F4">
        <w:rPr>
          <w:i/>
          <w:iCs/>
        </w:rPr>
        <w:t>params</w:t>
      </w:r>
      <w:r w:rsidR="00F46F00">
        <w:t>, ki je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F46F00">
        <w:t xml:space="preserve"> z našimi vrednostmi</w:t>
      </w:r>
      <w:r w:rsidR="00060D2E">
        <w:t xml:space="preserve">, ki jih podajamo v objekt </w:t>
      </w:r>
      <w:r w:rsidR="00060D2E" w:rsidRPr="00060D2E">
        <w:rPr>
          <w:i/>
          <w:iCs/>
        </w:rPr>
        <w:t>req</w:t>
      </w:r>
      <w:r w:rsidR="00F46F00">
        <w:t>.</w:t>
      </w:r>
      <w:r w:rsidR="00A924E7">
        <w:t xml:space="preserve"> Enako storimo tudi z zahtevo DELETE</w:t>
      </w:r>
      <w:r w:rsidR="00B90DBD">
        <w:fldChar w:fldCharType="begin"/>
      </w:r>
      <w:r w:rsidR="00B90DBD">
        <w:instrText xml:space="preserve"> XE "</w:instrText>
      </w:r>
      <w:r w:rsidR="00B90DBD" w:rsidRPr="00A356F2">
        <w:instrText>DELETE</w:instrText>
      </w:r>
      <w:r w:rsidR="00B90DBD">
        <w:instrText xml:space="preserve">" </w:instrText>
      </w:r>
      <w:r w:rsidR="00B90DBD">
        <w:fldChar w:fldCharType="end"/>
      </w:r>
      <w:r w:rsidR="00A924E7">
        <w:t>, le da uporabimo</w:t>
      </w:r>
      <w:r w:rsidR="00E8544A">
        <w:t xml:space="preserve"> </w:t>
      </w:r>
      <w:r w:rsidR="00E8544A">
        <w:t>funkcijo</w:t>
      </w:r>
      <w:r w:rsidR="00A924E7">
        <w:t xml:space="preserve"> </w:t>
      </w:r>
      <w:r w:rsidR="00A924E7" w:rsidRPr="00E8544A">
        <w:rPr>
          <w:rFonts w:ascii="Consolas" w:hAnsi="Consolas"/>
        </w:rPr>
        <w:t>axios.delete()</w:t>
      </w:r>
      <w:r w:rsidR="00A924E7">
        <w:t>.</w:t>
      </w:r>
      <w:r w:rsidR="00B07ACA">
        <w:t xml:space="preserve"> Poglejmo še primer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 w:rsidR="00B07ACA">
        <w:t xml:space="preserve"> POST</w:t>
      </w:r>
      <w:r w:rsidR="00B90DBD">
        <w:fldChar w:fldCharType="begin"/>
      </w:r>
      <w:r w:rsidR="00B90DBD">
        <w:instrText xml:space="preserve"> XE "</w:instrText>
      </w:r>
      <w:r w:rsidR="00B90DBD" w:rsidRPr="00CC13F0">
        <w:instrText>POST</w:instrText>
      </w:r>
      <w:r w:rsidR="00B90DBD">
        <w:instrText xml:space="preserve">" </w:instrText>
      </w:r>
      <w:r w:rsidR="00B90DBD">
        <w:fldChar w:fldCharType="end"/>
      </w:r>
      <w:r w:rsidR="00B07ACA">
        <w:t xml:space="preserve">, v katero </w:t>
      </w:r>
      <w:r w:rsidR="00752DA9">
        <w:t>d</w:t>
      </w:r>
      <w:r w:rsidR="00B07ACA">
        <w:t>odamo tudi sliko</w:t>
      </w:r>
      <w:r w:rsidR="00E8544A">
        <w:fldChar w:fldCharType="begin"/>
      </w:r>
      <w:r w:rsidR="00E8544A">
        <w:instrText xml:space="preserve"> XE "</w:instrText>
      </w:r>
      <w:r w:rsidR="00E8544A" w:rsidRPr="00542FEE">
        <w:instrText>sliko</w:instrText>
      </w:r>
      <w:r w:rsidR="00E8544A">
        <w:instrText xml:space="preserve">" </w:instrText>
      </w:r>
      <w:r w:rsidR="00E8544A">
        <w:fldChar w:fldCharType="end"/>
      </w:r>
      <w:r w:rsidR="00B07ACA">
        <w:t>.</w:t>
      </w:r>
    </w:p>
    <w:p w14:paraId="3F35EF86" w14:textId="33951E38" w:rsidR="009B4BDF" w:rsidRDefault="003C52B0" w:rsidP="008E0042">
      <w:pPr>
        <w:spacing w:line="360" w:lineRule="auto"/>
        <w:jc w:val="both"/>
      </w:pPr>
      <w:r>
        <w:t>Za pošiljanje slike prek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>
        <w:t xml:space="preserve"> zahteve</w:t>
      </w:r>
      <w:r w:rsidR="00894413">
        <w:fldChar w:fldCharType="begin"/>
      </w:r>
      <w:r w:rsidR="00894413">
        <w:instrText xml:space="preserve"> XE "</w:instrText>
      </w:r>
      <w:r w:rsidR="00894413" w:rsidRPr="008475C7">
        <w:instrText>zahteve</w:instrText>
      </w:r>
      <w:r w:rsidR="00894413">
        <w:instrText xml:space="preserve">" </w:instrText>
      </w:r>
      <w:r w:rsidR="00894413">
        <w:fldChar w:fldCharType="end"/>
      </w:r>
      <w:r>
        <w:t xml:space="preserve"> moramo uporabiti </w:t>
      </w:r>
      <w:r w:rsidR="00B45BC8" w:rsidRPr="009E0522">
        <w:rPr>
          <w:i/>
          <w:iCs/>
        </w:rPr>
        <w:t>FormData</w:t>
      </w:r>
      <w:r w:rsidR="00B45BC8">
        <w:t>.</w:t>
      </w:r>
      <w:sdt>
        <w:sdtPr>
          <w:id w:val="339592560"/>
          <w:citation/>
        </w:sdtPr>
        <w:sdtContent>
          <w:r w:rsidR="00CF28ED">
            <w:fldChar w:fldCharType="begin"/>
          </w:r>
          <w:r w:rsidR="00CF28ED">
            <w:instrText xml:space="preserve"> CITATION Asa22 \l 1060 </w:instrText>
          </w:r>
          <w:r w:rsidR="00CF28ED">
            <w:fldChar w:fldCharType="separate"/>
          </w:r>
          <w:r w:rsidR="009D7DFB">
            <w:rPr>
              <w:noProof/>
            </w:rPr>
            <w:t xml:space="preserve"> (41)</w:t>
          </w:r>
          <w:r w:rsidR="00CF28ED">
            <w:fldChar w:fldCharType="end"/>
          </w:r>
        </w:sdtContent>
      </w:sdt>
      <w:r w:rsidR="00B45BC8">
        <w:t xml:space="preserve"> Vanj vnesemo vse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B45BC8">
        <w:t xml:space="preserve"> za pošiljanje in glavi</w:t>
      </w:r>
      <w:r w:rsidR="00E8544A">
        <w:fldChar w:fldCharType="begin"/>
      </w:r>
      <w:r w:rsidR="00E8544A">
        <w:instrText xml:space="preserve"> XE "</w:instrText>
      </w:r>
      <w:r w:rsidR="00E8544A" w:rsidRPr="00130748">
        <w:instrText>glavi</w:instrText>
      </w:r>
      <w:r w:rsidR="00E8544A">
        <w:instrText xml:space="preserve">" </w:instrText>
      </w:r>
      <w:r w:rsidR="00E8544A">
        <w:fldChar w:fldCharType="end"/>
      </w:r>
      <w:r w:rsidR="00B45BC8">
        <w:t xml:space="preserve"> HTTP zahteve dodelimo lastnost </w:t>
      </w:r>
      <w:r w:rsidR="00B45BC8" w:rsidRPr="00B45BC8">
        <w:rPr>
          <w:i/>
          <w:iCs/>
        </w:rPr>
        <w:t>'Content-Type': 'multipart/form-data'</w:t>
      </w:r>
      <w:r w:rsidR="00B45BC8">
        <w:t>.</w:t>
      </w:r>
      <w:sdt>
        <w:sdtPr>
          <w:id w:val="-29725881"/>
          <w:citation/>
        </w:sdtPr>
        <w:sdtContent>
          <w:r w:rsidR="00160326">
            <w:fldChar w:fldCharType="begin"/>
          </w:r>
          <w:r w:rsidR="00160326">
            <w:instrText xml:space="preserve"> CITATION Axi232 \l 1060 </w:instrText>
          </w:r>
          <w:r w:rsidR="00160326">
            <w:fldChar w:fldCharType="separate"/>
          </w:r>
          <w:r w:rsidR="009D7DFB">
            <w:rPr>
              <w:noProof/>
            </w:rPr>
            <w:t xml:space="preserve"> (42)</w:t>
          </w:r>
          <w:r w:rsidR="00160326">
            <w:fldChar w:fldCharType="end"/>
          </w:r>
        </w:sdtContent>
      </w:sdt>
      <w:r w:rsidR="00567E9F">
        <w:t xml:space="preserve"> Stanje </w:t>
      </w:r>
      <w:r w:rsidR="00567E9F" w:rsidRPr="009B0D55">
        <w:rPr>
          <w:i/>
          <w:iCs/>
        </w:rPr>
        <w:t>datoteka</w:t>
      </w:r>
      <w:r w:rsidR="00934204">
        <w:rPr>
          <w:i/>
          <w:iCs/>
        </w:rPr>
        <w:fldChar w:fldCharType="begin"/>
      </w:r>
      <w:r w:rsidR="00934204">
        <w:instrText xml:space="preserve"> XE "</w:instrText>
      </w:r>
      <w:r w:rsidR="00934204" w:rsidRPr="00CA3BD9">
        <w:instrText>datoteka</w:instrText>
      </w:r>
      <w:r w:rsidR="00934204">
        <w:instrText xml:space="preserve">" </w:instrText>
      </w:r>
      <w:r w:rsidR="00934204">
        <w:rPr>
          <w:i/>
          <w:iCs/>
        </w:rPr>
        <w:fldChar w:fldCharType="end"/>
      </w:r>
      <w:r w:rsidR="00567E9F">
        <w:t>, v katerem je shranjena slika</w:t>
      </w:r>
      <w:r w:rsidR="00E8544A">
        <w:fldChar w:fldCharType="begin"/>
      </w:r>
      <w:r w:rsidR="00E8544A">
        <w:instrText xml:space="preserve"> XE "</w:instrText>
      </w:r>
      <w:r w:rsidR="00E8544A" w:rsidRPr="005D511F">
        <w:instrText>slika</w:instrText>
      </w:r>
      <w:r w:rsidR="00E8544A">
        <w:instrText xml:space="preserve">" </w:instrText>
      </w:r>
      <w:r w:rsidR="00E8544A">
        <w:fldChar w:fldCharType="end"/>
      </w:r>
      <w:r w:rsidR="00567E9F">
        <w:t>, dobimo iz vnosnega polja za datoteke</w:t>
      </w:r>
      <w:r w:rsidR="009B0D55">
        <w:t xml:space="preserve">, ime, ki ga podamo, je pomembno za dostop v funkciji </w:t>
      </w:r>
      <w:r w:rsidR="009B0D55" w:rsidRPr="009B0D55">
        <w:rPr>
          <w:i/>
          <w:iCs/>
        </w:rPr>
        <w:t>expressa</w:t>
      </w:r>
      <w:r w:rsidR="009B0D55">
        <w:t>, kot smo predhodno omenili</w:t>
      </w:r>
      <w:r w:rsidR="00567E9F">
        <w:t xml:space="preserve">. </w:t>
      </w:r>
      <w:r w:rsidR="00E2587D">
        <w:t xml:space="preserve">Oglejmo si kodo vnosnega polja za slike na </w:t>
      </w:r>
      <w:r w:rsidR="00A115BB">
        <w:fldChar w:fldCharType="begin"/>
      </w:r>
      <w:r w:rsidR="00A115BB">
        <w:instrText xml:space="preserve"> REF _Ref132577468 \h </w:instrText>
      </w:r>
      <w:r w:rsidR="00A115BB">
        <w:fldChar w:fldCharType="separate"/>
      </w:r>
      <w:r w:rsidR="008D7303">
        <w:t xml:space="preserve">Izsek </w:t>
      </w:r>
      <w:r w:rsidR="008D7303">
        <w:rPr>
          <w:noProof/>
        </w:rPr>
        <w:t>13</w:t>
      </w:r>
      <w:r w:rsidR="00A115BB">
        <w:fldChar w:fldCharType="end"/>
      </w:r>
      <w:r w:rsidR="00E2587D">
        <w:t>.</w:t>
      </w:r>
      <w:r w:rsidR="009B4BDF">
        <w:br w:type="page"/>
      </w:r>
    </w:p>
    <w:p w14:paraId="2741F643" w14:textId="72274E72" w:rsidR="00962E9B" w:rsidRDefault="00BF24AA" w:rsidP="008E0042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79E6A388" wp14:editId="22381BA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56275" cy="1781175"/>
                <wp:effectExtent l="0" t="0" r="0" b="9525"/>
                <wp:wrapTopAndBottom/>
                <wp:docPr id="193" name="Skupina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1781175"/>
                          <a:chOff x="0" y="0"/>
                          <a:chExt cx="5756275" cy="1781175"/>
                        </a:xfrm>
                      </wpg:grpSpPr>
                      <wps:wsp>
                        <wps:cNvPr id="191" name="Polje z besedilom 191"/>
                        <wps:cNvSpPr txBox="1"/>
                        <wps:spPr>
                          <a:xfrm>
                            <a:off x="0" y="180975"/>
                            <a:ext cx="5756275" cy="16002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8823FD6" w14:textId="68955362" w:rsidR="00817A86" w:rsidRPr="00817A86" w:rsidRDefault="00817A86" w:rsidP="00817A8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&lt;input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style={{ minWidth: '300px' }}</w:t>
                              </w:r>
                            </w:p>
                            <w:p w14:paraId="77D7C8E2" w14:textId="43ACC38C" w:rsidR="00817A86" w:rsidRPr="00817A86" w:rsidRDefault="00817A86" w:rsidP="00817A8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type='file'</w:t>
                              </w:r>
                            </w:p>
                            <w:p w14:paraId="2C4285A2" w14:textId="55D6AFBE" w:rsidR="00817A86" w:rsidRPr="00817A86" w:rsidRDefault="00817A86" w:rsidP="00817A8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encType='multipart/form-data'</w:t>
                              </w:r>
                            </w:p>
                            <w:p w14:paraId="0F0D5153" w14:textId="764C88E9" w:rsidR="00817A86" w:rsidRPr="00817A86" w:rsidRDefault="00817A86" w:rsidP="00817A8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name=</w:t>
                              </w:r>
                              <w:r w:rsidR="0027693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'slika'</w:t>
                              </w:r>
                            </w:p>
                            <w:p w14:paraId="0CF59CD8" w14:textId="148BD984" w:rsidR="00817A86" w:rsidRPr="00817A86" w:rsidRDefault="00817A86" w:rsidP="00817A8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accept='image/gif, image/jpeg, image/png'</w:t>
                              </w:r>
                            </w:p>
                            <w:p w14:paraId="458ECD14" w14:textId="5424590B" w:rsidR="00817A86" w:rsidRPr="00817A86" w:rsidRDefault="00817A86" w:rsidP="00817A8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onChange={(e) =&gt; {</w:t>
                              </w:r>
                            </w:p>
                            <w:p w14:paraId="77A3F1EF" w14:textId="5988BFF0" w:rsidR="00817A86" w:rsidRPr="00B70A3D" w:rsidRDefault="00817A86" w:rsidP="00817A8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setDatoteka(e.target.files[0]);</w:t>
                              </w: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17A8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/&gt;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Polje z besedilom 192"/>
                        <wps:cNvSpPr txBox="1"/>
                        <wps:spPr>
                          <a:xfrm>
                            <a:off x="0" y="0"/>
                            <a:ext cx="5756275" cy="1809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B3270A" w14:textId="7C89FEA4" w:rsidR="00BF24AA" w:rsidRPr="00D5030A" w:rsidRDefault="00BF24AA" w:rsidP="00BF24AA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16" w:name="_Ref132577468"/>
                              <w:bookmarkStart w:id="117" w:name="_Toc132752977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bookmarkEnd w:id="116"/>
                              <w:r>
                                <w:t>: Vnosno polje za slike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E6A388" id="Skupina 193" o:spid="_x0000_s1099" style="position:absolute;left:0;text-align:left;margin-left:0;margin-top:0;width:453.25pt;height:140.25pt;z-index:251884544;mso-position-horizontal:left;mso-position-horizontal-relative:margin" coordsize="57562,17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">
                <v:shape id="Polje z besedilom 191" o:spid="_x0000_s1100" type="#_x0000_t202" style="position:absolute;top:1809;width:57562;height:160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" fillcolor="white [3212]" stroked="f" strokeweight=".5pt">
                  <v:textbox>
                    <w:txbxContent>
                      <w:p w14:paraId="38823FD6" w14:textId="68955362" w:rsidR="00817A86" w:rsidRPr="00817A86" w:rsidRDefault="00817A86" w:rsidP="00817A8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&lt;input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>style={{ minWidth: '300px' }}</w:t>
                        </w:r>
                      </w:p>
                      <w:p w14:paraId="77D7C8E2" w14:textId="43ACC38C" w:rsidR="00817A86" w:rsidRPr="00817A86" w:rsidRDefault="00817A86" w:rsidP="00817A8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type='file'</w:t>
                        </w:r>
                      </w:p>
                      <w:p w14:paraId="2C4285A2" w14:textId="55D6AFBE" w:rsidR="00817A86" w:rsidRPr="00817A86" w:rsidRDefault="00817A86" w:rsidP="00817A8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encType='multipart/form-data'</w:t>
                        </w:r>
                      </w:p>
                      <w:p w14:paraId="0F0D5153" w14:textId="764C88E9" w:rsidR="00817A86" w:rsidRPr="00817A86" w:rsidRDefault="00817A86" w:rsidP="00817A8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name=</w:t>
                        </w:r>
                        <w:r w:rsidR="00276930">
                          <w:rPr>
                            <w:rFonts w:ascii="Consolas" w:hAnsi="Consolas"/>
                            <w:sz w:val="22"/>
                            <w:szCs w:val="20"/>
                          </w:rPr>
                          <w:t>'slika'</w:t>
                        </w:r>
                      </w:p>
                      <w:p w14:paraId="0CF59CD8" w14:textId="148BD984" w:rsidR="00817A86" w:rsidRPr="00817A86" w:rsidRDefault="00817A86" w:rsidP="00817A8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accept='image/gif, image/jpeg, image/png'</w:t>
                        </w:r>
                      </w:p>
                      <w:p w14:paraId="458ECD14" w14:textId="5424590B" w:rsidR="00817A86" w:rsidRPr="00817A86" w:rsidRDefault="00817A86" w:rsidP="00817A8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onChange={(e) =&gt; {</w:t>
                        </w:r>
                      </w:p>
                      <w:p w14:paraId="77A3F1EF" w14:textId="5988BFF0" w:rsidR="00817A86" w:rsidRPr="00B70A3D" w:rsidRDefault="00817A86" w:rsidP="00817A8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setDatoteka(e.target.files[0]);</w:t>
                        </w: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17A86">
                          <w:rPr>
                            <w:rFonts w:ascii="Consolas" w:hAnsi="Consolas"/>
                            <w:sz w:val="22"/>
                            <w:szCs w:val="20"/>
                          </w:rPr>
                          <w:t>/&gt;</w:t>
                        </w:r>
                      </w:p>
                    </w:txbxContent>
                  </v:textbox>
                </v:shape>
                <v:shape id="Polje z besedilom 192" o:spid="_x0000_s1101" type="#_x0000_t202" style="position:absolute;width:57562;height:1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" stroked="f">
                  <v:textbox inset="0,0,0,0">
                    <w:txbxContent>
                      <w:p w14:paraId="0EB3270A" w14:textId="7C89FEA4" w:rsidR="00BF24AA" w:rsidRPr="00D5030A" w:rsidRDefault="00BF24AA" w:rsidP="00BF24AA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18" w:name="_Ref132577468"/>
                        <w:bookmarkStart w:id="119" w:name="_Toc132752977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13</w:t>
                          </w:r>
                        </w:fldSimple>
                        <w:bookmarkEnd w:id="118"/>
                        <w:r>
                          <w:t>: Vnosno polje za slike</w:t>
                        </w:r>
                        <w:bookmarkEnd w:id="11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8109A">
        <w:t xml:space="preserve">Tip vnosnega polja je </w:t>
      </w:r>
      <w:r w:rsidR="00E8109A" w:rsidRPr="00276930">
        <w:rPr>
          <w:i/>
          <w:iCs/>
        </w:rPr>
        <w:t>files</w:t>
      </w:r>
      <w:r w:rsidR="00E8109A">
        <w:t>, ker vnašamo datoteke, prav tako dodamo 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E8109A">
        <w:t xml:space="preserve"> </w:t>
      </w:r>
      <w:r w:rsidR="00E8109A" w:rsidRPr="00276930">
        <w:rPr>
          <w:i/>
          <w:iCs/>
        </w:rPr>
        <w:t>accept</w:t>
      </w:r>
      <w:r w:rsidR="00E8109A">
        <w:t>, ki poskrbi, da se kot možni vnosi prikažejo le datoteke določenega tipa.</w:t>
      </w:r>
      <w:r w:rsidR="00507223">
        <w:t xml:space="preserve"> </w:t>
      </w:r>
      <w:r w:rsidR="00380AC3">
        <w:t xml:space="preserve">Stanje </w:t>
      </w:r>
      <w:r w:rsidR="00380AC3" w:rsidRPr="002070D2">
        <w:rPr>
          <w:i/>
          <w:iCs/>
        </w:rPr>
        <w:t>datoteka</w:t>
      </w:r>
      <w:r w:rsidR="00934204">
        <w:rPr>
          <w:i/>
          <w:iCs/>
        </w:rPr>
        <w:fldChar w:fldCharType="begin"/>
      </w:r>
      <w:r w:rsidR="00934204">
        <w:instrText xml:space="preserve"> XE "</w:instrText>
      </w:r>
      <w:r w:rsidR="00934204" w:rsidRPr="00CA3BD9">
        <w:instrText>datoteka</w:instrText>
      </w:r>
      <w:r w:rsidR="00934204">
        <w:instrText xml:space="preserve">" </w:instrText>
      </w:r>
      <w:r w:rsidR="00934204">
        <w:rPr>
          <w:i/>
          <w:iCs/>
        </w:rPr>
        <w:fldChar w:fldCharType="end"/>
      </w:r>
      <w:r w:rsidR="00380AC3">
        <w:t>, ki ga oddamo z za</w:t>
      </w:r>
      <w:r w:rsidR="00D5060B">
        <w:t>h</w:t>
      </w:r>
      <w:r w:rsidR="00380AC3">
        <w:t>tevo na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380AC3">
        <w:t>, nastavimo z dodajanjem datoteke v to vnosno polje</w:t>
      </w:r>
      <w:r w:rsidR="00264576">
        <w:fldChar w:fldCharType="begin"/>
      </w:r>
      <w:r w:rsidR="00264576">
        <w:instrText xml:space="preserve"> XE "</w:instrText>
      </w:r>
      <w:r w:rsidR="00264576" w:rsidRPr="003C5D79">
        <w:instrText>vnosno polje</w:instrText>
      </w:r>
      <w:r w:rsidR="00264576">
        <w:instrText xml:space="preserve">" </w:instrText>
      </w:r>
      <w:r w:rsidR="00264576">
        <w:fldChar w:fldCharType="end"/>
      </w:r>
      <w:r w:rsidR="00617267">
        <w:t>, saj se sproži funkcija</w:t>
      </w:r>
      <w:r w:rsidR="00934204">
        <w:fldChar w:fldCharType="begin"/>
      </w:r>
      <w:r w:rsidR="00934204">
        <w:instrText xml:space="preserve"> XE "</w:instrText>
      </w:r>
      <w:r w:rsidR="00934204" w:rsidRPr="006A6A0E">
        <w:instrText>funkcija</w:instrText>
      </w:r>
      <w:r w:rsidR="00934204">
        <w:instrText xml:space="preserve">" </w:instrText>
      </w:r>
      <w:r w:rsidR="00934204">
        <w:fldChar w:fldCharType="end"/>
      </w:r>
      <w:r w:rsidR="00617267">
        <w:t xml:space="preserve"> </w:t>
      </w:r>
      <w:r w:rsidR="00617267" w:rsidRPr="008B61AC">
        <w:rPr>
          <w:i/>
          <w:iCs/>
        </w:rPr>
        <w:t>setDatoteka()</w:t>
      </w:r>
      <w:r w:rsidR="00617267">
        <w:t>, z argumentom, ki je prva datoteka</w:t>
      </w:r>
      <w:r w:rsidR="008B61AC">
        <w:t xml:space="preserve"> </w:t>
      </w:r>
      <w:r w:rsidR="00617267">
        <w:t>iz vnosnega polja.</w:t>
      </w:r>
    </w:p>
    <w:p w14:paraId="1BF8FE15" w14:textId="5ADA40F3" w:rsidR="003B0E95" w:rsidRDefault="006D7F33" w:rsidP="008E0042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6CF6F5CF" wp14:editId="4D57D007">
                <wp:simplePos x="0" y="0"/>
                <wp:positionH relativeFrom="margin">
                  <wp:align>right</wp:align>
                </wp:positionH>
                <wp:positionV relativeFrom="paragraph">
                  <wp:posOffset>1137920</wp:posOffset>
                </wp:positionV>
                <wp:extent cx="5760720" cy="2238375"/>
                <wp:effectExtent l="0" t="0" r="0" b="9525"/>
                <wp:wrapSquare wrapText="bothSides"/>
                <wp:docPr id="225" name="Skupina 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238375"/>
                          <a:chOff x="0" y="0"/>
                          <a:chExt cx="5760720" cy="2238375"/>
                        </a:xfrm>
                      </wpg:grpSpPr>
                      <pic:pic xmlns:pic="http://schemas.openxmlformats.org/drawingml/2006/picture">
                        <pic:nvPicPr>
                          <pic:cNvPr id="223" name="Slika 223" descr="Slika, ki vsebuje besede besedilo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843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Polje z besedilom 224"/>
                        <wps:cNvSpPr txBox="1"/>
                        <wps:spPr>
                          <a:xfrm>
                            <a:off x="0" y="1905000"/>
                            <a:ext cx="5760720" cy="3333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F1284F" w14:textId="5B46D58E" w:rsidR="006D7F33" w:rsidRPr="006D08A6" w:rsidRDefault="006D7F33" w:rsidP="006D7F33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120" w:name="_Ref132650546"/>
                              <w:bookmarkStart w:id="121" w:name="_Ref132650524"/>
                              <w:bookmarkStart w:id="122" w:name="_Toc132752950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bookmarkEnd w:id="120"/>
                              <w:r>
                                <w:t xml:space="preserve">: </w:t>
                              </w:r>
                              <w:bookmarkStart w:id="123" w:name="_Ref132650528"/>
                              <w:r w:rsidRPr="00330B68">
                                <w:t>Pregled pridobljenega izdelka iz podatkovne baze v orodju za razvijalce</w:t>
                              </w:r>
                              <w:r>
                                <w:t xml:space="preserve"> brskalnika</w:t>
                              </w:r>
                              <w:bookmarkEnd w:id="121"/>
                              <w:bookmarkEnd w:id="122"/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F6F5CF" id="Skupina 225" o:spid="_x0000_s1102" style="position:absolute;left:0;text-align:left;margin-left:402.4pt;margin-top:89.6pt;width:453.6pt;height:176.25pt;z-index:251919360;mso-position-horizontal:right;mso-position-horizontal-relative:margin;mso-height-relative:margin" coordsize="57607,2238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">
                <v:shape id="Slika 223" o:spid="_x0000_s1103" type="#_x0000_t75" alt="Slika, ki vsebuje besede besedilo&#10;&#10;Opis je samodejno ustvarjen" style="position:absolute;width:57607;height:18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">
                  <v:imagedata r:id="rId107" o:title="Slika, ki vsebuje besede besedilo&#10;&#10;Opis je samodejno ustvarjen"/>
                </v:shape>
                <v:shape id="Polje z besedilom 224" o:spid="_x0000_s1104" type="#_x0000_t202" style="position:absolute;top:19050;width:5760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I0U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J7MjRTEAAAA3AAAAA8A&#10;AAAAAAAAAAAAAAAABwIAAGRycy9kb3ducmV2LnhtbFBLBQYAAAAAAwADALcAAAD4AgAAAAA=&#10;" stroked="f">
                  <v:textbox inset="0,0,0,0">
                    <w:txbxContent>
                      <w:p w14:paraId="77F1284F" w14:textId="5B46D58E" w:rsidR="006D7F33" w:rsidRPr="006D08A6" w:rsidRDefault="006D7F33" w:rsidP="006D7F33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124" w:name="_Ref132650546"/>
                        <w:bookmarkStart w:id="125" w:name="_Ref132650524"/>
                        <w:bookmarkStart w:id="126" w:name="_Toc132752950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9</w:t>
                          </w:r>
                        </w:fldSimple>
                        <w:bookmarkEnd w:id="124"/>
                        <w:r>
                          <w:t xml:space="preserve">: </w:t>
                        </w:r>
                        <w:bookmarkStart w:id="127" w:name="_Ref132650528"/>
                        <w:r w:rsidRPr="00330B68">
                          <w:t>Pregled pridobljenega izdelka iz podatkovne baze v orodju za razvijalce</w:t>
                        </w:r>
                        <w:r>
                          <w:t xml:space="preserve"> brskalnika</w:t>
                        </w:r>
                        <w:bookmarkEnd w:id="125"/>
                        <w:bookmarkEnd w:id="126"/>
                        <w:bookmarkEnd w:id="12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83545">
        <w:t>Poglejmo si še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383545">
        <w:t xml:space="preserve"> zahtevo za pridobivanje slike izdelka, da jo lahko prikažemo v spletni trgovini.</w:t>
      </w:r>
      <w:r w:rsidR="00DE0D30">
        <w:t xml:space="preserve"> V komponenti </w:t>
      </w:r>
      <w:r w:rsidR="00DE0D30" w:rsidRPr="00DE0D30">
        <w:rPr>
          <w:i/>
          <w:iCs/>
        </w:rPr>
        <w:t>VsebinaTrgovineC.jsx</w:t>
      </w:r>
      <w:r w:rsidR="00DE0D30">
        <w:t xml:space="preserve"> se sproži funkcija</w:t>
      </w:r>
      <w:r w:rsidR="00934204">
        <w:fldChar w:fldCharType="begin"/>
      </w:r>
      <w:r w:rsidR="00934204">
        <w:instrText xml:space="preserve"> XE "</w:instrText>
      </w:r>
      <w:r w:rsidR="00934204" w:rsidRPr="006A6A0E">
        <w:instrText>funkcija</w:instrText>
      </w:r>
      <w:r w:rsidR="00934204">
        <w:instrText xml:space="preserve">" </w:instrText>
      </w:r>
      <w:r w:rsidR="00934204">
        <w:fldChar w:fldCharType="end"/>
      </w:r>
      <w:r w:rsidR="00DE0D30">
        <w:t xml:space="preserve"> </w:t>
      </w:r>
      <w:r w:rsidR="00DE0D30" w:rsidRPr="00264576">
        <w:rPr>
          <w:rFonts w:ascii="Consolas" w:hAnsi="Consolas"/>
        </w:rPr>
        <w:t>pridobiProdukte()</w:t>
      </w:r>
      <w:r w:rsidR="00DE0D30">
        <w:t>, če je stanje</w:t>
      </w:r>
      <w:r w:rsidR="00090493">
        <w:fldChar w:fldCharType="begin"/>
      </w:r>
      <w:r w:rsidR="00090493">
        <w:instrText xml:space="preserve"> XE "</w:instrText>
      </w:r>
      <w:r w:rsidR="00090493" w:rsidRPr="00FE1EA6">
        <w:instrText>stanje</w:instrText>
      </w:r>
      <w:r w:rsidR="00090493">
        <w:instrText xml:space="preserve">" </w:instrText>
      </w:r>
      <w:r w:rsidR="00090493">
        <w:fldChar w:fldCharType="end"/>
      </w:r>
      <w:r w:rsidR="00DE0D30">
        <w:t xml:space="preserve"> </w:t>
      </w:r>
      <w:r w:rsidR="00DE0D30" w:rsidRPr="00DE0D30">
        <w:rPr>
          <w:i/>
          <w:iCs/>
        </w:rPr>
        <w:t>niProduktov</w:t>
      </w:r>
      <w:r w:rsidR="00DE0D30">
        <w:t xml:space="preserve"> enako </w:t>
      </w:r>
      <w:r w:rsidR="00DE0D30" w:rsidRPr="00087ACC">
        <w:rPr>
          <w:i/>
          <w:iCs/>
        </w:rPr>
        <w:t>true</w:t>
      </w:r>
      <w:r w:rsidR="00DE0D30">
        <w:t>.</w:t>
      </w:r>
      <w:r w:rsidR="00B542CE">
        <w:t xml:space="preserve"> Tedaj se najprej ustvari HTTP Axios</w:t>
      </w:r>
      <w:r w:rsidR="008B7803">
        <w:fldChar w:fldCharType="begin"/>
      </w:r>
      <w:r w:rsidR="008B7803">
        <w:instrText xml:space="preserve"> XE "</w:instrText>
      </w:r>
      <w:r w:rsidR="008B7803" w:rsidRPr="00613062">
        <w:instrText>Axios</w:instrText>
      </w:r>
      <w:r w:rsidR="008B7803">
        <w:instrText xml:space="preserve">" </w:instrText>
      </w:r>
      <w:r w:rsidR="008B7803">
        <w:fldChar w:fldCharType="end"/>
      </w:r>
      <w:r w:rsidR="00B542CE">
        <w:t xml:space="preserve"> GET</w:t>
      </w:r>
      <w:r w:rsidR="00B90DBD">
        <w:fldChar w:fldCharType="begin"/>
      </w:r>
      <w:r w:rsidR="00B90DBD">
        <w:instrText xml:space="preserve"> XE "</w:instrText>
      </w:r>
      <w:r w:rsidR="00B90DBD" w:rsidRPr="00D90465">
        <w:instrText>GET</w:instrText>
      </w:r>
      <w:r w:rsidR="00B90DBD">
        <w:instrText xml:space="preserve">" </w:instrText>
      </w:r>
      <w:r w:rsidR="00B90DBD">
        <w:fldChar w:fldCharType="end"/>
      </w:r>
      <w:r w:rsidR="00B542CE">
        <w:t xml:space="preserve"> zahtev</w:t>
      </w:r>
      <w:r w:rsidR="001B37FD">
        <w:t>a, ki vrne 6 izdelkov iz baze podatkov.</w:t>
      </w:r>
      <w:r w:rsidR="00EE0880">
        <w:t xml:space="preserve"> </w:t>
      </w:r>
      <w:r w:rsidR="00306617">
        <w:t>Poglejmo primer pridobljenega izdelka iz baze na</w:t>
      </w:r>
      <w:r>
        <w:t xml:space="preserve"> </w:t>
      </w:r>
      <w:r>
        <w:fldChar w:fldCharType="begin"/>
      </w:r>
      <w:r>
        <w:instrText xml:space="preserve"> REF _Ref132650546 \h </w:instrText>
      </w:r>
      <w:r>
        <w:fldChar w:fldCharType="separate"/>
      </w:r>
      <w:r w:rsidR="008D7303">
        <w:t xml:space="preserve">Slika </w:t>
      </w:r>
      <w:r w:rsidR="008D7303">
        <w:rPr>
          <w:noProof/>
        </w:rPr>
        <w:t>9</w:t>
      </w:r>
      <w:r>
        <w:fldChar w:fldCharType="end"/>
      </w:r>
      <w:r w:rsidR="00306617">
        <w:t>.</w:t>
      </w:r>
    </w:p>
    <w:p w14:paraId="38A73A3C" w14:textId="480AB70E" w:rsidR="00B364E6" w:rsidRDefault="00D06495" w:rsidP="006D7F33">
      <w:pPr>
        <w:keepNext/>
        <w:spacing w:line="360" w:lineRule="auto"/>
        <w:jc w:val="both"/>
      </w:pPr>
      <w:r>
        <w:t xml:space="preserve">Izdelek ima pod lastnostjo </w:t>
      </w:r>
      <w:r w:rsidRPr="004342FB">
        <w:rPr>
          <w:i/>
          <w:iCs/>
        </w:rPr>
        <w:t>slika</w:t>
      </w:r>
      <w:r w:rsidR="00E8544A">
        <w:rPr>
          <w:i/>
          <w:iCs/>
        </w:rPr>
        <w:fldChar w:fldCharType="begin"/>
      </w:r>
      <w:r w:rsidR="00E8544A">
        <w:instrText xml:space="preserve"> XE "</w:instrText>
      </w:r>
      <w:r w:rsidR="00E8544A" w:rsidRPr="005D511F">
        <w:instrText>slika</w:instrText>
      </w:r>
      <w:r w:rsidR="00E8544A">
        <w:instrText xml:space="preserve">" </w:instrText>
      </w:r>
      <w:r w:rsidR="00E8544A">
        <w:rPr>
          <w:i/>
          <w:iCs/>
        </w:rPr>
        <w:fldChar w:fldCharType="end"/>
      </w:r>
      <w:r>
        <w:t xml:space="preserve"> shranjen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>
        <w:t xml:space="preserve"> tipa </w:t>
      </w:r>
      <w:r w:rsidRPr="00814E4F">
        <w:rPr>
          <w:i/>
          <w:iCs/>
        </w:rPr>
        <w:t>Buffer</w:t>
      </w:r>
      <w:r>
        <w:t>.</w:t>
      </w:r>
      <w:r w:rsidR="0004784B">
        <w:t xml:space="preserve"> </w:t>
      </w:r>
      <w:r w:rsidR="00131EB0">
        <w:t>Tega objekta ne moremo neposredno prikazati kot sliko</w:t>
      </w:r>
      <w:r w:rsidR="00E8544A">
        <w:fldChar w:fldCharType="begin"/>
      </w:r>
      <w:r w:rsidR="00E8544A">
        <w:instrText xml:space="preserve"> XE "</w:instrText>
      </w:r>
      <w:r w:rsidR="00E8544A" w:rsidRPr="00542FEE">
        <w:instrText>sliko</w:instrText>
      </w:r>
      <w:r w:rsidR="00E8544A">
        <w:instrText xml:space="preserve">" </w:instrText>
      </w:r>
      <w:r w:rsidR="00E8544A">
        <w:fldChar w:fldCharType="end"/>
      </w:r>
      <w:r w:rsidR="00FD0D18">
        <w:t xml:space="preserve">, zato ob vsaki </w:t>
      </w:r>
      <w:r w:rsidR="00742A02">
        <w:t>zahtevi</w:t>
      </w:r>
      <w:r w:rsidR="00FD0D18">
        <w:t xml:space="preserve"> </w:t>
      </w:r>
      <w:r w:rsidR="00697AD5">
        <w:t xml:space="preserve">po izdelkih izvedemo še eno </w:t>
      </w:r>
      <w:r w:rsidR="00742A02">
        <w:t>zahtevo za pridobitev slik izdelkov.</w:t>
      </w:r>
      <w:r w:rsidR="00FD1601">
        <w:t xml:space="preserve"> Poglejmo programsko kodo na </w:t>
      </w:r>
      <w:r w:rsidR="00B364E6">
        <w:fldChar w:fldCharType="begin"/>
      </w:r>
      <w:r w:rsidR="00B364E6">
        <w:instrText xml:space="preserve"> REF _Ref132651210 \h </w:instrText>
      </w:r>
      <w:r w:rsidR="00B364E6">
        <w:fldChar w:fldCharType="separate"/>
      </w:r>
      <w:r w:rsidR="008D7303">
        <w:t xml:space="preserve">Izsek </w:t>
      </w:r>
      <w:r w:rsidR="008D7303">
        <w:rPr>
          <w:noProof/>
        </w:rPr>
        <w:t>14</w:t>
      </w:r>
      <w:r w:rsidR="00B364E6">
        <w:fldChar w:fldCharType="end"/>
      </w:r>
      <w:r w:rsidR="00FD1601">
        <w:t>.</w:t>
      </w:r>
      <w:r w:rsidR="00B364E6">
        <w:br w:type="page"/>
      </w:r>
    </w:p>
    <w:p w14:paraId="1E554860" w14:textId="4A325B32" w:rsidR="000F0DB2" w:rsidRPr="00DB29E3" w:rsidRDefault="00581781" w:rsidP="00DB29E3">
      <w:pPr>
        <w:keepNext/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60FF6085" wp14:editId="3DCB7F67">
                <wp:simplePos x="0" y="0"/>
                <wp:positionH relativeFrom="margin">
                  <wp:align>right</wp:align>
                </wp:positionH>
                <wp:positionV relativeFrom="paragraph">
                  <wp:posOffset>6498590</wp:posOffset>
                </wp:positionV>
                <wp:extent cx="2114550" cy="2371725"/>
                <wp:effectExtent l="0" t="0" r="0" b="9525"/>
                <wp:wrapSquare wrapText="bothSides"/>
                <wp:docPr id="231" name="Skupina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4550" cy="2371725"/>
                          <a:chOff x="0" y="0"/>
                          <a:chExt cx="2114550" cy="2371725"/>
                        </a:xfrm>
                      </wpg:grpSpPr>
                      <pic:pic xmlns:pic="http://schemas.openxmlformats.org/drawingml/2006/picture">
                        <pic:nvPicPr>
                          <pic:cNvPr id="229" name="Slika 229" descr="Slika, ki vsebuje besede diagram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9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2107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Polje z besedilom 230"/>
                        <wps:cNvSpPr txBox="1"/>
                        <wps:spPr>
                          <a:xfrm>
                            <a:off x="0" y="2171700"/>
                            <a:ext cx="2114550" cy="200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CE6A27" w14:textId="3220B4CD" w:rsidR="00581781" w:rsidRPr="00205A2B" w:rsidRDefault="00581781" w:rsidP="00581781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128" w:name="_Toc132752951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>: Slika izdelka v spletni trgovini</w:t>
                              </w:r>
                              <w:bookmarkEnd w:id="1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FF6085" id="Skupina 231" o:spid="_x0000_s1105" style="position:absolute;left:0;text-align:left;margin-left:115.3pt;margin-top:511.7pt;width:166.5pt;height:186.75pt;z-index:251928576;mso-position-horizontal:right;mso-position-horizontal-relative:margin;mso-height-relative:margin" coordsize="21145,2371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">
                <v:shape id="Slika 229" o:spid="_x0000_s1106" type="#_x0000_t75" alt="Slika, ki vsebuje besede diagram&#10;&#10;Opis je samodejno ustvarjen" style="position:absolute;width:21145;height:21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">
                  <v:imagedata r:id="rId110" o:title="Slika, ki vsebuje besede diagram&#10;&#10;Opis je samodejno ustvarjen"/>
                </v:shape>
                <v:shape id="Polje z besedilom 230" o:spid="_x0000_s1107" type="#_x0000_t202" style="position:absolute;top:21717;width:21145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" stroked="f">
                  <v:textbox inset="0,0,0,0">
                    <w:txbxContent>
                      <w:p w14:paraId="59CE6A27" w14:textId="3220B4CD" w:rsidR="00581781" w:rsidRPr="00205A2B" w:rsidRDefault="00581781" w:rsidP="00581781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129" w:name="_Toc132752951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>: Slika izdelka v spletni trgovini</w:t>
                        </w:r>
                        <w:bookmarkEnd w:id="12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55891"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DCC8E4A" wp14:editId="3CD4764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56275" cy="5553075"/>
                <wp:effectExtent l="0" t="0" r="0" b="9525"/>
                <wp:wrapTopAndBottom/>
                <wp:docPr id="228" name="Skupina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5553075"/>
                          <a:chOff x="0" y="0"/>
                          <a:chExt cx="5756275" cy="5553075"/>
                        </a:xfrm>
                      </wpg:grpSpPr>
                      <wps:wsp>
                        <wps:cNvPr id="226" name="Polje z besedilom 226"/>
                        <wps:cNvSpPr txBox="1"/>
                        <wps:spPr>
                          <a:xfrm>
                            <a:off x="0" y="238125"/>
                            <a:ext cx="5756275" cy="53149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A4AE2E" w14:textId="358F0528" w:rsidR="000768D6" w:rsidRDefault="001C3C60" w:rsidP="000768D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VsebinaTrgovine = ({ prikazi, setPrikazi, setCenaKosarice, setVidno, niProduktov, setNiProduktov }) =&gt; {</w:t>
                              </w:r>
                            </w:p>
                            <w:p w14:paraId="028C082C" w14:textId="77777777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pridobiProdukte = useCallback(async () =&gt; {</w:t>
                              </w:r>
                            </w:p>
                            <w:p w14:paraId="51221EEE" w14:textId="70D821BA" w:rsid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try {</w:t>
                              </w:r>
                            </w:p>
                            <w:p w14:paraId="24E07146" w14:textId="380428C7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//...pridobimo produkte v tabelo </w:t>
                              </w:r>
                              <w:r w:rsidRPr="001C3C60">
                                <w:rPr>
                                  <w:rFonts w:ascii="Consolas" w:hAnsi="Consolas"/>
                                  <w:i/>
                                  <w:iCs/>
                                  <w:sz w:val="22"/>
                                  <w:szCs w:val="20"/>
                                </w:rPr>
                                <w:t>odziv</w:t>
                              </w:r>
                            </w:p>
                            <w:p w14:paraId="0829B739" w14:textId="6989AFF2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//...uredimo nekatera stanja glede nalaganja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</w:p>
                            <w:p w14:paraId="74137EBA" w14:textId="08D18BE6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// dodamo vsakemu izdelku kolicino v kosarici in sliko</w:t>
                              </w:r>
                            </w:p>
                            <w:p w14:paraId="2AF197FD" w14:textId="7094D596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odziv.forEach(async (element) =&gt; {</w:t>
                              </w:r>
                            </w:p>
                            <w:p w14:paraId="29EE9F66" w14:textId="77777777" w:rsid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let rezultat = await axios.get(</w:t>
                              </w:r>
                            </w:p>
                            <w:p w14:paraId="3F13A753" w14:textId="34D9FDE9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`http://localhost:${global.config.port}/api/administrator/pridobiSliko`,</w:t>
                              </w:r>
                            </w:p>
                            <w:p w14:paraId="7006ED0C" w14:textId="00AAA9E1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{</w:t>
                              </w:r>
                            </w:p>
                            <w:p w14:paraId="54C0D3A7" w14:textId="7B8E0FC8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method: 'get',</w:t>
                              </w:r>
                            </w:p>
                            <w:p w14:paraId="048495E6" w14:textId="0117CEBE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responseType: 'blob',</w:t>
                              </w:r>
                            </w:p>
                            <w:p w14:paraId="38039825" w14:textId="180F09DF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params: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ID_izdelka: element.ID_izdelka,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</w:t>
                              </w:r>
                            </w:p>
                            <w:p w14:paraId="7CF0A48C" w14:textId="14B3B661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36E57849" w14:textId="65DF802A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);</w:t>
                              </w:r>
                            </w:p>
                            <w:p w14:paraId="1C4451E0" w14:textId="15F36ED8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element.kolicina = 0;</w:t>
                              </w:r>
                            </w:p>
                            <w:p w14:paraId="0405D18D" w14:textId="69DDFAE8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if (rezultat.data.size === 0) {</w:t>
                              </w:r>
                            </w:p>
                            <w:p w14:paraId="6E44B329" w14:textId="7BF19134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element.slika = null;</w:t>
                              </w:r>
                            </w:p>
                            <w:p w14:paraId="5C9A1AC9" w14:textId="520422E0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else {</w:t>
                              </w:r>
                            </w:p>
                            <w:p w14:paraId="1F028AA1" w14:textId="35A67B01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element.slika = URL.createObjectURL(rezultat.data);</w:t>
                              </w:r>
                            </w:p>
                            <w:p w14:paraId="3F8D14C3" w14:textId="6EC71982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22624140" w14:textId="73D51073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  <w:p w14:paraId="2E6E07DF" w14:textId="4B54BA50" w:rsidR="001C3C60" w:rsidRPr="001C3C60" w:rsidRDefault="001C3C60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setPrikazaniProdukti([...prikazaniProdukti, ...odziv]);</w:t>
                              </w:r>
                            </w:p>
                            <w:p w14:paraId="4E30C4C3" w14:textId="09F686F9" w:rsidR="001C3C60" w:rsidRDefault="00B364E6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="001C3C60"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catch (napaka) {</w:t>
                              </w:r>
                            </w:p>
                            <w:p w14:paraId="20133CDA" w14:textId="58229CDF" w:rsidR="001C3C60" w:rsidRPr="001C3C60" w:rsidRDefault="00B364E6" w:rsidP="00B364E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// ...</w:t>
                              </w:r>
                            </w:p>
                            <w:p w14:paraId="1D123311" w14:textId="2C4FE4FA" w:rsidR="001C3C60" w:rsidRPr="001C3C60" w:rsidRDefault="00B364E6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="001C3C60"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18C9582C" w14:textId="34BCC23D" w:rsidR="001C3C60" w:rsidRDefault="00B364E6" w:rsidP="001C3C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1C3C60" w:rsidRPr="001C3C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 [prikazaniProdukti, setNiProduktov]);</w:t>
                              </w:r>
                            </w:p>
                            <w:p w14:paraId="16672878" w14:textId="0E8832E0" w:rsidR="001C3C60" w:rsidRPr="00B70A3D" w:rsidRDefault="001C3C60" w:rsidP="000768D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Polje z besedilom 227"/>
                        <wps:cNvSpPr txBox="1"/>
                        <wps:spPr>
                          <a:xfrm>
                            <a:off x="0" y="0"/>
                            <a:ext cx="575627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FB4032" w14:textId="527F7B73" w:rsidR="00B364E6" w:rsidRPr="00660E28" w:rsidRDefault="00B364E6" w:rsidP="00B364E6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30" w:name="_Ref132651210"/>
                              <w:bookmarkStart w:id="131" w:name="_Ref132651206"/>
                              <w:bookmarkStart w:id="132" w:name="_Toc132752978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bookmarkEnd w:id="130"/>
                              <w:r>
                                <w:t>: Pridobivanje slik izdelkov</w:t>
                              </w:r>
                              <w:bookmarkEnd w:id="131"/>
                              <w:bookmarkEnd w:id="1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CC8E4A" id="Skupina 228" o:spid="_x0000_s1108" style="position:absolute;left:0;text-align:left;margin-left:0;margin-top:0;width:453.25pt;height:437.25pt;z-index:251924480;mso-position-horizontal:left;mso-position-horizontal-relative:margin" coordsize="57562,55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">
                <v:shape id="Polje z besedilom 226" o:spid="_x0000_s1109" type="#_x0000_t202" style="position:absolute;top:2381;width:57562;height:53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" fillcolor="white [3212]" stroked="f" strokeweight=".5pt">
                  <v:textbox>
                    <w:txbxContent>
                      <w:p w14:paraId="1BA4AE2E" w14:textId="358F0528" w:rsidR="000768D6" w:rsidRDefault="001C3C60" w:rsidP="000768D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VsebinaTrgovine = ({ prikazi, setPrikazi, setCenaKosarice, setVidno, niProduktov, setNiProduktov }) =&gt; {</w:t>
                        </w:r>
                      </w:p>
                      <w:p w14:paraId="028C082C" w14:textId="77777777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pridobiProdukte = useCallback(async () =&gt; {</w:t>
                        </w:r>
                      </w:p>
                      <w:p w14:paraId="51221EEE" w14:textId="70D821BA" w:rsid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try {</w:t>
                        </w:r>
                      </w:p>
                      <w:p w14:paraId="24E07146" w14:textId="380428C7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//...pridobimo produkte v tabelo </w:t>
                        </w:r>
                        <w:r w:rsidRPr="001C3C60">
                          <w:rPr>
                            <w:rFonts w:ascii="Consolas" w:hAnsi="Consolas"/>
                            <w:i/>
                            <w:iCs/>
                            <w:sz w:val="22"/>
                            <w:szCs w:val="20"/>
                          </w:rPr>
                          <w:t>odziv</w:t>
                        </w:r>
                      </w:p>
                      <w:p w14:paraId="0829B739" w14:textId="6989AFF2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//...uredimo nekatera stanja glede nalaganja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</w:p>
                      <w:p w14:paraId="74137EBA" w14:textId="08D18BE6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// dodamo vsakemu izdelku kolicino v kosarici in sliko</w:t>
                        </w:r>
                      </w:p>
                      <w:p w14:paraId="2AF197FD" w14:textId="7094D596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odziv.forEach(async (element) =&gt; {</w:t>
                        </w:r>
                      </w:p>
                      <w:p w14:paraId="29EE9F66" w14:textId="77777777" w:rsid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let rezultat = await axios.get(</w:t>
                        </w:r>
                      </w:p>
                      <w:p w14:paraId="3F13A753" w14:textId="34D9FDE9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`http://localhost:${global.config.port}/api/administrator/pridobiSliko`,</w:t>
                        </w:r>
                      </w:p>
                      <w:p w14:paraId="7006ED0C" w14:textId="00AAA9E1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{</w:t>
                        </w:r>
                      </w:p>
                      <w:p w14:paraId="54C0D3A7" w14:textId="7B8E0FC8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method: 'get',</w:t>
                        </w:r>
                      </w:p>
                      <w:p w14:paraId="048495E6" w14:textId="0117CEBE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responseType: 'blob',</w:t>
                        </w:r>
                      </w:p>
                      <w:p w14:paraId="38039825" w14:textId="180F09DF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params: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ID_izdelka: element.ID_izdelka,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},</w:t>
                        </w:r>
                      </w:p>
                      <w:p w14:paraId="7CF0A48C" w14:textId="14B3B661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36E57849" w14:textId="65DF802A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);</w:t>
                        </w:r>
                      </w:p>
                      <w:p w14:paraId="1C4451E0" w14:textId="15F36ED8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element.kolicina = 0;</w:t>
                        </w:r>
                      </w:p>
                      <w:p w14:paraId="0405D18D" w14:textId="69DDFAE8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if (rezultat.data.size === 0) {</w:t>
                        </w:r>
                      </w:p>
                      <w:p w14:paraId="6E44B329" w14:textId="7BF19134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element.slika = null;</w:t>
                        </w:r>
                      </w:p>
                      <w:p w14:paraId="5C9A1AC9" w14:textId="520422E0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} else {</w:t>
                        </w:r>
                      </w:p>
                      <w:p w14:paraId="1F028AA1" w14:textId="35A67B01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element.slika = URL.createObjectURL(rezultat.data);</w:t>
                        </w:r>
                      </w:p>
                      <w:p w14:paraId="3F8D14C3" w14:textId="6EC71982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22624140" w14:textId="73D51073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  <w:p w14:paraId="2E6E07DF" w14:textId="4B54BA50" w:rsidR="001C3C60" w:rsidRPr="001C3C60" w:rsidRDefault="001C3C60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setPrikazaniProdukti([...prikazaniProdukti, ...odziv]);</w:t>
                        </w:r>
                      </w:p>
                      <w:p w14:paraId="4E30C4C3" w14:textId="09F686F9" w:rsidR="001C3C60" w:rsidRDefault="00B364E6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="001C3C60"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} catch (napaka) {</w:t>
                        </w:r>
                      </w:p>
                      <w:p w14:paraId="20133CDA" w14:textId="58229CDF" w:rsidR="001C3C60" w:rsidRPr="001C3C60" w:rsidRDefault="00B364E6" w:rsidP="00B364E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// ...</w:t>
                        </w:r>
                      </w:p>
                      <w:p w14:paraId="1D123311" w14:textId="2C4FE4FA" w:rsidR="001C3C60" w:rsidRPr="001C3C60" w:rsidRDefault="00B364E6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="001C3C60"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18C9582C" w14:textId="34BCC23D" w:rsidR="001C3C60" w:rsidRDefault="00B364E6" w:rsidP="001C3C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1C3C60" w:rsidRPr="001C3C60">
                          <w:rPr>
                            <w:rFonts w:ascii="Consolas" w:hAnsi="Consolas"/>
                            <w:sz w:val="22"/>
                            <w:szCs w:val="20"/>
                          </w:rPr>
                          <w:t>}, [prikazaniProdukti, setNiProduktov]);</w:t>
                        </w:r>
                      </w:p>
                      <w:p w14:paraId="16672878" w14:textId="0E8832E0" w:rsidR="001C3C60" w:rsidRPr="00B70A3D" w:rsidRDefault="001C3C60" w:rsidP="000768D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227" o:spid="_x0000_s1110" type="#_x0000_t202" style="position:absolute;width:5756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" stroked="f">
                  <v:textbox inset="0,0,0,0">
                    <w:txbxContent>
                      <w:p w14:paraId="02FB4032" w14:textId="527F7B73" w:rsidR="00B364E6" w:rsidRPr="00660E28" w:rsidRDefault="00B364E6" w:rsidP="00B364E6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33" w:name="_Ref132651210"/>
                        <w:bookmarkStart w:id="134" w:name="_Ref132651206"/>
                        <w:bookmarkStart w:id="135" w:name="_Toc132752978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14</w:t>
                          </w:r>
                        </w:fldSimple>
                        <w:bookmarkEnd w:id="133"/>
                        <w:r>
                          <w:t>: Pridobivanje slik izdelkov</w:t>
                        </w:r>
                        <w:bookmarkEnd w:id="134"/>
                        <w:bookmarkEnd w:id="13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D4E40">
        <w:t>Za vsak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5D4E40">
        <w:t xml:space="preserve"> iz prejšnjega odziva oz</w:t>
      </w:r>
      <w:r w:rsidR="00264576">
        <w:t>iroma</w:t>
      </w:r>
      <w:r w:rsidR="005D4E40">
        <w:t xml:space="preserve"> vsak izdelek bomo naredili HTTP</w:t>
      </w:r>
      <w:r w:rsidR="00894413">
        <w:fldChar w:fldCharType="begin"/>
      </w:r>
      <w:r w:rsidR="00894413">
        <w:instrText xml:space="preserve"> XE "</w:instrText>
      </w:r>
      <w:r w:rsidR="00894413" w:rsidRPr="001A678B">
        <w:instrText>HTTP</w:instrText>
      </w:r>
      <w:r w:rsidR="00894413">
        <w:instrText xml:space="preserve">" </w:instrText>
      </w:r>
      <w:r w:rsidR="00894413">
        <w:fldChar w:fldCharType="end"/>
      </w:r>
      <w:r w:rsidR="005D4E40">
        <w:t xml:space="preserve"> GET</w:t>
      </w:r>
      <w:r w:rsidR="00B90DBD">
        <w:fldChar w:fldCharType="begin"/>
      </w:r>
      <w:r w:rsidR="00B90DBD">
        <w:instrText xml:space="preserve"> XE "</w:instrText>
      </w:r>
      <w:r w:rsidR="00B90DBD" w:rsidRPr="00D90465">
        <w:instrText>GET</w:instrText>
      </w:r>
      <w:r w:rsidR="00B90DBD">
        <w:instrText xml:space="preserve">" </w:instrText>
      </w:r>
      <w:r w:rsidR="00B90DBD">
        <w:fldChar w:fldCharType="end"/>
      </w:r>
      <w:r w:rsidR="005D4E40">
        <w:t xml:space="preserve"> zahtevo</w:t>
      </w:r>
      <w:r w:rsidR="00516323">
        <w:t>.</w:t>
      </w:r>
      <w:r w:rsidR="00347F69">
        <w:t xml:space="preserve"> Dodamo ji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347F69">
        <w:t xml:space="preserve"> z lastnostmi, ki določijo, kakšnega tipa naj bo vrnjena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347F69">
        <w:t>.</w:t>
      </w:r>
      <w:r w:rsidR="008F31D0">
        <w:t xml:space="preserve"> </w:t>
      </w:r>
      <w:r w:rsidR="00A15E32">
        <w:t xml:space="preserve">To določa lastnost </w:t>
      </w:r>
      <w:r w:rsidR="00A15E32" w:rsidRPr="003E52D0">
        <w:rPr>
          <w:i/>
          <w:iCs/>
        </w:rPr>
        <w:t>responseType</w:t>
      </w:r>
      <w:r w:rsidR="00A15E32">
        <w:t xml:space="preserve">, ki jo nastavimo na </w:t>
      </w:r>
      <w:r w:rsidR="00A15E32" w:rsidRPr="003E52D0">
        <w:rPr>
          <w:i/>
          <w:iCs/>
        </w:rPr>
        <w:t>blob</w:t>
      </w:r>
      <w:r w:rsidR="00A15E32">
        <w:t xml:space="preserve"> (</w:t>
      </w:r>
      <w:r w:rsidR="00A15E32" w:rsidRPr="00A15E32">
        <w:rPr>
          <w:i/>
          <w:iCs/>
        </w:rPr>
        <w:t>Binary large Object</w:t>
      </w:r>
      <w:r w:rsidR="00A15E32">
        <w:t>)</w:t>
      </w:r>
      <w:r w:rsidR="00A657C0">
        <w:t>.</w:t>
      </w:r>
      <w:r w:rsidR="003A3221">
        <w:t xml:space="preserve"> Če je velikost </w:t>
      </w:r>
      <w:r w:rsidR="00C218E2">
        <w:t>datoteke 0, je slika</w:t>
      </w:r>
      <w:r w:rsidR="00E8544A">
        <w:fldChar w:fldCharType="begin"/>
      </w:r>
      <w:r w:rsidR="00E8544A">
        <w:instrText xml:space="preserve"> XE "</w:instrText>
      </w:r>
      <w:r w:rsidR="00E8544A" w:rsidRPr="005D511F">
        <w:instrText>slika</w:instrText>
      </w:r>
      <w:r w:rsidR="00E8544A">
        <w:instrText xml:space="preserve">" </w:instrText>
      </w:r>
      <w:r w:rsidR="00E8544A">
        <w:fldChar w:fldCharType="end"/>
      </w:r>
      <w:r w:rsidR="00C218E2">
        <w:t xml:space="preserve"> elementa </w:t>
      </w:r>
      <w:r w:rsidR="00C218E2" w:rsidRPr="00A6044E">
        <w:rPr>
          <w:i/>
          <w:iCs/>
        </w:rPr>
        <w:t>null</w:t>
      </w:r>
      <w:r w:rsidR="00C218E2">
        <w:t xml:space="preserve">, saj je ni v bazi podatkov, sicer pa iz objekta </w:t>
      </w:r>
      <w:r w:rsidR="00C218E2" w:rsidRPr="00A6044E">
        <w:rPr>
          <w:i/>
          <w:iCs/>
        </w:rPr>
        <w:t>blob</w:t>
      </w:r>
      <w:r w:rsidR="00C218E2">
        <w:t xml:space="preserve"> ustvarimo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1E3B30">
        <w:t>, prek katerega dostopamo do objekta</w:t>
      </w:r>
      <w:r w:rsidR="00004768">
        <w:t xml:space="preserve">, z metodo </w:t>
      </w:r>
      <w:r w:rsidR="00004768" w:rsidRPr="00264576">
        <w:rPr>
          <w:rFonts w:ascii="Consolas" w:hAnsi="Consolas"/>
        </w:rPr>
        <w:t>URL.createObjectURL()</w:t>
      </w:r>
      <w:r w:rsidR="00004768">
        <w:t>.</w:t>
      </w:r>
      <w:sdt>
        <w:sdtPr>
          <w:id w:val="-1958476221"/>
          <w:citation/>
        </w:sdtPr>
        <w:sdtContent>
          <w:r w:rsidR="00B606E7">
            <w:fldChar w:fldCharType="begin"/>
          </w:r>
          <w:r w:rsidR="00B606E7">
            <w:instrText xml:space="preserve"> CITATION MDN237 \l 1060 </w:instrText>
          </w:r>
          <w:r w:rsidR="00B606E7">
            <w:fldChar w:fldCharType="separate"/>
          </w:r>
          <w:r w:rsidR="009D7DFB">
            <w:rPr>
              <w:noProof/>
            </w:rPr>
            <w:t xml:space="preserve"> (43)</w:t>
          </w:r>
          <w:r w:rsidR="00B606E7">
            <w:fldChar w:fldCharType="end"/>
          </w:r>
        </w:sdtContent>
      </w:sdt>
      <w:r w:rsidR="00C020EF">
        <w:t xml:space="preserve"> Sedaj lahko prikažemo sliko</w:t>
      </w:r>
      <w:r w:rsidR="00E8544A">
        <w:fldChar w:fldCharType="begin"/>
      </w:r>
      <w:r w:rsidR="00E8544A">
        <w:instrText xml:space="preserve"> XE "</w:instrText>
      </w:r>
      <w:r w:rsidR="00E8544A" w:rsidRPr="00542FEE">
        <w:instrText>sliko</w:instrText>
      </w:r>
      <w:r w:rsidR="00E8544A">
        <w:instrText xml:space="preserve">" </w:instrText>
      </w:r>
      <w:r w:rsidR="00E8544A">
        <w:fldChar w:fldCharType="end"/>
      </w:r>
      <w:r w:rsidR="00C020EF">
        <w:t xml:space="preserve"> na spletni strani</w:t>
      </w:r>
      <w:r w:rsidR="00EB0476">
        <w:t xml:space="preserve"> tako, da kličemo lastnost </w:t>
      </w:r>
      <w:r w:rsidR="00EB0476" w:rsidRPr="00EB0476">
        <w:rPr>
          <w:i/>
          <w:iCs/>
        </w:rPr>
        <w:t>slika</w:t>
      </w:r>
      <w:r w:rsidR="00EB0476">
        <w:t xml:space="preserve"> našega izdelka.</w:t>
      </w:r>
      <w:r w:rsidR="004A7738">
        <w:br w:type="page"/>
      </w:r>
    </w:p>
    <w:p w14:paraId="5F1984B6" w14:textId="3BE0E044" w:rsidR="004939DB" w:rsidRDefault="005A2989" w:rsidP="00B626F2">
      <w:pPr>
        <w:pStyle w:val="Naslov2"/>
        <w:spacing w:after="0" w:line="360" w:lineRule="auto"/>
      </w:pPr>
      <w:bookmarkStart w:id="136" w:name="_Toc132793604"/>
      <w:r>
        <w:lastRenderedPageBreak/>
        <w:t>Stran odjemalca</w:t>
      </w:r>
      <w:bookmarkEnd w:id="136"/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</w:p>
    <w:p w14:paraId="30E7E867" w14:textId="3D33B127" w:rsidR="00CA7A4F" w:rsidRDefault="00F756D7" w:rsidP="00F373F1">
      <w:pPr>
        <w:spacing w:line="360" w:lineRule="auto"/>
        <w:jc w:val="both"/>
      </w:pPr>
      <w:r>
        <w:t>Stran 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>
        <w:t xml:space="preserve"> je del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>, ki je namenjen uporabniškemu vmesniku in interakciji uporabnika s strežniško stranjo.</w:t>
      </w:r>
      <w:r w:rsidR="0041777A">
        <w:t xml:space="preserve"> </w:t>
      </w:r>
      <w:r w:rsidR="00F65A4D">
        <w:t xml:space="preserve">Nahaja se v mapi </w:t>
      </w:r>
      <w:r w:rsidR="00F65A4D" w:rsidRPr="00F65A4D">
        <w:rPr>
          <w:i/>
          <w:iCs/>
        </w:rPr>
        <w:t>client</w:t>
      </w:r>
      <w:r w:rsidR="003150D2">
        <w:rPr>
          <w:i/>
          <w:iCs/>
        </w:rPr>
        <w:fldChar w:fldCharType="begin"/>
      </w:r>
      <w:r w:rsidR="003150D2">
        <w:instrText xml:space="preserve"> XE "</w:instrText>
      </w:r>
      <w:r w:rsidR="003150D2" w:rsidRPr="0003088C">
        <w:rPr>
          <w:i/>
          <w:iCs/>
        </w:rPr>
        <w:instrText>client</w:instrText>
      </w:r>
      <w:r w:rsidR="003150D2">
        <w:instrText xml:space="preserve">" </w:instrText>
      </w:r>
      <w:r w:rsidR="003150D2">
        <w:rPr>
          <w:i/>
          <w:iCs/>
        </w:rPr>
        <w:fldChar w:fldCharType="end"/>
      </w:r>
      <w:r w:rsidR="00F65A4D">
        <w:t xml:space="preserve">. </w:t>
      </w:r>
      <w:r w:rsidR="0041777A">
        <w:t>S</w:t>
      </w:r>
      <w:r w:rsidR="00A87555">
        <w:t xml:space="preserve"> funkcijami iz knjižnice</w:t>
      </w:r>
      <w:r w:rsidR="0041777A">
        <w:t xml:space="preserve"> </w:t>
      </w:r>
      <w:r w:rsidR="0041777A" w:rsidRPr="003150D2">
        <w:t>Axios</w:t>
      </w:r>
      <w:r w:rsidR="008B7803">
        <w:rPr>
          <w:i/>
          <w:iCs/>
        </w:rPr>
        <w:fldChar w:fldCharType="begin"/>
      </w:r>
      <w:r w:rsidR="008B7803">
        <w:instrText xml:space="preserve"> XE "</w:instrText>
      </w:r>
      <w:r w:rsidR="008B7803" w:rsidRPr="00613062">
        <w:instrText>Axios</w:instrText>
      </w:r>
      <w:r w:rsidR="008B7803">
        <w:instrText xml:space="preserve">" </w:instrText>
      </w:r>
      <w:r w:rsidR="008B7803">
        <w:rPr>
          <w:i/>
          <w:iCs/>
        </w:rPr>
        <w:fldChar w:fldCharType="end"/>
      </w:r>
      <w:r w:rsidR="0041777A">
        <w:t xml:space="preserve"> lahko </w:t>
      </w:r>
      <w:r w:rsidR="00A87555">
        <w:t xml:space="preserve">na odjemalčevi strani </w:t>
      </w:r>
      <w:r w:rsidR="0041777A">
        <w:t xml:space="preserve">dostopamo do funkcij vmesne programske opreme </w:t>
      </w:r>
      <w:r w:rsidR="0041777A" w:rsidRPr="003150D2">
        <w:t>Express.js</w:t>
      </w:r>
      <w:r w:rsidR="008B7803">
        <w:rPr>
          <w:i/>
          <w:iCs/>
        </w:rPr>
        <w:fldChar w:fldCharType="begin"/>
      </w:r>
      <w:r w:rsidR="008B7803">
        <w:instrText xml:space="preserve"> XE "</w:instrText>
      </w:r>
      <w:r w:rsidR="008B7803" w:rsidRPr="001567AA">
        <w:instrText>Express.js</w:instrText>
      </w:r>
      <w:r w:rsidR="008B7803">
        <w:instrText xml:space="preserve">" </w:instrText>
      </w:r>
      <w:r w:rsidR="008B7803">
        <w:rPr>
          <w:i/>
          <w:iCs/>
        </w:rPr>
        <w:fldChar w:fldCharType="end"/>
      </w:r>
      <w:r w:rsidR="0041777A">
        <w:t>, s katero dostopamo do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41777A">
        <w:t xml:space="preserve">. </w:t>
      </w:r>
      <w:r w:rsidR="00ED19F7">
        <w:t>Odjemalčeva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ED19F7">
        <w:t xml:space="preserve"> je sestavljena iz datotek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ED19F7">
        <w:t>, 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 w:rsidR="00ED19F7">
        <w:t xml:space="preserve"> in 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 w:rsidR="00ED19F7">
        <w:t>.</w:t>
      </w:r>
      <w:r w:rsidR="005B3A0D">
        <w:t xml:space="preserve"> </w:t>
      </w:r>
      <w:r w:rsidR="005B3A0D" w:rsidRPr="003150D2">
        <w:t>React</w:t>
      </w:r>
      <w:r w:rsidR="00504942">
        <w:rPr>
          <w:i/>
          <w:iCs/>
        </w:rPr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rPr>
          <w:i/>
          <w:iCs/>
        </w:rPr>
        <w:fldChar w:fldCharType="end"/>
      </w:r>
      <w:r w:rsidR="005B3A0D">
        <w:t xml:space="preserve"> aplikacijo za </w:t>
      </w:r>
      <w:r w:rsidR="005B3A0D" w:rsidRPr="001E4E94">
        <w:rPr>
          <w:i/>
          <w:iCs/>
        </w:rPr>
        <w:t>front-end</w:t>
      </w:r>
      <w:r w:rsidR="00934204">
        <w:rPr>
          <w:i/>
          <w:iCs/>
        </w:rPr>
        <w:fldChar w:fldCharType="begin"/>
      </w:r>
      <w:r w:rsidR="00934204">
        <w:instrText xml:space="preserve"> XE "</w:instrText>
      </w:r>
      <w:r w:rsidR="00934204" w:rsidRPr="00F306B2">
        <w:rPr>
          <w:i/>
          <w:iCs/>
        </w:rPr>
        <w:instrText>front-end</w:instrText>
      </w:r>
      <w:r w:rsidR="00934204">
        <w:instrText xml:space="preserve">" </w:instrText>
      </w:r>
      <w:r w:rsidR="00934204">
        <w:rPr>
          <w:i/>
          <w:iCs/>
        </w:rPr>
        <w:fldChar w:fldCharType="end"/>
      </w:r>
      <w:r w:rsidR="005B3A0D">
        <w:t xml:space="preserve"> razvijamo s pomočjo okolja Node</w:t>
      </w:r>
      <w:r w:rsidR="00894413">
        <w:fldChar w:fldCharType="begin"/>
      </w:r>
      <w:r w:rsidR="00894413">
        <w:instrText xml:space="preserve"> XE "</w:instrText>
      </w:r>
      <w:r w:rsidR="00894413" w:rsidRPr="006C3CEC">
        <w:instrText>Node</w:instrText>
      </w:r>
      <w:r w:rsidR="00894413">
        <w:instrText xml:space="preserve">" </w:instrText>
      </w:r>
      <w:r w:rsidR="00894413">
        <w:fldChar w:fldCharType="end"/>
      </w:r>
      <w:r w:rsidR="005B3A0D">
        <w:t>.js</w:t>
      </w:r>
      <w:r w:rsidR="00894413">
        <w:fldChar w:fldCharType="begin"/>
      </w:r>
      <w:r w:rsidR="00894413">
        <w:instrText xml:space="preserve"> XE "</w:instrText>
      </w:r>
      <w:r w:rsidR="00894413" w:rsidRPr="0058749D">
        <w:instrText>Node.js</w:instrText>
      </w:r>
      <w:r w:rsidR="00894413">
        <w:instrText xml:space="preserve">" </w:instrText>
      </w:r>
      <w:r w:rsidR="00894413">
        <w:fldChar w:fldCharType="end"/>
      </w:r>
      <w:r w:rsidR="0057713E">
        <w:t xml:space="preserve">, </w:t>
      </w:r>
      <w:r w:rsidR="005E6390">
        <w:t>saj je ra</w:t>
      </w:r>
      <w:r w:rsidR="003150D2">
        <w:t>z</w:t>
      </w:r>
      <w:r w:rsidR="005E6390">
        <w:t xml:space="preserve">voj poenostavljen zaradi vsebovanega </w:t>
      </w:r>
      <w:r w:rsidR="0057713E">
        <w:t xml:space="preserve">upravljalca paketov </w:t>
      </w:r>
      <w:r w:rsidR="0057713E" w:rsidRPr="008C3A36">
        <w:rPr>
          <w:i/>
          <w:iCs/>
        </w:rPr>
        <w:t>npm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2962E6">
        <w:instrText>npm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57713E">
        <w:t xml:space="preserve"> in upravitelj</w:t>
      </w:r>
      <w:r w:rsidR="002B3DE8">
        <w:t>a</w:t>
      </w:r>
      <w:r w:rsidR="0057713E">
        <w:t xml:space="preserve"> odvisnosti modulov oziroma uvozov</w:t>
      </w:r>
      <w:r w:rsidR="003150D2">
        <w:fldChar w:fldCharType="begin"/>
      </w:r>
      <w:r w:rsidR="003150D2">
        <w:instrText xml:space="preserve"> XE "</w:instrText>
      </w:r>
      <w:r w:rsidR="003150D2" w:rsidRPr="00F45961">
        <w:instrText>uvozov</w:instrText>
      </w:r>
      <w:r w:rsidR="003150D2">
        <w:instrText xml:space="preserve">" </w:instrText>
      </w:r>
      <w:r w:rsidR="003150D2">
        <w:fldChar w:fldCharType="end"/>
      </w:r>
      <w:r w:rsidR="0057713E">
        <w:t xml:space="preserve"> in izvozov</w:t>
      </w:r>
      <w:r w:rsidR="003150D2">
        <w:fldChar w:fldCharType="begin"/>
      </w:r>
      <w:r w:rsidR="003150D2">
        <w:instrText xml:space="preserve"> XE "</w:instrText>
      </w:r>
      <w:r w:rsidR="003150D2" w:rsidRPr="00797FA4">
        <w:instrText>izvozov</w:instrText>
      </w:r>
      <w:r w:rsidR="003150D2">
        <w:instrText xml:space="preserve">" </w:instrText>
      </w:r>
      <w:r w:rsidR="003150D2">
        <w:fldChar w:fldCharType="end"/>
      </w:r>
      <w:r w:rsidR="0057713E">
        <w:t xml:space="preserve"> datotek. </w:t>
      </w:r>
      <w:sdt>
        <w:sdtPr>
          <w:id w:val="-1954543124"/>
          <w:citation/>
        </w:sdtPr>
        <w:sdtContent>
          <w:r w:rsidR="00C83481">
            <w:fldChar w:fldCharType="begin"/>
          </w:r>
          <w:r w:rsidR="00C83481">
            <w:instrText xml:space="preserve"> CITATION Bun20 \l 1060 </w:instrText>
          </w:r>
          <w:r w:rsidR="00C83481">
            <w:fldChar w:fldCharType="separate"/>
          </w:r>
          <w:r w:rsidR="009D7DFB">
            <w:rPr>
              <w:noProof/>
            </w:rPr>
            <w:t>(44)</w:t>
          </w:r>
          <w:r w:rsidR="00C83481">
            <w:fldChar w:fldCharType="end"/>
          </w:r>
        </w:sdtContent>
      </w:sdt>
      <w:r w:rsidR="00C83481">
        <w:t xml:space="preserve"> </w:t>
      </w:r>
      <w:r w:rsidR="0057713E">
        <w:t>N</w:t>
      </w:r>
      <w:r w:rsidR="005B3A0D">
        <w:t>a koncu razvoja uporabimo ukaz</w:t>
      </w:r>
      <w:r w:rsidR="005B3A0D" w:rsidRPr="00022B47">
        <w:rPr>
          <w:rFonts w:ascii="Consolas" w:hAnsi="Consolas"/>
        </w:rPr>
        <w:t xml:space="preserve"> npm run build</w:t>
      </w:r>
      <w:r w:rsidR="005B3A0D">
        <w:t xml:space="preserve">, ki iz datotek </w:t>
      </w:r>
      <w:r w:rsidR="00CA7A4F">
        <w:t xml:space="preserve">v mapi </w:t>
      </w:r>
      <w:r w:rsidR="005B3A0D">
        <w:t xml:space="preserve">ustvari </w:t>
      </w:r>
      <w:r w:rsidR="00CA7A4F">
        <w:t>mapo</w:t>
      </w:r>
      <w:r w:rsidR="00934204">
        <w:fldChar w:fldCharType="begin"/>
      </w:r>
      <w:r w:rsidR="00934204">
        <w:instrText xml:space="preserve"> XE "</w:instrText>
      </w:r>
      <w:r w:rsidR="00934204" w:rsidRPr="00892A45">
        <w:instrText>mapo</w:instrText>
      </w:r>
      <w:r w:rsidR="00934204">
        <w:instrText xml:space="preserve">" </w:instrText>
      </w:r>
      <w:r w:rsidR="00934204">
        <w:fldChar w:fldCharType="end"/>
      </w:r>
      <w:r w:rsidR="00CA7A4F">
        <w:t xml:space="preserve"> </w:t>
      </w:r>
      <w:r w:rsidR="00CA7A4F" w:rsidRPr="00CA7A4F">
        <w:rPr>
          <w:i/>
          <w:iCs/>
        </w:rPr>
        <w:t>build</w:t>
      </w:r>
      <w:r w:rsidR="00CA7A4F">
        <w:t xml:space="preserve"> z optimizirano produkcijsko različico</w:t>
      </w:r>
      <w:r w:rsidR="003150D2">
        <w:fldChar w:fldCharType="begin"/>
      </w:r>
      <w:r w:rsidR="003150D2">
        <w:instrText xml:space="preserve"> XE "</w:instrText>
      </w:r>
      <w:r w:rsidR="003150D2" w:rsidRPr="006E5539">
        <w:instrText>produkcijsko različico</w:instrText>
      </w:r>
      <w:r w:rsidR="003150D2">
        <w:instrText xml:space="preserve">" </w:instrText>
      </w:r>
      <w:r w:rsidR="003150D2">
        <w:fldChar w:fldCharType="end"/>
      </w:r>
      <w:r w:rsidR="00CA7A4F">
        <w:t xml:space="preserve"> aplikacije. </w:t>
      </w:r>
      <w:r w:rsidR="00B11102">
        <w:t>Oddajanje aplikacije na lokalnem strežniku bomo razložili na koncu</w:t>
      </w:r>
      <w:r w:rsidR="0059496B">
        <w:t xml:space="preserve"> poglavja.</w:t>
      </w:r>
    </w:p>
    <w:p w14:paraId="444BFB9F" w14:textId="6056FB4D" w:rsidR="007E332A" w:rsidRDefault="00D8164C" w:rsidP="00B626F2">
      <w:pPr>
        <w:spacing w:after="0" w:line="360" w:lineRule="auto"/>
        <w:jc w:val="both"/>
      </w:pPr>
      <w:r>
        <w:t>Stran 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>
        <w:t xml:space="preserve"> </w:t>
      </w:r>
      <w:r w:rsidR="00AB3D0D">
        <w:t>zajema uporabniški vmesnik</w:t>
      </w:r>
      <w:r w:rsidR="00504942">
        <w:fldChar w:fldCharType="begin"/>
      </w:r>
      <w:r w:rsidR="00504942">
        <w:instrText xml:space="preserve"> XE "</w:instrText>
      </w:r>
      <w:r w:rsidR="00504942" w:rsidRPr="00196B4E">
        <w:instrText>vmesnik</w:instrText>
      </w:r>
      <w:r w:rsidR="00504942">
        <w:instrText xml:space="preserve">" </w:instrText>
      </w:r>
      <w:r w:rsidR="00504942">
        <w:fldChar w:fldCharType="end"/>
      </w:r>
      <w:r w:rsidR="00AB3D0D">
        <w:t xml:space="preserve">, ki je napisan v jeziku </w:t>
      </w:r>
      <w:r w:rsidR="00AB3D0D" w:rsidRPr="003150D2">
        <w:t>JavaScript</w:t>
      </w:r>
      <w:r w:rsidR="00937DCF">
        <w:rPr>
          <w:i/>
          <w:iCs/>
        </w:rPr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rPr>
          <w:i/>
          <w:iCs/>
        </w:rPr>
        <w:fldChar w:fldCharType="end"/>
      </w:r>
      <w:r w:rsidR="00AB3D0D">
        <w:t xml:space="preserve">, s knjižnico </w:t>
      </w:r>
      <w:r w:rsidR="00AB3D0D" w:rsidRPr="003150D2">
        <w:t>React</w:t>
      </w:r>
      <w:r w:rsidR="00504942">
        <w:rPr>
          <w:i/>
          <w:iCs/>
        </w:rPr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rPr>
          <w:i/>
          <w:iCs/>
        </w:rPr>
        <w:fldChar w:fldCharType="end"/>
      </w:r>
      <w:r w:rsidR="00AB3D0D" w:rsidRPr="003150D2">
        <w:t>.js</w:t>
      </w:r>
      <w:r w:rsidR="00504942">
        <w:rPr>
          <w:i/>
          <w:iCs/>
        </w:rPr>
        <w:fldChar w:fldCharType="begin"/>
      </w:r>
      <w:r w:rsidR="00504942">
        <w:instrText xml:space="preserve"> XE "</w:instrText>
      </w:r>
      <w:r w:rsidR="00504942" w:rsidRPr="00910499">
        <w:instrText>React.js</w:instrText>
      </w:r>
      <w:r w:rsidR="00504942">
        <w:instrText xml:space="preserve">" </w:instrText>
      </w:r>
      <w:r w:rsidR="00504942">
        <w:rPr>
          <w:i/>
          <w:iCs/>
        </w:rPr>
        <w:fldChar w:fldCharType="end"/>
      </w:r>
      <w:r w:rsidR="00AB3D0D">
        <w:t>.</w:t>
      </w:r>
      <w:r w:rsidR="003609FD">
        <w:t xml:space="preserve"> </w:t>
      </w:r>
      <w:r w:rsidR="00243617">
        <w:t>React zahteva poznavanje določenih konceptov</w:t>
      </w:r>
      <w:r w:rsidR="003150D2">
        <w:fldChar w:fldCharType="begin"/>
      </w:r>
      <w:r w:rsidR="003150D2">
        <w:instrText xml:space="preserve"> XE "</w:instrText>
      </w:r>
      <w:r w:rsidR="003150D2" w:rsidRPr="00FE6AB8">
        <w:instrText>konceptov</w:instrText>
      </w:r>
      <w:r w:rsidR="003150D2">
        <w:instrText xml:space="preserve">" </w:instrText>
      </w:r>
      <w:r w:rsidR="003150D2">
        <w:fldChar w:fldCharType="end"/>
      </w:r>
      <w:r w:rsidR="00243617">
        <w:t>, ki jih bomo opisali v nadaljevanju na primerih iz programske kode v aplikaciji.</w:t>
      </w:r>
      <w:r w:rsidR="00470FDF">
        <w:t xml:space="preserve"> Celotna </w:t>
      </w:r>
      <w:r w:rsidR="0039008D">
        <w:t xml:space="preserve">programska </w:t>
      </w:r>
      <w:r w:rsidR="00470FDF">
        <w:t>koda</w:t>
      </w:r>
      <w:r w:rsidR="00D72E6D">
        <w:t xml:space="preserve"> odjemalčeve strani</w:t>
      </w:r>
      <w:r w:rsidR="00470FDF">
        <w:t xml:space="preserve"> je na voljo v </w:t>
      </w:r>
      <w:r w:rsidR="005F6917">
        <w:t xml:space="preserve">mapi </w:t>
      </w:r>
      <w:r w:rsidR="00470FDF">
        <w:t>GitHub</w:t>
      </w:r>
      <w:r w:rsidR="003150D2">
        <w:fldChar w:fldCharType="begin"/>
      </w:r>
      <w:r w:rsidR="003150D2">
        <w:instrText xml:space="preserve"> XE "</w:instrText>
      </w:r>
      <w:r w:rsidR="003150D2" w:rsidRPr="00D77A0A">
        <w:instrText>GitHub</w:instrText>
      </w:r>
      <w:r w:rsidR="003150D2">
        <w:instrText xml:space="preserve">" </w:instrText>
      </w:r>
      <w:r w:rsidR="003150D2">
        <w:fldChar w:fldCharType="end"/>
      </w:r>
      <w:r w:rsidR="00470FDF">
        <w:t xml:space="preserve"> repozitorij</w:t>
      </w:r>
      <w:r w:rsidR="005F6917">
        <w:t>a</w:t>
      </w:r>
      <w:r w:rsidR="00470FDF">
        <w:t xml:space="preserve">, do katerega povezava je </w:t>
      </w:r>
      <w:r w:rsidR="00470FDF" w:rsidRPr="00C26658">
        <w:t xml:space="preserve">dostopna v </w:t>
      </w:r>
      <w:r w:rsidR="00C26658">
        <w:fldChar w:fldCharType="begin"/>
      </w:r>
      <w:r w:rsidR="00C26658">
        <w:instrText xml:space="preserve"> REF _Ref132645923 \h </w:instrText>
      </w:r>
      <w:r w:rsidR="00C26658">
        <w:fldChar w:fldCharType="separate"/>
      </w:r>
      <w:r w:rsidR="008D7303">
        <w:t xml:space="preserve">Priloga </w:t>
      </w:r>
      <w:r w:rsidR="008D7303">
        <w:rPr>
          <w:noProof/>
        </w:rPr>
        <w:t>8</w:t>
      </w:r>
      <w:r w:rsidR="00C26658">
        <w:fldChar w:fldCharType="end"/>
      </w:r>
      <w:r w:rsidR="00470FDF" w:rsidRPr="00C26658">
        <w:t>.</w:t>
      </w:r>
    </w:p>
    <w:p w14:paraId="21F94749" w14:textId="6E49D32A" w:rsidR="001F4700" w:rsidRDefault="001A42B9" w:rsidP="001A42B9">
      <w:pPr>
        <w:pStyle w:val="Naslov3"/>
      </w:pPr>
      <w:bookmarkStart w:id="137" w:name="_Toc132793605"/>
      <w:r>
        <w:t>JSX</w:t>
      </w:r>
      <w:bookmarkEnd w:id="137"/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</w:p>
    <w:p w14:paraId="710B931B" w14:textId="05BCB3F3" w:rsidR="001A42B9" w:rsidRDefault="00B236DB" w:rsidP="00B42EE5">
      <w:pPr>
        <w:spacing w:line="360" w:lineRule="auto"/>
        <w:jc w:val="both"/>
      </w:pPr>
      <w:r>
        <w:t>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>
        <w:t xml:space="preserve"> ali </w:t>
      </w:r>
      <w:r w:rsidRPr="00B236DB">
        <w:rPr>
          <w:i/>
          <w:iCs/>
        </w:rPr>
        <w:t>JavaScript</w:t>
      </w:r>
      <w:r w:rsidR="00937DCF">
        <w:rPr>
          <w:i/>
          <w:iCs/>
        </w:rPr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rPr>
          <w:i/>
          <w:iCs/>
        </w:rPr>
        <w:fldChar w:fldCharType="end"/>
      </w:r>
      <w:r w:rsidRPr="00B236DB">
        <w:rPr>
          <w:i/>
          <w:iCs/>
        </w:rPr>
        <w:t xml:space="preserve"> XML</w:t>
      </w:r>
      <w:r>
        <w:t xml:space="preserve"> je </w:t>
      </w:r>
      <w:r w:rsidR="00870B2C">
        <w:t>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870B2C">
        <w:t xml:space="preserve"> zapisa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870B2C">
        <w:t xml:space="preserve"> v Reactu</w:t>
      </w:r>
      <w:r w:rsidR="00B42EE5">
        <w:t xml:space="preserve">, ki zelo olajša kreiranje elementov </w:t>
      </w:r>
      <w:r w:rsidR="0044583A">
        <w:t xml:space="preserve">v </w:t>
      </w:r>
      <w:r w:rsidR="0044583A" w:rsidRPr="008718A5">
        <w:t>JavaScriptu</w:t>
      </w:r>
      <w:r w:rsidR="0044583A">
        <w:t xml:space="preserve"> in</w:t>
      </w:r>
      <w:r w:rsidR="00E63C84">
        <w:t xml:space="preserve"> dodajanje le teh v</w:t>
      </w:r>
      <w:r w:rsidR="0044583A">
        <w:t xml:space="preserve"> DOM</w:t>
      </w:r>
      <w:r w:rsidR="00504942">
        <w:fldChar w:fldCharType="begin"/>
      </w:r>
      <w:r w:rsidR="00504942">
        <w:instrText xml:space="preserve"> XE "</w:instrText>
      </w:r>
      <w:r w:rsidR="00504942" w:rsidRPr="004848D6">
        <w:instrText>DOM</w:instrText>
      </w:r>
      <w:r w:rsidR="00504942">
        <w:instrText xml:space="preserve">" </w:instrText>
      </w:r>
      <w:r w:rsidR="00504942">
        <w:fldChar w:fldCharType="end"/>
      </w:r>
      <w:r w:rsidR="00B42EE5">
        <w:t>, saj nam</w:t>
      </w:r>
      <w:r w:rsidR="002C544D">
        <w:t xml:space="preserve"> </w:t>
      </w:r>
      <w:r w:rsidR="00B42EE5">
        <w:t xml:space="preserve">ni potrebno ustvarjati referenc iz datotek </w:t>
      </w:r>
      <w:r w:rsidR="00B42EE5" w:rsidRPr="008718A5">
        <w:t>JavaScript</w:t>
      </w:r>
      <w:r w:rsidR="00B42EE5">
        <w:t xml:space="preserve"> na datoteko HTML z metodami.</w:t>
      </w:r>
      <w:sdt>
        <w:sdtPr>
          <w:id w:val="-1018460252"/>
          <w:citation/>
        </w:sdtPr>
        <w:sdtContent>
          <w:r w:rsidR="00A26FDF">
            <w:fldChar w:fldCharType="begin"/>
          </w:r>
          <w:r w:rsidR="00A26FDF">
            <w:instrText xml:space="preserve"> CITATION W3S23 \l 1060 </w:instrText>
          </w:r>
          <w:r w:rsidR="00A26FDF">
            <w:fldChar w:fldCharType="separate"/>
          </w:r>
          <w:r w:rsidR="009D7DFB">
            <w:rPr>
              <w:noProof/>
            </w:rPr>
            <w:t xml:space="preserve"> (45)</w:t>
          </w:r>
          <w:r w:rsidR="00A26FDF">
            <w:fldChar w:fldCharType="end"/>
          </w:r>
        </w:sdtContent>
      </w:sdt>
      <w:r w:rsidR="004C61BA">
        <w:t xml:space="preserve"> Je </w:t>
      </w:r>
      <w:r w:rsidR="00B12B74">
        <w:t xml:space="preserve">torej </w:t>
      </w:r>
      <w:r w:rsidR="004C61BA">
        <w:t>sintaksna razširitev za JavaScript, ki omogoča pisanje oznak, ki so podobne HTML oznakam, znotraj JavaScript datotek.</w:t>
      </w:r>
      <w:r w:rsidR="00B352C2">
        <w:t xml:space="preserve"> To prinaša bolj berljivo in jedrnato </w:t>
      </w:r>
      <w:r w:rsidR="00946D94">
        <w:t xml:space="preserve">programsko </w:t>
      </w:r>
      <w:r w:rsidR="00B352C2">
        <w:t>kodo.</w:t>
      </w:r>
      <w:r w:rsidR="00883529">
        <w:t xml:space="preserve"> JSX se je pojavil zaradi poveč</w:t>
      </w:r>
      <w:r w:rsidR="008533EB">
        <w:t>evanja</w:t>
      </w:r>
      <w:r w:rsidR="00883529">
        <w:t xml:space="preserve"> kompleksnosti programske logike in manjšega števila dejanskih </w:t>
      </w:r>
      <w:r w:rsidR="005A2890">
        <w:t xml:space="preserve">oznak </w:t>
      </w:r>
      <w:r w:rsidR="00883529">
        <w:t>elementov spletnih strani.</w:t>
      </w:r>
      <w:r w:rsidR="00913025">
        <w:t xml:space="preserve"> </w:t>
      </w:r>
      <w:r w:rsidR="005237A2">
        <w:t>Zato 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 w:rsidR="005237A2">
        <w:t xml:space="preserve"> združuje programsko logiko in označbe elementov v skupni kodi</w:t>
      </w:r>
      <w:r w:rsidR="003C4DBD">
        <w:t xml:space="preserve"> </w:t>
      </w:r>
      <w:r w:rsidR="005237A2">
        <w:t>znotraj komponent.</w:t>
      </w:r>
      <w:r w:rsidR="00402267">
        <w:t xml:space="preserve"> </w:t>
      </w:r>
      <w:r w:rsidR="00DC1A99">
        <w:t>React sicer ni nujno uporabljen s formatom JSX, ker pa temelji na JavaScriptu, je React namenjen prikazovanju dinamičnih informacij v obliki komponent.</w:t>
      </w:r>
      <w:r w:rsidR="0043172B">
        <w:t xml:space="preserve"> Komponente so programske funkcije, </w:t>
      </w:r>
      <w:r w:rsidR="0043172B">
        <w:lastRenderedPageBreak/>
        <w:t>ki vračajo</w:t>
      </w:r>
      <w:r w:rsidR="00612BA0">
        <w:t xml:space="preserve"> oznake, da jih React lahko prikaže v brskalniku.</w:t>
      </w:r>
      <w:sdt>
        <w:sdtPr>
          <w:id w:val="155116379"/>
          <w:citation/>
        </w:sdtPr>
        <w:sdtContent>
          <w:r w:rsidR="00B039C1">
            <w:fldChar w:fldCharType="begin"/>
          </w:r>
          <w:r w:rsidR="00B039C1">
            <w:instrText xml:space="preserve"> CITATION Wri23 \l 1060 </w:instrText>
          </w:r>
          <w:r w:rsidR="00B039C1">
            <w:fldChar w:fldCharType="separate"/>
          </w:r>
          <w:r w:rsidR="009D7DFB">
            <w:rPr>
              <w:noProof/>
            </w:rPr>
            <w:t xml:space="preserve"> (46)</w:t>
          </w:r>
          <w:r w:rsidR="00B039C1">
            <w:fldChar w:fldCharType="end"/>
          </w:r>
        </w:sdtContent>
      </w:sdt>
      <w:r w:rsidR="00B039C1">
        <w:t xml:space="preserve">  </w:t>
      </w:r>
      <w:r w:rsidR="00B41C91">
        <w:t xml:space="preserve">Poglejmo si primer </w:t>
      </w:r>
      <w:r w:rsidR="00F22E74"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27E07306" wp14:editId="5456C3BB">
                <wp:simplePos x="0" y="0"/>
                <wp:positionH relativeFrom="margin">
                  <wp:align>left</wp:align>
                </wp:positionH>
                <wp:positionV relativeFrom="paragraph">
                  <wp:posOffset>582295</wp:posOffset>
                </wp:positionV>
                <wp:extent cx="5756275" cy="2821305"/>
                <wp:effectExtent l="0" t="0" r="0" b="0"/>
                <wp:wrapTopAndBottom/>
                <wp:docPr id="49" name="Skupina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821305"/>
                          <a:chOff x="0" y="0"/>
                          <a:chExt cx="5756275" cy="2822318"/>
                        </a:xfrm>
                      </wpg:grpSpPr>
                      <wps:wsp>
                        <wps:cNvPr id="54" name="Polje z besedilom 54"/>
                        <wps:cNvSpPr txBox="1"/>
                        <wps:spPr>
                          <a:xfrm>
                            <a:off x="0" y="222628"/>
                            <a:ext cx="5756275" cy="25996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25954CF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Error = () =&gt; {</w:t>
                              </w:r>
                            </w:p>
                            <w:p w14:paraId="18176B35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return (</w:t>
                              </w:r>
                            </w:p>
                            <w:p w14:paraId="55789A35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&lt;div className='error'&gt;</w:t>
                              </w:r>
                            </w:p>
                            <w:p w14:paraId="0EC0C7D0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&lt;div className='napaka'&gt;</w:t>
                              </w:r>
                            </w:p>
                            <w:p w14:paraId="14BE20E6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&lt;Warning size={30} style={{ marginRight: '10px' }} /&gt;</w:t>
                              </w:r>
                            </w:p>
                            <w:p w14:paraId="5D00E315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Napaka, stran ni bila najdena</w:t>
                              </w:r>
                            </w:p>
                            <w:p w14:paraId="06147A11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&lt;/div&gt;</w:t>
                              </w:r>
                            </w:p>
                            <w:p w14:paraId="5A9BA50F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&lt;div&gt;</w:t>
                              </w:r>
                            </w:p>
                            <w:p w14:paraId="201803D9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&lt;Link to='/'&gt;Domov&lt;/Link&gt;</w:t>
                              </w:r>
                            </w:p>
                            <w:p w14:paraId="545855AD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&lt;/div&gt;</w:t>
                              </w:r>
                            </w:p>
                            <w:p w14:paraId="5BDBB061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&lt;/div&gt;</w:t>
                              </w:r>
                            </w:p>
                            <w:p w14:paraId="160A4D9C" w14:textId="77777777" w:rsidR="00BB6AFB" w:rsidRPr="00BB6AFB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);</w:t>
                              </w:r>
                            </w:p>
                            <w:p w14:paraId="77298C53" w14:textId="24502161" w:rsidR="00BB6AFB" w:rsidRPr="00B70A3D" w:rsidRDefault="00BB6AFB" w:rsidP="00BB6AF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B6AF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Polje z besedilom 48"/>
                        <wps:cNvSpPr txBox="1"/>
                        <wps:spPr>
                          <a:xfrm>
                            <a:off x="0" y="0"/>
                            <a:ext cx="5756275" cy="2147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55C377" w14:textId="5D2756ED" w:rsidR="00411C08" w:rsidRPr="002D1489" w:rsidRDefault="00411C08" w:rsidP="00411C08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138" w:name="_Ref132300218"/>
                              <w:bookmarkStart w:id="139" w:name="_Toc132752979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bookmarkEnd w:id="138"/>
                              <w:r>
                                <w:t>: Primer programske komponente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E07306" id="Skupina 49" o:spid="_x0000_s1111" style="position:absolute;left:0;text-align:left;margin-left:0;margin-top:45.85pt;width:453.25pt;height:222.15pt;z-index:251650048;mso-position-horizontal:left;mso-position-horizontal-relative:margin;mso-height-relative:margin" coordsize="57562,28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">
                <v:shape id="Polje z besedilom 54" o:spid="_x0000_s1112" type="#_x0000_t202" style="position:absolute;top:2226;width:57562;height:259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" fillcolor="white [3212]" stroked="f" strokeweight=".5pt">
                  <v:textbox>
                    <w:txbxContent>
                      <w:p w14:paraId="625954CF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Error = () =&gt; {</w:t>
                        </w:r>
                      </w:p>
                      <w:p w14:paraId="18176B35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return (</w:t>
                        </w:r>
                      </w:p>
                      <w:p w14:paraId="55789A35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&lt;div className='error'&gt;</w:t>
                        </w:r>
                      </w:p>
                      <w:p w14:paraId="0EC0C7D0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&lt;div className='napaka'&gt;</w:t>
                        </w:r>
                      </w:p>
                      <w:p w14:paraId="14BE20E6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&lt;Warning size={30} style={{ marginRight: '10px' }} /&gt;</w:t>
                        </w:r>
                      </w:p>
                      <w:p w14:paraId="5D00E315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Napaka, stran ni bila najdena</w:t>
                        </w:r>
                      </w:p>
                      <w:p w14:paraId="06147A11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&lt;/div&gt;</w:t>
                        </w:r>
                      </w:p>
                      <w:p w14:paraId="5A9BA50F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&lt;div&gt;</w:t>
                        </w:r>
                      </w:p>
                      <w:p w14:paraId="201803D9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&lt;Link to='/'&gt;Domov&lt;/Link&gt;</w:t>
                        </w:r>
                      </w:p>
                      <w:p w14:paraId="545855AD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&lt;/div&gt;</w:t>
                        </w:r>
                      </w:p>
                      <w:p w14:paraId="5BDBB061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&lt;/div&gt;</w:t>
                        </w:r>
                      </w:p>
                      <w:p w14:paraId="160A4D9C" w14:textId="77777777" w:rsidR="00BB6AFB" w:rsidRPr="00BB6AFB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);</w:t>
                        </w:r>
                      </w:p>
                      <w:p w14:paraId="77298C53" w14:textId="24502161" w:rsidR="00BB6AFB" w:rsidRPr="00B70A3D" w:rsidRDefault="00BB6AFB" w:rsidP="00BB6AF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B6AFB">
                          <w:rPr>
                            <w:rFonts w:ascii="Consolas" w:hAnsi="Consolas"/>
                            <w:sz w:val="22"/>
                            <w:szCs w:val="20"/>
                          </w:rPr>
                          <w:t>};</w:t>
                        </w:r>
                      </w:p>
                    </w:txbxContent>
                  </v:textbox>
                </v:shape>
                <v:shape id="Polje z besedilom 48" o:spid="_x0000_s1113" type="#_x0000_t202" style="position:absolute;width:57562;height:2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/dF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HTn90XBAAAA2wAAAA8AAAAA&#10;AAAAAAAAAAAABwIAAGRycy9kb3ducmV2LnhtbFBLBQYAAAAAAwADALcAAAD1AgAAAAA=&#10;" stroked="f">
                  <v:textbox inset="0,0,0,0">
                    <w:txbxContent>
                      <w:p w14:paraId="6355C377" w14:textId="5D2756ED" w:rsidR="00411C08" w:rsidRPr="002D1489" w:rsidRDefault="00411C08" w:rsidP="00411C08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140" w:name="_Ref132300218"/>
                        <w:bookmarkStart w:id="141" w:name="_Toc132752979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15</w:t>
                          </w:r>
                        </w:fldSimple>
                        <w:bookmarkEnd w:id="140"/>
                        <w:r>
                          <w:t>: Primer programske komponente</w:t>
                        </w:r>
                        <w:bookmarkEnd w:id="14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41C91">
        <w:t xml:space="preserve">komponente </w:t>
      </w:r>
      <w:r w:rsidR="00BB6AFB">
        <w:t xml:space="preserve">oz. funkcije </w:t>
      </w:r>
      <w:r w:rsidR="00B41C91">
        <w:t>iz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B41C91">
        <w:t xml:space="preserve"> na </w:t>
      </w:r>
      <w:r w:rsidR="000D1AB9">
        <w:fldChar w:fldCharType="begin"/>
      </w:r>
      <w:r w:rsidR="000D1AB9">
        <w:instrText xml:space="preserve"> REF _Ref132300218 \h </w:instrText>
      </w:r>
      <w:r w:rsidR="000D1AB9">
        <w:fldChar w:fldCharType="separate"/>
      </w:r>
      <w:r w:rsidR="008D7303">
        <w:t xml:space="preserve">Izsek </w:t>
      </w:r>
      <w:r w:rsidR="008D7303">
        <w:rPr>
          <w:noProof/>
        </w:rPr>
        <w:t>15</w:t>
      </w:r>
      <w:r w:rsidR="000D1AB9">
        <w:fldChar w:fldCharType="end"/>
      </w:r>
      <w:r w:rsidR="00B41C91">
        <w:t>.</w:t>
      </w:r>
    </w:p>
    <w:p w14:paraId="001C4DC6" w14:textId="367CB4B1" w:rsidR="00422B7E" w:rsidRDefault="00EE657A" w:rsidP="00B42EE5">
      <w:pPr>
        <w:spacing w:line="360" w:lineRule="auto"/>
        <w:jc w:val="both"/>
      </w:pPr>
      <w:r>
        <w:t xml:space="preserve">Imamo funkcijo </w:t>
      </w:r>
      <w:r w:rsidRPr="004F45D4">
        <w:rPr>
          <w:i/>
          <w:iCs/>
        </w:rPr>
        <w:t>Error</w:t>
      </w:r>
      <w:r>
        <w:t>, ki vrača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>
        <w:t xml:space="preserve"> </w:t>
      </w:r>
      <w:r w:rsidRPr="008718A5">
        <w:rPr>
          <w:rFonts w:ascii="Consolas" w:hAnsi="Consolas"/>
        </w:rPr>
        <w:t>&lt;div&gt;</w:t>
      </w:r>
      <w:r>
        <w:t>, ki ga 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>
        <w:t xml:space="preserve"> prikaže v brskalniku.</w:t>
      </w:r>
      <w:r w:rsidR="0013789D">
        <w:t xml:space="preserve"> </w:t>
      </w:r>
      <w:r w:rsidR="000A6E14">
        <w:t>Torej so lahko 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 w:rsidR="000A6E14">
        <w:t xml:space="preserve"> elementi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0A6E14">
        <w:t xml:space="preserve"> spremenljivk. </w:t>
      </w:r>
      <w:sdt>
        <w:sdtPr>
          <w:id w:val="-588008509"/>
          <w:citation/>
        </w:sdtPr>
        <w:sdtContent>
          <w:r w:rsidR="003F206D">
            <w:fldChar w:fldCharType="begin"/>
          </w:r>
          <w:r w:rsidR="003F206D">
            <w:instrText xml:space="preserve"> CITATION Imr19 \l 1060 </w:instrText>
          </w:r>
          <w:r w:rsidR="003F206D">
            <w:fldChar w:fldCharType="separate"/>
          </w:r>
          <w:r w:rsidR="009D7DFB">
            <w:rPr>
              <w:noProof/>
            </w:rPr>
            <w:t>(47)</w:t>
          </w:r>
          <w:r w:rsidR="003F206D">
            <w:fldChar w:fldCharType="end"/>
          </w:r>
        </w:sdtContent>
      </w:sdt>
      <w:r w:rsidR="003F206D">
        <w:t xml:space="preserve"> </w:t>
      </w:r>
      <w:r w:rsidR="0013789D">
        <w:t>Na tak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13789D">
        <w:t xml:space="preserve"> so zapisani vsi deli uporabniškega vmesnika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13789D">
        <w:t>.</w:t>
      </w:r>
    </w:p>
    <w:p w14:paraId="2FBD148C" w14:textId="583168DC" w:rsidR="00DE3347" w:rsidRPr="001A42B9" w:rsidRDefault="00DE3347" w:rsidP="00B42EE5">
      <w:pPr>
        <w:spacing w:line="360" w:lineRule="auto"/>
        <w:jc w:val="both"/>
      </w:pPr>
      <w:r>
        <w:t>Pri uporabi 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>
        <w:t xml:space="preserve"> se moramo držati osnovnih sintaktičnih pravil</w:t>
      </w:r>
      <w:r w:rsidR="008718A5">
        <w:fldChar w:fldCharType="begin"/>
      </w:r>
      <w:r w:rsidR="008718A5">
        <w:instrText xml:space="preserve"> XE "</w:instrText>
      </w:r>
      <w:r w:rsidR="008718A5" w:rsidRPr="00F95A53">
        <w:instrText>pravil</w:instrText>
      </w:r>
      <w:r w:rsidR="008718A5">
        <w:instrText xml:space="preserve">" </w:instrText>
      </w:r>
      <w:r w:rsidR="008718A5">
        <w:fldChar w:fldCharType="end"/>
      </w:r>
      <w:r w:rsidR="00742BC2">
        <w:t>.</w:t>
      </w:r>
      <w:r w:rsidR="00381D5C">
        <w:t xml:space="preserve"> </w:t>
      </w:r>
      <w:r w:rsidR="0057033A">
        <w:t>Komponenta lahko vrača le en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3E2C5B">
        <w:t>. Če jih mora</w:t>
      </w:r>
      <w:r w:rsidR="00C55A15">
        <w:t>m</w:t>
      </w:r>
      <w:r w:rsidR="003E2C5B">
        <w:t>o vrniti več, jih je potrebno umestiti v skupen element</w:t>
      </w:r>
      <w:r w:rsidR="009555ED">
        <w:t xml:space="preserve">, po navadi v </w:t>
      </w:r>
      <w:r w:rsidR="009555ED" w:rsidRPr="008718A5">
        <w:rPr>
          <w:rFonts w:ascii="Consolas" w:hAnsi="Consolas"/>
        </w:rPr>
        <w:t>&lt;div&gt;</w:t>
      </w:r>
      <w:r w:rsidR="00860DEA" w:rsidRPr="008718A5">
        <w:rPr>
          <w:rFonts w:ascii="Consolas" w:hAnsi="Consolas"/>
        </w:rPr>
        <w:t>&lt;/div&gt;</w:t>
      </w:r>
      <w:r w:rsidR="009555ED">
        <w:t xml:space="preserve"> ali pa fragment </w:t>
      </w:r>
      <w:r w:rsidR="009555ED" w:rsidRPr="008718A5">
        <w:rPr>
          <w:rFonts w:ascii="Consolas" w:hAnsi="Consolas"/>
        </w:rPr>
        <w:t>&lt;&gt;&lt;/&gt;</w:t>
      </w:r>
      <w:r w:rsidR="009555ED">
        <w:t>.</w:t>
      </w:r>
      <w:r w:rsidR="00FF4A50">
        <w:t xml:space="preserve"> Pri zapisu JSX je pomembno tudi, da so vse oznake vedno zaprte bodisi z zapirajočo značko ali pa je že začetna značka</w:t>
      </w:r>
      <w:r w:rsidR="00FE535C">
        <w:fldChar w:fldCharType="begin"/>
      </w:r>
      <w:r w:rsidR="00FE535C">
        <w:instrText xml:space="preserve"> XE "</w:instrText>
      </w:r>
      <w:r w:rsidR="00FE535C" w:rsidRPr="00530D6D">
        <w:instrText>značka</w:instrText>
      </w:r>
      <w:r w:rsidR="00FE535C">
        <w:instrText xml:space="preserve">" </w:instrText>
      </w:r>
      <w:r w:rsidR="00FE535C">
        <w:fldChar w:fldCharType="end"/>
      </w:r>
      <w:r w:rsidR="00FF4A50">
        <w:t xml:space="preserve"> samozapirajoča.</w:t>
      </w:r>
      <w:r w:rsidR="003A587F">
        <w:t xml:space="preserve"> Potr</w:t>
      </w:r>
      <w:r w:rsidR="004138A7">
        <w:t>e</w:t>
      </w:r>
      <w:r w:rsidR="003A587F">
        <w:t xml:space="preserve">bno je paziti tudi na </w:t>
      </w:r>
      <w:r w:rsidR="003506BF">
        <w:t>poimenovanja, ki se morajo skladati s pravili poimenovanja za 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 w:rsidR="00946628">
        <w:t xml:space="preserve">, saj se JSX </w:t>
      </w:r>
      <w:r w:rsidR="00210511">
        <w:t xml:space="preserve">s pomočjo orodja </w:t>
      </w:r>
      <w:r w:rsidR="00210511" w:rsidRPr="00210511">
        <w:rPr>
          <w:i/>
          <w:iCs/>
        </w:rPr>
        <w:t>babel</w:t>
      </w:r>
      <w:r w:rsidR="008718A5">
        <w:rPr>
          <w:i/>
          <w:iCs/>
        </w:rPr>
        <w:fldChar w:fldCharType="begin"/>
      </w:r>
      <w:r w:rsidR="008718A5">
        <w:instrText xml:space="preserve"> XE "</w:instrText>
      </w:r>
      <w:r w:rsidR="008718A5" w:rsidRPr="002B49C0">
        <w:rPr>
          <w:i/>
          <w:iCs/>
        </w:rPr>
        <w:instrText>babel</w:instrText>
      </w:r>
      <w:r w:rsidR="008718A5">
        <w:instrText xml:space="preserve">" </w:instrText>
      </w:r>
      <w:r w:rsidR="008718A5">
        <w:rPr>
          <w:i/>
          <w:iCs/>
        </w:rPr>
        <w:fldChar w:fldCharType="end"/>
      </w:r>
      <w:r w:rsidR="00210511">
        <w:t xml:space="preserve"> </w:t>
      </w:r>
      <w:r w:rsidR="00946628">
        <w:t>pretvori v JavaScript</w:t>
      </w:r>
      <w:r w:rsidR="007E2DDF">
        <w:t>.</w:t>
      </w:r>
      <w:r w:rsidR="007732FF">
        <w:t xml:space="preserve"> Tako ne smemo uporabljati vezajev in rezerviranih besed</w:t>
      </w:r>
      <w:r w:rsidR="00A61392">
        <w:t>, običajno uporabljamo tudi zapisovanje »camelCase«.</w:t>
      </w:r>
      <w:r w:rsidR="00814F85">
        <w:t xml:space="preserve"> </w:t>
      </w:r>
      <w:r w:rsidR="002E4684">
        <w:t>Pravila JavaScripta onemogočajo popolno enakost s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2E4684">
        <w:t xml:space="preserve"> zapisom</w:t>
      </w:r>
      <w:r w:rsidR="0088136E">
        <w:t xml:space="preserve">, kar lahko vidimo tudi iz primera na </w:t>
      </w:r>
      <w:r w:rsidR="00BD21C7">
        <w:fldChar w:fldCharType="begin"/>
      </w:r>
      <w:r w:rsidR="00BD21C7">
        <w:instrText xml:space="preserve"> REF _Ref132300218 \h </w:instrText>
      </w:r>
      <w:r w:rsidR="00BD21C7">
        <w:fldChar w:fldCharType="separate"/>
      </w:r>
      <w:r w:rsidR="008D7303">
        <w:t xml:space="preserve">Izsek </w:t>
      </w:r>
      <w:r w:rsidR="008D7303">
        <w:rPr>
          <w:noProof/>
        </w:rPr>
        <w:t>15</w:t>
      </w:r>
      <w:r w:rsidR="00BD21C7">
        <w:fldChar w:fldCharType="end"/>
      </w:r>
      <w:r w:rsidR="0088136E">
        <w:t xml:space="preserve">, ko moramo za dodajanje stilov </w:t>
      </w:r>
      <w:r w:rsidR="0088136E" w:rsidRPr="008718A5">
        <w:rPr>
          <w:i/>
          <w:iCs/>
        </w:rPr>
        <w:t>div</w:t>
      </w:r>
      <w:r w:rsidR="0088136E">
        <w:t>-u uporabiti 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88136E">
        <w:t xml:space="preserve"> </w:t>
      </w:r>
      <w:r w:rsidR="0088136E" w:rsidRPr="00BD21C7">
        <w:rPr>
          <w:i/>
          <w:iCs/>
        </w:rPr>
        <w:t>className</w:t>
      </w:r>
      <w:r w:rsidR="0088136E">
        <w:t xml:space="preserve"> in ne za HTML običajni </w:t>
      </w:r>
      <w:r w:rsidR="0088136E" w:rsidRPr="00BD21C7">
        <w:rPr>
          <w:i/>
          <w:iCs/>
        </w:rPr>
        <w:t>class</w:t>
      </w:r>
      <w:r w:rsidR="0088136E">
        <w:t xml:space="preserve"> atribut.</w:t>
      </w:r>
      <w:sdt>
        <w:sdtPr>
          <w:id w:val="840666228"/>
          <w:citation/>
        </w:sdtPr>
        <w:sdtContent>
          <w:r w:rsidR="00AC5ECD">
            <w:fldChar w:fldCharType="begin"/>
          </w:r>
          <w:r w:rsidR="00AC5ECD">
            <w:instrText xml:space="preserve"> CITATION Wri23 \l 1060 </w:instrText>
          </w:r>
          <w:r w:rsidR="00AC5ECD">
            <w:fldChar w:fldCharType="separate"/>
          </w:r>
          <w:r w:rsidR="009D7DFB">
            <w:rPr>
              <w:noProof/>
            </w:rPr>
            <w:t xml:space="preserve"> (46)</w:t>
          </w:r>
          <w:r w:rsidR="00AC5ECD">
            <w:fldChar w:fldCharType="end"/>
          </w:r>
        </w:sdtContent>
      </w:sdt>
      <w:r w:rsidR="00994A3C">
        <w:t xml:space="preserve"> Prav tako se držimo pravila, da oznake komponent pišemo z veliko začetnico, HTML elemente pa z malo</w:t>
      </w:r>
      <w:r w:rsidR="00152762">
        <w:t>.</w:t>
      </w:r>
      <w:sdt>
        <w:sdtPr>
          <w:id w:val="-1810079489"/>
          <w:citation/>
        </w:sdtPr>
        <w:sdtContent>
          <w:r w:rsidR="00A93BB1">
            <w:fldChar w:fldCharType="begin"/>
          </w:r>
          <w:r w:rsidR="00A93BB1">
            <w:instrText xml:space="preserve"> CITATION Imr19 \l 1060 </w:instrText>
          </w:r>
          <w:r w:rsidR="00A93BB1">
            <w:fldChar w:fldCharType="separate"/>
          </w:r>
          <w:r w:rsidR="009D7DFB">
            <w:rPr>
              <w:noProof/>
            </w:rPr>
            <w:t xml:space="preserve"> (47)</w:t>
          </w:r>
          <w:r w:rsidR="00A93BB1">
            <w:fldChar w:fldCharType="end"/>
          </w:r>
        </w:sdtContent>
      </w:sdt>
    </w:p>
    <w:p w14:paraId="1FA60BE0" w14:textId="25C29E6F" w:rsidR="000F6819" w:rsidRDefault="00110231" w:rsidP="00B626F2">
      <w:pPr>
        <w:spacing w:after="0" w:line="360" w:lineRule="auto"/>
        <w:jc w:val="both"/>
      </w:pPr>
      <w:r>
        <w:t xml:space="preserve">Tesna povezanost JavaScripta in oznak nam omogoča dodajanje logike v označbe elementov. </w:t>
      </w:r>
      <w:r w:rsidR="00F9700B">
        <w:t>V 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 w:rsidR="00F9700B">
        <w:t xml:space="preserve"> lahko to storimo z uporabo zavitih oklepajev, v katere zapišemo ime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F9700B">
        <w:t>.</w:t>
      </w:r>
      <w:r w:rsidR="00A53C1A">
        <w:t xml:space="preserve"> Tako se vsebina znotraj oznake spreminja ob spremembah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A53C1A">
        <w:t xml:space="preserve"> spremenljivk.</w:t>
      </w:r>
      <w:r w:rsidR="00E11302">
        <w:t xml:space="preserve"> Tako pa lahko med označbe dodajamo tudi objekte, in sicer z dvojnimi zavitimi oklepaji.</w:t>
      </w:r>
      <w:r w:rsidR="00746ED9">
        <w:t xml:space="preserve"> To je </w:t>
      </w:r>
      <w:r w:rsidR="00463CE1">
        <w:t xml:space="preserve">lahko </w:t>
      </w:r>
      <w:r w:rsidR="00746ED9">
        <w:t>zelo uporabno</w:t>
      </w:r>
      <w:r w:rsidR="00463CE1">
        <w:t>, na primer</w:t>
      </w:r>
      <w:r w:rsidR="00746ED9">
        <w:t xml:space="preserve"> pri dodajanju medvrstičnega 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 w:rsidR="0029774B">
        <w:t xml:space="preserve">, kar lahko vidimo na izseku iz programa </w:t>
      </w:r>
      <w:r w:rsidR="00E74DCE">
        <w:fldChar w:fldCharType="begin"/>
      </w:r>
      <w:r w:rsidR="00E74DCE">
        <w:instrText xml:space="preserve"> REF _Ref132300218 \h </w:instrText>
      </w:r>
      <w:r w:rsidR="00E74DCE">
        <w:fldChar w:fldCharType="separate"/>
      </w:r>
      <w:r w:rsidR="008D7303">
        <w:t xml:space="preserve">Izsek </w:t>
      </w:r>
      <w:r w:rsidR="008D7303">
        <w:rPr>
          <w:noProof/>
        </w:rPr>
        <w:t>15</w:t>
      </w:r>
      <w:r w:rsidR="00E74DCE">
        <w:fldChar w:fldCharType="end"/>
      </w:r>
      <w:r w:rsidR="00E74DCE">
        <w:t xml:space="preserve">, pri elementu </w:t>
      </w:r>
      <w:r w:rsidR="00E74DCE" w:rsidRPr="00E74DCE">
        <w:rPr>
          <w:i/>
          <w:iCs/>
        </w:rPr>
        <w:t>Warning</w:t>
      </w:r>
      <w:r w:rsidR="0029774B">
        <w:t>.</w:t>
      </w:r>
      <w:r w:rsidR="00537EB0">
        <w:t xml:space="preserve"> </w:t>
      </w:r>
      <w:sdt>
        <w:sdtPr>
          <w:id w:val="1010113792"/>
          <w:citation/>
        </w:sdtPr>
        <w:sdtContent>
          <w:r w:rsidR="000C4C02">
            <w:fldChar w:fldCharType="begin"/>
          </w:r>
          <w:r w:rsidR="000C4C02">
            <w:instrText xml:space="preserve"> CITATION Met233 \l 1060 </w:instrText>
          </w:r>
          <w:r w:rsidR="000C4C02">
            <w:fldChar w:fldCharType="separate"/>
          </w:r>
          <w:r w:rsidR="009D7DFB">
            <w:rPr>
              <w:noProof/>
            </w:rPr>
            <w:t>(48)</w:t>
          </w:r>
          <w:r w:rsidR="000C4C02">
            <w:fldChar w:fldCharType="end"/>
          </w:r>
        </w:sdtContent>
      </w:sdt>
    </w:p>
    <w:p w14:paraId="3EDA6B00" w14:textId="1334BA23" w:rsidR="0045231F" w:rsidRDefault="00305A50" w:rsidP="00EC1E97">
      <w:pPr>
        <w:pStyle w:val="Naslov3"/>
      </w:pPr>
      <w:bookmarkStart w:id="142" w:name="_Toc132793606"/>
      <w:r>
        <w:lastRenderedPageBreak/>
        <w:t>Kavlji</w:t>
      </w:r>
      <w:bookmarkEnd w:id="142"/>
      <w:r>
        <w:fldChar w:fldCharType="begin"/>
      </w:r>
      <w:r>
        <w:instrText xml:space="preserve"> XE "</w:instrText>
      </w:r>
      <w:r w:rsidRPr="00041817">
        <w:instrText>Kavlji</w:instrText>
      </w:r>
      <w:r>
        <w:instrText xml:space="preserve">" </w:instrText>
      </w:r>
      <w:r>
        <w:fldChar w:fldCharType="end"/>
      </w:r>
    </w:p>
    <w:p w14:paraId="56CE7482" w14:textId="0620FC4C" w:rsidR="008977D1" w:rsidRDefault="00D95E02" w:rsidP="009711A2">
      <w:pPr>
        <w:spacing w:line="360" w:lineRule="auto"/>
        <w:jc w:val="both"/>
      </w:pPr>
      <w:r>
        <w:t>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 w:rsidR="0098388C">
        <w:t xml:space="preserve"> je zgrajen na konceptu komponent, ki so izolirane funkcije, ki jih lahko ponovno uporabimo</w:t>
      </w:r>
      <w:r w:rsidR="00F474F4">
        <w:t>. Poznamo razredne in funkcijske komponente.</w:t>
      </w:r>
      <w:r w:rsidR="00FF53A7">
        <w:t xml:space="preserve"> </w:t>
      </w:r>
      <w:r w:rsidR="00491780">
        <w:t xml:space="preserve">React </w:t>
      </w:r>
      <w:r w:rsidR="00305A50">
        <w:t>kavlji</w:t>
      </w:r>
      <w:r w:rsidR="00305A50">
        <w:fldChar w:fldCharType="begin"/>
      </w:r>
      <w:r w:rsidR="00305A50">
        <w:instrText xml:space="preserve"> XE "</w:instrText>
      </w:r>
      <w:r w:rsidR="00305A50" w:rsidRPr="00293A13">
        <w:instrText>kavlji</w:instrText>
      </w:r>
      <w:r w:rsidR="00305A50">
        <w:instrText xml:space="preserve">" </w:instrText>
      </w:r>
      <w:r w:rsidR="00305A50">
        <w:fldChar w:fldCharType="end"/>
      </w:r>
      <w:r w:rsidR="009A6D52">
        <w:t xml:space="preserve"> angl. </w:t>
      </w:r>
      <w:r w:rsidR="009A6D52" w:rsidRPr="009A6D52">
        <w:rPr>
          <w:i/>
          <w:iCs/>
        </w:rPr>
        <w:t>React Hooks</w:t>
      </w:r>
      <w:r w:rsidR="009A6D52">
        <w:t>)</w:t>
      </w:r>
      <w:r w:rsidR="00491780">
        <w:t xml:space="preserve"> so preproste funkcije JavaScripta, ki jih uporabljamo za izolacijo delov za večkratno uporabo od funkcijskih komponent</w:t>
      </w:r>
      <w:r w:rsidR="0066024A">
        <w:t xml:space="preserve"> oz. spremenljivk</w:t>
      </w:r>
      <w:r w:rsidR="00491780">
        <w:t xml:space="preserve">. </w:t>
      </w:r>
      <w:sdt>
        <w:sdtPr>
          <w:id w:val="-2133400924"/>
          <w:citation/>
        </w:sdtPr>
        <w:sdtContent>
          <w:r w:rsidR="00DF1A56">
            <w:fldChar w:fldCharType="begin"/>
          </w:r>
          <w:r w:rsidR="00DF1A56">
            <w:instrText xml:space="preserve"> CITATION Ped21 \l 1060 </w:instrText>
          </w:r>
          <w:r w:rsidR="00DF1A56">
            <w:fldChar w:fldCharType="separate"/>
          </w:r>
          <w:r w:rsidR="009D7DFB">
            <w:rPr>
              <w:noProof/>
            </w:rPr>
            <w:t>(49)</w:t>
          </w:r>
          <w:r w:rsidR="00DF1A56">
            <w:fldChar w:fldCharType="end"/>
          </w:r>
        </w:sdtContent>
      </w:sdt>
      <w:sdt>
        <w:sdtPr>
          <w:id w:val="-1343316694"/>
          <w:citation/>
        </w:sdtPr>
        <w:sdtContent>
          <w:r w:rsidR="00DF1A56">
            <w:fldChar w:fldCharType="begin"/>
          </w:r>
          <w:r w:rsidR="00DF1A56">
            <w:instrText xml:space="preserve"> CITATION Fir21 \l 1060 </w:instrText>
          </w:r>
          <w:r w:rsidR="00DF1A56">
            <w:fldChar w:fldCharType="separate"/>
          </w:r>
          <w:r w:rsidR="009D7DFB">
            <w:rPr>
              <w:noProof/>
            </w:rPr>
            <w:t xml:space="preserve"> (50)</w:t>
          </w:r>
          <w:r w:rsidR="00DF1A56">
            <w:fldChar w:fldCharType="end"/>
          </w:r>
        </w:sdtContent>
      </w:sdt>
      <w:r w:rsidR="00DF1A56">
        <w:t xml:space="preserve"> </w:t>
      </w:r>
      <w:r w:rsidR="001249CF">
        <w:t xml:space="preserve">Pred uvedbo </w:t>
      </w:r>
      <w:r w:rsidR="00305A50">
        <w:t>kavljev</w:t>
      </w:r>
      <w:r w:rsidR="00A64460">
        <w:t xml:space="preserve"> je bilo potrebno vsa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r w:rsidR="00A64460">
        <w:t xml:space="preserve"> spremenljivk shranjevati v razrednih komponentah, </w:t>
      </w:r>
      <w:r w:rsidR="00305A50">
        <w:t>kavlji</w:t>
      </w:r>
      <w:r w:rsidR="00A64460">
        <w:t xml:space="preserve"> pa to odpravljajo in omogočajo programiranje</w:t>
      </w:r>
      <w:r w:rsidR="00FE535C">
        <w:fldChar w:fldCharType="begin"/>
      </w:r>
      <w:r w:rsidR="00FE535C">
        <w:instrText xml:space="preserve"> XE "</w:instrText>
      </w:r>
      <w:r w:rsidR="00FE535C" w:rsidRPr="00A060AB">
        <w:instrText>programiranje</w:instrText>
      </w:r>
      <w:r w:rsidR="00FE535C">
        <w:instrText xml:space="preserve">" </w:instrText>
      </w:r>
      <w:r w:rsidR="00FE535C">
        <w:fldChar w:fldCharType="end"/>
      </w:r>
      <w:r w:rsidR="00A64460">
        <w:t xml:space="preserve"> uporabniškega vmesnika le z uporabo funkcij. Za svoj uporabniški vmesnik</w:t>
      </w:r>
      <w:r w:rsidR="00504942">
        <w:fldChar w:fldCharType="begin"/>
      </w:r>
      <w:r w:rsidR="00504942">
        <w:instrText xml:space="preserve"> XE "</w:instrText>
      </w:r>
      <w:r w:rsidR="00504942" w:rsidRPr="00196B4E">
        <w:instrText>vmesnik</w:instrText>
      </w:r>
      <w:r w:rsidR="00504942">
        <w:instrText xml:space="preserve">" </w:instrText>
      </w:r>
      <w:r w:rsidR="00504942">
        <w:fldChar w:fldCharType="end"/>
      </w:r>
      <w:r w:rsidR="00A64460">
        <w:t xml:space="preserve"> sem uporabil le funkcijske komponente s </w:t>
      </w:r>
      <w:r w:rsidR="00305A50">
        <w:t>kavlji in ne razrednih komponent</w:t>
      </w:r>
      <w:r w:rsidR="00A64460">
        <w:t>.</w:t>
      </w:r>
      <w:r w:rsidR="00636380">
        <w:t xml:space="preserve"> </w:t>
      </w:r>
      <w:r w:rsidR="005D0613">
        <w:t>Funkcijska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5D0613">
        <w:t xml:space="preserve"> ima lahko v sebi definirana stanja, ali pa ne.</w:t>
      </w:r>
      <w:r w:rsidR="00D17531">
        <w:t xml:space="preserve"> </w:t>
      </w:r>
      <w:r w:rsidR="00CE7338">
        <w:t>Logika stanj</w:t>
      </w:r>
      <w:r w:rsidR="005C097C">
        <w:fldChar w:fldCharType="begin"/>
      </w:r>
      <w:r w:rsidR="005C097C">
        <w:instrText xml:space="preserve"> XE "</w:instrText>
      </w:r>
      <w:r w:rsidR="005C097C" w:rsidRPr="00BC5B7A">
        <w:instrText>Logika stanj</w:instrText>
      </w:r>
      <w:r w:rsidR="005C097C">
        <w:instrText xml:space="preserve">" </w:instrText>
      </w:r>
      <w:r w:rsidR="005C097C">
        <w:fldChar w:fldCharType="end"/>
      </w:r>
      <w:r w:rsidR="00CE7338">
        <w:t xml:space="preserve"> (</w:t>
      </w:r>
      <w:r w:rsidR="009E0455">
        <w:t xml:space="preserve">angl. </w:t>
      </w:r>
      <w:r w:rsidR="00CE7338" w:rsidRPr="009E0455">
        <w:rPr>
          <w:i/>
          <w:iCs/>
        </w:rPr>
        <w:t>stateful logic</w:t>
      </w:r>
      <w:r w:rsidR="00CE7338">
        <w:t xml:space="preserve">) so stanja spremenljivk, ki jih s pomočjo </w:t>
      </w:r>
      <w:r w:rsidR="005C097C">
        <w:t>kavljev</w:t>
      </w:r>
      <w:r w:rsidR="00CE7338">
        <w:t xml:space="preserve"> izoliramo </w:t>
      </w:r>
      <w:r w:rsidR="00363E19">
        <w:t>od</w:t>
      </w:r>
      <w:r w:rsidR="00CE7338">
        <w:t xml:space="preserve"> komponente. Tako jih lahko uporabimo na več mestih v programu in ne obstajajo le znotraj funkcije.</w:t>
      </w:r>
      <w:r w:rsidR="00FA01A4" w:rsidRPr="00FA01A4">
        <w:t xml:space="preserve"> </w:t>
      </w:r>
      <w:sdt>
        <w:sdtPr>
          <w:id w:val="-28571115"/>
          <w:citation/>
        </w:sdtPr>
        <w:sdtContent>
          <w:r w:rsidR="00FA01A4">
            <w:fldChar w:fldCharType="begin"/>
          </w:r>
          <w:r w:rsidR="00FA01A4">
            <w:instrText xml:space="preserve"> CITATION Adh22 \l 1060 </w:instrText>
          </w:r>
          <w:r w:rsidR="00FA01A4">
            <w:fldChar w:fldCharType="separate"/>
          </w:r>
          <w:r w:rsidR="009D7DFB">
            <w:rPr>
              <w:noProof/>
            </w:rPr>
            <w:t>(51)</w:t>
          </w:r>
          <w:r w:rsidR="00FA01A4">
            <w:fldChar w:fldCharType="end"/>
          </w:r>
        </w:sdtContent>
      </w:sdt>
      <w:r w:rsidR="00C77DE5">
        <w:t xml:space="preserve"> </w:t>
      </w:r>
      <w:r w:rsidR="009A6D52">
        <w:t>Kavlji v Reactu</w:t>
      </w:r>
      <w:r w:rsidR="00506054">
        <w:t xml:space="preserve"> </w:t>
      </w:r>
      <w:r w:rsidR="00C77DE5">
        <w:t xml:space="preserve">torej </w:t>
      </w:r>
      <w:r w:rsidR="00506054">
        <w:t>omogočajo shranjevanje stanja komponent, ki jih sicer v funkcijah ni mogoče shranjevati</w:t>
      </w:r>
      <w:r w:rsidR="005D5DAC">
        <w:t>.</w:t>
      </w:r>
      <w:r w:rsidR="00453BDA">
        <w:t xml:space="preserve"> Poglejmo si </w:t>
      </w:r>
      <w:r w:rsidR="009A6D52">
        <w:t>vse kavlje</w:t>
      </w:r>
      <w:r w:rsidR="00453BDA">
        <w:t>, ki sem jih uporabil v programu.</w:t>
      </w:r>
      <w:r w:rsidR="00525F7B" w:rsidRPr="00525F7B">
        <w:t xml:space="preserve"> </w:t>
      </w:r>
    </w:p>
    <w:p w14:paraId="6A8D1B74" w14:textId="6A19D772" w:rsidR="000C75A3" w:rsidRDefault="000C75A3" w:rsidP="000C75A3">
      <w:pPr>
        <w:pStyle w:val="Naslov4"/>
      </w:pPr>
      <w:r>
        <w:t>u</w:t>
      </w:r>
      <w:r w:rsidRPr="000C75A3">
        <w:t>seState</w:t>
      </w:r>
      <w:r w:rsidR="001C4A27">
        <w:fldChar w:fldCharType="begin"/>
      </w:r>
      <w:r w:rsidR="001C4A27">
        <w:instrText xml:space="preserve"> XE "</w:instrText>
      </w:r>
      <w:r w:rsidR="001C4A27" w:rsidRPr="008C7F68">
        <w:instrText>useState</w:instrText>
      </w:r>
      <w:r w:rsidR="001C4A27">
        <w:instrText xml:space="preserve">" </w:instrText>
      </w:r>
      <w:r w:rsidR="001C4A27">
        <w:fldChar w:fldCharType="end"/>
      </w:r>
    </w:p>
    <w:p w14:paraId="71D91EAD" w14:textId="65F67E2A" w:rsidR="00A656ED" w:rsidRDefault="00BB0A72" w:rsidP="009711A2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79AE438" wp14:editId="0B3682FF">
                <wp:simplePos x="0" y="0"/>
                <wp:positionH relativeFrom="margin">
                  <wp:align>right</wp:align>
                </wp:positionH>
                <wp:positionV relativeFrom="paragraph">
                  <wp:posOffset>1288341</wp:posOffset>
                </wp:positionV>
                <wp:extent cx="5756275" cy="1653540"/>
                <wp:effectExtent l="0" t="0" r="0" b="3810"/>
                <wp:wrapTopAndBottom/>
                <wp:docPr id="62" name="Skupina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1653540"/>
                          <a:chOff x="0" y="0"/>
                          <a:chExt cx="5756275" cy="1653678"/>
                        </a:xfrm>
                      </wpg:grpSpPr>
                      <wps:wsp>
                        <wps:cNvPr id="51" name="Polje z besedilom 51"/>
                        <wps:cNvSpPr txBox="1"/>
                        <wps:spPr>
                          <a:xfrm>
                            <a:off x="0" y="262393"/>
                            <a:ext cx="5756275" cy="139128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1A3FF54" w14:textId="77777777" w:rsidR="0027644E" w:rsidRPr="0027644E" w:rsidRDefault="0027644E" w:rsidP="0027644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7644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Trgovina = ({ Ref }) =&gt; {</w:t>
                              </w:r>
                            </w:p>
                            <w:p w14:paraId="7B870018" w14:textId="7531E7E6" w:rsidR="0027644E" w:rsidRPr="0027644E" w:rsidRDefault="0027644E" w:rsidP="0027644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7644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[vidno, setVidno] = useState(0);</w:t>
                              </w:r>
                            </w:p>
                            <w:p w14:paraId="051B9CF9" w14:textId="77777777" w:rsidR="0027644E" w:rsidRPr="0027644E" w:rsidRDefault="0027644E" w:rsidP="0027644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7644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[prikazi, setPrikazi] = useState('nakupovanje');</w:t>
                              </w:r>
                            </w:p>
                            <w:p w14:paraId="0F61A080" w14:textId="77777777" w:rsidR="0027644E" w:rsidRPr="0027644E" w:rsidRDefault="0027644E" w:rsidP="0027644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7644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[cenaKosarice, setCenaKosarice] = useState(0);</w:t>
                              </w:r>
                            </w:p>
                            <w:p w14:paraId="134B3C15" w14:textId="2F571023" w:rsidR="0027644E" w:rsidRDefault="0027644E" w:rsidP="0027644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7644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[naVrh, setNaVrh] = useState(false);</w:t>
                              </w:r>
                            </w:p>
                            <w:p w14:paraId="031CD981" w14:textId="08566373" w:rsidR="0027644E" w:rsidRDefault="0027644E" w:rsidP="0027644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</w:p>
                            <w:p w14:paraId="38A541B0" w14:textId="36D5D1C2" w:rsidR="0027644E" w:rsidRPr="00B70A3D" w:rsidRDefault="0027644E" w:rsidP="0027644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Polje z besedilom 60"/>
                        <wps:cNvSpPr txBox="1"/>
                        <wps:spPr>
                          <a:xfrm>
                            <a:off x="0" y="0"/>
                            <a:ext cx="5756275" cy="2578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08E872" w14:textId="2C7AE2D5" w:rsidR="00BB0A72" w:rsidRPr="006F65DE" w:rsidRDefault="00BB0A72" w:rsidP="00BB0A72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43" w:name="_Ref132304391"/>
                              <w:bookmarkStart w:id="144" w:name="_Toc132752980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bookmarkEnd w:id="143"/>
                              <w:r>
                                <w:t>: Uporaba useState</w:t>
                              </w:r>
                              <w:bookmarkEnd w:id="1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AE438" id="Skupina 62" o:spid="_x0000_s1114" style="position:absolute;left:0;text-align:left;margin-left:402.05pt;margin-top:101.45pt;width:453.25pt;height:130.2pt;z-index:251655168;mso-position-horizontal:right;mso-position-horizontal-relative:margin" coordsize="57562,16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">
                <v:shape id="Polje z besedilom 51" o:spid="_x0000_s1115" type="#_x0000_t202" style="position:absolute;top:2623;width:57562;height:139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" fillcolor="white [3212]" stroked="f" strokeweight=".5pt">
                  <v:textbox>
                    <w:txbxContent>
                      <w:p w14:paraId="31A3FF54" w14:textId="77777777" w:rsidR="0027644E" w:rsidRPr="0027644E" w:rsidRDefault="0027644E" w:rsidP="0027644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7644E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Trgovina = ({ Ref }) =&gt; {</w:t>
                        </w:r>
                      </w:p>
                      <w:p w14:paraId="7B870018" w14:textId="7531E7E6" w:rsidR="0027644E" w:rsidRPr="0027644E" w:rsidRDefault="0027644E" w:rsidP="0027644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7644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[vidno, setVidno] = useState(0);</w:t>
                        </w:r>
                      </w:p>
                      <w:p w14:paraId="051B9CF9" w14:textId="77777777" w:rsidR="0027644E" w:rsidRPr="0027644E" w:rsidRDefault="0027644E" w:rsidP="0027644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7644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[prikazi, setPrikazi] = useState('nakupovanje');</w:t>
                        </w:r>
                      </w:p>
                      <w:p w14:paraId="0F61A080" w14:textId="77777777" w:rsidR="0027644E" w:rsidRPr="0027644E" w:rsidRDefault="0027644E" w:rsidP="0027644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7644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[cenaKosarice, setCenaKosarice] = useState(0);</w:t>
                        </w:r>
                      </w:p>
                      <w:p w14:paraId="134B3C15" w14:textId="2F571023" w:rsidR="0027644E" w:rsidRDefault="0027644E" w:rsidP="0027644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7644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[naVrh, setNaVrh] = useState(false);</w:t>
                        </w:r>
                      </w:p>
                      <w:p w14:paraId="031CD981" w14:textId="08566373" w:rsidR="0027644E" w:rsidRDefault="0027644E" w:rsidP="0027644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</w:p>
                      <w:p w14:paraId="38A541B0" w14:textId="36D5D1C2" w:rsidR="0027644E" w:rsidRPr="00B70A3D" w:rsidRDefault="0027644E" w:rsidP="0027644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60" o:spid="_x0000_s1116" type="#_x0000_t202" style="position:absolute;width:57562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" stroked="f">
                  <v:textbox inset="0,0,0,0">
                    <w:txbxContent>
                      <w:p w14:paraId="7108E872" w14:textId="2C7AE2D5" w:rsidR="00BB0A72" w:rsidRPr="006F65DE" w:rsidRDefault="00BB0A72" w:rsidP="00BB0A72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45" w:name="_Ref132304391"/>
                        <w:bookmarkStart w:id="146" w:name="_Toc132752980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16</w:t>
                          </w:r>
                        </w:fldSimple>
                        <w:bookmarkEnd w:id="145"/>
                        <w:r>
                          <w:t>: Uporaba useState</w:t>
                        </w:r>
                        <w:bookmarkEnd w:id="14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A6D52">
        <w:t>Kavelj</w:t>
      </w:r>
      <w:r w:rsidR="006F2AA1">
        <w:t xml:space="preserve"> </w:t>
      </w:r>
      <w:r w:rsidR="006F2AA1" w:rsidRPr="001D175A">
        <w:rPr>
          <w:i/>
          <w:iCs/>
        </w:rPr>
        <w:t>useS</w:t>
      </w:r>
      <w:r w:rsidR="0089393A" w:rsidRPr="001D175A">
        <w:rPr>
          <w:i/>
          <w:iCs/>
        </w:rPr>
        <w:t>tat</w:t>
      </w:r>
      <w:r w:rsidR="006F2AA1" w:rsidRPr="001D175A">
        <w:rPr>
          <w:i/>
          <w:iCs/>
        </w:rPr>
        <w:t>e</w:t>
      </w:r>
      <w:r w:rsidR="001C4A27">
        <w:rPr>
          <w:i/>
          <w:iCs/>
        </w:rPr>
        <w:fldChar w:fldCharType="begin"/>
      </w:r>
      <w:r w:rsidR="001C4A27">
        <w:instrText xml:space="preserve"> XE "</w:instrText>
      </w:r>
      <w:r w:rsidR="001C4A27" w:rsidRPr="008C7F68">
        <w:instrText>useState</w:instrText>
      </w:r>
      <w:r w:rsidR="001C4A27">
        <w:instrText xml:space="preserve">" </w:instrText>
      </w:r>
      <w:r w:rsidR="001C4A27">
        <w:rPr>
          <w:i/>
          <w:iCs/>
        </w:rPr>
        <w:fldChar w:fldCharType="end"/>
      </w:r>
      <w:r w:rsidR="006F2AA1">
        <w:t xml:space="preserve"> je najbolj osnoven</w:t>
      </w:r>
      <w:r w:rsidR="009A6D52">
        <w:t>, saj</w:t>
      </w:r>
      <w:r w:rsidR="006F2AA1">
        <w:t xml:space="preserve"> omogoča shranjevanje stanj</w:t>
      </w:r>
      <w:r w:rsidR="00982628">
        <w:fldChar w:fldCharType="begin"/>
      </w:r>
      <w:r w:rsidR="00982628">
        <w:instrText xml:space="preserve"> XE "</w:instrText>
      </w:r>
      <w:r w:rsidR="00982628" w:rsidRPr="001573AF">
        <w:instrText>stanj</w:instrText>
      </w:r>
      <w:r w:rsidR="00982628">
        <w:instrText>" spremenljivk</w:instrText>
      </w:r>
      <w:r w:rsidR="00982628">
        <w:fldChar w:fldCharType="end"/>
      </w:r>
      <w:r w:rsidR="006F2AA1">
        <w:t>.</w:t>
      </w:r>
      <w:r w:rsidR="000C6E93">
        <w:t xml:space="preserve"> Definiramo </w:t>
      </w:r>
      <w:r w:rsidR="00982628">
        <w:t>jih</w:t>
      </w:r>
      <w:r w:rsidR="000C6E93">
        <w:t xml:space="preserve"> z imenom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0C6E93">
        <w:t xml:space="preserve"> in funkcijo za posodabljanje</w:t>
      </w:r>
      <w:r w:rsidR="003521FF">
        <w:fldChar w:fldCharType="begin"/>
      </w:r>
      <w:r w:rsidR="003521FF">
        <w:instrText xml:space="preserve"> XE "</w:instrText>
      </w:r>
      <w:r w:rsidR="003521FF" w:rsidRPr="000A19F8">
        <w:instrText>posodabljanje</w:instrText>
      </w:r>
      <w:r w:rsidR="003521FF">
        <w:instrText xml:space="preserve">" </w:instrText>
      </w:r>
      <w:r w:rsidR="003521FF">
        <w:fldChar w:fldCharType="end"/>
      </w:r>
      <w:r w:rsidR="000C6E93">
        <w:t>.</w:t>
      </w:r>
      <w:r w:rsidR="005D1378">
        <w:t xml:space="preserve"> Funkcija se po konvenciji poimenuje kot </w:t>
      </w:r>
      <w:r w:rsidR="005D1378" w:rsidRPr="001D175A">
        <w:rPr>
          <w:i/>
          <w:iCs/>
        </w:rPr>
        <w:t>setImeSpremenljivke</w:t>
      </w:r>
      <w:r w:rsidR="005D1378">
        <w:t xml:space="preserve"> in se skupaj z imenom spremenljivke zapiše v destrukturiranje</w:t>
      </w:r>
      <w:r w:rsidR="003521FF">
        <w:fldChar w:fldCharType="begin"/>
      </w:r>
      <w:r w:rsidR="003521FF">
        <w:instrText xml:space="preserve"> XE "</w:instrText>
      </w:r>
      <w:r w:rsidR="003521FF" w:rsidRPr="00EE6875">
        <w:instrText>destrukturiranje</w:instrText>
      </w:r>
      <w:r w:rsidR="003521FF">
        <w:instrText xml:space="preserve">" </w:instrText>
      </w:r>
      <w:r w:rsidR="003521FF">
        <w:fldChar w:fldCharType="end"/>
      </w:r>
      <w:r w:rsidR="005D1378">
        <w:t xml:space="preserve"> tabele, ki mu priredimo začetno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5D1378">
        <w:t xml:space="preserve"> s funkcijo </w:t>
      </w:r>
      <w:r w:rsidR="005D1378" w:rsidRPr="003521FF">
        <w:rPr>
          <w:rFonts w:ascii="Consolas" w:hAnsi="Consolas"/>
        </w:rPr>
        <w:t>useState(vrednost)</w:t>
      </w:r>
      <w:r w:rsidR="005D1378">
        <w:t xml:space="preserve">, kar lahko vidimo na </w:t>
      </w:r>
      <w:r>
        <w:fldChar w:fldCharType="begin"/>
      </w:r>
      <w:r>
        <w:instrText xml:space="preserve"> REF _Ref132304391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16</w:t>
      </w:r>
      <w:r>
        <w:fldChar w:fldCharType="end"/>
      </w:r>
      <w:r w:rsidR="005D1378">
        <w:t>.</w:t>
      </w:r>
      <w:sdt>
        <w:sdtPr>
          <w:id w:val="1546320775"/>
          <w:citation/>
        </w:sdtPr>
        <w:sdtContent>
          <w:r w:rsidR="0089393A">
            <w:fldChar w:fldCharType="begin"/>
          </w:r>
          <w:r w:rsidR="0089393A">
            <w:instrText xml:space="preserve"> CITATION Adh22 \l 1060 </w:instrText>
          </w:r>
          <w:r w:rsidR="0089393A">
            <w:fldChar w:fldCharType="separate"/>
          </w:r>
          <w:r w:rsidR="009D7DFB">
            <w:rPr>
              <w:noProof/>
            </w:rPr>
            <w:t xml:space="preserve"> (51)</w:t>
          </w:r>
          <w:r w:rsidR="0089393A">
            <w:fldChar w:fldCharType="end"/>
          </w:r>
        </w:sdtContent>
      </w:sdt>
    </w:p>
    <w:p w14:paraId="4BBFAC21" w14:textId="2CC3999E" w:rsidR="00C67847" w:rsidRDefault="0089393A" w:rsidP="000C75A3">
      <w:pPr>
        <w:spacing w:line="360" w:lineRule="auto"/>
        <w:jc w:val="both"/>
      </w:pPr>
      <w:r>
        <w:t xml:space="preserve">Vrednosti vseh spremenljivk </w:t>
      </w:r>
      <w:r w:rsidR="0093416C" w:rsidRPr="0093416C">
        <w:rPr>
          <w:i/>
          <w:iCs/>
        </w:rPr>
        <w:t>useState</w:t>
      </w:r>
      <w:r w:rsidR="001C4A27">
        <w:rPr>
          <w:i/>
          <w:iCs/>
        </w:rPr>
        <w:fldChar w:fldCharType="begin"/>
      </w:r>
      <w:r w:rsidR="001C4A27">
        <w:instrText xml:space="preserve"> XE "</w:instrText>
      </w:r>
      <w:r w:rsidR="001C4A27" w:rsidRPr="008C7F68">
        <w:instrText>useState</w:instrText>
      </w:r>
      <w:r w:rsidR="001C4A27">
        <w:instrText xml:space="preserve">" </w:instrText>
      </w:r>
      <w:r w:rsidR="001C4A27">
        <w:rPr>
          <w:i/>
          <w:iCs/>
        </w:rPr>
        <w:fldChar w:fldCharType="end"/>
      </w:r>
      <w:r w:rsidR="0093416C">
        <w:t xml:space="preserve"> </w:t>
      </w:r>
      <w:r>
        <w:t>moramo vedno spreminjati s funkcijo za posodabljanje</w:t>
      </w:r>
      <w:r w:rsidR="003521FF">
        <w:fldChar w:fldCharType="begin"/>
      </w:r>
      <w:r w:rsidR="003521FF">
        <w:instrText xml:space="preserve"> XE "</w:instrText>
      </w:r>
      <w:r w:rsidR="003521FF" w:rsidRPr="000A19F8">
        <w:instrText>posodabljanje</w:instrText>
      </w:r>
      <w:r w:rsidR="003521FF">
        <w:instrText xml:space="preserve">" </w:instrText>
      </w:r>
      <w:r w:rsidR="003521FF">
        <w:fldChar w:fldCharType="end"/>
      </w:r>
      <w:r>
        <w:t>, saj</w:t>
      </w:r>
      <w:r w:rsidR="00A90279">
        <w:t xml:space="preserve"> le ta sproži ponovno nalaganje</w:t>
      </w:r>
      <w:r w:rsidR="00504942">
        <w:fldChar w:fldCharType="begin"/>
      </w:r>
      <w:r w:rsidR="00504942">
        <w:instrText xml:space="preserve"> XE "</w:instrText>
      </w:r>
      <w:r w:rsidR="00504942" w:rsidRPr="00CE0FCB">
        <w:instrText>ponovno nalaganje</w:instrText>
      </w:r>
      <w:r w:rsidR="00504942">
        <w:instrText xml:space="preserve">" </w:instrText>
      </w:r>
      <w:r w:rsidR="00504942">
        <w:fldChar w:fldCharType="end"/>
      </w:r>
      <w:r w:rsidR="00A90279">
        <w:t xml:space="preserve"> komponente in tako spreminjanje prikazanih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A90279">
        <w:t xml:space="preserve">. </w:t>
      </w:r>
      <w:r w:rsidR="00E71871">
        <w:t xml:space="preserve">Pri uporabi vseh </w:t>
      </w:r>
      <w:r w:rsidR="003521FF">
        <w:t>kavljev</w:t>
      </w:r>
      <w:r w:rsidR="00E71871">
        <w:t xml:space="preserve"> moramo biti pozorni na to, da se po klicu v funkciji ne izvedejo takoj, ampak gredo v čakalno vrsto po zaporedju klicanj. </w:t>
      </w:r>
      <w:r w:rsidR="009C538D">
        <w:t>Zatem ko se</w:t>
      </w:r>
      <w:r w:rsidR="00E71871">
        <w:t xml:space="preserve">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E71871">
        <w:t xml:space="preserve"> prikaže do konca oz</w:t>
      </w:r>
      <w:r w:rsidR="003521FF">
        <w:t>iroma</w:t>
      </w:r>
      <w:r w:rsidR="00E71871">
        <w:t xml:space="preserve"> </w:t>
      </w:r>
      <w:r w:rsidR="00A41805">
        <w:t xml:space="preserve">se </w:t>
      </w:r>
      <w:r w:rsidR="00E71871">
        <w:t xml:space="preserve">izvede </w:t>
      </w:r>
      <w:r w:rsidR="0043234D">
        <w:t xml:space="preserve">stavek </w:t>
      </w:r>
      <w:r w:rsidR="00E71871" w:rsidRPr="0043234D">
        <w:rPr>
          <w:i/>
          <w:iCs/>
        </w:rPr>
        <w:t>return</w:t>
      </w:r>
      <w:r w:rsidR="00E71871">
        <w:t>, se najprej izvede funkcija</w:t>
      </w:r>
      <w:r w:rsidR="00934204">
        <w:fldChar w:fldCharType="begin"/>
      </w:r>
      <w:r w:rsidR="00934204">
        <w:instrText xml:space="preserve"> XE "</w:instrText>
      </w:r>
      <w:r w:rsidR="00934204" w:rsidRPr="006A6A0E">
        <w:instrText>funkcija</w:instrText>
      </w:r>
      <w:r w:rsidR="00934204">
        <w:instrText xml:space="preserve">" </w:instrText>
      </w:r>
      <w:r w:rsidR="00934204">
        <w:fldChar w:fldCharType="end"/>
      </w:r>
      <w:r w:rsidR="00E71871">
        <w:t xml:space="preserve"> </w:t>
      </w:r>
      <w:r w:rsidR="003521FF">
        <w:t>kavlja</w:t>
      </w:r>
      <w:r w:rsidR="00E71871">
        <w:t>, ki je bil klican prvi, nato tistega, ki je bil klican drugi itd.</w:t>
      </w:r>
      <w:r w:rsidR="005A0DB6">
        <w:t xml:space="preserve"> </w:t>
      </w:r>
      <w:sdt>
        <w:sdtPr>
          <w:id w:val="1411496712"/>
          <w:citation/>
        </w:sdtPr>
        <w:sdtContent>
          <w:r w:rsidR="001C4CC5">
            <w:fldChar w:fldCharType="begin"/>
          </w:r>
          <w:r w:rsidR="001C4CC5">
            <w:instrText xml:space="preserve"> CITATION Met235 \l 1060 </w:instrText>
          </w:r>
          <w:r w:rsidR="001C4CC5">
            <w:fldChar w:fldCharType="separate"/>
          </w:r>
          <w:r w:rsidR="009D7DFB">
            <w:rPr>
              <w:noProof/>
            </w:rPr>
            <w:t>(52)</w:t>
          </w:r>
          <w:r w:rsidR="001C4CC5">
            <w:fldChar w:fldCharType="end"/>
          </w:r>
        </w:sdtContent>
      </w:sdt>
      <w:sdt>
        <w:sdtPr>
          <w:id w:val="-389504093"/>
          <w:citation/>
        </w:sdtPr>
        <w:sdtContent>
          <w:r w:rsidR="006E3012">
            <w:fldChar w:fldCharType="begin"/>
          </w:r>
          <w:r w:rsidR="006E3012">
            <w:instrText xml:space="preserve"> CITATION Web21 \l 1060 </w:instrText>
          </w:r>
          <w:r w:rsidR="006E3012">
            <w:fldChar w:fldCharType="separate"/>
          </w:r>
          <w:r w:rsidR="009D7DFB">
            <w:rPr>
              <w:noProof/>
            </w:rPr>
            <w:t xml:space="preserve"> (53)</w:t>
          </w:r>
          <w:r w:rsidR="006E3012">
            <w:fldChar w:fldCharType="end"/>
          </w:r>
        </w:sdtContent>
      </w:sdt>
    </w:p>
    <w:p w14:paraId="32F3ABCF" w14:textId="62C704D4" w:rsidR="00406B38" w:rsidRDefault="001158F2" w:rsidP="000C75A3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03398875" wp14:editId="63F5300C">
                <wp:simplePos x="0" y="0"/>
                <wp:positionH relativeFrom="margin">
                  <wp:align>right</wp:align>
                </wp:positionH>
                <wp:positionV relativeFrom="paragraph">
                  <wp:posOffset>1827013</wp:posOffset>
                </wp:positionV>
                <wp:extent cx="5756275" cy="5238750"/>
                <wp:effectExtent l="0" t="0" r="0" b="0"/>
                <wp:wrapTopAndBottom/>
                <wp:docPr id="147" name="Skupina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5238750"/>
                          <a:chOff x="0" y="0"/>
                          <a:chExt cx="5756275" cy="5238750"/>
                        </a:xfrm>
                      </wpg:grpSpPr>
                      <wps:wsp>
                        <wps:cNvPr id="145" name="Polje z besedilom 145"/>
                        <wps:cNvSpPr txBox="1"/>
                        <wps:spPr>
                          <a:xfrm>
                            <a:off x="0" y="257175"/>
                            <a:ext cx="5756275" cy="49815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69732F6" w14:textId="359B8A1A" w:rsid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IzbrisProfila = ({ props }) =&gt; {</w:t>
                              </w:r>
                            </w:p>
                            <w:p w14:paraId="3BF3867A" w14:textId="3B643AFA" w:rsid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...</w:t>
                              </w:r>
                            </w:p>
                            <w:p w14:paraId="4FCA70B5" w14:textId="429B520B" w:rsid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[sporocilo, setSporocilo] = useState({ sporociloGeslo: '' });</w:t>
                              </w:r>
                            </w:p>
                            <w:p w14:paraId="05B33035" w14:textId="77777777" w:rsid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4BD4F6DF" w14:textId="77777777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preveriObstojece = async () =&gt; {</w:t>
                              </w:r>
                            </w:p>
                            <w:p w14:paraId="440FADA4" w14:textId="4B6C4CBF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try {</w:t>
                              </w:r>
                            </w:p>
                            <w:p w14:paraId="2885443F" w14:textId="779F2E03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let odziv = await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axios.get(`http://localhost:${global.config.port}/api/avtentikacija/`, {</w:t>
                              </w:r>
                            </w:p>
                            <w:p w14:paraId="1B97EC4C" w14:textId="29C4ADAF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params: {</w:t>
                              </w:r>
                            </w:p>
                            <w:p w14:paraId="2E50D70F" w14:textId="3CC529DF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uporabnisko_ime: uporabnik.uporabnisko_ime,</w:t>
                              </w:r>
                            </w:p>
                            <w:p w14:paraId="6E571DCF" w14:textId="3770F2FF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geslo: geslo,</w:t>
                              </w:r>
                            </w:p>
                            <w:p w14:paraId="1F1F735B" w14:textId="5C5A7B3A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</w:t>
                              </w:r>
                            </w:p>
                            <w:p w14:paraId="149925EE" w14:textId="074D440D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  <w:p w14:paraId="5250D3F5" w14:textId="1EBB4144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if (odziv.data) {</w:t>
                              </w:r>
                            </w:p>
                            <w:p w14:paraId="01E03633" w14:textId="01DC4901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setPonovljenoGeslo(false);</w:t>
                              </w:r>
                            </w:p>
                            <w:p w14:paraId="118BEDFD" w14:textId="608D6EA1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setSporocilo({ ...sporocilo, sporociloGeslo: `` });</w:t>
                              </w:r>
                            </w:p>
                            <w:p w14:paraId="4035C3E0" w14:textId="430A73FA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else {</w:t>
                              </w:r>
                            </w:p>
                            <w:p w14:paraId="69A8455C" w14:textId="7EE42173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setSporocilo({...sporocilo,</w:t>
                              </w:r>
                              <w:r w:rsidR="007C4FA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sporociloGeslo:`Nepravilno geslo`});</w:t>
                              </w:r>
                            </w:p>
                            <w:p w14:paraId="7779C438" w14:textId="3E90EF33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15698478" w14:textId="0ED0F687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catch (napaka) {</w:t>
                              </w:r>
                            </w:p>
                            <w:p w14:paraId="0C0BA745" w14:textId="389CCB44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console.log(napaka);</w:t>
                              </w:r>
                            </w:p>
                            <w:p w14:paraId="361CB3F8" w14:textId="044D9555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setSporocilo({ ...sporocilo, sporociloNapaka: `${napaka.message} (${napaka.name})` });</w:t>
                              </w:r>
                            </w:p>
                            <w:p w14:paraId="063109E3" w14:textId="0CEEA137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setNapaka(true);</w:t>
                              </w:r>
                            </w:p>
                            <w:p w14:paraId="2255064F" w14:textId="2FC44A5B" w:rsidR="00406B38" w:rsidRP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173ACEEF" w14:textId="0CB39D81" w:rsidR="00406B38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406B3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};</w:t>
                              </w:r>
                            </w:p>
                            <w:p w14:paraId="1201C0BD" w14:textId="684BD39F" w:rsidR="00406B38" w:rsidRPr="00B70A3D" w:rsidRDefault="00406B38" w:rsidP="00406B3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Polje z besedilom 146"/>
                        <wps:cNvSpPr txBox="1"/>
                        <wps:spPr>
                          <a:xfrm>
                            <a:off x="0" y="0"/>
                            <a:ext cx="5756275" cy="257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0BADE4" w14:textId="175D6580" w:rsidR="00406B38" w:rsidRPr="00E21BF0" w:rsidRDefault="00406B38" w:rsidP="00406B38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47" w:name="_Ref132484874"/>
                              <w:bookmarkStart w:id="148" w:name="_Toc132752981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bookmarkEnd w:id="147"/>
                              <w:r>
                                <w:t>: Nastavljanje nove vrednosti objekta</w:t>
                              </w:r>
                              <w:bookmarkEnd w:id="1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398875" id="Skupina 147" o:spid="_x0000_s1117" style="position:absolute;left:0;text-align:left;margin-left:402.05pt;margin-top:143.85pt;width:453.25pt;height:412.5pt;z-index:251802624;mso-position-horizontal:right;mso-position-horizontal-relative:margin" coordsize="57562,52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">
                <v:shape id="Polje z besedilom 145" o:spid="_x0000_s1118" type="#_x0000_t202" style="position:absolute;top:2571;width:57562;height:498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" fillcolor="white [3212]" stroked="f" strokeweight=".5pt">
                  <v:textbox>
                    <w:txbxContent>
                      <w:p w14:paraId="169732F6" w14:textId="359B8A1A" w:rsid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IzbrisProfila = ({ props }) =&gt; {</w:t>
                        </w:r>
                      </w:p>
                      <w:p w14:paraId="3BF3867A" w14:textId="3B643AFA" w:rsid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...</w:t>
                        </w:r>
                      </w:p>
                      <w:p w14:paraId="4FCA70B5" w14:textId="429B520B" w:rsid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[sporocilo, setSporocilo] = useState({ sporociloGeslo: '' });</w:t>
                        </w:r>
                      </w:p>
                      <w:p w14:paraId="05B33035" w14:textId="77777777" w:rsid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4BD4F6DF" w14:textId="77777777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preveriObstojece = async () =&gt; {</w:t>
                        </w:r>
                      </w:p>
                      <w:p w14:paraId="440FADA4" w14:textId="4B6C4CBF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try {</w:t>
                        </w:r>
                      </w:p>
                      <w:p w14:paraId="2885443F" w14:textId="779F2E03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let odziv = await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axios.get(`http://localhost:${global.config.port}/api/avtentikacija/`, {</w:t>
                        </w:r>
                      </w:p>
                      <w:p w14:paraId="1B97EC4C" w14:textId="29C4ADAF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params: {</w:t>
                        </w:r>
                      </w:p>
                      <w:p w14:paraId="2E50D70F" w14:textId="3CC529DF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uporabnisko_ime: uporabnik.uporabnisko_ime,</w:t>
                        </w:r>
                      </w:p>
                      <w:p w14:paraId="6E571DCF" w14:textId="3770F2FF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geslo: geslo,</w:t>
                        </w:r>
                      </w:p>
                      <w:p w14:paraId="1F1F735B" w14:textId="5C5A7B3A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},</w:t>
                        </w:r>
                      </w:p>
                      <w:p w14:paraId="149925EE" w14:textId="074D440D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  <w:p w14:paraId="5250D3F5" w14:textId="1EBB4144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if (odziv.data) {</w:t>
                        </w:r>
                      </w:p>
                      <w:p w14:paraId="01E03633" w14:textId="01DC4901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setPonovljenoGeslo(false);</w:t>
                        </w:r>
                      </w:p>
                      <w:p w14:paraId="118BEDFD" w14:textId="608D6EA1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setSporocilo({ ...sporocilo, sporociloGeslo: `` });</w:t>
                        </w:r>
                      </w:p>
                      <w:p w14:paraId="4035C3E0" w14:textId="430A73FA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} else {</w:t>
                        </w:r>
                      </w:p>
                      <w:p w14:paraId="69A8455C" w14:textId="7EE42173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setSporocilo({...sporocilo,</w:t>
                        </w:r>
                        <w:r w:rsidR="007C4FA4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sporociloGeslo:`Nepravilno geslo`});</w:t>
                        </w:r>
                      </w:p>
                      <w:p w14:paraId="7779C438" w14:textId="3E90EF33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15698478" w14:textId="0ED0F687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} catch (napaka) {</w:t>
                        </w:r>
                      </w:p>
                      <w:p w14:paraId="0C0BA745" w14:textId="389CCB44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console.log(napaka);</w:t>
                        </w:r>
                      </w:p>
                      <w:p w14:paraId="361CB3F8" w14:textId="044D9555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setSporocilo({ ...sporocilo, sporociloNapaka: `${napaka.message} (${napaka.name})` });</w:t>
                        </w:r>
                      </w:p>
                      <w:p w14:paraId="063109E3" w14:textId="0CEEA137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setNapaka(true);</w:t>
                        </w:r>
                      </w:p>
                      <w:p w14:paraId="2255064F" w14:textId="2FC44A5B" w:rsidR="00406B38" w:rsidRP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173ACEEF" w14:textId="0CB39D81" w:rsidR="00406B38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406B38">
                          <w:rPr>
                            <w:rFonts w:ascii="Consolas" w:hAnsi="Consolas"/>
                            <w:sz w:val="22"/>
                            <w:szCs w:val="20"/>
                          </w:rPr>
                          <w:t>};</w:t>
                        </w:r>
                      </w:p>
                      <w:p w14:paraId="1201C0BD" w14:textId="684BD39F" w:rsidR="00406B38" w:rsidRPr="00B70A3D" w:rsidRDefault="00406B38" w:rsidP="00406B3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146" o:spid="_x0000_s1119" type="#_x0000_t202" style="position:absolute;width:57562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" stroked="f">
                  <v:textbox inset="0,0,0,0">
                    <w:txbxContent>
                      <w:p w14:paraId="7F0BADE4" w14:textId="175D6580" w:rsidR="00406B38" w:rsidRPr="00E21BF0" w:rsidRDefault="00406B38" w:rsidP="00406B38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49" w:name="_Ref132484874"/>
                        <w:bookmarkStart w:id="150" w:name="_Toc132752981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17</w:t>
                          </w:r>
                        </w:fldSimple>
                        <w:bookmarkEnd w:id="149"/>
                        <w:r>
                          <w:t>: Nastavljanje nove vrednosti objekta</w:t>
                        </w:r>
                        <w:bookmarkEnd w:id="15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171B5">
        <w:t>Posodabljanje stanj</w:t>
      </w:r>
      <w:r w:rsidR="00982628">
        <w:fldChar w:fldCharType="begin"/>
      </w:r>
      <w:r w:rsidR="00982628">
        <w:instrText xml:space="preserve"> XE "</w:instrText>
      </w:r>
      <w:r w:rsidR="00982628" w:rsidRPr="001573AF">
        <w:instrText>stanj</w:instrText>
      </w:r>
      <w:r w:rsidR="00982628">
        <w:instrText xml:space="preserve">" </w:instrText>
      </w:r>
      <w:r w:rsidR="00982628">
        <w:fldChar w:fldCharType="end"/>
      </w:r>
      <w:r w:rsidR="00F171B5">
        <w:t xml:space="preserve">, ki so </w:t>
      </w:r>
      <w:r w:rsidR="00F171B5" w:rsidRPr="00BA57DB">
        <w:t>tabele ali objekti</w:t>
      </w:r>
      <w:r w:rsidR="00BA57DB">
        <w:t xml:space="preserve">, v Reactu ne sme biti neposredno, ampak prek funkcije </w:t>
      </w:r>
      <w:r w:rsidR="00BA57DB" w:rsidRPr="00CE2C58">
        <w:rPr>
          <w:i/>
          <w:iCs/>
        </w:rPr>
        <w:t>set</w:t>
      </w:r>
      <w:r w:rsidR="00600B93">
        <w:t xml:space="preserve"> z ustvarjanjem novega objekta ali tabele.</w:t>
      </w:r>
      <w:r w:rsidR="004B62D6">
        <w:t xml:space="preserve"> Stanja, definirana z </w:t>
      </w:r>
      <w:r w:rsidR="004B62D6" w:rsidRPr="004B62D6">
        <w:rPr>
          <w:i/>
          <w:iCs/>
        </w:rPr>
        <w:t>useState</w:t>
      </w:r>
      <w:r w:rsidR="001C4A27">
        <w:rPr>
          <w:i/>
          <w:iCs/>
        </w:rPr>
        <w:fldChar w:fldCharType="begin"/>
      </w:r>
      <w:r w:rsidR="001C4A27">
        <w:instrText xml:space="preserve"> XE "</w:instrText>
      </w:r>
      <w:r w:rsidR="001C4A27" w:rsidRPr="008C7F68">
        <w:instrText>useState</w:instrText>
      </w:r>
      <w:r w:rsidR="001C4A27">
        <w:instrText xml:space="preserve">" </w:instrText>
      </w:r>
      <w:r w:rsidR="001C4A27">
        <w:rPr>
          <w:i/>
          <w:iCs/>
        </w:rPr>
        <w:fldChar w:fldCharType="end"/>
      </w:r>
      <w:r w:rsidR="004B62D6">
        <w:t xml:space="preserve"> obravnavamo kot nespremenljiva</w:t>
      </w:r>
      <w:r w:rsidR="00090493">
        <w:fldChar w:fldCharType="begin"/>
      </w:r>
      <w:r w:rsidR="00090493">
        <w:instrText xml:space="preserve"> XE "</w:instrText>
      </w:r>
      <w:r w:rsidR="00090493" w:rsidRPr="002815CA">
        <w:instrText>nespremenljiva</w:instrText>
      </w:r>
      <w:r w:rsidR="00090493">
        <w:instrText xml:space="preserve">" </w:instrText>
      </w:r>
      <w:r w:rsidR="00090493">
        <w:fldChar w:fldCharType="end"/>
      </w:r>
      <w:r w:rsidR="00090493">
        <w:t xml:space="preserve"> (angl. </w:t>
      </w:r>
      <w:r w:rsidR="00090493" w:rsidRPr="00090493">
        <w:rPr>
          <w:i/>
          <w:iCs/>
        </w:rPr>
        <w:t>immutable</w:t>
      </w:r>
      <w:r w:rsidR="00090493">
        <w:t>)</w:t>
      </w:r>
      <w:r w:rsidR="00F2406F">
        <w:t>, saj ob neposredni spremembi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F2406F">
        <w:t xml:space="preserve"> objekta ali elementa tabele 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 w:rsidR="00F2406F">
        <w:t xml:space="preserve"> ne zazna, da je prišlo do spremembe in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F2406F">
        <w:t xml:space="preserve"> se ne naloži ponovno.</w:t>
      </w:r>
      <w:r w:rsidR="00D12D1B">
        <w:t xml:space="preserve"> </w:t>
      </w:r>
      <w:r w:rsidR="009A628B">
        <w:t>Poglejmo primer iz programske kode, kjer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9A628B">
        <w:t>, ki je shranjen v stanje</w:t>
      </w:r>
      <w:r w:rsidR="00090493">
        <w:fldChar w:fldCharType="begin"/>
      </w:r>
      <w:r w:rsidR="00090493">
        <w:instrText xml:space="preserve"> XE "</w:instrText>
      </w:r>
      <w:r w:rsidR="00090493" w:rsidRPr="00FE1EA6">
        <w:instrText>stanje</w:instrText>
      </w:r>
      <w:r w:rsidR="00090493">
        <w:instrText xml:space="preserve">" </w:instrText>
      </w:r>
      <w:r w:rsidR="00090493">
        <w:fldChar w:fldCharType="end"/>
      </w:r>
      <w:r w:rsidR="00924226">
        <w:t>,</w:t>
      </w:r>
      <w:r w:rsidR="009A628B">
        <w:t xml:space="preserve"> spremenimo</w:t>
      </w:r>
      <w:r w:rsidR="002D1625">
        <w:t xml:space="preserve"> z ustvarjanjem novega</w:t>
      </w:r>
      <w:r w:rsidR="000F7212">
        <w:t xml:space="preserve"> z operatorjem </w:t>
      </w:r>
      <w:r w:rsidR="000F7212" w:rsidRPr="000F7212">
        <w:rPr>
          <w:i/>
          <w:iCs/>
        </w:rPr>
        <w:t>spread</w:t>
      </w:r>
      <w:r w:rsidR="002D1625">
        <w:t xml:space="preserve">. </w:t>
      </w:r>
      <w:r w:rsidR="00B51B5E">
        <w:t>Nov objekt je argument</w:t>
      </w:r>
      <w:r w:rsidR="001E7C77">
        <w:fldChar w:fldCharType="begin"/>
      </w:r>
      <w:r w:rsidR="001E7C77">
        <w:instrText xml:space="preserve"> XE "</w:instrText>
      </w:r>
      <w:r w:rsidR="001E7C77" w:rsidRPr="00D630AD">
        <w:instrText>argument</w:instrText>
      </w:r>
      <w:r w:rsidR="001E7C77">
        <w:instrText xml:space="preserve">" </w:instrText>
      </w:r>
      <w:r w:rsidR="001E7C77">
        <w:fldChar w:fldCharType="end"/>
      </w:r>
      <w:r w:rsidR="00B51B5E">
        <w:t xml:space="preserve"> funkcije </w:t>
      </w:r>
      <w:r w:rsidR="00B51B5E" w:rsidRPr="008A744A">
        <w:rPr>
          <w:i/>
          <w:iCs/>
        </w:rPr>
        <w:t>set</w:t>
      </w:r>
      <w:r w:rsidR="00B51B5E">
        <w:t>, ki nastavi novo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B51B5E">
        <w:t xml:space="preserve">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r w:rsidR="00B51B5E">
        <w:t>.</w:t>
      </w:r>
      <w:sdt>
        <w:sdtPr>
          <w:id w:val="-1711791787"/>
          <w:citation/>
        </w:sdtPr>
        <w:sdtContent>
          <w:r w:rsidR="00A8694D">
            <w:fldChar w:fldCharType="begin"/>
          </w:r>
          <w:r w:rsidR="00A8694D">
            <w:instrText xml:space="preserve"> CITATION Met239 \l 1060 </w:instrText>
          </w:r>
          <w:r w:rsidR="00A8694D">
            <w:fldChar w:fldCharType="separate"/>
          </w:r>
          <w:r w:rsidR="009D7DFB">
            <w:rPr>
              <w:noProof/>
            </w:rPr>
            <w:t xml:space="preserve"> (54)</w:t>
          </w:r>
          <w:r w:rsidR="00A8694D">
            <w:fldChar w:fldCharType="end"/>
          </w:r>
        </w:sdtContent>
      </w:sdt>
    </w:p>
    <w:p w14:paraId="4DE92BD0" w14:textId="176E97B6" w:rsidR="00485DDB" w:rsidRDefault="0018772F" w:rsidP="000C75A3">
      <w:pPr>
        <w:spacing w:line="360" w:lineRule="auto"/>
        <w:jc w:val="both"/>
      </w:pPr>
      <w:r>
        <w:t xml:space="preserve">Na </w:t>
      </w:r>
      <w:r>
        <w:fldChar w:fldCharType="begin"/>
      </w:r>
      <w:r>
        <w:instrText xml:space="preserve"> REF _Ref132484874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17</w:t>
      </w:r>
      <w:r>
        <w:fldChar w:fldCharType="end"/>
      </w:r>
      <w:r>
        <w:t xml:space="preserve"> smo </w:t>
      </w:r>
      <w:r w:rsidR="006021C9">
        <w:t xml:space="preserve">stanju </w:t>
      </w:r>
      <w:r w:rsidR="006021C9" w:rsidRPr="006021C9">
        <w:rPr>
          <w:i/>
          <w:iCs/>
        </w:rPr>
        <w:t>sporocilo</w:t>
      </w:r>
      <w:r w:rsidR="006021C9">
        <w:t>, ki je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6021C9">
        <w:t xml:space="preserve"> v metodi </w:t>
      </w:r>
      <w:r w:rsidR="006021C9" w:rsidRPr="00090493">
        <w:rPr>
          <w:rFonts w:ascii="Consolas" w:hAnsi="Consolas"/>
        </w:rPr>
        <w:t>preveriObstojece()</w:t>
      </w:r>
      <w:r w:rsidR="006021C9">
        <w:t xml:space="preserve"> priredili nov objekt. Nov objekt smo naredili</w:t>
      </w:r>
      <w:r w:rsidR="000F7212">
        <w:t xml:space="preserve"> z uporabo </w:t>
      </w:r>
      <w:r w:rsidR="0013224C">
        <w:t xml:space="preserve">operatorja </w:t>
      </w:r>
      <w:r w:rsidR="00090493">
        <w:rPr>
          <w:rFonts w:ascii="Consolas" w:hAnsi="Consolas"/>
        </w:rPr>
        <w:t>...</w:t>
      </w:r>
      <w:r w:rsidR="0013224C">
        <w:t xml:space="preserve"> (</w:t>
      </w:r>
      <w:r w:rsidR="0013224C" w:rsidRPr="0013224C">
        <w:rPr>
          <w:i/>
          <w:iCs/>
        </w:rPr>
        <w:t>spread</w:t>
      </w:r>
      <w:r w:rsidR="0013224C">
        <w:t>), ki naredi plitvo (</w:t>
      </w:r>
      <w:r w:rsidR="00090493">
        <w:t xml:space="preserve">angl. </w:t>
      </w:r>
      <w:r w:rsidR="0013224C" w:rsidRPr="0013224C">
        <w:rPr>
          <w:i/>
          <w:iCs/>
        </w:rPr>
        <w:t>shallow</w:t>
      </w:r>
      <w:r w:rsidR="0013224C">
        <w:t>) kopijo</w:t>
      </w:r>
      <w:r w:rsidR="00090493">
        <w:fldChar w:fldCharType="begin"/>
      </w:r>
      <w:r w:rsidR="00090493">
        <w:instrText xml:space="preserve"> XE "</w:instrText>
      </w:r>
      <w:r w:rsidR="00090493" w:rsidRPr="00E21D87">
        <w:instrText>kopijo</w:instrText>
      </w:r>
      <w:r w:rsidR="00090493">
        <w:instrText xml:space="preserve">" </w:instrText>
      </w:r>
      <w:r w:rsidR="00090493">
        <w:fldChar w:fldCharType="end"/>
      </w:r>
      <w:r w:rsidR="0013224C">
        <w:t xml:space="preserve"> objekta. To pomeni, da kopira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13224C">
        <w:t xml:space="preserve"> le do globine enega nivoja</w:t>
      </w:r>
      <w:r w:rsidR="00CF16E6">
        <w:t xml:space="preserve">, kar pomeni, da je potrebno ob uporabi gnezdene lastnosti </w:t>
      </w:r>
      <w:r w:rsidR="00CF16E6" w:rsidRPr="00CF16E6">
        <w:rPr>
          <w:i/>
          <w:iCs/>
        </w:rPr>
        <w:t>spread</w:t>
      </w:r>
      <w:r w:rsidR="00CF16E6">
        <w:t xml:space="preserve"> operator uporabiti večkrat.</w:t>
      </w:r>
      <w:r w:rsidR="00176ED4">
        <w:t xml:space="preserve"> </w:t>
      </w:r>
      <w:r w:rsidR="000B42E6">
        <w:t xml:space="preserve">S </w:t>
      </w:r>
      <w:r w:rsidR="000B42E6" w:rsidRPr="000B42E6">
        <w:rPr>
          <w:i/>
          <w:iCs/>
        </w:rPr>
        <w:t>spread</w:t>
      </w:r>
      <w:r w:rsidR="000B42E6">
        <w:t xml:space="preserve"> operatorjem dobimo kopijo trenutnega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r w:rsidR="000B42E6">
        <w:t>, vendar lahko objektu tudi dodamo lastnost ali mu spremenimo obstoječo, kar smo tudi storili</w:t>
      </w:r>
      <w:r w:rsidR="002C43B9">
        <w:t xml:space="preserve">, ko smo nastavili lastnosti </w:t>
      </w:r>
      <w:r w:rsidR="002C43B9" w:rsidRPr="000160A9">
        <w:rPr>
          <w:i/>
          <w:iCs/>
        </w:rPr>
        <w:t>sporociloGeslo</w:t>
      </w:r>
      <w:r w:rsidR="002C43B9">
        <w:t xml:space="preserve"> novo </w:t>
      </w:r>
      <w:r w:rsidR="002C43B9">
        <w:lastRenderedPageBreak/>
        <w:t>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2C43B9">
        <w:t>.</w:t>
      </w:r>
      <w:r w:rsidR="00F21882">
        <w:t xml:space="preserve"> </w:t>
      </w:r>
      <w:sdt>
        <w:sdtPr>
          <w:id w:val="1273739467"/>
          <w:citation/>
        </w:sdtPr>
        <w:sdtContent>
          <w:r w:rsidR="002A6927">
            <w:fldChar w:fldCharType="begin"/>
          </w:r>
          <w:r w:rsidR="002A6927">
            <w:instrText xml:space="preserve"> CITATION Met239 \l 1060 </w:instrText>
          </w:r>
          <w:r w:rsidR="002A6927">
            <w:fldChar w:fldCharType="separate"/>
          </w:r>
          <w:r w:rsidR="009D7DFB">
            <w:rPr>
              <w:noProof/>
            </w:rPr>
            <w:t>(54)</w:t>
          </w:r>
          <w:r w:rsidR="002A6927">
            <w:fldChar w:fldCharType="end"/>
          </w:r>
        </w:sdtContent>
      </w:sdt>
      <w:r w:rsidR="002A6927">
        <w:t xml:space="preserve"> </w:t>
      </w:r>
      <w:r w:rsidR="00F21882">
        <w:t>Podobno spreminjamo tudi stanja, ki so tabele</w:t>
      </w:r>
      <w:r w:rsidR="00C419D0">
        <w:t xml:space="preserve">, le da uporabimo namesto zavitih oglate oklepaje. </w:t>
      </w:r>
      <w:r w:rsidR="001158F2">
        <w:rPr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0F309A59" wp14:editId="6B770765">
                <wp:simplePos x="0" y="0"/>
                <wp:positionH relativeFrom="margin">
                  <wp:align>left</wp:align>
                </wp:positionH>
                <wp:positionV relativeFrom="paragraph">
                  <wp:posOffset>586105</wp:posOffset>
                </wp:positionV>
                <wp:extent cx="5756275" cy="666750"/>
                <wp:effectExtent l="0" t="0" r="0" b="0"/>
                <wp:wrapTopAndBottom/>
                <wp:docPr id="150" name="Skupina 1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666750"/>
                          <a:chOff x="0" y="0"/>
                          <a:chExt cx="5756275" cy="666750"/>
                        </a:xfrm>
                      </wpg:grpSpPr>
                      <wps:wsp>
                        <wps:cNvPr id="148" name="Polje z besedilom 148"/>
                        <wps:cNvSpPr txBox="1"/>
                        <wps:spPr>
                          <a:xfrm>
                            <a:off x="0" y="247650"/>
                            <a:ext cx="5756275" cy="4191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27E16CE" w14:textId="3BEB144E" w:rsidR="003A18AD" w:rsidRPr="00B70A3D" w:rsidRDefault="001158F2" w:rsidP="003A18AD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158F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setKategorijeF([...kategorijeF, e.target.value]);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Polje z besedilom 149"/>
                        <wps:cNvSpPr txBox="1"/>
                        <wps:spPr>
                          <a:xfrm>
                            <a:off x="0" y="0"/>
                            <a:ext cx="5756275" cy="2476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454219" w14:textId="5D1DC6E8" w:rsidR="001158F2" w:rsidRPr="00D954C2" w:rsidRDefault="001158F2" w:rsidP="001158F2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151" w:name="_Ref132486055"/>
                              <w:bookmarkStart w:id="152" w:name="_Toc132752982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bookmarkEnd w:id="151"/>
                              <w:r>
                                <w:t>: Spread operator na tabeli</w:t>
                              </w:r>
                              <w:bookmarkEnd w:id="1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309A59" id="Skupina 150" o:spid="_x0000_s1120" style="position:absolute;left:0;text-align:left;margin-left:0;margin-top:46.15pt;width:453.25pt;height:52.5pt;z-index:251807744;mso-position-horizontal:left;mso-position-horizontal-relative:margin;mso-height-relative:margin" coordsize="57562,66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">
                <v:shape id="Polje z besedilom 148" o:spid="_x0000_s1121" type="#_x0000_t202" style="position:absolute;top:2476;width:57562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" fillcolor="white [3212]" stroked="f" strokeweight=".5pt">
                  <v:textbox>
                    <w:txbxContent>
                      <w:p w14:paraId="327E16CE" w14:textId="3BEB144E" w:rsidR="003A18AD" w:rsidRPr="00B70A3D" w:rsidRDefault="001158F2" w:rsidP="003A18AD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158F2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setKategorijeF([...kategorijeF, e.target.value]);</w:t>
                        </w:r>
                      </w:p>
                    </w:txbxContent>
                  </v:textbox>
                </v:shape>
                <v:shape id="Polje z besedilom 149" o:spid="_x0000_s1122" type="#_x0000_t202" style="position:absolute;width:57562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" stroked="f">
                  <v:textbox inset="0,0,0,0">
                    <w:txbxContent>
                      <w:p w14:paraId="1F454219" w14:textId="5D1DC6E8" w:rsidR="001158F2" w:rsidRPr="00D954C2" w:rsidRDefault="001158F2" w:rsidP="001158F2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153" w:name="_Ref132486055"/>
                        <w:bookmarkStart w:id="154" w:name="_Toc132752982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18</w:t>
                          </w:r>
                        </w:fldSimple>
                        <w:bookmarkEnd w:id="153"/>
                        <w:r>
                          <w:t>: Spread operator na tabeli</w:t>
                        </w:r>
                        <w:bookmarkEnd w:id="15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419D0">
        <w:t xml:space="preserve">Poglejmo primer na </w:t>
      </w:r>
      <w:r w:rsidR="001158F2">
        <w:fldChar w:fldCharType="begin"/>
      </w:r>
      <w:r w:rsidR="001158F2">
        <w:instrText xml:space="preserve"> REF _Ref132486055 \h </w:instrText>
      </w:r>
      <w:r w:rsidR="001158F2">
        <w:fldChar w:fldCharType="separate"/>
      </w:r>
      <w:r w:rsidR="008D7303">
        <w:t xml:space="preserve">Izsek </w:t>
      </w:r>
      <w:r w:rsidR="008D7303">
        <w:rPr>
          <w:noProof/>
        </w:rPr>
        <w:t>18</w:t>
      </w:r>
      <w:r w:rsidR="001158F2">
        <w:fldChar w:fldCharType="end"/>
      </w:r>
      <w:r w:rsidR="00C419D0">
        <w:t>.</w:t>
      </w:r>
    </w:p>
    <w:p w14:paraId="07FEBF1F" w14:textId="627F9660" w:rsidR="000C75A3" w:rsidRDefault="00485DDB" w:rsidP="000C75A3">
      <w:pPr>
        <w:spacing w:line="360" w:lineRule="auto"/>
        <w:jc w:val="both"/>
      </w:pPr>
      <w:r>
        <w:fldChar w:fldCharType="begin"/>
      </w:r>
      <w:r>
        <w:instrText xml:space="preserve"> REF _Ref132486055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18</w:t>
      </w:r>
      <w:r>
        <w:fldChar w:fldCharType="end"/>
      </w:r>
      <w:r>
        <w:t xml:space="preserve"> je del kode komponente </w:t>
      </w:r>
      <w:r w:rsidRPr="00485DDB">
        <w:rPr>
          <w:i/>
          <w:iCs/>
        </w:rPr>
        <w:t>NakupovanjeC.jsx</w:t>
      </w:r>
      <w:r>
        <w:t xml:space="preserve">, kjer </w:t>
      </w:r>
      <w:r w:rsidR="000E3478">
        <w:t>uporabljamo filtre</w:t>
      </w:r>
      <w:r w:rsidR="00D10E6D">
        <w:fldChar w:fldCharType="begin"/>
      </w:r>
      <w:r w:rsidR="00D10E6D">
        <w:instrText xml:space="preserve"> XE "</w:instrText>
      </w:r>
      <w:r w:rsidR="00D10E6D" w:rsidRPr="00B07EA1">
        <w:instrText>filtre</w:instrText>
      </w:r>
      <w:r w:rsidR="00D10E6D">
        <w:instrText xml:space="preserve">" </w:instrText>
      </w:r>
      <w:r w:rsidR="00D10E6D">
        <w:fldChar w:fldCharType="end"/>
      </w:r>
      <w:r w:rsidR="000E3478">
        <w:t xml:space="preserve"> za filtriranje prikazanih izdelkov.</w:t>
      </w:r>
      <w:r w:rsidR="003D2EA9">
        <w:t xml:space="preserve"> Če označimo </w:t>
      </w:r>
      <w:r w:rsidR="00CA1168">
        <w:t xml:space="preserve">potrditveno polje </w:t>
      </w:r>
      <w:r w:rsidR="003D2EA9">
        <w:t>določen</w:t>
      </w:r>
      <w:r w:rsidR="00CA1168">
        <w:t>e</w:t>
      </w:r>
      <w:r w:rsidR="003D2EA9">
        <w:t xml:space="preserve"> kategorij</w:t>
      </w:r>
      <w:r w:rsidR="00CA1168">
        <w:t>e</w:t>
      </w:r>
      <w:r w:rsidR="003D2EA9">
        <w:t xml:space="preserve">, ki je še ni v tabeli filtrov </w:t>
      </w:r>
      <w:r w:rsidR="003D2EA9" w:rsidRPr="003D2EA9">
        <w:rPr>
          <w:i/>
          <w:iCs/>
        </w:rPr>
        <w:t>kategorijeF</w:t>
      </w:r>
      <w:r w:rsidR="003D2EA9">
        <w:t xml:space="preserve">, potem </w:t>
      </w:r>
      <w:r w:rsidR="00CA1168">
        <w:t>njeno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CA1168">
        <w:t xml:space="preserve"> pridobimo z </w:t>
      </w:r>
      <w:r w:rsidR="00CA1168" w:rsidRPr="00CA1168">
        <w:rPr>
          <w:i/>
          <w:iCs/>
        </w:rPr>
        <w:t>e.target.value</w:t>
      </w:r>
      <w:r w:rsidR="00E4167C">
        <w:t>, ki vrne vrednost elementa</w:t>
      </w:r>
      <w:r w:rsidR="007E67AA">
        <w:t xml:space="preserve"> </w:t>
      </w:r>
      <w:r w:rsidR="007E67AA" w:rsidRPr="007E67AA">
        <w:rPr>
          <w:i/>
          <w:iCs/>
        </w:rPr>
        <w:t>target</w:t>
      </w:r>
      <w:r w:rsidR="00E4167C">
        <w:t>, na katerem se zgodi dogodek</w:t>
      </w:r>
      <w:r w:rsidR="001E7C77">
        <w:fldChar w:fldCharType="begin"/>
      </w:r>
      <w:r w:rsidR="001E7C77">
        <w:instrText xml:space="preserve"> XE "</w:instrText>
      </w:r>
      <w:r w:rsidR="001E7C77" w:rsidRPr="00F62ADD">
        <w:instrText>dogodek</w:instrText>
      </w:r>
      <w:r w:rsidR="001E7C77">
        <w:instrText xml:space="preserve">" </w:instrText>
      </w:r>
      <w:r w:rsidR="001E7C77">
        <w:fldChar w:fldCharType="end"/>
      </w:r>
      <w:r w:rsidR="00E4167C">
        <w:t xml:space="preserve"> </w:t>
      </w:r>
      <w:r w:rsidR="00E4167C" w:rsidRPr="00E4167C">
        <w:rPr>
          <w:i/>
          <w:iCs/>
        </w:rPr>
        <w:t>e</w:t>
      </w:r>
      <w:r w:rsidR="00E4167C">
        <w:t xml:space="preserve">. </w:t>
      </w:r>
      <w:r w:rsidR="002F7803">
        <w:t>Ker je naš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2F7803">
        <w:t xml:space="preserve"> potrditveno polje z dogodkom e, ki se zgodi ob spremembi, dobimo vrednost </w:t>
      </w:r>
      <w:r w:rsidR="00F83D11" w:rsidRPr="00F83D11">
        <w:rPr>
          <w:i/>
          <w:iCs/>
        </w:rPr>
        <w:t>value</w:t>
      </w:r>
      <w:r w:rsidR="00F83D11">
        <w:t xml:space="preserve"> </w:t>
      </w:r>
      <w:r w:rsidR="002F7803">
        <w:t>tega polja</w:t>
      </w:r>
      <w:r w:rsidR="00CA1168">
        <w:t xml:space="preserve"> in </w:t>
      </w:r>
      <w:r w:rsidR="003D2EA9">
        <w:t>jo dodamo</w:t>
      </w:r>
      <w:r w:rsidR="004D6C57">
        <w:t xml:space="preserve"> v tabelo.</w:t>
      </w:r>
      <w:sdt>
        <w:sdtPr>
          <w:id w:val="-2042812734"/>
          <w:citation/>
        </w:sdtPr>
        <w:sdtContent>
          <w:r w:rsidR="00B6596F">
            <w:fldChar w:fldCharType="begin"/>
          </w:r>
          <w:r w:rsidR="00B6596F">
            <w:instrText xml:space="preserve"> CITATION MDN234 \l 1060 </w:instrText>
          </w:r>
          <w:r w:rsidR="00B6596F">
            <w:fldChar w:fldCharType="separate"/>
          </w:r>
          <w:r w:rsidR="009D7DFB">
            <w:rPr>
              <w:noProof/>
            </w:rPr>
            <w:t xml:space="preserve"> (55)</w:t>
          </w:r>
          <w:r w:rsidR="00B6596F">
            <w:fldChar w:fldCharType="end"/>
          </w:r>
        </w:sdtContent>
      </w:sdt>
      <w:r w:rsidR="004D6C57">
        <w:t xml:space="preserve"> </w:t>
      </w:r>
      <w:r w:rsidR="001B632E">
        <w:t>Glede na to tabelo se ustvari poizvedba na podatkovno bazo po filtriranih podatkih.</w:t>
      </w:r>
    </w:p>
    <w:p w14:paraId="737890B4" w14:textId="35EE0E12" w:rsidR="000C75A3" w:rsidRDefault="000C75A3" w:rsidP="000C75A3">
      <w:pPr>
        <w:pStyle w:val="Naslov4"/>
      </w:pPr>
      <w:r>
        <w:t>useContext</w:t>
      </w:r>
      <w:r w:rsidR="001C4A27">
        <w:fldChar w:fldCharType="begin"/>
      </w:r>
      <w:r w:rsidR="001C4A27">
        <w:instrText xml:space="preserve"> XE "</w:instrText>
      </w:r>
      <w:r w:rsidR="001C4A27" w:rsidRPr="002B59AA">
        <w:instrText>useContext</w:instrText>
      </w:r>
      <w:r w:rsidR="001C4A27">
        <w:instrText xml:space="preserve">" </w:instrText>
      </w:r>
      <w:r w:rsidR="001C4A27">
        <w:fldChar w:fldCharType="end"/>
      </w:r>
    </w:p>
    <w:p w14:paraId="7B1B4A56" w14:textId="643FB638" w:rsidR="00E21BC8" w:rsidRDefault="001C4A27" w:rsidP="00421CC2">
      <w:pPr>
        <w:spacing w:line="360" w:lineRule="auto"/>
        <w:jc w:val="both"/>
      </w:pPr>
      <w:r>
        <w:t>Kavelj</w:t>
      </w:r>
      <w:r w:rsidR="006802A0">
        <w:t xml:space="preserve"> </w:t>
      </w:r>
      <w:r w:rsidR="006802A0" w:rsidRPr="00DE592B">
        <w:rPr>
          <w:i/>
          <w:iCs/>
        </w:rPr>
        <w:t>useContext</w:t>
      </w:r>
      <w:r>
        <w:rPr>
          <w:i/>
          <w:iCs/>
        </w:rPr>
        <w:fldChar w:fldCharType="begin"/>
      </w:r>
      <w:r>
        <w:instrText xml:space="preserve"> XE "</w:instrText>
      </w:r>
      <w:r w:rsidRPr="002B59AA">
        <w:instrText>useContext</w:instrText>
      </w:r>
      <w:r>
        <w:instrText xml:space="preserve">" </w:instrText>
      </w:r>
      <w:r>
        <w:rPr>
          <w:i/>
          <w:iCs/>
        </w:rPr>
        <w:fldChar w:fldCharType="end"/>
      </w:r>
      <w:r w:rsidR="006802A0">
        <w:t xml:space="preserve"> je namenjen </w:t>
      </w:r>
      <w:r w:rsidR="00D26BFF">
        <w:t>enostavnejšemu</w:t>
      </w:r>
      <w:r w:rsidR="006802A0">
        <w:t xml:space="preserve"> dostopanju komponent do stanj</w:t>
      </w:r>
      <w:r w:rsidR="00982628">
        <w:fldChar w:fldCharType="begin"/>
      </w:r>
      <w:r w:rsidR="00982628">
        <w:instrText xml:space="preserve"> XE "</w:instrText>
      </w:r>
      <w:r w:rsidR="00982628" w:rsidRPr="001573AF">
        <w:instrText>stanj</w:instrText>
      </w:r>
      <w:r w:rsidR="00982628">
        <w:instrText xml:space="preserve">" </w:instrText>
      </w:r>
      <w:r w:rsidR="00982628">
        <w:fldChar w:fldCharType="end"/>
      </w:r>
      <w:r w:rsidR="006802A0">
        <w:t xml:space="preserve"> in funkcij.</w:t>
      </w:r>
      <w:r w:rsidR="00B81314">
        <w:t xml:space="preserve"> Z njim ustvarimo kontekst</w:t>
      </w:r>
      <w:r w:rsidR="00934204">
        <w:fldChar w:fldCharType="begin"/>
      </w:r>
      <w:r w:rsidR="00934204">
        <w:instrText xml:space="preserve"> XE "</w:instrText>
      </w:r>
      <w:r w:rsidR="00934204" w:rsidRPr="00FC1269">
        <w:instrText>kontekst</w:instrText>
      </w:r>
      <w:r w:rsidR="00934204">
        <w:instrText xml:space="preserve">" </w:instrText>
      </w:r>
      <w:r w:rsidR="00934204">
        <w:fldChar w:fldCharType="end"/>
      </w:r>
      <w:r w:rsidR="00B81314">
        <w:t>, denimo nakupovanje, in vanj shranimo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r w:rsidR="00B81314">
        <w:t>, ki so pomembna za ta del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B81314">
        <w:t>.</w:t>
      </w:r>
      <w:r w:rsidR="008E587F">
        <w:t xml:space="preserve"> Ko to storimo, moramo ustvariti še ponudnika (</w:t>
      </w:r>
      <w:r>
        <w:t xml:space="preserve">angl. </w:t>
      </w:r>
      <w:r w:rsidR="008E587F" w:rsidRPr="008E587F">
        <w:rPr>
          <w:i/>
          <w:iCs/>
        </w:rPr>
        <w:t>Provider</w:t>
      </w:r>
      <w:r w:rsidR="008E587F">
        <w:t>) tega konteksta</w:t>
      </w:r>
      <w:r w:rsidR="00934204">
        <w:fldChar w:fldCharType="begin"/>
      </w:r>
      <w:r w:rsidR="00934204">
        <w:instrText xml:space="preserve"> XE "</w:instrText>
      </w:r>
      <w:r w:rsidR="00934204" w:rsidRPr="00440B41">
        <w:instrText>konteksta</w:instrText>
      </w:r>
      <w:r w:rsidR="00934204">
        <w:instrText xml:space="preserve">" </w:instrText>
      </w:r>
      <w:r w:rsidR="00934204">
        <w:fldChar w:fldCharType="end"/>
      </w:r>
      <w:r w:rsidR="008E587F">
        <w:t xml:space="preserve">, znotraj katerega bo mogoč dostop do </w:t>
      </w:r>
      <w:r w:rsidR="00DE592B">
        <w:t xml:space="preserve">vsebovanih </w:t>
      </w:r>
      <w:r w:rsidR="008E587F">
        <w:t>stanj.</w:t>
      </w:r>
      <w:r w:rsidR="009A443C">
        <w:t xml:space="preserve"> </w:t>
      </w:r>
      <w:r w:rsidR="00DA2C6C">
        <w:t>Vse komponente znotraj ponudnika imajo tako dostop do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DA2C6C">
        <w:t xml:space="preserve"> konteksta</w:t>
      </w:r>
      <w:r w:rsidR="00F860FB">
        <w:t>, ne da bi bilo potrebno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F860FB">
        <w:t xml:space="preserve"> podajati iz funkcije v funkcijo</w:t>
      </w:r>
      <w:r w:rsidR="00F1491B">
        <w:t xml:space="preserve"> po drevesni strukturi navzdol</w:t>
      </w:r>
      <w:r w:rsidR="00F860FB">
        <w:t>.</w:t>
      </w:r>
      <w:r w:rsidR="009A2014">
        <w:t xml:space="preserve"> </w:t>
      </w:r>
      <w:sdt>
        <w:sdtPr>
          <w:id w:val="1645699241"/>
          <w:citation/>
        </w:sdtPr>
        <w:sdtContent>
          <w:r w:rsidR="00C64A27">
            <w:fldChar w:fldCharType="begin"/>
          </w:r>
          <w:r w:rsidR="00C64A27">
            <w:instrText xml:space="preserve"> CITATION Dev21 \l 1060 </w:instrText>
          </w:r>
          <w:r w:rsidR="00C64A27">
            <w:fldChar w:fldCharType="separate"/>
          </w:r>
          <w:r w:rsidR="009D7DFB">
            <w:rPr>
              <w:noProof/>
            </w:rPr>
            <w:t>(56)</w:t>
          </w:r>
          <w:r w:rsidR="00C64A27">
            <w:fldChar w:fldCharType="end"/>
          </w:r>
        </w:sdtContent>
      </w:sdt>
      <w:r w:rsidR="00C64A27">
        <w:t xml:space="preserve"> </w:t>
      </w:r>
      <w:r w:rsidR="009A2014">
        <w:t xml:space="preserve">Konteksti so večinoma namenjeni dostopu v razpršenih komponentah na </w:t>
      </w:r>
      <w:r w:rsidR="00CA7EA9">
        <w:t>večjih</w:t>
      </w:r>
      <w:r w:rsidR="009A2014">
        <w:t xml:space="preserve"> globinah v drevesu komponent, kjer bi bilo potrebno prenašati spremenljivke </w:t>
      </w:r>
      <w:r w:rsidR="00920F7F">
        <w:t>čez</w:t>
      </w:r>
      <w:r w:rsidR="009A2014">
        <w:t xml:space="preserve"> mnogo funkcij</w:t>
      </w:r>
      <w:r w:rsidR="00B92B37">
        <w:t xml:space="preserve">. </w:t>
      </w:r>
      <w:r w:rsidR="00356FB1">
        <w:t>Uporaba konteksta je sicer priporočena le v nekaterih primerih, saj ima tudi negativno plat.</w:t>
      </w:r>
      <w:r w:rsidR="003F2C48">
        <w:t xml:space="preserve"> Ob spreminjanju vrednosti konteksta se namreč ponovno naložijo prav vsi potomci</w:t>
      </w:r>
      <w:r>
        <w:fldChar w:fldCharType="begin"/>
      </w:r>
      <w:r>
        <w:instrText xml:space="preserve"> XE "</w:instrText>
      </w:r>
      <w:r w:rsidRPr="00D30DD0">
        <w:instrText>potomci</w:instrText>
      </w:r>
      <w:r>
        <w:instrText xml:space="preserve">" </w:instrText>
      </w:r>
      <w:r>
        <w:fldChar w:fldCharType="end"/>
      </w:r>
      <w:r w:rsidR="003F2C48">
        <w:t xml:space="preserve"> ponudnika konteksta</w:t>
      </w:r>
      <w:r w:rsidR="00582A07">
        <w:t>, kar lahko zelo upočasni aplikacijo.</w:t>
      </w:r>
      <w:r w:rsidR="00032DAA">
        <w:t xml:space="preserve"> </w:t>
      </w:r>
      <w:sdt>
        <w:sdtPr>
          <w:id w:val="941654673"/>
          <w:citation/>
        </w:sdtPr>
        <w:sdtContent>
          <w:r w:rsidR="00771B14">
            <w:fldChar w:fldCharType="begin"/>
          </w:r>
          <w:r w:rsidR="00771B14">
            <w:instrText xml:space="preserve"> CITATION Met236 \l 1060 </w:instrText>
          </w:r>
          <w:r w:rsidR="00771B14">
            <w:fldChar w:fldCharType="separate"/>
          </w:r>
          <w:r w:rsidR="009D7DFB">
            <w:rPr>
              <w:noProof/>
            </w:rPr>
            <w:t>(57)</w:t>
          </w:r>
          <w:r w:rsidR="00771B14">
            <w:fldChar w:fldCharType="end"/>
          </w:r>
        </w:sdtContent>
      </w:sdt>
    </w:p>
    <w:p w14:paraId="178A8EE6" w14:textId="69286C2A" w:rsidR="00622FA3" w:rsidRDefault="00CA2FEB" w:rsidP="00B626F2">
      <w:pPr>
        <w:spacing w:after="0"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24D83BC" wp14:editId="4F7E0138">
                <wp:simplePos x="0" y="0"/>
                <wp:positionH relativeFrom="margin">
                  <wp:align>left</wp:align>
                </wp:positionH>
                <wp:positionV relativeFrom="paragraph">
                  <wp:posOffset>932180</wp:posOffset>
                </wp:positionV>
                <wp:extent cx="5756275" cy="2676525"/>
                <wp:effectExtent l="0" t="0" r="0" b="9525"/>
                <wp:wrapTopAndBottom/>
                <wp:docPr id="67" name="Skupina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676525"/>
                          <a:chOff x="0" y="0"/>
                          <a:chExt cx="5756275" cy="2677034"/>
                        </a:xfrm>
                      </wpg:grpSpPr>
                      <wps:wsp>
                        <wps:cNvPr id="65" name="Polje z besedilom 65"/>
                        <wps:cNvSpPr txBox="1"/>
                        <wps:spPr>
                          <a:xfrm>
                            <a:off x="0" y="238539"/>
                            <a:ext cx="5756275" cy="24384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6CBBE0D" w14:textId="77777777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22FA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createContext, useState } from 'react';</w:t>
                              </w:r>
                            </w:p>
                            <w:p w14:paraId="0146FC9A" w14:textId="77777777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1B55476F" w14:textId="77777777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22FA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export const NakupovalniKontekst = createContext(null);</w:t>
                              </w:r>
                            </w:p>
                            <w:p w14:paraId="31A23C9A" w14:textId="77777777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37FBA5AB" w14:textId="77777777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22FA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export const NakupovalniKontekstProvider = ({ children }) =&gt; {</w:t>
                              </w:r>
                            </w:p>
                            <w:p w14:paraId="4C0F586A" w14:textId="77777777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22FA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[kosarica, setKosarica] = useState([]);</w:t>
                              </w:r>
                            </w:p>
                            <w:p w14:paraId="03BFC104" w14:textId="6941ADBD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22FA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</w:p>
                            <w:p w14:paraId="6E5C5625" w14:textId="77777777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22FA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contextValue = { kosarica, setKosarica };</w:t>
                              </w:r>
                            </w:p>
                            <w:p w14:paraId="6761C346" w14:textId="77777777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2C8D3BC2" w14:textId="77777777" w:rsidR="00622FA3" w:rsidRPr="00622FA3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22FA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return &lt;NakupovalniKontekst.Provider value={contextValue}&gt;{children}&lt;/NakupovalniKontekst.Provider&gt;;</w:t>
                              </w:r>
                            </w:p>
                            <w:p w14:paraId="3DBF58BF" w14:textId="413A4776" w:rsidR="00622FA3" w:rsidRPr="00B70A3D" w:rsidRDefault="00622FA3" w:rsidP="00622FA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22FA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Polje z besedilom 66"/>
                        <wps:cNvSpPr txBox="1"/>
                        <wps:spPr>
                          <a:xfrm>
                            <a:off x="0" y="0"/>
                            <a:ext cx="575627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AE15C5" w14:textId="6D7DACFF" w:rsidR="00622FA3" w:rsidRPr="004C503C" w:rsidRDefault="00622FA3" w:rsidP="00622FA3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55" w:name="_Ref132306022"/>
                              <w:bookmarkStart w:id="156" w:name="_Toc132752983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bookmarkEnd w:id="155"/>
                              <w:r>
                                <w:t>: Nakupovalni kontekst</w:t>
                              </w:r>
                              <w:bookmarkEnd w:id="1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D83BC" id="Skupina 67" o:spid="_x0000_s1123" style="position:absolute;left:0;text-align:left;margin-left:0;margin-top:73.4pt;width:453.25pt;height:210.75pt;z-index:251660288;mso-position-horizontal:left;mso-position-horizontal-relative:margin;mso-height-relative:margin" coordsize="57562,267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">
                <v:shape id="Polje z besedilom 65" o:spid="_x0000_s1124" type="#_x0000_t202" style="position:absolute;top:2385;width:57562;height:2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" fillcolor="white [3212]" stroked="f" strokeweight=".5pt">
                  <v:textbox>
                    <w:txbxContent>
                      <w:p w14:paraId="76CBBE0D" w14:textId="77777777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22FA3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createContext, useState } from 'react';</w:t>
                        </w:r>
                      </w:p>
                      <w:p w14:paraId="0146FC9A" w14:textId="77777777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1B55476F" w14:textId="77777777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22FA3">
                          <w:rPr>
                            <w:rFonts w:ascii="Consolas" w:hAnsi="Consolas"/>
                            <w:sz w:val="22"/>
                            <w:szCs w:val="20"/>
                          </w:rPr>
                          <w:t>export const NakupovalniKontekst = createContext(null);</w:t>
                        </w:r>
                      </w:p>
                      <w:p w14:paraId="31A23C9A" w14:textId="77777777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37FBA5AB" w14:textId="77777777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22FA3">
                          <w:rPr>
                            <w:rFonts w:ascii="Consolas" w:hAnsi="Consolas"/>
                            <w:sz w:val="22"/>
                            <w:szCs w:val="20"/>
                          </w:rPr>
                          <w:t>export const NakupovalniKontekstProvider = ({ children }) =&gt; {</w:t>
                        </w:r>
                      </w:p>
                      <w:p w14:paraId="4C0F586A" w14:textId="77777777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22FA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[kosarica, setKosarica] = useState([]);</w:t>
                        </w:r>
                      </w:p>
                      <w:p w14:paraId="03BFC104" w14:textId="6941ADBD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22FA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</w:p>
                      <w:p w14:paraId="6E5C5625" w14:textId="77777777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22FA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contextValue = { kosarica, setKosarica };</w:t>
                        </w:r>
                      </w:p>
                      <w:p w14:paraId="6761C346" w14:textId="77777777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2C8D3BC2" w14:textId="77777777" w:rsidR="00622FA3" w:rsidRPr="00622FA3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22FA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return &lt;NakupovalniKontekst.Provider value={contextValue}&gt;{children}&lt;/NakupovalniKontekst.Provider&gt;;</w:t>
                        </w:r>
                      </w:p>
                      <w:p w14:paraId="3DBF58BF" w14:textId="413A4776" w:rsidR="00622FA3" w:rsidRPr="00B70A3D" w:rsidRDefault="00622FA3" w:rsidP="00622FA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22FA3">
                          <w:rPr>
                            <w:rFonts w:ascii="Consolas" w:hAnsi="Consolas"/>
                            <w:sz w:val="22"/>
                            <w:szCs w:val="20"/>
                          </w:rPr>
                          <w:t>};</w:t>
                        </w:r>
                      </w:p>
                    </w:txbxContent>
                  </v:textbox>
                </v:shape>
                <v:shape id="Polje z besedilom 66" o:spid="_x0000_s1125" type="#_x0000_t202" style="position:absolute;width:5756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" stroked="f">
                  <v:textbox inset="0,0,0,0">
                    <w:txbxContent>
                      <w:p w14:paraId="55AE15C5" w14:textId="6D7DACFF" w:rsidR="00622FA3" w:rsidRPr="004C503C" w:rsidRDefault="00622FA3" w:rsidP="00622FA3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57" w:name="_Ref132306022"/>
                        <w:bookmarkStart w:id="158" w:name="_Toc132752983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19</w:t>
                          </w:r>
                        </w:fldSimple>
                        <w:bookmarkEnd w:id="157"/>
                        <w:r>
                          <w:t>: Nakupovalni kontekst</w:t>
                        </w:r>
                        <w:bookmarkEnd w:id="15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71B14">
        <w:t>V svoji aplikaciji sem se odločil za uporabo nakupovalnega in uporabniškega konteksta</w:t>
      </w:r>
      <w:r w:rsidR="00934204">
        <w:fldChar w:fldCharType="begin"/>
      </w:r>
      <w:r w:rsidR="00934204">
        <w:instrText xml:space="preserve"> XE "</w:instrText>
      </w:r>
      <w:r w:rsidR="00934204" w:rsidRPr="00440B41">
        <w:instrText>konteksta</w:instrText>
      </w:r>
      <w:r w:rsidR="00934204">
        <w:instrText xml:space="preserve">" </w:instrText>
      </w:r>
      <w:r w:rsidR="00934204">
        <w:fldChar w:fldCharType="end"/>
      </w:r>
      <w:r w:rsidR="00771B14">
        <w:t>.</w:t>
      </w:r>
      <w:r w:rsidR="00FF54A4">
        <w:t xml:space="preserve"> Nakupovalni kontekst</w:t>
      </w:r>
      <w:r w:rsidR="00934204">
        <w:fldChar w:fldCharType="begin"/>
      </w:r>
      <w:r w:rsidR="00934204">
        <w:instrText xml:space="preserve"> XE "</w:instrText>
      </w:r>
      <w:r w:rsidR="00934204" w:rsidRPr="00FC1269">
        <w:instrText>kontekst</w:instrText>
      </w:r>
      <w:r w:rsidR="00934204">
        <w:instrText xml:space="preserve">" </w:instrText>
      </w:r>
      <w:r w:rsidR="00934204">
        <w:fldChar w:fldCharType="end"/>
      </w:r>
      <w:r w:rsidR="00FF54A4">
        <w:t xml:space="preserve"> shranjuje </w:t>
      </w:r>
      <w:r w:rsidR="008A11A5">
        <w:t>stanje</w:t>
      </w:r>
      <w:r w:rsidR="00090493">
        <w:fldChar w:fldCharType="begin"/>
      </w:r>
      <w:r w:rsidR="00090493">
        <w:instrText xml:space="preserve"> XE "</w:instrText>
      </w:r>
      <w:r w:rsidR="00090493" w:rsidRPr="00FE1EA6">
        <w:instrText>stanje</w:instrText>
      </w:r>
      <w:r w:rsidR="00090493">
        <w:instrText xml:space="preserve">" </w:instrText>
      </w:r>
      <w:r w:rsidR="00090493">
        <w:fldChar w:fldCharType="end"/>
      </w:r>
      <w:r w:rsidR="008A11A5">
        <w:t xml:space="preserve"> </w:t>
      </w:r>
      <w:r w:rsidR="008A11A5" w:rsidRPr="008A11A5">
        <w:rPr>
          <w:i/>
          <w:iCs/>
        </w:rPr>
        <w:t>kosarica</w:t>
      </w:r>
      <w:r w:rsidR="008A11A5">
        <w:t xml:space="preserve">, ki je tabela za hranjenje izdelkov v košarici. </w:t>
      </w:r>
      <w:r w:rsidR="00622FA3">
        <w:t xml:space="preserve">Poglejmo izsek programa iz datoteke </w:t>
      </w:r>
      <w:r w:rsidR="00622FA3" w:rsidRPr="00622FA3">
        <w:rPr>
          <w:i/>
          <w:iCs/>
        </w:rPr>
        <w:t>NakupovalniKontekst.js</w:t>
      </w:r>
      <w:r w:rsidR="00622FA3">
        <w:t>.</w:t>
      </w:r>
    </w:p>
    <w:p w14:paraId="37797BD1" w14:textId="5306904D" w:rsidR="00622FA3" w:rsidRDefault="007C5AF6" w:rsidP="00B626F2">
      <w:pPr>
        <w:spacing w:after="0" w:line="360" w:lineRule="auto"/>
        <w:jc w:val="both"/>
        <w:rPr>
          <w:rFonts w:cs="Times New Roman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E83E55F" wp14:editId="30019E08">
                <wp:simplePos x="0" y="0"/>
                <wp:positionH relativeFrom="margin">
                  <wp:align>right</wp:align>
                </wp:positionH>
                <wp:positionV relativeFrom="paragraph">
                  <wp:posOffset>4773930</wp:posOffset>
                </wp:positionV>
                <wp:extent cx="5756275" cy="2314575"/>
                <wp:effectExtent l="0" t="0" r="0" b="9525"/>
                <wp:wrapTopAndBottom/>
                <wp:docPr id="70" name="Skupina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314575"/>
                          <a:chOff x="0" y="0"/>
                          <a:chExt cx="5756275" cy="2314575"/>
                        </a:xfrm>
                      </wpg:grpSpPr>
                      <wps:wsp>
                        <wps:cNvPr id="68" name="Polje z besedilom 68"/>
                        <wps:cNvSpPr txBox="1"/>
                        <wps:spPr>
                          <a:xfrm>
                            <a:off x="0" y="276225"/>
                            <a:ext cx="5756275" cy="20383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09C65EC" w14:textId="5F3F8043" w:rsidR="007F6409" w:rsidRDefault="007F6409" w:rsidP="007F640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7F640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NakupovalniKontekstProvider } from '../../contexts/NakupovalniKontekst';</w:t>
                              </w:r>
                            </w:p>
                            <w:p w14:paraId="0241CE44" w14:textId="77777777" w:rsidR="007F6409" w:rsidRDefault="007F6409" w:rsidP="007F640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55C9DC1D" w14:textId="77777777" w:rsidR="008125D3" w:rsidRPr="008125D3" w:rsidRDefault="008125D3" w:rsidP="008125D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&lt;NakupovalniKontekstProvider&gt;</w:t>
                              </w:r>
                            </w:p>
                            <w:p w14:paraId="3C0E1C0D" w14:textId="18ADB569" w:rsidR="008125D3" w:rsidRPr="008125D3" w:rsidRDefault="008125D3" w:rsidP="008125D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&lt;div className='trgovina'&gt;</w:t>
                              </w:r>
                            </w:p>
                            <w:p w14:paraId="1B925AAB" w14:textId="5A66ADDC" w:rsidR="008125D3" w:rsidRPr="008125D3" w:rsidRDefault="008125D3" w:rsidP="008125D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&lt;NavigacijaTrgovine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vidno={vidno}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... </w:t>
                              </w: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/&gt;</w:t>
                              </w:r>
                            </w:p>
                            <w:p w14:paraId="5385601B" w14:textId="23D844C1" w:rsidR="008125D3" w:rsidRPr="008125D3" w:rsidRDefault="008125D3" w:rsidP="008125D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&lt;VsebinaTrgovine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setVidno={setVidno}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... /&gt;</w:t>
                              </w:r>
                            </w:p>
                            <w:p w14:paraId="38A0F39D" w14:textId="25A6D494" w:rsidR="008125D3" w:rsidRPr="008125D3" w:rsidRDefault="008125D3" w:rsidP="0066200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="0066200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11AE98F7" w14:textId="65EA93BD" w:rsidR="008125D3" w:rsidRPr="008125D3" w:rsidRDefault="008125D3" w:rsidP="00662003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&lt;/div&gt;</w:t>
                              </w:r>
                            </w:p>
                            <w:p w14:paraId="6633BA6A" w14:textId="0B174634" w:rsidR="007F6409" w:rsidRPr="00B70A3D" w:rsidRDefault="008125D3" w:rsidP="008125D3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25D3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&lt;/NakupovalniKontekstProvider&gt;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Polje z besedilom 69"/>
                        <wps:cNvSpPr txBox="1"/>
                        <wps:spPr>
                          <a:xfrm>
                            <a:off x="0" y="0"/>
                            <a:ext cx="5756275" cy="2762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30B1C" w14:textId="62E591EB" w:rsidR="00662003" w:rsidRPr="00E50881" w:rsidRDefault="00662003" w:rsidP="00662003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59" w:name="_Ref132307613"/>
                              <w:bookmarkStart w:id="160" w:name="_Toc132752984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bookmarkEnd w:id="159"/>
                              <w:r>
                                <w:t>: Uporaba ponudnika konteksta</w:t>
                              </w:r>
                              <w:bookmarkEnd w:id="1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83E55F" id="Skupina 70" o:spid="_x0000_s1126" style="position:absolute;left:0;text-align:left;margin-left:402.05pt;margin-top:375.9pt;width:453.25pt;height:182.25pt;z-index:251665408;mso-position-horizontal:right;mso-position-horizontal-relative:margin;mso-height-relative:margin" coordsize="57562,231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">
                <v:shape id="Polje z besedilom 68" o:spid="_x0000_s1127" type="#_x0000_t202" style="position:absolute;top:2762;width:57562;height:20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" fillcolor="white [3212]" stroked="f" strokeweight=".5pt">
                  <v:textbox>
                    <w:txbxContent>
                      <w:p w14:paraId="109C65EC" w14:textId="5F3F8043" w:rsidR="007F6409" w:rsidRDefault="007F6409" w:rsidP="007F640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7F6409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NakupovalniKontekstProvider } from '../../contexts/NakupovalniKontekst';</w:t>
                        </w:r>
                      </w:p>
                      <w:p w14:paraId="0241CE44" w14:textId="77777777" w:rsidR="007F6409" w:rsidRDefault="007F6409" w:rsidP="007F640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55C9DC1D" w14:textId="77777777" w:rsidR="008125D3" w:rsidRPr="008125D3" w:rsidRDefault="008125D3" w:rsidP="008125D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&lt;NakupovalniKontekstProvider&gt;</w:t>
                        </w:r>
                      </w:p>
                      <w:p w14:paraId="3C0E1C0D" w14:textId="18ADB569" w:rsidR="008125D3" w:rsidRPr="008125D3" w:rsidRDefault="008125D3" w:rsidP="008125D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&lt;div className='trgovina'&gt;</w:t>
                        </w:r>
                      </w:p>
                      <w:p w14:paraId="1B925AAB" w14:textId="5A66ADDC" w:rsidR="008125D3" w:rsidRPr="008125D3" w:rsidRDefault="008125D3" w:rsidP="008125D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&lt;NavigacijaTrgovine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>vidno={vidno}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... </w:t>
                        </w: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>/&gt;</w:t>
                        </w:r>
                      </w:p>
                      <w:p w14:paraId="5385601B" w14:textId="23D844C1" w:rsidR="008125D3" w:rsidRPr="008125D3" w:rsidRDefault="008125D3" w:rsidP="008125D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&lt;VsebinaTrgovine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setVidno={setVidno}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... /&gt;</w:t>
                        </w:r>
                      </w:p>
                      <w:p w14:paraId="38A0F39D" w14:textId="25A6D494" w:rsidR="008125D3" w:rsidRPr="008125D3" w:rsidRDefault="008125D3" w:rsidP="0066200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="00662003"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11AE98F7" w14:textId="65EA93BD" w:rsidR="008125D3" w:rsidRPr="008125D3" w:rsidRDefault="008125D3" w:rsidP="00662003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&lt;/div&gt;</w:t>
                        </w:r>
                      </w:p>
                      <w:p w14:paraId="6633BA6A" w14:textId="0B174634" w:rsidR="007F6409" w:rsidRPr="00B70A3D" w:rsidRDefault="008125D3" w:rsidP="008125D3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25D3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&lt;/NakupovalniKontekstProvider&gt;</w:t>
                        </w:r>
                      </w:p>
                    </w:txbxContent>
                  </v:textbox>
                </v:shape>
                <v:shape id="Polje z besedilom 69" o:spid="_x0000_s1128" type="#_x0000_t202" style="position:absolute;width:5756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" stroked="f">
                  <v:textbox inset="0,0,0,0">
                    <w:txbxContent>
                      <w:p w14:paraId="42E30B1C" w14:textId="62E591EB" w:rsidR="00662003" w:rsidRPr="00E50881" w:rsidRDefault="00662003" w:rsidP="00662003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61" w:name="_Ref132307613"/>
                        <w:bookmarkStart w:id="162" w:name="_Toc132752984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20</w:t>
                          </w:r>
                        </w:fldSimple>
                        <w:bookmarkEnd w:id="161"/>
                        <w:r>
                          <w:t>: Uporaba ponudnika konteksta</w:t>
                        </w:r>
                        <w:bookmarkEnd w:id="16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C58E2">
        <w:t xml:space="preserve">Na </w:t>
      </w:r>
      <w:r w:rsidR="00DC58E2">
        <w:fldChar w:fldCharType="begin"/>
      </w:r>
      <w:r w:rsidR="00DC58E2">
        <w:instrText xml:space="preserve"> REF _Ref132306022 \h </w:instrText>
      </w:r>
      <w:r w:rsidR="00DC58E2">
        <w:fldChar w:fldCharType="separate"/>
      </w:r>
      <w:r w:rsidR="008D7303">
        <w:t xml:space="preserve">Izsek </w:t>
      </w:r>
      <w:r w:rsidR="008D7303">
        <w:rPr>
          <w:noProof/>
        </w:rPr>
        <w:t>19</w:t>
      </w:r>
      <w:r w:rsidR="00DC58E2">
        <w:fldChar w:fldCharType="end"/>
      </w:r>
      <w:r w:rsidR="00DC58E2">
        <w:t xml:space="preserve"> lahko vidimo, da z uporabo funkcije </w:t>
      </w:r>
      <w:r w:rsidR="00DC58E2" w:rsidRPr="001C4A27">
        <w:rPr>
          <w:rFonts w:ascii="Consolas" w:hAnsi="Consolas"/>
        </w:rPr>
        <w:t>createContext()</w:t>
      </w:r>
      <w:r w:rsidR="00DC58E2">
        <w:t>, v katero podamo privzeto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DC58E2">
        <w:t xml:space="preserve"> </w:t>
      </w:r>
      <w:r w:rsidR="00DC58E2" w:rsidRPr="00B62CC5">
        <w:rPr>
          <w:i/>
          <w:iCs/>
        </w:rPr>
        <w:t>null</w:t>
      </w:r>
      <w:r w:rsidR="00814006" w:rsidRPr="00814006">
        <w:t xml:space="preserve">, </w:t>
      </w:r>
      <w:r w:rsidR="00814006">
        <w:t>ustvarimo instanco konteksta</w:t>
      </w:r>
      <w:r w:rsidR="00934204">
        <w:fldChar w:fldCharType="begin"/>
      </w:r>
      <w:r w:rsidR="00934204">
        <w:instrText xml:space="preserve"> XE "</w:instrText>
      </w:r>
      <w:r w:rsidR="00934204" w:rsidRPr="00440B41">
        <w:instrText>konteksta</w:instrText>
      </w:r>
      <w:r w:rsidR="00934204">
        <w:instrText xml:space="preserve">" </w:instrText>
      </w:r>
      <w:r w:rsidR="00934204">
        <w:fldChar w:fldCharType="end"/>
      </w:r>
      <w:r w:rsidR="00DC58E2">
        <w:t xml:space="preserve">. </w:t>
      </w:r>
      <w:sdt>
        <w:sdtPr>
          <w:id w:val="1414208477"/>
          <w:citation/>
        </w:sdtPr>
        <w:sdtContent>
          <w:r w:rsidR="003906E8">
            <w:fldChar w:fldCharType="begin"/>
          </w:r>
          <w:r w:rsidR="003906E8">
            <w:instrText xml:space="preserve"> CITATION Pav23 \l 1060 </w:instrText>
          </w:r>
          <w:r w:rsidR="003906E8">
            <w:fldChar w:fldCharType="separate"/>
          </w:r>
          <w:r w:rsidR="009D7DFB">
            <w:rPr>
              <w:noProof/>
            </w:rPr>
            <w:t>(58)</w:t>
          </w:r>
          <w:r w:rsidR="003906E8">
            <w:fldChar w:fldCharType="end"/>
          </w:r>
        </w:sdtContent>
      </w:sdt>
      <w:r w:rsidR="003906E8">
        <w:t xml:space="preserve"> </w:t>
      </w:r>
      <w:r w:rsidR="00DC58E2">
        <w:t>Privzet</w:t>
      </w:r>
      <w:r w:rsidR="00F5261D">
        <w:t>a</w:t>
      </w:r>
      <w:r w:rsidR="00DC58E2">
        <w:t xml:space="preserve"> vrednost</w:t>
      </w:r>
      <w:r w:rsidR="001C4A27">
        <w:fldChar w:fldCharType="begin"/>
      </w:r>
      <w:r w:rsidR="001C4A27">
        <w:instrText xml:space="preserve"> XE "</w:instrText>
      </w:r>
      <w:r w:rsidR="001C4A27" w:rsidRPr="00873796">
        <w:instrText>Privzeta vrednost</w:instrText>
      </w:r>
      <w:r w:rsidR="001C4A27">
        <w:instrText xml:space="preserve">" </w:instrText>
      </w:r>
      <w:r w:rsidR="001C4A27">
        <w:fldChar w:fldCharType="end"/>
      </w:r>
      <w:r w:rsidR="00DC58E2">
        <w:t xml:space="preserve"> bo</w:t>
      </w:r>
      <w:r w:rsidR="00F5261D">
        <w:t xml:space="preserve"> uporabljena v primeru, da </w:t>
      </w:r>
      <w:r w:rsidR="003940CA">
        <w:t>iz konteksta skušamo pridobiti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3940CA">
        <w:t>, ki jih v njem ni.</w:t>
      </w:r>
      <w:r w:rsidR="00281968">
        <w:t xml:space="preserve"> </w:t>
      </w:r>
      <w:r w:rsidR="001B36CE">
        <w:t xml:space="preserve">Definiramo še funkcijo </w:t>
      </w:r>
      <w:r w:rsidR="001B36CE" w:rsidRPr="001C4A27">
        <w:rPr>
          <w:rFonts w:ascii="Consolas" w:hAnsi="Consolas" w:cs="Times New Roman"/>
          <w:sz w:val="22"/>
          <w:szCs w:val="20"/>
        </w:rPr>
        <w:t>NakupovalniKontekstProvider()</w:t>
      </w:r>
      <w:r w:rsidR="00061123">
        <w:rPr>
          <w:rFonts w:cs="Times New Roman"/>
          <w:szCs w:val="24"/>
        </w:rPr>
        <w:t>. V nje</w:t>
      </w:r>
      <w:r w:rsidR="00E539D9">
        <w:rPr>
          <w:rFonts w:cs="Times New Roman"/>
          <w:szCs w:val="24"/>
        </w:rPr>
        <w:t>j</w:t>
      </w:r>
      <w:r w:rsidR="00061123">
        <w:rPr>
          <w:rFonts w:cs="Times New Roman"/>
          <w:szCs w:val="24"/>
        </w:rPr>
        <w:t xml:space="preserve"> določimo stanje</w:t>
      </w:r>
      <w:r w:rsidR="00090493">
        <w:rPr>
          <w:rFonts w:cs="Times New Roman"/>
          <w:szCs w:val="24"/>
        </w:rPr>
        <w:fldChar w:fldCharType="begin"/>
      </w:r>
      <w:r w:rsidR="00090493">
        <w:instrText xml:space="preserve"> XE "</w:instrText>
      </w:r>
      <w:r w:rsidR="00090493" w:rsidRPr="00FE1EA6">
        <w:instrText>stanje</w:instrText>
      </w:r>
      <w:r w:rsidR="00090493">
        <w:instrText xml:space="preserve">" </w:instrText>
      </w:r>
      <w:r w:rsidR="00090493">
        <w:rPr>
          <w:rFonts w:cs="Times New Roman"/>
          <w:szCs w:val="24"/>
        </w:rPr>
        <w:fldChar w:fldCharType="end"/>
      </w:r>
      <w:r w:rsidR="00061123">
        <w:rPr>
          <w:rFonts w:cs="Times New Roman"/>
          <w:szCs w:val="24"/>
        </w:rPr>
        <w:t xml:space="preserve"> in ustvarimo objekt</w:t>
      </w:r>
      <w:r w:rsidR="00B90DBD">
        <w:rPr>
          <w:rFonts w:cs="Times New Roman"/>
          <w:szCs w:val="24"/>
        </w:rPr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rPr>
          <w:rFonts w:cs="Times New Roman"/>
          <w:szCs w:val="24"/>
        </w:rPr>
        <w:fldChar w:fldCharType="end"/>
      </w:r>
      <w:r w:rsidR="003F7396">
        <w:rPr>
          <w:rFonts w:cs="Times New Roman"/>
          <w:szCs w:val="24"/>
        </w:rPr>
        <w:t xml:space="preserve"> </w:t>
      </w:r>
      <w:r w:rsidR="003F7396" w:rsidRPr="003F7396">
        <w:rPr>
          <w:rFonts w:cs="Times New Roman"/>
          <w:i/>
          <w:iCs/>
          <w:szCs w:val="24"/>
        </w:rPr>
        <w:t>contextValue</w:t>
      </w:r>
      <w:r w:rsidR="00061123">
        <w:rPr>
          <w:rFonts w:cs="Times New Roman"/>
          <w:szCs w:val="24"/>
        </w:rPr>
        <w:t>, ki bo na voljo komponent</w:t>
      </w:r>
      <w:r w:rsidR="00B14C7D">
        <w:rPr>
          <w:rFonts w:cs="Times New Roman"/>
          <w:szCs w:val="24"/>
        </w:rPr>
        <w:t>am</w:t>
      </w:r>
      <w:r w:rsidR="00061123">
        <w:rPr>
          <w:rFonts w:cs="Times New Roman"/>
          <w:szCs w:val="24"/>
        </w:rPr>
        <w:t>.</w:t>
      </w:r>
      <w:r w:rsidR="000C05AB">
        <w:rPr>
          <w:rFonts w:cs="Times New Roman"/>
          <w:szCs w:val="24"/>
        </w:rPr>
        <w:t xml:space="preserve"> </w:t>
      </w:r>
      <w:r w:rsidR="00E539D9">
        <w:rPr>
          <w:rFonts w:cs="Times New Roman"/>
          <w:szCs w:val="24"/>
        </w:rPr>
        <w:t>Funkcija vrne ponudnika vrednosti</w:t>
      </w:r>
      <w:r w:rsidR="00DD5F3E">
        <w:rPr>
          <w:rFonts w:cs="Times New Roman"/>
          <w:szCs w:val="24"/>
        </w:rPr>
        <w:t xml:space="preserve"> z atributom </w:t>
      </w:r>
      <w:r w:rsidR="00DD5F3E" w:rsidRPr="00F21422">
        <w:rPr>
          <w:rFonts w:cs="Times New Roman"/>
          <w:i/>
          <w:iCs/>
          <w:szCs w:val="24"/>
        </w:rPr>
        <w:t>value</w:t>
      </w:r>
      <w:r w:rsidR="00DD5F3E">
        <w:rPr>
          <w:rFonts w:cs="Times New Roman"/>
          <w:szCs w:val="24"/>
        </w:rPr>
        <w:t>, s stanji na voljo in znotraj ponudnika bodo njegovi potomci</w:t>
      </w:r>
      <w:r w:rsidR="001C4A27">
        <w:rPr>
          <w:rFonts w:cs="Times New Roman"/>
          <w:szCs w:val="24"/>
        </w:rPr>
        <w:fldChar w:fldCharType="begin"/>
      </w:r>
      <w:r w:rsidR="001C4A27">
        <w:instrText xml:space="preserve"> XE "</w:instrText>
      </w:r>
      <w:r w:rsidR="001C4A27" w:rsidRPr="00D30DD0">
        <w:instrText>potomci</w:instrText>
      </w:r>
      <w:r w:rsidR="001C4A27">
        <w:instrText xml:space="preserve">" </w:instrText>
      </w:r>
      <w:r w:rsidR="001C4A27">
        <w:rPr>
          <w:rFonts w:cs="Times New Roman"/>
          <w:szCs w:val="24"/>
        </w:rPr>
        <w:fldChar w:fldCharType="end"/>
      </w:r>
      <w:r w:rsidR="00DD5F3E">
        <w:rPr>
          <w:rFonts w:cs="Times New Roman"/>
          <w:szCs w:val="24"/>
        </w:rPr>
        <w:t>: {children}.</w:t>
      </w:r>
      <w:r w:rsidR="00F276DD">
        <w:rPr>
          <w:rFonts w:cs="Times New Roman"/>
          <w:szCs w:val="24"/>
        </w:rPr>
        <w:t xml:space="preserve"> </w:t>
      </w:r>
      <w:sdt>
        <w:sdtPr>
          <w:rPr>
            <w:rFonts w:cs="Times New Roman"/>
            <w:szCs w:val="24"/>
          </w:rPr>
          <w:id w:val="365500145"/>
          <w:citation/>
        </w:sdtPr>
        <w:sdtContent>
          <w:r w:rsidR="003906E8">
            <w:rPr>
              <w:rFonts w:cs="Times New Roman"/>
              <w:szCs w:val="24"/>
            </w:rPr>
            <w:fldChar w:fldCharType="begin"/>
          </w:r>
          <w:r w:rsidR="003906E8">
            <w:rPr>
              <w:rFonts w:cs="Times New Roman"/>
              <w:szCs w:val="24"/>
            </w:rPr>
            <w:instrText xml:space="preserve"> CITATION Had231 \l 1060 </w:instrText>
          </w:r>
          <w:r w:rsidR="003906E8">
            <w:rPr>
              <w:rFonts w:cs="Times New Roman"/>
              <w:szCs w:val="24"/>
            </w:rPr>
            <w:fldChar w:fldCharType="separate"/>
          </w:r>
          <w:r w:rsidR="009D7DFB" w:rsidRPr="009D7DFB">
            <w:rPr>
              <w:rFonts w:cs="Times New Roman"/>
              <w:noProof/>
              <w:szCs w:val="24"/>
            </w:rPr>
            <w:t>(59)</w:t>
          </w:r>
          <w:r w:rsidR="003906E8">
            <w:rPr>
              <w:rFonts w:cs="Times New Roman"/>
              <w:szCs w:val="24"/>
            </w:rPr>
            <w:fldChar w:fldCharType="end"/>
          </w:r>
        </w:sdtContent>
      </w:sdt>
      <w:r w:rsidR="003906E8">
        <w:rPr>
          <w:rFonts w:cs="Times New Roman"/>
          <w:szCs w:val="24"/>
        </w:rPr>
        <w:t xml:space="preserve"> </w:t>
      </w:r>
      <w:r w:rsidR="00F276DD">
        <w:rPr>
          <w:rFonts w:cs="Times New Roman"/>
          <w:szCs w:val="24"/>
        </w:rPr>
        <w:t xml:space="preserve">Sedaj pa si oglejmo uporabo ponudnika v datoteki </w:t>
      </w:r>
      <w:r w:rsidR="00F276DD" w:rsidRPr="0070679D">
        <w:rPr>
          <w:rFonts w:cs="Times New Roman"/>
          <w:i/>
          <w:iCs/>
          <w:szCs w:val="24"/>
        </w:rPr>
        <w:t>Trgovina.jsx</w:t>
      </w:r>
      <w:r w:rsidR="00F276DD">
        <w:rPr>
          <w:rFonts w:cs="Times New Roman"/>
          <w:szCs w:val="24"/>
        </w:rPr>
        <w:t xml:space="preserve">, in sicer na </w:t>
      </w:r>
      <w:r w:rsidR="00041412">
        <w:rPr>
          <w:rFonts w:cs="Times New Roman"/>
          <w:szCs w:val="24"/>
        </w:rPr>
        <w:fldChar w:fldCharType="begin"/>
      </w:r>
      <w:r w:rsidR="00041412">
        <w:rPr>
          <w:rFonts w:cs="Times New Roman"/>
          <w:szCs w:val="24"/>
        </w:rPr>
        <w:instrText xml:space="preserve"> REF _Ref132307613 \h </w:instrText>
      </w:r>
      <w:r w:rsidR="00041412">
        <w:rPr>
          <w:rFonts w:cs="Times New Roman"/>
          <w:szCs w:val="24"/>
        </w:rPr>
      </w:r>
      <w:r w:rsidR="00041412">
        <w:rPr>
          <w:rFonts w:cs="Times New Roman"/>
          <w:szCs w:val="24"/>
        </w:rPr>
        <w:fldChar w:fldCharType="separate"/>
      </w:r>
      <w:r w:rsidR="008D7303">
        <w:t xml:space="preserve">Izsek </w:t>
      </w:r>
      <w:r w:rsidR="008D7303">
        <w:rPr>
          <w:noProof/>
        </w:rPr>
        <w:t>20</w:t>
      </w:r>
      <w:r w:rsidR="00041412">
        <w:rPr>
          <w:rFonts w:cs="Times New Roman"/>
          <w:szCs w:val="24"/>
        </w:rPr>
        <w:fldChar w:fldCharType="end"/>
      </w:r>
      <w:r w:rsidR="00F276DD">
        <w:rPr>
          <w:rFonts w:cs="Times New Roman"/>
          <w:szCs w:val="24"/>
        </w:rPr>
        <w:t>.</w:t>
      </w:r>
    </w:p>
    <w:p w14:paraId="5BDDA065" w14:textId="22385D2E" w:rsidR="009B4B30" w:rsidRPr="00DF2623" w:rsidRDefault="00E35667" w:rsidP="00B626F2">
      <w:pPr>
        <w:spacing w:after="0"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Ponudnik konteksta</w:t>
      </w:r>
      <w:r w:rsidR="00934204">
        <w:rPr>
          <w:rFonts w:cs="Times New Roman"/>
          <w:szCs w:val="24"/>
        </w:rPr>
        <w:fldChar w:fldCharType="begin"/>
      </w:r>
      <w:r w:rsidR="00934204">
        <w:instrText xml:space="preserve"> XE "</w:instrText>
      </w:r>
      <w:r w:rsidR="00934204" w:rsidRPr="00440B41">
        <w:instrText>konteksta</w:instrText>
      </w:r>
      <w:r w:rsidR="00934204">
        <w:instrText xml:space="preserve">" </w:instrText>
      </w:r>
      <w:r w:rsidR="00934204"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t xml:space="preserve"> vsem potomcem, ki jih vsebuje, omogoča dostop do atributa </w:t>
      </w:r>
      <w:r w:rsidRPr="00E35667">
        <w:rPr>
          <w:rFonts w:cs="Times New Roman"/>
          <w:i/>
          <w:iCs/>
          <w:szCs w:val="24"/>
        </w:rPr>
        <w:t>values</w:t>
      </w:r>
      <w:r>
        <w:rPr>
          <w:rFonts w:cs="Times New Roman"/>
          <w:szCs w:val="24"/>
        </w:rPr>
        <w:t>. Oglejmo si še, kako se dostopa do vrednosti</w:t>
      </w:r>
      <w:r w:rsidR="00672CC2">
        <w:rPr>
          <w:rFonts w:cs="Times New Roman"/>
          <w:szCs w:val="24"/>
        </w:rPr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rPr>
          <w:rFonts w:cs="Times New Roman"/>
          <w:szCs w:val="24"/>
        </w:rPr>
        <w:fldChar w:fldCharType="end"/>
      </w:r>
      <w:r>
        <w:rPr>
          <w:rFonts w:cs="Times New Roman"/>
          <w:szCs w:val="24"/>
        </w:rPr>
        <w:t xml:space="preserve"> konteksta v komponenti </w:t>
      </w:r>
      <w:r w:rsidR="009B4B30">
        <w:rPr>
          <w:rFonts w:cs="Times New Roman"/>
          <w:i/>
          <w:iCs/>
          <w:szCs w:val="24"/>
        </w:rPr>
        <w:t>Vsebina</w:t>
      </w:r>
      <w:r w:rsidRPr="00EC140F">
        <w:rPr>
          <w:rFonts w:cs="Times New Roman"/>
          <w:i/>
          <w:iCs/>
          <w:szCs w:val="24"/>
        </w:rPr>
        <w:t>Trgovine</w:t>
      </w:r>
      <w:r w:rsidR="0019418E" w:rsidRPr="0019418E">
        <w:rPr>
          <w:rFonts w:cs="Times New Roman"/>
          <w:szCs w:val="24"/>
        </w:rPr>
        <w:t xml:space="preserve"> z ukazom </w:t>
      </w:r>
      <w:r w:rsidR="0019418E">
        <w:rPr>
          <w:rFonts w:cs="Times New Roman"/>
          <w:i/>
          <w:iCs/>
          <w:szCs w:val="24"/>
        </w:rPr>
        <w:t>useContext</w:t>
      </w:r>
      <w:r w:rsidR="001C4A27">
        <w:rPr>
          <w:rFonts w:cs="Times New Roman"/>
          <w:i/>
          <w:iCs/>
          <w:szCs w:val="24"/>
        </w:rPr>
        <w:fldChar w:fldCharType="begin"/>
      </w:r>
      <w:r w:rsidR="001C4A27">
        <w:instrText xml:space="preserve"> XE "</w:instrText>
      </w:r>
      <w:r w:rsidR="001C4A27" w:rsidRPr="002B59AA">
        <w:instrText>useContext</w:instrText>
      </w:r>
      <w:r w:rsidR="001C4A27">
        <w:instrText xml:space="preserve">" </w:instrText>
      </w:r>
      <w:r w:rsidR="001C4A27">
        <w:rPr>
          <w:rFonts w:cs="Times New Roman"/>
          <w:i/>
          <w:iCs/>
          <w:szCs w:val="24"/>
        </w:rPr>
        <w:fldChar w:fldCharType="end"/>
      </w:r>
      <w:r>
        <w:rPr>
          <w:rFonts w:cs="Times New Roman"/>
          <w:szCs w:val="24"/>
        </w:rPr>
        <w:t>.</w:t>
      </w:r>
      <w:r w:rsidR="00A45BC9">
        <w:rPr>
          <w:rFonts w:cs="Times New Roman"/>
          <w:szCs w:val="24"/>
        </w:rPr>
        <w:t xml:space="preserve"> </w:t>
      </w:r>
      <w:sdt>
        <w:sdtPr>
          <w:id w:val="-911550214"/>
          <w:citation/>
        </w:sdtPr>
        <w:sdtContent>
          <w:r w:rsidR="00A45BC9">
            <w:fldChar w:fldCharType="begin"/>
          </w:r>
          <w:r w:rsidR="00A45BC9">
            <w:instrText xml:space="preserve"> CITATION Pav23 \l 1060 </w:instrText>
          </w:r>
          <w:r w:rsidR="00A45BC9">
            <w:fldChar w:fldCharType="separate"/>
          </w:r>
          <w:r w:rsidR="009D7DFB">
            <w:rPr>
              <w:noProof/>
            </w:rPr>
            <w:t>(58)</w:t>
          </w:r>
          <w:r w:rsidR="00A45BC9">
            <w:fldChar w:fldCharType="end"/>
          </w:r>
        </w:sdtContent>
      </w:sdt>
    </w:p>
    <w:p w14:paraId="1D3B23E4" w14:textId="58648AC0" w:rsidR="00771B14" w:rsidRDefault="00622FA3" w:rsidP="00B626F2">
      <w:pPr>
        <w:spacing w:after="0" w:line="360" w:lineRule="auto"/>
        <w:jc w:val="both"/>
        <w:rPr>
          <w:rFonts w:cs="Times New Roman"/>
          <w:szCs w:val="24"/>
        </w:rPr>
      </w:pPr>
      <w:r w:rsidRPr="00DF2623">
        <w:rPr>
          <w:rFonts w:cs="Times New Roman"/>
          <w:szCs w:val="24"/>
        </w:rPr>
        <w:lastRenderedPageBreak/>
        <w:t>Uporabniški kontekst</w:t>
      </w:r>
      <w:r w:rsidR="00934204">
        <w:rPr>
          <w:rFonts w:cs="Times New Roman"/>
          <w:szCs w:val="24"/>
        </w:rPr>
        <w:fldChar w:fldCharType="begin"/>
      </w:r>
      <w:r w:rsidR="00934204">
        <w:instrText xml:space="preserve"> XE "</w:instrText>
      </w:r>
      <w:r w:rsidR="00934204" w:rsidRPr="00FC1269">
        <w:instrText>kontekst</w:instrText>
      </w:r>
      <w:r w:rsidR="00934204">
        <w:instrText xml:space="preserve">" </w:instrText>
      </w:r>
      <w:r w:rsidR="00934204">
        <w:rPr>
          <w:rFonts w:cs="Times New Roman"/>
          <w:szCs w:val="24"/>
        </w:rPr>
        <w:fldChar w:fldCharType="end"/>
      </w:r>
      <w:r w:rsidR="004408CA">
        <w:rPr>
          <w:rFonts w:cs="Times New Roman"/>
          <w:szCs w:val="24"/>
        </w:rPr>
        <w:t xml:space="preserve"> je sestavljen na isti način</w:t>
      </w:r>
      <w:r w:rsidR="00CE1333">
        <w:rPr>
          <w:rFonts w:cs="Times New Roman"/>
          <w:szCs w:val="24"/>
        </w:rPr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rPr>
          <w:rFonts w:cs="Times New Roman"/>
          <w:szCs w:val="24"/>
        </w:rPr>
        <w:fldChar w:fldCharType="end"/>
      </w:r>
      <w:r w:rsidR="004408CA">
        <w:rPr>
          <w:rFonts w:cs="Times New Roman"/>
          <w:szCs w:val="24"/>
        </w:rPr>
        <w:t>, le da ima na voljo druga stanja</w:t>
      </w:r>
      <w:r w:rsidR="009A6D52">
        <w:rPr>
          <w:rFonts w:cs="Times New Roman"/>
          <w:szCs w:val="24"/>
        </w:rPr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rPr>
          <w:rFonts w:cs="Times New Roman"/>
          <w:szCs w:val="24"/>
        </w:rPr>
        <w:fldChar w:fldCharType="end"/>
      </w:r>
      <w:r w:rsidR="004408CA">
        <w:rPr>
          <w:rFonts w:cs="Times New Roman"/>
          <w:szCs w:val="24"/>
        </w:rPr>
        <w:t xml:space="preserve"> in </w:t>
      </w:r>
      <w:r w:rsidR="0072595B">
        <w:rPr>
          <w:rFonts w:cs="Times New Roman"/>
          <w:szCs w:val="24"/>
        </w:rPr>
        <w:t>dodatno določa uporabniško ime</w:t>
      </w:r>
      <w:r w:rsidR="00F808CD">
        <w:rPr>
          <w:rFonts w:cs="Times New Roman"/>
          <w:szCs w:val="24"/>
        </w:rPr>
        <w:fldChar w:fldCharType="begin"/>
      </w:r>
      <w:r w:rsidR="00F808CD">
        <w:instrText xml:space="preserve"> XE "</w:instrText>
      </w:r>
      <w:r w:rsidR="00F808CD" w:rsidRPr="00A313B2">
        <w:instrText>uporabniško ime</w:instrText>
      </w:r>
      <w:r w:rsidR="00F808CD">
        <w:instrText xml:space="preserve">" </w:instrText>
      </w:r>
      <w:r w:rsidR="00F808CD">
        <w:rPr>
          <w:rFonts w:cs="Times New Roman"/>
          <w:szCs w:val="24"/>
        </w:rPr>
        <w:fldChar w:fldCharType="end"/>
      </w:r>
      <w:r w:rsidR="0072595B">
        <w:rPr>
          <w:rFonts w:cs="Times New Roman"/>
          <w:szCs w:val="24"/>
        </w:rPr>
        <w:t xml:space="preserve"> uporabnika s</w:t>
      </w:r>
      <w:r w:rsidR="001C4A27">
        <w:rPr>
          <w:rFonts w:cs="Times New Roman"/>
          <w:szCs w:val="24"/>
        </w:rPr>
        <w:t xml:space="preserve"> kavljem</w:t>
      </w:r>
      <w:r w:rsidR="0072595B">
        <w:rPr>
          <w:rFonts w:cs="Times New Roman"/>
          <w:szCs w:val="24"/>
        </w:rPr>
        <w:t xml:space="preserve">, ki ga bomo </w:t>
      </w:r>
      <w:r w:rsidR="0072595B" w:rsidRPr="002B2411">
        <w:rPr>
          <w:rFonts w:cs="Times New Roman"/>
          <w:szCs w:val="24"/>
        </w:rPr>
        <w:t>opisali v nadaljevanju.</w:t>
      </w:r>
    </w:p>
    <w:p w14:paraId="7CC01479" w14:textId="48005AA8" w:rsidR="007B6A94" w:rsidRDefault="009968C7" w:rsidP="009968C7">
      <w:pPr>
        <w:pStyle w:val="Naslov4"/>
      </w:pPr>
      <w:r>
        <w:t>useRef</w:t>
      </w:r>
      <w:r w:rsidR="001C4A27">
        <w:fldChar w:fldCharType="begin"/>
      </w:r>
      <w:r w:rsidR="001C4A27">
        <w:instrText xml:space="preserve"> XE "</w:instrText>
      </w:r>
      <w:r w:rsidR="001C4A27" w:rsidRPr="007F5367">
        <w:instrText>useRef</w:instrText>
      </w:r>
      <w:r w:rsidR="001C4A27">
        <w:instrText xml:space="preserve">" </w:instrText>
      </w:r>
      <w:r w:rsidR="001C4A27">
        <w:fldChar w:fldCharType="end"/>
      </w:r>
    </w:p>
    <w:p w14:paraId="1524A6DC" w14:textId="0EA81A75" w:rsidR="00047068" w:rsidRDefault="0057381D" w:rsidP="003B0AEE">
      <w:pPr>
        <w:spacing w:line="360" w:lineRule="auto"/>
        <w:jc w:val="both"/>
      </w:pPr>
      <w:r>
        <w:rPr>
          <w:rFonts w:cs="Times New Roman"/>
          <w:noProof/>
          <w:szCs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5BF3003" wp14:editId="491866D5">
                <wp:simplePos x="0" y="0"/>
                <wp:positionH relativeFrom="margin">
                  <wp:align>left</wp:align>
                </wp:positionH>
                <wp:positionV relativeFrom="paragraph">
                  <wp:posOffset>1661795</wp:posOffset>
                </wp:positionV>
                <wp:extent cx="5756275" cy="2038351"/>
                <wp:effectExtent l="0" t="0" r="0" b="0"/>
                <wp:wrapTopAndBottom/>
                <wp:docPr id="73" name="Skupina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038351"/>
                          <a:chOff x="0" y="48079"/>
                          <a:chExt cx="5756275" cy="2057763"/>
                        </a:xfrm>
                      </wpg:grpSpPr>
                      <wps:wsp>
                        <wps:cNvPr id="71" name="Polje z besedilom 71"/>
                        <wps:cNvSpPr txBox="1"/>
                        <wps:spPr>
                          <a:xfrm>
                            <a:off x="0" y="276225"/>
                            <a:ext cx="5756275" cy="182961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230DE26" w14:textId="0527D247" w:rsidR="0019418E" w:rsidRPr="0019418E" w:rsidRDefault="0019418E" w:rsidP="0019418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9418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useContext } from 'react';</w:t>
                              </w:r>
                            </w:p>
                            <w:p w14:paraId="5761E606" w14:textId="67C73BFB" w:rsidR="009B4B30" w:rsidRDefault="0019418E" w:rsidP="0019418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9418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NakupovalniKontekst } from '../../contexts/NakupovalniKontekst';</w:t>
                              </w:r>
                            </w:p>
                            <w:p w14:paraId="15F16D57" w14:textId="77777777" w:rsidR="0019418E" w:rsidRDefault="0019418E" w:rsidP="0019418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218571F6" w14:textId="77777777" w:rsidR="0019418E" w:rsidRPr="0019418E" w:rsidRDefault="0019418E" w:rsidP="0019418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9418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VsebinaTrgovine = ({ prikazi, setPrikazi, setCenaKosarice, setVidno }) =&gt; {</w:t>
                              </w:r>
                            </w:p>
                            <w:p w14:paraId="10C15254" w14:textId="1771B958" w:rsidR="0019418E" w:rsidRDefault="0019418E" w:rsidP="0019418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9418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{ kosarica } = useContext(NakupovalniKontekst);</w:t>
                              </w:r>
                            </w:p>
                            <w:p w14:paraId="32ABC158" w14:textId="795B0034" w:rsidR="0019418E" w:rsidRDefault="0019418E" w:rsidP="0019418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</w:p>
                            <w:p w14:paraId="5A15705B" w14:textId="03844A6C" w:rsidR="0019418E" w:rsidRPr="00B70A3D" w:rsidRDefault="0019418E" w:rsidP="0019418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Polje z besedilom 72"/>
                        <wps:cNvSpPr txBox="1"/>
                        <wps:spPr>
                          <a:xfrm>
                            <a:off x="0" y="48079"/>
                            <a:ext cx="5756275" cy="25672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C16BBE" w14:textId="067D1C52" w:rsidR="0019418E" w:rsidRPr="003623B3" w:rsidRDefault="0019418E" w:rsidP="0019418E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63" w:name="_Toc132752985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>
                                <w:t>: Pridobivanje konteksta z useContext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BF3003" id="Skupina 73" o:spid="_x0000_s1129" style="position:absolute;left:0;text-align:left;margin-left:0;margin-top:130.85pt;width:453.25pt;height:160.5pt;z-index:251670528;mso-position-horizontal:left;mso-position-horizontal-relative:margin;mso-height-relative:margin" coordorigin=",480" coordsize="57562,20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">
                <v:shape id="Polje z besedilom 71" o:spid="_x0000_s1130" type="#_x0000_t202" style="position:absolute;top:2762;width:57562;height:18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" fillcolor="white [3212]" stroked="f" strokeweight=".5pt">
                  <v:textbox>
                    <w:txbxContent>
                      <w:p w14:paraId="4230DE26" w14:textId="0527D247" w:rsidR="0019418E" w:rsidRPr="0019418E" w:rsidRDefault="0019418E" w:rsidP="0019418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9418E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useContext } from 'react';</w:t>
                        </w:r>
                      </w:p>
                      <w:p w14:paraId="5761E606" w14:textId="67C73BFB" w:rsidR="009B4B30" w:rsidRDefault="0019418E" w:rsidP="0019418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9418E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NakupovalniKontekst } from '../../contexts/NakupovalniKontekst';</w:t>
                        </w:r>
                      </w:p>
                      <w:p w14:paraId="15F16D57" w14:textId="77777777" w:rsidR="0019418E" w:rsidRDefault="0019418E" w:rsidP="0019418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218571F6" w14:textId="77777777" w:rsidR="0019418E" w:rsidRPr="0019418E" w:rsidRDefault="0019418E" w:rsidP="0019418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9418E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VsebinaTrgovine = ({ prikazi, setPrikazi, setCenaKosarice, setVidno }) =&gt; {</w:t>
                        </w:r>
                      </w:p>
                      <w:p w14:paraId="10C15254" w14:textId="1771B958" w:rsidR="0019418E" w:rsidRDefault="0019418E" w:rsidP="0019418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9418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{ kosarica } = useContext(NakupovalniKontekst);</w:t>
                        </w:r>
                      </w:p>
                      <w:p w14:paraId="32ABC158" w14:textId="795B0034" w:rsidR="0019418E" w:rsidRDefault="0019418E" w:rsidP="0019418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</w:p>
                      <w:p w14:paraId="5A15705B" w14:textId="03844A6C" w:rsidR="0019418E" w:rsidRPr="00B70A3D" w:rsidRDefault="0019418E" w:rsidP="0019418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72" o:spid="_x0000_s1131" type="#_x0000_t202" style="position:absolute;top:480;width:57562;height:2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woS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" stroked="f">
                  <v:textbox inset="0,0,0,0">
                    <w:txbxContent>
                      <w:p w14:paraId="5EC16BBE" w14:textId="067D1C52" w:rsidR="0019418E" w:rsidRPr="003623B3" w:rsidRDefault="0019418E" w:rsidP="0019418E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64" w:name="_Toc132752985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21</w:t>
                          </w:r>
                        </w:fldSimple>
                        <w:r>
                          <w:t>: Pridobivanje konteksta z useContext</w:t>
                        </w:r>
                        <w:bookmarkEnd w:id="16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240AD" w:rsidRPr="001240AD">
        <w:rPr>
          <w:i/>
          <w:iCs/>
        </w:rPr>
        <w:t>useRef</w:t>
      </w:r>
      <w:r w:rsidR="001C4A27">
        <w:rPr>
          <w:i/>
          <w:iCs/>
        </w:rPr>
        <w:fldChar w:fldCharType="begin"/>
      </w:r>
      <w:r w:rsidR="001C4A27">
        <w:instrText xml:space="preserve"> XE "</w:instrText>
      </w:r>
      <w:r w:rsidR="001C4A27" w:rsidRPr="007F5367">
        <w:instrText>useRef</w:instrText>
      </w:r>
      <w:r w:rsidR="001C4A27">
        <w:instrText xml:space="preserve">" </w:instrText>
      </w:r>
      <w:r w:rsidR="001C4A27">
        <w:rPr>
          <w:i/>
          <w:iCs/>
        </w:rPr>
        <w:fldChar w:fldCharType="end"/>
      </w:r>
      <w:r w:rsidR="001240AD">
        <w:t xml:space="preserve"> je </w:t>
      </w:r>
      <w:r w:rsidR="001C4A27">
        <w:t>kavelj</w:t>
      </w:r>
      <w:r w:rsidR="001240AD">
        <w:t>, ki vrne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1240AD">
        <w:t xml:space="preserve"> z lastnostjo </w:t>
      </w:r>
      <w:r w:rsidR="001240AD" w:rsidRPr="001240AD">
        <w:rPr>
          <w:i/>
          <w:iCs/>
        </w:rPr>
        <w:t>current</w:t>
      </w:r>
      <w:r w:rsidR="00BA00AF">
        <w:rPr>
          <w:i/>
          <w:iCs/>
        </w:rPr>
        <w:fldChar w:fldCharType="begin"/>
      </w:r>
      <w:r w:rsidR="00BA00AF">
        <w:instrText xml:space="preserve"> XE "</w:instrText>
      </w:r>
      <w:r w:rsidR="00BA00AF" w:rsidRPr="008E452C">
        <w:rPr>
          <w:i/>
          <w:iCs/>
        </w:rPr>
        <w:instrText>current</w:instrText>
      </w:r>
      <w:r w:rsidR="00BA00AF">
        <w:instrText xml:space="preserve">" </w:instrText>
      </w:r>
      <w:r w:rsidR="00BA00AF">
        <w:rPr>
          <w:i/>
          <w:iCs/>
        </w:rPr>
        <w:fldChar w:fldCharType="end"/>
      </w:r>
      <w:r w:rsidR="001240AD">
        <w:t>.</w:t>
      </w:r>
      <w:r w:rsidR="006D2189">
        <w:t xml:space="preserve"> Ta objekt je spremenljiv, za razliko od stanj</w:t>
      </w:r>
      <w:r w:rsidR="00982628">
        <w:fldChar w:fldCharType="begin"/>
      </w:r>
      <w:r w:rsidR="00982628">
        <w:instrText xml:space="preserve"> XE "</w:instrText>
      </w:r>
      <w:r w:rsidR="00982628" w:rsidRPr="001573AF">
        <w:instrText>stanj</w:instrText>
      </w:r>
      <w:r w:rsidR="00982628">
        <w:instrText xml:space="preserve">" </w:instrText>
      </w:r>
      <w:r w:rsidR="00982628">
        <w:fldChar w:fldCharType="end"/>
      </w:r>
      <w:r w:rsidR="006D2189">
        <w:t xml:space="preserve"> </w:t>
      </w:r>
      <w:r w:rsidR="006D2189" w:rsidRPr="006D2189">
        <w:rPr>
          <w:i/>
          <w:iCs/>
        </w:rPr>
        <w:t>useState</w:t>
      </w:r>
      <w:r w:rsidR="001C4A27">
        <w:rPr>
          <w:i/>
          <w:iCs/>
        </w:rPr>
        <w:fldChar w:fldCharType="begin"/>
      </w:r>
      <w:r w:rsidR="001C4A27">
        <w:instrText xml:space="preserve"> XE "</w:instrText>
      </w:r>
      <w:r w:rsidR="001C4A27" w:rsidRPr="008C7F68">
        <w:instrText>useState</w:instrText>
      </w:r>
      <w:r w:rsidR="001C4A27">
        <w:instrText xml:space="preserve">" </w:instrText>
      </w:r>
      <w:r w:rsidR="001C4A27">
        <w:rPr>
          <w:i/>
          <w:iCs/>
        </w:rPr>
        <w:fldChar w:fldCharType="end"/>
      </w:r>
      <w:r w:rsidR="006D2189">
        <w:t>.</w:t>
      </w:r>
      <w:r w:rsidR="001240AD">
        <w:t xml:space="preserve"> </w:t>
      </w:r>
      <w:sdt>
        <w:sdtPr>
          <w:id w:val="812220923"/>
          <w:citation/>
        </w:sdtPr>
        <w:sdtContent>
          <w:r w:rsidR="001240AD">
            <w:fldChar w:fldCharType="begin"/>
          </w:r>
          <w:r w:rsidR="001240AD">
            <w:instrText xml:space="preserve"> CITATION Adh22 \l 1060 </w:instrText>
          </w:r>
          <w:r w:rsidR="001240AD">
            <w:fldChar w:fldCharType="separate"/>
          </w:r>
          <w:r w:rsidR="009D7DFB">
            <w:rPr>
              <w:noProof/>
            </w:rPr>
            <w:t>(51)</w:t>
          </w:r>
          <w:r w:rsidR="001240AD">
            <w:fldChar w:fldCharType="end"/>
          </w:r>
        </w:sdtContent>
      </w:sdt>
      <w:r w:rsidR="001240AD">
        <w:t xml:space="preserve"> </w:t>
      </w:r>
      <w:r w:rsidR="00F53E20">
        <w:t>Omogoča sklicevanje na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F53E20">
        <w:t>, ki ob spreminjanju ne sproži ponovnega nalaganja</w:t>
      </w:r>
      <w:r w:rsidR="00335CF6">
        <w:fldChar w:fldCharType="begin"/>
      </w:r>
      <w:r w:rsidR="00335CF6">
        <w:instrText xml:space="preserve"> XE "</w:instrText>
      </w:r>
      <w:r w:rsidR="00335CF6" w:rsidRPr="001E57D7">
        <w:instrText>nalaganja</w:instrText>
      </w:r>
      <w:r w:rsidR="00335CF6">
        <w:instrText xml:space="preserve">" </w:instrText>
      </w:r>
      <w:r w:rsidR="00335CF6">
        <w:fldChar w:fldCharType="end"/>
      </w:r>
      <w:r w:rsidR="00F53E20">
        <w:t xml:space="preserve"> komponente.</w:t>
      </w:r>
      <w:r w:rsidR="003B0AEE">
        <w:t xml:space="preserve"> </w:t>
      </w:r>
      <w:r w:rsidR="00F44379">
        <w:t>To se zgodi, ker 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 w:rsidR="00F44379">
        <w:t xml:space="preserve"> ne ve, č</w:t>
      </w:r>
      <w:r w:rsidR="003D1847">
        <w:t>e</w:t>
      </w:r>
      <w:r w:rsidR="00F44379">
        <w:t xml:space="preserve"> se spremeni navaden objekt JavaScript</w:t>
      </w:r>
      <w:r w:rsidR="00937DCF"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fldChar w:fldCharType="end"/>
      </w:r>
      <w:r w:rsidR="00F44379">
        <w:t xml:space="preserve">. </w:t>
      </w:r>
      <w:r w:rsidR="003B0AEE">
        <w:t xml:space="preserve">Dodamo mu lahko začetno vrednost s funkcijo </w:t>
      </w:r>
      <w:r w:rsidR="003B0AEE" w:rsidRPr="001C4A27">
        <w:rPr>
          <w:rFonts w:ascii="Consolas" w:hAnsi="Consolas"/>
        </w:rPr>
        <w:t>useRef(zacetnaVrednost)</w:t>
      </w:r>
      <w:r w:rsidR="003B0AEE">
        <w:t>, s čimer določimo</w:t>
      </w:r>
      <w:r w:rsidR="000034A1">
        <w:t>, kakšna je začetna vrednost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0034A1">
        <w:t xml:space="preserve"> </w:t>
      </w:r>
      <w:r w:rsidR="000034A1" w:rsidRPr="00AE78E8">
        <w:rPr>
          <w:i/>
          <w:iCs/>
        </w:rPr>
        <w:t>current</w:t>
      </w:r>
      <w:r w:rsidR="000034A1">
        <w:t>.</w:t>
      </w:r>
      <w:r w:rsidR="00047068">
        <w:t xml:space="preserve"> </w:t>
      </w:r>
      <w:sdt>
        <w:sdtPr>
          <w:id w:val="1262482764"/>
          <w:citation/>
        </w:sdtPr>
        <w:sdtContent>
          <w:r w:rsidR="00E96097">
            <w:fldChar w:fldCharType="begin"/>
          </w:r>
          <w:r w:rsidR="00E96097">
            <w:instrText xml:space="preserve"> CITATION Met237 \l 1060 </w:instrText>
          </w:r>
          <w:r w:rsidR="00E96097">
            <w:fldChar w:fldCharType="separate"/>
          </w:r>
          <w:r w:rsidR="009D7DFB">
            <w:rPr>
              <w:noProof/>
            </w:rPr>
            <w:t>(60)</w:t>
          </w:r>
          <w:r w:rsidR="00E96097">
            <w:fldChar w:fldCharType="end"/>
          </w:r>
        </w:sdtContent>
      </w:sdt>
      <w:r w:rsidR="00BA1B69">
        <w:t xml:space="preserve"> Poglejmo primer uporabe </w:t>
      </w:r>
      <w:r w:rsidR="00BA1B69" w:rsidRPr="00BA1B69">
        <w:rPr>
          <w:i/>
          <w:iCs/>
        </w:rPr>
        <w:t>useRef</w:t>
      </w:r>
      <w:r w:rsidR="00BA1B69">
        <w:t xml:space="preserve"> v funkciji </w:t>
      </w:r>
      <w:r w:rsidR="00BA1B69" w:rsidRPr="00BA1B69">
        <w:rPr>
          <w:i/>
          <w:iCs/>
        </w:rPr>
        <w:t>Trgovina</w:t>
      </w:r>
      <w:r w:rsidR="000A1F2C">
        <w:t xml:space="preserve"> na </w:t>
      </w:r>
      <w:r w:rsidR="00667803">
        <w:fldChar w:fldCharType="begin"/>
      </w:r>
      <w:r w:rsidR="00667803">
        <w:instrText xml:space="preserve"> REF _Ref132378299 \h </w:instrText>
      </w:r>
      <w:r w:rsidR="00667803">
        <w:fldChar w:fldCharType="separate"/>
      </w:r>
      <w:r w:rsidR="008D7303">
        <w:t xml:space="preserve">Izsek </w:t>
      </w:r>
      <w:r w:rsidR="008D7303">
        <w:rPr>
          <w:noProof/>
        </w:rPr>
        <w:t>22</w:t>
      </w:r>
      <w:r w:rsidR="00667803">
        <w:fldChar w:fldCharType="end"/>
      </w:r>
      <w:r w:rsidR="000A1F2C">
        <w:t>.</w:t>
      </w:r>
    </w:p>
    <w:p w14:paraId="0846C5C9" w14:textId="17257C7C" w:rsidR="001C592B" w:rsidRDefault="00180DF8" w:rsidP="003B0AEE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0D6414D" wp14:editId="482DCF9F">
                <wp:simplePos x="0" y="0"/>
                <wp:positionH relativeFrom="column">
                  <wp:posOffset>-4445</wp:posOffset>
                </wp:positionH>
                <wp:positionV relativeFrom="paragraph">
                  <wp:posOffset>0</wp:posOffset>
                </wp:positionV>
                <wp:extent cx="5756275" cy="6191250"/>
                <wp:effectExtent l="0" t="0" r="0" b="0"/>
                <wp:wrapTopAndBottom/>
                <wp:docPr id="50" name="Skupina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6191250"/>
                          <a:chOff x="0" y="0"/>
                          <a:chExt cx="5756275" cy="6192578"/>
                        </a:xfrm>
                      </wpg:grpSpPr>
                      <wps:wsp>
                        <wps:cNvPr id="13" name="Polje z besedilom 13"/>
                        <wps:cNvSpPr txBox="1"/>
                        <wps:spPr>
                          <a:xfrm>
                            <a:off x="0" y="266698"/>
                            <a:ext cx="5756275" cy="59258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8A97D44" w14:textId="676550C5" w:rsidR="00BA1B69" w:rsidRDefault="00F6418A" w:rsidP="00BA1B6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F6418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useEffect, useState, useRef, useMemo } from 'react';</w:t>
                              </w:r>
                            </w:p>
                            <w:p w14:paraId="728C4888" w14:textId="0918753B" w:rsidR="00F6418A" w:rsidRDefault="00F6418A" w:rsidP="00BA1B6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792EBB33" w14:textId="4AF9D4F4" w:rsidR="00F6418A" w:rsidRDefault="00F6418A" w:rsidP="00BA1B6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F6418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Trgovina = ({ Ref }) =&gt; {</w:t>
                              </w:r>
                            </w:p>
                            <w:p w14:paraId="3C7A67BF" w14:textId="5B755F9E" w:rsidR="00F6418A" w:rsidRDefault="00F6418A" w:rsidP="00F6418A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5076D3F4" w14:textId="14DEBF46" w:rsidR="00F6418A" w:rsidRDefault="00F6418A" w:rsidP="00BA1B6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F6418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prejsnjiOdmik = useRef(0);</w:t>
                              </w:r>
                            </w:p>
                            <w:p w14:paraId="6C57354E" w14:textId="77777777" w:rsidR="00180DF8" w:rsidRDefault="00180DF8" w:rsidP="00BA1B6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18795D0C" w14:textId="77777777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useEffect(() =&gt; {</w:t>
                              </w:r>
                            </w:p>
                            <w:p w14:paraId="02F34372" w14:textId="77777777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if (prikazi === 'nakupovanje') {</w:t>
                              </w:r>
                            </w:p>
                            <w:p w14:paraId="496F14BA" w14:textId="77777777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pomikanje = () =&gt; {</w:t>
                              </w:r>
                            </w:p>
                            <w:p w14:paraId="2736C524" w14:textId="09F25788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if (naVrh)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setNaVrh(false);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}</w:t>
                              </w:r>
                            </w:p>
                            <w:p w14:paraId="569F2845" w14:textId="3114A791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let odmikOdVrha = window.pageYOffset;</w:t>
                              </w:r>
                            </w:p>
                            <w:p w14:paraId="4367BDD8" w14:textId="0C4859F8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if (odmikOdVrha &lt; 2</w:t>
                              </w:r>
                              <w:r w:rsidR="00223C8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3</w:t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5)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setVidno(0);</w:t>
                              </w:r>
                            </w:p>
                            <w:p w14:paraId="36FAA390" w14:textId="5E55ACDA" w:rsidR="00180DF8" w:rsidRPr="00180DF8" w:rsidRDefault="00180DF8" w:rsidP="00180DF8">
                              <w:pPr>
                                <w:spacing w:after="0"/>
                                <w:ind w:left="2124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else if (naVrh)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setVidno(0);</w:t>
                              </w:r>
                            </w:p>
                            <w:p w14:paraId="4861915F" w14:textId="7CC094DF" w:rsidR="00180DF8" w:rsidRPr="00180DF8" w:rsidRDefault="00180DF8" w:rsidP="00180DF8">
                              <w:pPr>
                                <w:spacing w:after="0"/>
                                <w:ind w:left="2124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else {</w:t>
                              </w:r>
                            </w:p>
                            <w:p w14:paraId="03E8D05D" w14:textId="69CDB49C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if (prejsnjiOdmik.current &lt; odmikOdVrha &amp;&amp; (vidno === 2 || vidno === 0))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setVidno(2);</w:t>
                              </w:r>
                            </w:p>
                            <w:p w14:paraId="13177ED0" w14:textId="4E1D5D9D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 else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setVidno(0);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563F6EE8" w14:textId="579D3C88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</w:t>
                              </w:r>
                            </w:p>
                            <w:p w14:paraId="5A8E8F53" w14:textId="77777777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prejsnjiOdmik.current = odmikOdVrha;</w:t>
                              </w:r>
                            </w:p>
                            <w:p w14:paraId="2A1D4336" w14:textId="77777777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};</w:t>
                              </w:r>
                            </w:p>
                            <w:p w14:paraId="3FA84336" w14:textId="77777777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window.addEventListener('scroll', pomikanje);</w:t>
                              </w:r>
                            </w:p>
                            <w:p w14:paraId="35274B3B" w14:textId="77777777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return () =&gt; {</w:t>
                              </w:r>
                            </w:p>
                            <w:p w14:paraId="3F7DDD64" w14:textId="77777777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window.removeEventListener('scroll', pomikanje);</w:t>
                              </w:r>
                            </w:p>
                            <w:p w14:paraId="5AA31FB1" w14:textId="77777777" w:rsidR="00180DF8" w:rsidRP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};</w:t>
                              </w:r>
                            </w:p>
                            <w:p w14:paraId="199F7AA5" w14:textId="462807D8" w:rsidR="00180DF8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180DF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}});</w:t>
                              </w:r>
                            </w:p>
                            <w:p w14:paraId="08BC1E94" w14:textId="053E19E1" w:rsidR="00180DF8" w:rsidRDefault="00180DF8" w:rsidP="00180DF8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6F8F6E3B" w14:textId="5417A361" w:rsidR="00B51E62" w:rsidRPr="00B51E62" w:rsidRDefault="00B51E62" w:rsidP="00501776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51E6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useEffect(() =&gt; {</w:t>
                              </w:r>
                            </w:p>
                            <w:p w14:paraId="6C84C7B7" w14:textId="29E391FD" w:rsidR="00B51E62" w:rsidRPr="00B51E62" w:rsidRDefault="00B51E62" w:rsidP="00B51E62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51E6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if (naVrh) {</w:t>
                              </w:r>
                            </w:p>
                            <w:p w14:paraId="29CDAB92" w14:textId="1A6450E8" w:rsidR="00B51E62" w:rsidRPr="00B51E62" w:rsidRDefault="00B51E62" w:rsidP="00501776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51E6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B51E6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Ref.current.scrollIntoView({ behaviour: 'smooth' });</w:t>
                              </w:r>
                            </w:p>
                            <w:p w14:paraId="523BB7A3" w14:textId="15809E63" w:rsidR="00B51E62" w:rsidRPr="00B51E62" w:rsidRDefault="00B51E62" w:rsidP="00B51E62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51E6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</w:t>
                              </w:r>
                            </w:p>
                            <w:p w14:paraId="479525BA" w14:textId="02490819" w:rsidR="00B51E62" w:rsidRDefault="00B51E62" w:rsidP="00B51E62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B51E6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 [naVrh, Ref]);</w:t>
                              </w:r>
                            </w:p>
                            <w:p w14:paraId="12EAEB5B" w14:textId="5953AD4A" w:rsidR="00180DF8" w:rsidRPr="00B70A3D" w:rsidRDefault="00180DF8" w:rsidP="00180DF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Polje z besedilom 45"/>
                        <wps:cNvSpPr txBox="1"/>
                        <wps:spPr>
                          <a:xfrm>
                            <a:off x="0" y="0"/>
                            <a:ext cx="5756275" cy="257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447761" w14:textId="44EE1F5E" w:rsidR="00180DF8" w:rsidRPr="00917F47" w:rsidRDefault="00180DF8" w:rsidP="00180DF8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65" w:name="_Ref132378299"/>
                              <w:bookmarkStart w:id="166" w:name="_Toc132752986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bookmarkEnd w:id="165"/>
                              <w:r>
                                <w:t>: Uporaba useRef za predhodni odmik strani</w:t>
                              </w:r>
                              <w:sdt>
                                <w:sdtPr>
                                  <w:id w:val="992841332"/>
                                  <w:citation/>
                                </w:sdtPr>
                                <w:sdtContent>
                                  <w:r w:rsidR="009654D4">
                                    <w:fldChar w:fldCharType="begin"/>
                                  </w:r>
                                  <w:r w:rsidR="009654D4">
                                    <w:instrText xml:space="preserve"> CITATION Dob23 \l 1060 </w:instrText>
                                  </w:r>
                                  <w:r w:rsidR="009654D4">
                                    <w:fldChar w:fldCharType="separate"/>
                                  </w:r>
                                  <w:r w:rsidR="009654D4">
                                    <w:rPr>
                                      <w:noProof/>
                                    </w:rPr>
                                    <w:t xml:space="preserve"> (100)</w:t>
                                  </w:r>
                                  <w:r w:rsidR="009654D4">
                                    <w:fldChar w:fldCharType="end"/>
                                  </w:r>
                                </w:sdtContent>
                              </w:sdt>
                              <w:bookmarkEnd w:id="1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D6414D" id="Skupina 50" o:spid="_x0000_s1132" style="position:absolute;left:0;text-align:left;margin-left:-.35pt;margin-top:0;width:453.25pt;height:487.5pt;z-index:251675648;mso-height-relative:margin" coordsize="57562,61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">
                <v:shape id="Polje z besedilom 13" o:spid="_x0000_s1133" type="#_x0000_t202" style="position:absolute;top:2666;width:57562;height:59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" fillcolor="white [3212]" stroked="f" strokeweight=".5pt">
                  <v:textbox>
                    <w:txbxContent>
                      <w:p w14:paraId="78A97D44" w14:textId="676550C5" w:rsidR="00BA1B69" w:rsidRDefault="00F6418A" w:rsidP="00BA1B6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F6418A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useEffect, useState, useRef, useMemo } from 'react';</w:t>
                        </w:r>
                      </w:p>
                      <w:p w14:paraId="728C4888" w14:textId="0918753B" w:rsidR="00F6418A" w:rsidRDefault="00F6418A" w:rsidP="00BA1B6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792EBB33" w14:textId="4AF9D4F4" w:rsidR="00F6418A" w:rsidRDefault="00F6418A" w:rsidP="00BA1B6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F6418A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Trgovina = ({ Ref }) =&gt; {</w:t>
                        </w:r>
                      </w:p>
                      <w:p w14:paraId="3C7A67BF" w14:textId="5B755F9E" w:rsidR="00F6418A" w:rsidRDefault="00F6418A" w:rsidP="00F6418A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5076D3F4" w14:textId="14DEBF46" w:rsidR="00F6418A" w:rsidRDefault="00F6418A" w:rsidP="00BA1B6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F6418A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prejsnjiOdmik = useRef(0);</w:t>
                        </w:r>
                      </w:p>
                      <w:p w14:paraId="6C57354E" w14:textId="77777777" w:rsidR="00180DF8" w:rsidRDefault="00180DF8" w:rsidP="00BA1B6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18795D0C" w14:textId="77777777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useEffect(() =&gt; {</w:t>
                        </w:r>
                      </w:p>
                      <w:p w14:paraId="02F34372" w14:textId="77777777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if (prikazi === 'nakupovanje') {</w:t>
                        </w:r>
                      </w:p>
                      <w:p w14:paraId="496F14BA" w14:textId="77777777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pomikanje = () =&gt; {</w:t>
                        </w:r>
                      </w:p>
                      <w:p w14:paraId="2736C524" w14:textId="09F25788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if (naVrh)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setNaVrh(false);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}</w:t>
                        </w:r>
                      </w:p>
                      <w:p w14:paraId="569F2845" w14:textId="3114A791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let odmikOdVrha = window.pageYOffset;</w:t>
                        </w:r>
                      </w:p>
                      <w:p w14:paraId="4367BDD8" w14:textId="0C4859F8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if (odmikOdVrha &lt; 2</w:t>
                        </w:r>
                        <w:r w:rsidR="00223C84">
                          <w:rPr>
                            <w:rFonts w:ascii="Consolas" w:hAnsi="Consolas"/>
                            <w:sz w:val="22"/>
                            <w:szCs w:val="20"/>
                          </w:rPr>
                          <w:t>3</w:t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5)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setVidno(0);</w:t>
                        </w:r>
                      </w:p>
                      <w:p w14:paraId="36FAA390" w14:textId="5E55ACDA" w:rsidR="00180DF8" w:rsidRPr="00180DF8" w:rsidRDefault="00180DF8" w:rsidP="00180DF8">
                        <w:pPr>
                          <w:spacing w:after="0"/>
                          <w:ind w:left="2124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} else if (naVrh)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setVidno(0);</w:t>
                        </w:r>
                      </w:p>
                      <w:p w14:paraId="4861915F" w14:textId="7CC094DF" w:rsidR="00180DF8" w:rsidRPr="00180DF8" w:rsidRDefault="00180DF8" w:rsidP="00180DF8">
                        <w:pPr>
                          <w:spacing w:after="0"/>
                          <w:ind w:left="2124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} else {</w:t>
                        </w:r>
                      </w:p>
                      <w:p w14:paraId="03E8D05D" w14:textId="69CDB49C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if (prejsnjiOdmik.current &lt; odmikOdVrha &amp;&amp; (vidno === 2 || vidno === 0))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setVidno(2);</w:t>
                        </w:r>
                      </w:p>
                      <w:p w14:paraId="13177ED0" w14:textId="4E1D5D9D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 else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setVidno(0);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563F6EE8" w14:textId="579D3C88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</w:t>
                        </w:r>
                      </w:p>
                      <w:p w14:paraId="5A8E8F53" w14:textId="77777777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prejsnjiOdmik.current = odmikOdVrha;</w:t>
                        </w:r>
                      </w:p>
                      <w:p w14:paraId="2A1D4336" w14:textId="77777777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};</w:t>
                        </w:r>
                      </w:p>
                      <w:p w14:paraId="3FA84336" w14:textId="77777777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window.addEventListener('scroll', pomikanje);</w:t>
                        </w:r>
                      </w:p>
                      <w:p w14:paraId="35274B3B" w14:textId="77777777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return () =&gt; {</w:t>
                        </w:r>
                      </w:p>
                      <w:p w14:paraId="3F7DDD64" w14:textId="77777777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window.removeEventListener('scroll', pomikanje);</w:t>
                        </w:r>
                      </w:p>
                      <w:p w14:paraId="5AA31FB1" w14:textId="77777777" w:rsidR="00180DF8" w:rsidRP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};</w:t>
                        </w:r>
                      </w:p>
                      <w:p w14:paraId="199F7AA5" w14:textId="462807D8" w:rsidR="00180DF8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180DF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}});</w:t>
                        </w:r>
                      </w:p>
                      <w:p w14:paraId="08BC1E94" w14:textId="053E19E1" w:rsidR="00180DF8" w:rsidRDefault="00180DF8" w:rsidP="00180DF8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6F8F6E3B" w14:textId="5417A361" w:rsidR="00B51E62" w:rsidRPr="00B51E62" w:rsidRDefault="00B51E62" w:rsidP="00501776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51E62">
                          <w:rPr>
                            <w:rFonts w:ascii="Consolas" w:hAnsi="Consolas"/>
                            <w:sz w:val="22"/>
                            <w:szCs w:val="20"/>
                          </w:rPr>
                          <w:t>useEffect(() =&gt; {</w:t>
                        </w:r>
                      </w:p>
                      <w:p w14:paraId="6C84C7B7" w14:textId="29E391FD" w:rsidR="00B51E62" w:rsidRPr="00B51E62" w:rsidRDefault="00B51E62" w:rsidP="00B51E62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51E6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if (naVrh) {</w:t>
                        </w:r>
                      </w:p>
                      <w:p w14:paraId="29CDAB92" w14:textId="1A6450E8" w:rsidR="00B51E62" w:rsidRPr="00B51E62" w:rsidRDefault="00B51E62" w:rsidP="00501776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51E6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B51E6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Ref.current.scrollIntoView({ behaviour: 'smooth' });</w:t>
                        </w:r>
                      </w:p>
                      <w:p w14:paraId="523BB7A3" w14:textId="15809E63" w:rsidR="00B51E62" w:rsidRPr="00B51E62" w:rsidRDefault="00B51E62" w:rsidP="00B51E62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51E6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</w:t>
                        </w:r>
                      </w:p>
                      <w:p w14:paraId="479525BA" w14:textId="02490819" w:rsidR="00B51E62" w:rsidRDefault="00B51E62" w:rsidP="00B51E62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B51E62">
                          <w:rPr>
                            <w:rFonts w:ascii="Consolas" w:hAnsi="Consolas"/>
                            <w:sz w:val="22"/>
                            <w:szCs w:val="20"/>
                          </w:rPr>
                          <w:t>}, [naVrh, Ref]);</w:t>
                        </w:r>
                      </w:p>
                      <w:p w14:paraId="12EAEB5B" w14:textId="5953AD4A" w:rsidR="00180DF8" w:rsidRPr="00B70A3D" w:rsidRDefault="00180DF8" w:rsidP="00180DF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45" o:spid="_x0000_s1134" type="#_x0000_t202" style="position:absolute;width:57562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32447761" w14:textId="44EE1F5E" w:rsidR="00180DF8" w:rsidRPr="00917F47" w:rsidRDefault="00180DF8" w:rsidP="00180DF8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67" w:name="_Ref132378299"/>
                        <w:bookmarkStart w:id="168" w:name="_Toc132752986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22</w:t>
                          </w:r>
                        </w:fldSimple>
                        <w:bookmarkEnd w:id="167"/>
                        <w:r>
                          <w:t>: Uporaba useRef za predhodni odmik strani</w:t>
                        </w:r>
                        <w:sdt>
                          <w:sdtPr>
                            <w:id w:val="992841332"/>
                            <w:citation/>
                          </w:sdtPr>
                          <w:sdtContent>
                            <w:r w:rsidR="009654D4">
                              <w:fldChar w:fldCharType="begin"/>
                            </w:r>
                            <w:r w:rsidR="009654D4">
                              <w:instrText xml:space="preserve"> CITATION Dob23 \l 1060 </w:instrText>
                            </w:r>
                            <w:r w:rsidR="009654D4">
                              <w:fldChar w:fldCharType="separate"/>
                            </w:r>
                            <w:r w:rsidR="009654D4">
                              <w:rPr>
                                <w:noProof/>
                              </w:rPr>
                              <w:t xml:space="preserve"> (100)</w:t>
                            </w:r>
                            <w:r w:rsidR="009654D4">
                              <w:fldChar w:fldCharType="end"/>
                            </w:r>
                          </w:sdtContent>
                        </w:sdt>
                        <w:bookmarkEnd w:id="1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51E62">
        <w:t>U</w:t>
      </w:r>
      <w:r w:rsidR="00F96AA5">
        <w:t xml:space="preserve">porabili </w:t>
      </w:r>
      <w:r w:rsidR="00B51E62">
        <w:t xml:space="preserve">smo </w:t>
      </w:r>
      <w:r w:rsidR="00F96AA5">
        <w:t>začetno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F96AA5">
        <w:t xml:space="preserve"> 0, kajti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F96AA5">
        <w:t xml:space="preserve"> trgovine bo na začetku imela predhodno stanje</w:t>
      </w:r>
      <w:r w:rsidR="00090493">
        <w:fldChar w:fldCharType="begin"/>
      </w:r>
      <w:r w:rsidR="00090493">
        <w:instrText xml:space="preserve"> XE "</w:instrText>
      </w:r>
      <w:r w:rsidR="00090493" w:rsidRPr="00FE1EA6">
        <w:instrText>stanje</w:instrText>
      </w:r>
      <w:r w:rsidR="00090493">
        <w:instrText xml:space="preserve">" </w:instrText>
      </w:r>
      <w:r w:rsidR="00090493">
        <w:fldChar w:fldCharType="end"/>
      </w:r>
      <w:r w:rsidR="00F96AA5">
        <w:t xml:space="preserve"> odmika 0.</w:t>
      </w:r>
      <w:r w:rsidR="003D0D17">
        <w:t xml:space="preserve"> Nato se izvede vsebina </w:t>
      </w:r>
      <w:r w:rsidR="001C4A27">
        <w:t>kavlja</w:t>
      </w:r>
      <w:r w:rsidR="003D0D17">
        <w:t xml:space="preserve"> </w:t>
      </w:r>
      <w:r w:rsidR="003D0D17" w:rsidRPr="00090DE8">
        <w:rPr>
          <w:i/>
          <w:iCs/>
        </w:rPr>
        <w:t>useEffect</w:t>
      </w:r>
      <w:r w:rsidR="009C5C6A">
        <w:rPr>
          <w:i/>
          <w:iCs/>
        </w:rPr>
        <w:fldChar w:fldCharType="begin"/>
      </w:r>
      <w:r w:rsidR="009C5C6A">
        <w:instrText xml:space="preserve"> XE "</w:instrText>
      </w:r>
      <w:r w:rsidR="009C5C6A" w:rsidRPr="00E73EF1">
        <w:instrText>useEffect</w:instrText>
      </w:r>
      <w:r w:rsidR="009C5C6A">
        <w:instrText xml:space="preserve">" </w:instrText>
      </w:r>
      <w:r w:rsidR="009C5C6A">
        <w:rPr>
          <w:i/>
          <w:iCs/>
        </w:rPr>
        <w:fldChar w:fldCharType="end"/>
      </w:r>
      <w:r w:rsidR="003D0D17">
        <w:t>, ki ga bomo razložili v nadaljevanju.</w:t>
      </w:r>
      <w:r w:rsidR="00090DE8">
        <w:t xml:space="preserve"> </w:t>
      </w:r>
      <w:r w:rsidR="00354158">
        <w:t>T</w:t>
      </w:r>
      <w:r w:rsidR="00B51520">
        <w:t>a</w:t>
      </w:r>
      <w:r w:rsidR="00354158">
        <w:t xml:space="preserve"> se izvede </w:t>
      </w:r>
      <w:r w:rsidR="002F0BAF">
        <w:t>po vsakem prikazu vrnjenega 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 w:rsidR="002F0BAF">
        <w:t xml:space="preserve"> zapisa</w:t>
      </w:r>
      <w:r w:rsidR="00B51520">
        <w:t xml:space="preserve"> in če je vrednost </w:t>
      </w:r>
      <w:r w:rsidR="00B51520" w:rsidRPr="008B337F">
        <w:rPr>
          <w:i/>
          <w:iCs/>
        </w:rPr>
        <w:t>prikazi</w:t>
      </w:r>
      <w:r w:rsidR="00B51520">
        <w:t xml:space="preserve"> enaka </w:t>
      </w:r>
      <w:r w:rsidR="00B51520" w:rsidRPr="001C4A27">
        <w:rPr>
          <w:rFonts w:ascii="Consolas" w:hAnsi="Consolas"/>
        </w:rPr>
        <w:t>'nakupovanje'</w:t>
      </w:r>
      <w:r w:rsidR="00B51520">
        <w:t xml:space="preserve">, </w:t>
      </w:r>
      <w:r w:rsidR="00331E9B">
        <w:t>torej</w:t>
      </w:r>
      <w:r w:rsidR="00B51520">
        <w:t xml:space="preserve"> če smo na strani za nakupovanje izdelkov</w:t>
      </w:r>
      <w:r w:rsidR="00B92219">
        <w:t>,</w:t>
      </w:r>
      <w:r w:rsidR="000D7397">
        <w:t xml:space="preserve"> bomo na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0D7397">
        <w:t xml:space="preserve"> </w:t>
      </w:r>
      <w:r w:rsidR="000D7397" w:rsidRPr="000D7397">
        <w:rPr>
          <w:i/>
          <w:iCs/>
        </w:rPr>
        <w:t>window</w:t>
      </w:r>
      <w:r w:rsidR="000D7397">
        <w:t xml:space="preserve"> dodali poslušalca dogodkov (</w:t>
      </w:r>
      <w:r w:rsidR="001C4A27">
        <w:t xml:space="preserve">angl. </w:t>
      </w:r>
      <w:r w:rsidR="000D7397" w:rsidRPr="000D7397">
        <w:rPr>
          <w:i/>
          <w:iCs/>
        </w:rPr>
        <w:t>event listener</w:t>
      </w:r>
      <w:r w:rsidR="000D7397">
        <w:t>). Objekt</w:t>
      </w:r>
      <w:r w:rsidR="0078577C">
        <w:fldChar w:fldCharType="begin"/>
      </w:r>
      <w:r w:rsidR="0078577C">
        <w:instrText xml:space="preserve"> XE "</w:instrText>
      </w:r>
      <w:r w:rsidR="0078577C" w:rsidRPr="008831E7">
        <w:instrText>Objekt</w:instrText>
      </w:r>
      <w:r w:rsidR="0078577C">
        <w:instrText xml:space="preserve">" </w:instrText>
      </w:r>
      <w:r w:rsidR="0078577C">
        <w:fldChar w:fldCharType="end"/>
      </w:r>
      <w:r w:rsidR="000D7397">
        <w:t xml:space="preserve"> </w:t>
      </w:r>
      <w:r w:rsidR="000D7397" w:rsidRPr="000D7397">
        <w:rPr>
          <w:i/>
          <w:iCs/>
        </w:rPr>
        <w:t>window</w:t>
      </w:r>
      <w:r w:rsidR="000D7397">
        <w:t xml:space="preserve"> je </w:t>
      </w:r>
      <w:r w:rsidR="00273FDB" w:rsidRPr="001950B7">
        <w:t>JavaScript</w:t>
      </w:r>
      <w:r w:rsidR="00937DCF">
        <w:rPr>
          <w:i/>
          <w:iCs/>
        </w:rPr>
        <w:fldChar w:fldCharType="begin"/>
      </w:r>
      <w:r w:rsidR="00937DCF">
        <w:instrText xml:space="preserve"> XE "</w:instrText>
      </w:r>
      <w:r w:rsidR="00937DCF" w:rsidRPr="00173633">
        <w:instrText>JavaScript</w:instrText>
      </w:r>
      <w:r w:rsidR="00937DCF">
        <w:instrText xml:space="preserve">" </w:instrText>
      </w:r>
      <w:r w:rsidR="00937DCF">
        <w:rPr>
          <w:i/>
          <w:iCs/>
        </w:rPr>
        <w:fldChar w:fldCharType="end"/>
      </w:r>
      <w:r w:rsidR="00273FDB">
        <w:t xml:space="preserve"> o</w:t>
      </w:r>
      <w:r w:rsidR="00391C3D">
        <w:t>b</w:t>
      </w:r>
      <w:r w:rsidR="00273FDB">
        <w:t>jekt, ki predstavlja odprto okno</w:t>
      </w:r>
      <w:r w:rsidR="001950B7">
        <w:fldChar w:fldCharType="begin"/>
      </w:r>
      <w:r w:rsidR="001950B7">
        <w:instrText xml:space="preserve"> XE "</w:instrText>
      </w:r>
      <w:r w:rsidR="001950B7" w:rsidRPr="00C75516">
        <w:instrText>okno</w:instrText>
      </w:r>
      <w:r w:rsidR="001950B7">
        <w:instrText xml:space="preserve">" </w:instrText>
      </w:r>
      <w:r w:rsidR="001950B7">
        <w:fldChar w:fldCharType="end"/>
      </w:r>
      <w:r w:rsidR="00273FDB">
        <w:t xml:space="preserve"> v brskalniku.</w:t>
      </w:r>
      <w:r w:rsidR="00E40DE6">
        <w:t xml:space="preserve"> </w:t>
      </w:r>
      <w:r w:rsidR="00EE7CF3">
        <w:t>N</w:t>
      </w:r>
      <w:r w:rsidR="00E40DE6">
        <w:t>a okno naše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E40DE6">
        <w:t xml:space="preserve"> </w:t>
      </w:r>
      <w:r w:rsidR="00EE7CF3">
        <w:t xml:space="preserve">tako </w:t>
      </w:r>
      <w:r w:rsidR="00E40DE6">
        <w:t xml:space="preserve">dodamo poslušalca dogodkov z metodo </w:t>
      </w:r>
      <w:r w:rsidR="00E40DE6" w:rsidRPr="001950B7">
        <w:rPr>
          <w:rFonts w:ascii="Consolas" w:hAnsi="Consolas"/>
        </w:rPr>
        <w:t>.addEventListener(dogodek</w:t>
      </w:r>
      <w:r w:rsidR="001E7C77" w:rsidRPr="001950B7">
        <w:rPr>
          <w:rFonts w:ascii="Consolas" w:hAnsi="Consolas"/>
        </w:rPr>
        <w:fldChar w:fldCharType="begin"/>
      </w:r>
      <w:r w:rsidR="001E7C77" w:rsidRPr="001950B7">
        <w:rPr>
          <w:rFonts w:ascii="Consolas" w:hAnsi="Consolas"/>
        </w:rPr>
        <w:instrText xml:space="preserve"> XE "dogodek" </w:instrText>
      </w:r>
      <w:r w:rsidR="001E7C77" w:rsidRPr="001950B7">
        <w:rPr>
          <w:rFonts w:ascii="Consolas" w:hAnsi="Consolas"/>
        </w:rPr>
        <w:fldChar w:fldCharType="end"/>
      </w:r>
      <w:r w:rsidR="00E40DE6" w:rsidRPr="001950B7">
        <w:rPr>
          <w:rFonts w:ascii="Consolas" w:hAnsi="Consolas"/>
        </w:rPr>
        <w:t>, funkcija</w:t>
      </w:r>
      <w:r w:rsidR="00934204" w:rsidRPr="001950B7">
        <w:rPr>
          <w:rFonts w:ascii="Consolas" w:hAnsi="Consolas"/>
        </w:rPr>
        <w:fldChar w:fldCharType="begin"/>
      </w:r>
      <w:r w:rsidR="00934204" w:rsidRPr="001950B7">
        <w:rPr>
          <w:rFonts w:ascii="Consolas" w:hAnsi="Consolas"/>
        </w:rPr>
        <w:instrText xml:space="preserve"> XE "funkcija" </w:instrText>
      </w:r>
      <w:r w:rsidR="00934204" w:rsidRPr="001950B7">
        <w:rPr>
          <w:rFonts w:ascii="Consolas" w:hAnsi="Consolas"/>
        </w:rPr>
        <w:fldChar w:fldCharType="end"/>
      </w:r>
      <w:r w:rsidR="00E40DE6" w:rsidRPr="001950B7">
        <w:rPr>
          <w:rFonts w:ascii="Consolas" w:hAnsi="Consolas"/>
        </w:rPr>
        <w:t>)</w:t>
      </w:r>
      <w:r w:rsidR="00E40DE6">
        <w:t xml:space="preserve">. Argument </w:t>
      </w:r>
      <w:r w:rsidR="00E40DE6" w:rsidRPr="00E5186C">
        <w:rPr>
          <w:i/>
          <w:iCs/>
        </w:rPr>
        <w:t>dogodek</w:t>
      </w:r>
      <w:r w:rsidR="00E40DE6">
        <w:t xml:space="preserve"> je nujen in predstavlja ime dogodka iz </w:t>
      </w:r>
      <w:r w:rsidR="00E40DE6" w:rsidRPr="00034053">
        <w:rPr>
          <w:i/>
          <w:iCs/>
        </w:rPr>
        <w:t>HTML</w:t>
      </w:r>
      <w:r w:rsidR="00FE535C">
        <w:rPr>
          <w:i/>
          <w:iCs/>
        </w:rPr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rPr>
          <w:i/>
          <w:iCs/>
        </w:rPr>
        <w:fldChar w:fldCharType="end"/>
      </w:r>
      <w:r w:rsidR="00E40DE6" w:rsidRPr="00034053">
        <w:rPr>
          <w:i/>
          <w:iCs/>
        </w:rPr>
        <w:t xml:space="preserve"> DOM</w:t>
      </w:r>
      <w:r w:rsidR="00504942">
        <w:rPr>
          <w:i/>
          <w:iCs/>
        </w:rPr>
        <w:fldChar w:fldCharType="begin"/>
      </w:r>
      <w:r w:rsidR="00504942">
        <w:instrText xml:space="preserve"> XE "</w:instrText>
      </w:r>
      <w:r w:rsidR="00504942" w:rsidRPr="004848D6">
        <w:instrText>DOM</w:instrText>
      </w:r>
      <w:r w:rsidR="00504942">
        <w:instrText xml:space="preserve">" </w:instrText>
      </w:r>
      <w:r w:rsidR="00504942">
        <w:rPr>
          <w:i/>
          <w:iCs/>
        </w:rPr>
        <w:fldChar w:fldCharType="end"/>
      </w:r>
      <w:r w:rsidR="00E40DE6" w:rsidRPr="00034053">
        <w:rPr>
          <w:i/>
          <w:iCs/>
        </w:rPr>
        <w:t xml:space="preserve"> Event Object</w:t>
      </w:r>
      <w:r w:rsidR="00E40DE6">
        <w:t xml:space="preserve"> objekta.</w:t>
      </w:r>
      <w:r w:rsidR="007B434D">
        <w:t xml:space="preserve"> </w:t>
      </w:r>
      <w:r w:rsidR="007B434D" w:rsidRPr="00471C71">
        <w:rPr>
          <w:i/>
          <w:iCs/>
        </w:rPr>
        <w:t>Funkcija</w:t>
      </w:r>
      <w:r w:rsidR="007B434D">
        <w:t xml:space="preserve"> je prav tako nujna in se izvede, ko se zgodi dogodek.</w:t>
      </w:r>
      <w:sdt>
        <w:sdtPr>
          <w:id w:val="-24648050"/>
          <w:citation/>
        </w:sdtPr>
        <w:sdtContent>
          <w:r w:rsidR="00471C71">
            <w:fldChar w:fldCharType="begin"/>
          </w:r>
          <w:r w:rsidR="00471C71">
            <w:instrText xml:space="preserve"> CITATION W3S231 \l 1060 </w:instrText>
          </w:r>
          <w:r w:rsidR="00471C71">
            <w:fldChar w:fldCharType="separate"/>
          </w:r>
          <w:r w:rsidR="009D7DFB">
            <w:rPr>
              <w:noProof/>
            </w:rPr>
            <w:t xml:space="preserve"> (61)</w:t>
          </w:r>
          <w:r w:rsidR="00471C71">
            <w:fldChar w:fldCharType="end"/>
          </w:r>
        </w:sdtContent>
      </w:sdt>
      <w:r w:rsidR="00471C71">
        <w:t xml:space="preserve"> </w:t>
      </w:r>
      <w:r w:rsidR="00CE6FDE">
        <w:t xml:space="preserve">V primeru na </w:t>
      </w:r>
      <w:r w:rsidR="00CE6FDE">
        <w:fldChar w:fldCharType="begin"/>
      </w:r>
      <w:r w:rsidR="00CE6FDE">
        <w:instrText xml:space="preserve"> REF _Ref132378299 \h </w:instrText>
      </w:r>
      <w:r w:rsidR="00CE6FDE">
        <w:fldChar w:fldCharType="separate"/>
      </w:r>
      <w:r w:rsidR="008D7303">
        <w:t xml:space="preserve">Izsek </w:t>
      </w:r>
      <w:r w:rsidR="008D7303">
        <w:rPr>
          <w:noProof/>
        </w:rPr>
        <w:t>22</w:t>
      </w:r>
      <w:r w:rsidR="00CE6FDE">
        <w:fldChar w:fldCharType="end"/>
      </w:r>
      <w:r w:rsidR="00CE6FDE">
        <w:t xml:space="preserve"> smo na dogodek </w:t>
      </w:r>
      <w:r w:rsidR="00CE6FDE" w:rsidRPr="00CE6FDE">
        <w:rPr>
          <w:i/>
          <w:iCs/>
        </w:rPr>
        <w:t>scroll</w:t>
      </w:r>
      <w:r w:rsidR="00CE6FDE">
        <w:t xml:space="preserve"> oz. premikanje</w:t>
      </w:r>
      <w:r w:rsidR="00BA00AF">
        <w:fldChar w:fldCharType="begin"/>
      </w:r>
      <w:r w:rsidR="00BA00AF">
        <w:instrText xml:space="preserve"> XE "</w:instrText>
      </w:r>
      <w:r w:rsidR="00BA00AF" w:rsidRPr="007A41EC">
        <w:instrText>premikanje</w:instrText>
      </w:r>
      <w:r w:rsidR="00BA00AF">
        <w:instrText xml:space="preserve">" </w:instrText>
      </w:r>
      <w:r w:rsidR="00BA00AF">
        <w:fldChar w:fldCharType="end"/>
      </w:r>
      <w:r w:rsidR="00CE6FDE">
        <w:t xml:space="preserve"> gor-dol dodali predhodno definirano funkcijo </w:t>
      </w:r>
      <w:r w:rsidR="00CE6FDE" w:rsidRPr="00BA00AF">
        <w:rPr>
          <w:rFonts w:ascii="Consolas" w:hAnsi="Consolas"/>
        </w:rPr>
        <w:t>pomikanje()</w:t>
      </w:r>
      <w:r w:rsidR="00CE6FDE">
        <w:t>.</w:t>
      </w:r>
      <w:r w:rsidR="0049222F">
        <w:t xml:space="preserve"> Slednja se izvede ob </w:t>
      </w:r>
      <w:r w:rsidR="0049222F">
        <w:lastRenderedPageBreak/>
        <w:t xml:space="preserve">premiku strani in v njej najprej preverimo, ali smo določili </w:t>
      </w:r>
      <w:r w:rsidR="009D15EB">
        <w:t>vrednost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49222F">
        <w:t xml:space="preserve"> </w:t>
      </w:r>
      <w:r w:rsidR="0049222F" w:rsidRPr="005C0F07">
        <w:rPr>
          <w:i/>
          <w:iCs/>
        </w:rPr>
        <w:t>naVrh</w:t>
      </w:r>
      <w:r w:rsidR="0049222F">
        <w:t xml:space="preserve"> in jo v tem primeru ponastavimo. </w:t>
      </w:r>
      <w:r w:rsidR="0049222F" w:rsidRPr="00BA00AF">
        <w:rPr>
          <w:i/>
          <w:iCs/>
        </w:rPr>
        <w:t>naVrh</w:t>
      </w:r>
      <w:r w:rsidR="0049222F">
        <w:t xml:space="preserve"> namreč predstavlja gumb</w:t>
      </w:r>
      <w:r w:rsidR="00BA00AF">
        <w:fldChar w:fldCharType="begin"/>
      </w:r>
      <w:r w:rsidR="00BA00AF">
        <w:instrText xml:space="preserve"> XE "</w:instrText>
      </w:r>
      <w:r w:rsidR="00BA00AF" w:rsidRPr="00C5737F">
        <w:instrText>gumb</w:instrText>
      </w:r>
      <w:r w:rsidR="00BA00AF">
        <w:instrText xml:space="preserve">" </w:instrText>
      </w:r>
      <w:r w:rsidR="00BA00AF">
        <w:fldChar w:fldCharType="end"/>
      </w:r>
      <w:r w:rsidR="0049222F">
        <w:t xml:space="preserve"> za samodejni premik na vrh strani.</w:t>
      </w:r>
      <w:r w:rsidR="00A179BE">
        <w:t xml:space="preserve"> Nato nastavimo odmik</w:t>
      </w:r>
      <w:r w:rsidR="00BA00AF">
        <w:fldChar w:fldCharType="begin"/>
      </w:r>
      <w:r w:rsidR="00BA00AF">
        <w:instrText xml:space="preserve"> XE "</w:instrText>
      </w:r>
      <w:r w:rsidR="00BA00AF" w:rsidRPr="003C3CBD">
        <w:instrText>odmik</w:instrText>
      </w:r>
      <w:r w:rsidR="00BA00AF">
        <w:instrText xml:space="preserve">" </w:instrText>
      </w:r>
      <w:r w:rsidR="00BA00AF">
        <w:fldChar w:fldCharType="end"/>
      </w:r>
      <w:r w:rsidR="00A179BE">
        <w:t xml:space="preserve"> od vrha z lastnostjo objekta </w:t>
      </w:r>
      <w:r w:rsidR="00A179BE" w:rsidRPr="00A179BE">
        <w:rPr>
          <w:i/>
          <w:iCs/>
        </w:rPr>
        <w:t>window</w:t>
      </w:r>
      <w:r w:rsidR="00A179BE">
        <w:t>, ki hrani vrednost za odmik v smeri y.</w:t>
      </w:r>
      <w:r w:rsidR="00A06CE5">
        <w:t xml:space="preserve"> </w:t>
      </w:r>
      <w:r w:rsidR="00543F8D">
        <w:t>Zatem</w:t>
      </w:r>
      <w:r w:rsidR="00A06CE5">
        <w:t xml:space="preserve"> preverjamo velikost odmika in nastavimo spremenljivko vidno na 0 če </w:t>
      </w:r>
      <w:r w:rsidR="00E3662C">
        <w:t>želimo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 w:rsidR="00E3662C">
        <w:t xml:space="preserve"> navigacijske vrstice </w:t>
      </w:r>
      <w:r w:rsidR="001C592B"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6D5D6C2" wp14:editId="2082E33A">
                <wp:simplePos x="0" y="0"/>
                <wp:positionH relativeFrom="margin">
                  <wp:align>right</wp:align>
                </wp:positionH>
                <wp:positionV relativeFrom="paragraph">
                  <wp:posOffset>767080</wp:posOffset>
                </wp:positionV>
                <wp:extent cx="5760720" cy="1609090"/>
                <wp:effectExtent l="0" t="0" r="0" b="0"/>
                <wp:wrapTopAndBottom/>
                <wp:docPr id="55" name="Skupina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609724"/>
                          <a:chOff x="0" y="0"/>
                          <a:chExt cx="5760720" cy="1609724"/>
                        </a:xfrm>
                      </wpg:grpSpPr>
                      <pic:pic xmlns:pic="http://schemas.openxmlformats.org/drawingml/2006/picture">
                        <pic:nvPicPr>
                          <pic:cNvPr id="52" name="Slika 52" descr="Slika, ki vsebuje besede besedilo, spletno mesto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001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Polje z besedilom 53"/>
                        <wps:cNvSpPr txBox="1"/>
                        <wps:spPr>
                          <a:xfrm>
                            <a:off x="0" y="1104899"/>
                            <a:ext cx="5760720" cy="5048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995C78" w14:textId="3F09FE15" w:rsidR="001C592B" w:rsidRPr="00884724" w:rsidRDefault="001C592B" w:rsidP="001C592B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169" w:name="_Ref132379283"/>
                              <w:bookmarkStart w:id="170" w:name="_Toc132752952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bookmarkEnd w:id="169"/>
                              <w:r>
                                <w:t>: Prikaz navigacijske vrstice trgovine na vrhu</w:t>
                              </w:r>
                              <w:bookmarkEnd w:id="1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D5D6C2" id="Skupina 55" o:spid="_x0000_s1135" style="position:absolute;left:0;text-align:left;margin-left:402.4pt;margin-top:60.4pt;width:453.6pt;height:126.7pt;z-index:251679744;mso-position-horizontal:right;mso-position-horizontal-relative:margin;mso-height-relative:margin" coordsize="57607,1609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">
                <v:shape id="Slika 52" o:spid="_x0000_s1136" type="#_x0000_t75" alt="Slika, ki vsebuje besede besedilo, spletno mesto&#10;&#10;Opis je samodejno ustvarjen" style="position:absolute;width:57607;height:10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">
                  <v:imagedata r:id="rId113" o:title="Slika, ki vsebuje besede besedilo, spletno mesto&#10;&#10;Opis je samodejno ustvarjen"/>
                </v:shape>
                <v:shape id="Polje z besedilom 53" o:spid="_x0000_s1137" type="#_x0000_t202" style="position:absolute;top:11048;width:57607;height:5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mvPp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D/mvPpxQAAANsAAAAP&#10;AAAAAAAAAAAAAAAAAAcCAABkcnMvZG93bnJldi54bWxQSwUGAAAAAAMAAwC3AAAA+QIAAAAA&#10;" stroked="f">
                  <v:textbox inset="0,0,0,0">
                    <w:txbxContent>
                      <w:p w14:paraId="01995C78" w14:textId="3F09FE15" w:rsidR="001C592B" w:rsidRPr="00884724" w:rsidRDefault="001C592B" w:rsidP="001C592B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171" w:name="_Ref132379283"/>
                        <w:bookmarkStart w:id="172" w:name="_Toc132752952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11</w:t>
                          </w:r>
                        </w:fldSimple>
                        <w:bookmarkEnd w:id="171"/>
                        <w:r>
                          <w:t>: Prikaz navigacijske vrstice trgovine na vrhu</w:t>
                        </w:r>
                        <w:bookmarkEnd w:id="17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3662C">
        <w:t>na vrhu</w:t>
      </w:r>
      <w:r w:rsidR="00D70ED8">
        <w:t xml:space="preserve">, kot kaže </w:t>
      </w:r>
      <w:r w:rsidR="003C67EA">
        <w:fldChar w:fldCharType="begin"/>
      </w:r>
      <w:r w:rsidR="003C67EA">
        <w:instrText xml:space="preserve"> REF _Ref132379283 \h </w:instrText>
      </w:r>
      <w:r w:rsidR="003C67EA">
        <w:fldChar w:fldCharType="separate"/>
      </w:r>
      <w:r w:rsidR="008D7303">
        <w:t xml:space="preserve">Slika </w:t>
      </w:r>
      <w:r w:rsidR="008D7303">
        <w:rPr>
          <w:noProof/>
        </w:rPr>
        <w:t>11</w:t>
      </w:r>
      <w:r w:rsidR="003C67EA">
        <w:fldChar w:fldCharType="end"/>
      </w:r>
      <w:r w:rsidR="00E3662C">
        <w:t>.</w:t>
      </w:r>
      <w:r w:rsidR="003123B4">
        <w:t xml:space="preserve"> </w:t>
      </w:r>
    </w:p>
    <w:p w14:paraId="103F789C" w14:textId="60394E4B" w:rsidR="00486A01" w:rsidRDefault="00501776" w:rsidP="003B0AEE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670A4D02" wp14:editId="5853E117">
                <wp:simplePos x="0" y="0"/>
                <wp:positionH relativeFrom="margin">
                  <wp:align>right</wp:align>
                </wp:positionH>
                <wp:positionV relativeFrom="paragraph">
                  <wp:posOffset>806450</wp:posOffset>
                </wp:positionV>
                <wp:extent cx="5760720" cy="1751965"/>
                <wp:effectExtent l="0" t="0" r="0" b="635"/>
                <wp:wrapTopAndBottom/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751965"/>
                          <a:chOff x="0" y="0"/>
                          <a:chExt cx="5760720" cy="1752599"/>
                        </a:xfrm>
                      </wpg:grpSpPr>
                      <pic:pic xmlns:pic="http://schemas.openxmlformats.org/drawingml/2006/picture">
                        <pic:nvPicPr>
                          <pic:cNvPr id="56" name="Slika 56" descr="Slika, ki vsebuje besede besedilo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5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109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Polje z besedilom 57"/>
                        <wps:cNvSpPr txBox="1"/>
                        <wps:spPr>
                          <a:xfrm>
                            <a:off x="0" y="1228724"/>
                            <a:ext cx="5760720" cy="523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61BAC2" w14:textId="5D1F3829" w:rsidR="00486A01" w:rsidRPr="007E5F4A" w:rsidRDefault="00486A01" w:rsidP="00486A01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173" w:name="_Ref132379521"/>
                              <w:bookmarkStart w:id="174" w:name="_Toc132752953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bookmarkEnd w:id="173"/>
                              <w:r>
                                <w:t>: Prikaz navigacijske vrstice trgovine ob premikanju navzdol</w:t>
                              </w:r>
                              <w:bookmarkEnd w:id="1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0A4D02" id="Skupina 58" o:spid="_x0000_s1138" style="position:absolute;left:0;text-align:left;margin-left:402.4pt;margin-top:63.5pt;width:453.6pt;height:137.95pt;z-index:251683840;mso-position-horizontal:right;mso-position-horizontal-relative:margin;mso-height-relative:margin" coordsize="57607,1752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">
                <v:shape id="Slika 56" o:spid="_x0000_s1139" type="#_x0000_t75" alt="Slika, ki vsebuje besede besedilo&#10;&#10;Opis je samodejno ustvarjen" style="position:absolute;width:57607;height:11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">
                  <v:imagedata r:id="rId116" o:title="Slika, ki vsebuje besede besedilo&#10;&#10;Opis je samodejno ustvarjen"/>
                </v:shape>
                <v:shape id="Polje z besedilom 57" o:spid="_x0000_s1140" type="#_x0000_t202" style="position:absolute;top:12287;width:57607;height:5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14:paraId="6B61BAC2" w14:textId="5D1F3829" w:rsidR="00486A01" w:rsidRPr="007E5F4A" w:rsidRDefault="00486A01" w:rsidP="00486A01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175" w:name="_Ref132379521"/>
                        <w:bookmarkStart w:id="176" w:name="_Toc132752953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12</w:t>
                          </w:r>
                        </w:fldSimple>
                        <w:bookmarkEnd w:id="175"/>
                        <w:r>
                          <w:t>: Prikaz navigacijske vrstice trgovine ob premikanju navzdol</w:t>
                        </w:r>
                        <w:bookmarkEnd w:id="1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315FB">
        <w:t>Ob premiku navzdol, pa želimo, da bo navigacijska vrstica</w:t>
      </w:r>
      <w:r w:rsidR="000C6B69">
        <w:fldChar w:fldCharType="begin"/>
      </w:r>
      <w:r w:rsidR="000C6B69">
        <w:instrText xml:space="preserve"> XE "</w:instrText>
      </w:r>
      <w:r w:rsidR="000C6B69" w:rsidRPr="00B9659C">
        <w:instrText>vrstica</w:instrText>
      </w:r>
      <w:r w:rsidR="000C6B69">
        <w:instrText xml:space="preserve">" </w:instrText>
      </w:r>
      <w:r w:rsidR="000C6B69">
        <w:fldChar w:fldCharType="end"/>
      </w:r>
      <w:r w:rsidR="005315FB">
        <w:t xml:space="preserve"> vidna nad ostalimi elementi</w:t>
      </w:r>
      <w:r w:rsidR="0086443B">
        <w:t xml:space="preserve">. Da ugotovimo premik navzdol, primerjamo, ali je </w:t>
      </w:r>
      <w:r w:rsidR="0086443B" w:rsidRPr="0086443B">
        <w:rPr>
          <w:i/>
          <w:iCs/>
        </w:rPr>
        <w:t>prejsnjiOdmik.current</w:t>
      </w:r>
      <w:r w:rsidR="00BA00AF">
        <w:rPr>
          <w:i/>
          <w:iCs/>
        </w:rPr>
        <w:fldChar w:fldCharType="begin"/>
      </w:r>
      <w:r w:rsidR="00BA00AF">
        <w:instrText xml:space="preserve"> XE "</w:instrText>
      </w:r>
      <w:r w:rsidR="00BA00AF" w:rsidRPr="008E452C">
        <w:rPr>
          <w:i/>
          <w:iCs/>
        </w:rPr>
        <w:instrText>current</w:instrText>
      </w:r>
      <w:r w:rsidR="00BA00AF">
        <w:instrText xml:space="preserve">" </w:instrText>
      </w:r>
      <w:r w:rsidR="00BA00AF">
        <w:rPr>
          <w:i/>
          <w:iCs/>
        </w:rPr>
        <w:fldChar w:fldCharType="end"/>
      </w:r>
      <w:r w:rsidR="0086443B">
        <w:t xml:space="preserve"> manjši od zdajšnjega odmika.</w:t>
      </w:r>
      <w:r w:rsidR="00313043">
        <w:t xml:space="preserve"> Prikaz navigacijske vrstice trgovine ob pomikanju navzdol lahko vidimo na </w:t>
      </w:r>
      <w:r w:rsidR="007D61FC">
        <w:fldChar w:fldCharType="begin"/>
      </w:r>
      <w:r w:rsidR="007D61FC">
        <w:instrText xml:space="preserve"> REF _Ref132379521 \h </w:instrText>
      </w:r>
      <w:r w:rsidR="007D61FC">
        <w:fldChar w:fldCharType="separate"/>
      </w:r>
      <w:r w:rsidR="008D7303">
        <w:t xml:space="preserve">Slika </w:t>
      </w:r>
      <w:r w:rsidR="008D7303">
        <w:rPr>
          <w:noProof/>
        </w:rPr>
        <w:t>12</w:t>
      </w:r>
      <w:r w:rsidR="007D61FC">
        <w:fldChar w:fldCharType="end"/>
      </w:r>
      <w:r w:rsidR="00313043">
        <w:t>.</w:t>
      </w:r>
    </w:p>
    <w:p w14:paraId="748427E1" w14:textId="00E888ED" w:rsidR="00543481" w:rsidRDefault="00501776" w:rsidP="003B0AEE">
      <w:pPr>
        <w:spacing w:line="360" w:lineRule="auto"/>
        <w:jc w:val="both"/>
      </w:pPr>
      <w:r>
        <w:t xml:space="preserve">Na koncu izseka </w:t>
      </w:r>
      <w:r>
        <w:fldChar w:fldCharType="begin"/>
      </w:r>
      <w:r>
        <w:instrText xml:space="preserve"> REF _Ref132378299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22</w:t>
      </w:r>
      <w:r>
        <w:fldChar w:fldCharType="end"/>
      </w:r>
      <w:r>
        <w:t xml:space="preserve"> imamo še</w:t>
      </w:r>
      <w:r w:rsidR="00BA00AF">
        <w:t xml:space="preserve"> kavelj</w:t>
      </w:r>
      <w:r>
        <w:t xml:space="preserve"> </w:t>
      </w:r>
      <w:r w:rsidRPr="009267B7">
        <w:rPr>
          <w:i/>
          <w:iCs/>
        </w:rPr>
        <w:t>useEffect</w:t>
      </w:r>
      <w:r w:rsidR="009C5C6A">
        <w:rPr>
          <w:i/>
          <w:iCs/>
        </w:rPr>
        <w:fldChar w:fldCharType="begin"/>
      </w:r>
      <w:r w:rsidR="009C5C6A">
        <w:instrText xml:space="preserve"> XE "</w:instrText>
      </w:r>
      <w:r w:rsidR="009C5C6A" w:rsidRPr="00E73EF1">
        <w:instrText>useEffect</w:instrText>
      </w:r>
      <w:r w:rsidR="009C5C6A">
        <w:instrText xml:space="preserve">" </w:instrText>
      </w:r>
      <w:r w:rsidR="009C5C6A">
        <w:rPr>
          <w:i/>
          <w:iCs/>
        </w:rPr>
        <w:fldChar w:fldCharType="end"/>
      </w:r>
      <w:r>
        <w:t xml:space="preserve">, s katerim ob spremembi spremenljivk </w:t>
      </w:r>
      <w:r w:rsidRPr="009267B7">
        <w:rPr>
          <w:i/>
          <w:iCs/>
        </w:rPr>
        <w:t>naVrh</w:t>
      </w:r>
      <w:r>
        <w:t xml:space="preserve"> ali </w:t>
      </w:r>
      <w:r w:rsidRPr="009267B7">
        <w:rPr>
          <w:i/>
          <w:iCs/>
        </w:rPr>
        <w:t>Ref</w:t>
      </w:r>
      <w:r>
        <w:t xml:space="preserve"> in ob pogoju, da je </w:t>
      </w:r>
      <w:r w:rsidRPr="009267B7">
        <w:rPr>
          <w:i/>
          <w:iCs/>
        </w:rPr>
        <w:t>naVrh</w:t>
      </w:r>
      <w:r>
        <w:t xml:space="preserve"> </w:t>
      </w:r>
      <w:r w:rsidRPr="009267B7">
        <w:rPr>
          <w:i/>
          <w:iCs/>
        </w:rPr>
        <w:t>true</w:t>
      </w:r>
      <w:r>
        <w:t>, premaknemo pogled strani na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>
        <w:t xml:space="preserve"> </w:t>
      </w:r>
      <w:r w:rsidRPr="009267B7">
        <w:rPr>
          <w:i/>
          <w:iCs/>
        </w:rPr>
        <w:t>Ref</w:t>
      </w:r>
      <w:r>
        <w:t>.</w:t>
      </w:r>
      <w:r w:rsidR="00470571">
        <w:t xml:space="preserve"> Element </w:t>
      </w:r>
      <w:r w:rsidR="00470571" w:rsidRPr="007E64B3">
        <w:rPr>
          <w:i/>
          <w:iCs/>
        </w:rPr>
        <w:t>Ref</w:t>
      </w:r>
      <w:r w:rsidR="00470571">
        <w:t xml:space="preserve"> je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470571">
        <w:t xml:space="preserve"> </w:t>
      </w:r>
      <w:r w:rsidR="00470571" w:rsidRPr="007E64B3">
        <w:rPr>
          <w:i/>
          <w:iCs/>
        </w:rPr>
        <w:t>Trgovina.jsx</w:t>
      </w:r>
      <w:r w:rsidR="00470571">
        <w:t xml:space="preserve"> pridobila prek podane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470571">
        <w:t xml:space="preserve"> iz komponente</w:t>
      </w:r>
      <w:r w:rsidR="00F53307">
        <w:t xml:space="preserve"> </w:t>
      </w:r>
      <w:r w:rsidR="00F53307" w:rsidRPr="007E64B3">
        <w:rPr>
          <w:i/>
          <w:iCs/>
        </w:rPr>
        <w:t>App.js</w:t>
      </w:r>
      <w:r w:rsidR="00F53307">
        <w:t>.</w:t>
      </w:r>
      <w:r w:rsidR="00A1049D">
        <w:t xml:space="preserve"> </w:t>
      </w:r>
      <w:r w:rsidR="00A1049D" w:rsidRPr="00BA00AF">
        <w:rPr>
          <w:i/>
          <w:iCs/>
        </w:rPr>
        <w:t>Ref</w:t>
      </w:r>
      <w:r w:rsidR="00A1049D">
        <w:t xml:space="preserve"> tako predstavlja element </w:t>
      </w:r>
      <w:r w:rsidR="00A1049D" w:rsidRPr="00BA00AF">
        <w:rPr>
          <w:rFonts w:ascii="Consolas" w:hAnsi="Consolas"/>
        </w:rPr>
        <w:t>&lt;div&gt;</w:t>
      </w:r>
      <w:r w:rsidR="00A1049D">
        <w:t xml:space="preserve"> iz </w:t>
      </w:r>
      <w:r w:rsidR="00A1049D" w:rsidRPr="00BA00AF">
        <w:rPr>
          <w:i/>
          <w:iCs/>
        </w:rPr>
        <w:t>App.js</w:t>
      </w:r>
      <w:r w:rsidR="00A1049D">
        <w:t xml:space="preserve">, kot vidimo na </w:t>
      </w:r>
      <w:r w:rsidR="003C647E">
        <w:fldChar w:fldCharType="begin"/>
      </w:r>
      <w:r w:rsidR="003C647E">
        <w:instrText xml:space="preserve"> REF _Ref132445879 \h </w:instrText>
      </w:r>
      <w:r w:rsidR="003C647E">
        <w:fldChar w:fldCharType="separate"/>
      </w:r>
      <w:r w:rsidR="008D7303">
        <w:t xml:space="preserve">Izsek </w:t>
      </w:r>
      <w:r w:rsidR="008D7303">
        <w:rPr>
          <w:noProof/>
        </w:rPr>
        <w:t>23</w:t>
      </w:r>
      <w:r w:rsidR="003C647E">
        <w:fldChar w:fldCharType="end"/>
      </w:r>
      <w:r w:rsidR="00A1049D">
        <w:t>.</w:t>
      </w:r>
      <w:r w:rsidR="00543481">
        <w:br w:type="page"/>
      </w:r>
    </w:p>
    <w:p w14:paraId="4C4EFC63" w14:textId="22C1D565" w:rsidR="00543481" w:rsidRDefault="00543481" w:rsidP="003B0AEE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8BD9811" wp14:editId="0217B94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56275" cy="4523740"/>
                <wp:effectExtent l="0" t="0" r="0" b="0"/>
                <wp:wrapTopAndBottom/>
                <wp:docPr id="97" name="Skupina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4524374"/>
                          <a:chOff x="0" y="0"/>
                          <a:chExt cx="5756275" cy="4524374"/>
                        </a:xfrm>
                      </wpg:grpSpPr>
                      <wps:wsp>
                        <wps:cNvPr id="64" name="Polje z besedilom 64"/>
                        <wps:cNvSpPr txBox="1"/>
                        <wps:spPr>
                          <a:xfrm>
                            <a:off x="0" y="247649"/>
                            <a:ext cx="5756275" cy="42767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AD81DB" w14:textId="77777777" w:rsid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function App(){</w:t>
                              </w:r>
                            </w:p>
                            <w:p w14:paraId="613BDAD6" w14:textId="0AE88E36" w:rsid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zgoraj = useRef('zgoraj');</w:t>
                              </w:r>
                            </w:p>
                            <w:p w14:paraId="74B143D5" w14:textId="77777777" w:rsid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return(</w:t>
                              </w:r>
                            </w:p>
                            <w:p w14:paraId="54F83C0C" w14:textId="77777777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&lt;Router&gt;</w:t>
                              </w:r>
                            </w:p>
                            <w:p w14:paraId="52246A2E" w14:textId="77777777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&lt;UporabniskiKontekstProvider&gt;</w:t>
                              </w:r>
                            </w:p>
                            <w:p w14:paraId="5A0A4E09" w14:textId="77777777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&lt;div className='vsebina' ref={zgoraj}&gt;</w:t>
                              </w:r>
                            </w:p>
                            <w:p w14:paraId="58609B9D" w14:textId="77777777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&lt;NavigacijskaVrstica /&gt;</w:t>
                              </w:r>
                            </w:p>
                            <w:p w14:paraId="0D3EC8E7" w14:textId="77777777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&lt;div&gt;</w:t>
                              </w:r>
                            </w:p>
                            <w:p w14:paraId="20FDD43D" w14:textId="3CAE0ADA" w:rsid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&lt;Routes&gt;</w:t>
                              </w:r>
                            </w:p>
                            <w:p w14:paraId="0BB7E9DD" w14:textId="06FF7066" w:rsidR="003C647E" w:rsidRDefault="003C647E" w:rsidP="003C647E">
                              <w:pPr>
                                <w:spacing w:after="0"/>
                                <w:ind w:left="4248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545DEB90" w14:textId="436A6024" w:rsidR="003C647E" w:rsidRDefault="003C647E" w:rsidP="003C647E">
                              <w:pPr>
                                <w:spacing w:after="0"/>
                                <w:ind w:left="4248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&lt;Route path='/trgovina' element={&lt;Trgovina Ref={zgoraj} /&gt;} /&gt;</w:t>
                              </w:r>
                            </w:p>
                            <w:p w14:paraId="479A800B" w14:textId="0D2EFCD7" w:rsidR="003C647E" w:rsidRDefault="003C647E" w:rsidP="003C647E">
                              <w:pPr>
                                <w:spacing w:after="0"/>
                                <w:ind w:left="4248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66EA1420" w14:textId="5F024044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&lt;/Routes&gt;</w:t>
                              </w:r>
                            </w:p>
                            <w:p w14:paraId="3D130FAE" w14:textId="77777777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&lt;/div&gt;</w:t>
                              </w:r>
                            </w:p>
                            <w:p w14:paraId="1F4D556A" w14:textId="77777777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&lt;Noga /&gt;</w:t>
                              </w:r>
                            </w:p>
                            <w:p w14:paraId="74D276C2" w14:textId="77777777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&lt;/div&gt;</w:t>
                              </w:r>
                            </w:p>
                            <w:p w14:paraId="4922D39B" w14:textId="77777777" w:rsidR="003C647E" w:rsidRP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&lt;/UporabniskiKontekstProvider&gt;</w:t>
                              </w:r>
                            </w:p>
                            <w:p w14:paraId="3645DE46" w14:textId="46DB1D5D" w:rsidR="003C647E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C647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&lt;/Router&gt;</w:t>
                              </w:r>
                            </w:p>
                            <w:p w14:paraId="3AB7CCB2" w14:textId="44C3EEE4" w:rsidR="003C647E" w:rsidRDefault="003C647E" w:rsidP="003C647E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);</w:t>
                              </w:r>
                            </w:p>
                            <w:p w14:paraId="6BA2A47B" w14:textId="665B8CF7" w:rsidR="003C647E" w:rsidRPr="00B70A3D" w:rsidRDefault="003C647E" w:rsidP="003C647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Polje z besedilom 86"/>
                        <wps:cNvSpPr txBox="1"/>
                        <wps:spPr>
                          <a:xfrm>
                            <a:off x="0" y="0"/>
                            <a:ext cx="5756275" cy="2476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89668A" w14:textId="1A0CF5CA" w:rsidR="003C647E" w:rsidRPr="00A81247" w:rsidRDefault="003C647E" w:rsidP="003C647E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77" w:name="_Ref132445879"/>
                              <w:bookmarkStart w:id="178" w:name="_Toc132752987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bookmarkEnd w:id="177"/>
                              <w:r>
                                <w:t>: Element za samodejni premik pogleda strani</w:t>
                              </w:r>
                              <w:bookmarkEnd w:id="1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BD9811" id="Skupina 97" o:spid="_x0000_s1141" style="position:absolute;left:0;text-align:left;margin-left:402.05pt;margin-top:0;width:453.25pt;height:356.2pt;z-index:251741184;mso-position-horizontal:right;mso-position-horizontal-relative:margin;mso-height-relative:margin" coordsize="57562,45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">
                <v:shape id="Polje z besedilom 64" o:spid="_x0000_s1142" type="#_x0000_t202" style="position:absolute;top:2476;width:57562;height:427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" fillcolor="white [3212]" stroked="f" strokeweight=".5pt">
                  <v:textbox>
                    <w:txbxContent>
                      <w:p w14:paraId="47AD81DB" w14:textId="77777777" w:rsid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function App(){</w:t>
                        </w:r>
                      </w:p>
                      <w:p w14:paraId="613BDAD6" w14:textId="0AE88E36" w:rsid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zgoraj = useRef('zgoraj');</w:t>
                        </w:r>
                      </w:p>
                      <w:p w14:paraId="74B143D5" w14:textId="77777777" w:rsid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return(</w:t>
                        </w:r>
                      </w:p>
                      <w:p w14:paraId="54F83C0C" w14:textId="77777777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&lt;Router&gt;</w:t>
                        </w:r>
                      </w:p>
                      <w:p w14:paraId="52246A2E" w14:textId="77777777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&lt;UporabniskiKontekstProvider&gt;</w:t>
                        </w:r>
                      </w:p>
                      <w:p w14:paraId="5A0A4E09" w14:textId="77777777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&lt;div className='vsebina' ref={zgoraj}&gt;</w:t>
                        </w:r>
                      </w:p>
                      <w:p w14:paraId="58609B9D" w14:textId="77777777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&lt;NavigacijskaVrstica /&gt;</w:t>
                        </w:r>
                      </w:p>
                      <w:p w14:paraId="0D3EC8E7" w14:textId="77777777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&lt;div&gt;</w:t>
                        </w:r>
                      </w:p>
                      <w:p w14:paraId="20FDD43D" w14:textId="3CAE0ADA" w:rsid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&lt;Routes&gt;</w:t>
                        </w:r>
                      </w:p>
                      <w:p w14:paraId="0BB7E9DD" w14:textId="06FF7066" w:rsidR="003C647E" w:rsidRDefault="003C647E" w:rsidP="003C647E">
                        <w:pPr>
                          <w:spacing w:after="0"/>
                          <w:ind w:left="4248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545DEB90" w14:textId="436A6024" w:rsidR="003C647E" w:rsidRDefault="003C647E" w:rsidP="003C647E">
                        <w:pPr>
                          <w:spacing w:after="0"/>
                          <w:ind w:left="4248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&lt;Route path='/trgovina' element={&lt;Trgovina Ref={zgoraj} /&gt;} /&gt;</w:t>
                        </w:r>
                      </w:p>
                      <w:p w14:paraId="479A800B" w14:textId="0D2EFCD7" w:rsidR="003C647E" w:rsidRDefault="003C647E" w:rsidP="003C647E">
                        <w:pPr>
                          <w:spacing w:after="0"/>
                          <w:ind w:left="4248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66EA1420" w14:textId="5F024044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&lt;/Routes&gt;</w:t>
                        </w:r>
                      </w:p>
                      <w:p w14:paraId="3D130FAE" w14:textId="77777777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&lt;/div&gt;</w:t>
                        </w:r>
                      </w:p>
                      <w:p w14:paraId="1F4D556A" w14:textId="77777777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&lt;Noga /&gt;</w:t>
                        </w:r>
                      </w:p>
                      <w:p w14:paraId="74D276C2" w14:textId="77777777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&lt;/div&gt;</w:t>
                        </w:r>
                      </w:p>
                      <w:p w14:paraId="4922D39B" w14:textId="77777777" w:rsidR="003C647E" w:rsidRP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&lt;/UporabniskiKontekstProvider&gt;</w:t>
                        </w:r>
                      </w:p>
                      <w:p w14:paraId="3645DE46" w14:textId="46DB1D5D" w:rsidR="003C647E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C647E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&lt;/Router&gt;</w:t>
                        </w:r>
                      </w:p>
                      <w:p w14:paraId="3AB7CCB2" w14:textId="44C3EEE4" w:rsidR="003C647E" w:rsidRDefault="003C647E" w:rsidP="003C647E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);</w:t>
                        </w:r>
                      </w:p>
                      <w:p w14:paraId="6BA2A47B" w14:textId="665B8CF7" w:rsidR="003C647E" w:rsidRPr="00B70A3D" w:rsidRDefault="003C647E" w:rsidP="003C647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86" o:spid="_x0000_s1143" type="#_x0000_t202" style="position:absolute;width:57562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389668A" w14:textId="1A0CF5CA" w:rsidR="003C647E" w:rsidRPr="00A81247" w:rsidRDefault="003C647E" w:rsidP="003C647E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79" w:name="_Ref132445879"/>
                        <w:bookmarkStart w:id="180" w:name="_Toc132752987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23</w:t>
                          </w:r>
                        </w:fldSimple>
                        <w:bookmarkEnd w:id="179"/>
                        <w:r>
                          <w:t>: Element za samodejni premik pogleda strani</w:t>
                        </w:r>
                        <w:bookmarkEnd w:id="1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40F1">
        <w:t xml:space="preserve">Spremenljivka </w:t>
      </w:r>
      <w:r w:rsidR="007240F1" w:rsidRPr="00D92F8C">
        <w:rPr>
          <w:i/>
          <w:iCs/>
        </w:rPr>
        <w:t>zgoraj</w:t>
      </w:r>
      <w:r w:rsidR="007240F1">
        <w:t xml:space="preserve"> je referenca</w:t>
      </w:r>
      <w:r w:rsidR="00BA00AF">
        <w:fldChar w:fldCharType="begin"/>
      </w:r>
      <w:r w:rsidR="00BA00AF">
        <w:instrText xml:space="preserve"> XE "</w:instrText>
      </w:r>
      <w:r w:rsidR="00BA00AF" w:rsidRPr="00792552">
        <w:instrText>referenca</w:instrText>
      </w:r>
      <w:r w:rsidR="00BA00AF">
        <w:instrText xml:space="preserve">" </w:instrText>
      </w:r>
      <w:r w:rsidR="00BA00AF">
        <w:fldChar w:fldCharType="end"/>
      </w:r>
      <w:r w:rsidR="007240F1">
        <w:t xml:space="preserve"> na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7240F1">
        <w:t xml:space="preserve"> </w:t>
      </w:r>
      <w:r w:rsidR="007240F1" w:rsidRPr="00BA00AF">
        <w:rPr>
          <w:rFonts w:ascii="Consolas" w:hAnsi="Consolas"/>
        </w:rPr>
        <w:t>&lt;div&gt;</w:t>
      </w:r>
      <w:r w:rsidR="007240F1">
        <w:t xml:space="preserve"> z atributom </w:t>
      </w:r>
      <w:r w:rsidR="007240F1" w:rsidRPr="00BA00AF">
        <w:rPr>
          <w:rFonts w:ascii="Consolas" w:hAnsi="Consolas"/>
        </w:rPr>
        <w:t>ref={zgoraj}</w:t>
      </w:r>
      <w:r w:rsidR="007240F1">
        <w:t>.</w:t>
      </w:r>
      <w:r w:rsidR="001E0C6B">
        <w:t xml:space="preserve"> Spremenljivko prenesemo na komponento </w:t>
      </w:r>
      <w:r w:rsidR="001E0C6B" w:rsidRPr="00BA00AF">
        <w:rPr>
          <w:rFonts w:ascii="Consolas" w:hAnsi="Consolas"/>
        </w:rPr>
        <w:t>&lt;Trgovina&gt;</w:t>
      </w:r>
      <w:r w:rsidR="001E0C6B">
        <w:t xml:space="preserve">, z atributom </w:t>
      </w:r>
      <w:r w:rsidR="001E0C6B" w:rsidRPr="00BF3A1F">
        <w:rPr>
          <w:i/>
          <w:iCs/>
        </w:rPr>
        <w:t>Ref</w:t>
      </w:r>
      <w:r w:rsidR="001E0C6B">
        <w:t>.</w:t>
      </w:r>
      <w:r w:rsidR="00A01E36">
        <w:t xml:space="preserve"> Zato lahko trgovini uporabimo metodo brskalnikovega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A01E36">
        <w:t xml:space="preserve"> </w:t>
      </w:r>
      <w:r w:rsidR="00A01E36" w:rsidRPr="00BA00AF">
        <w:rPr>
          <w:rFonts w:ascii="Consolas" w:hAnsi="Consolas"/>
        </w:rPr>
        <w:t>scrollIntoView()</w:t>
      </w:r>
      <w:r w:rsidR="00A01E36">
        <w:t>, ki premakne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A01E36">
        <w:t xml:space="preserve"> tako, da je na vrhu element, na katerem smo klicali metodo.</w:t>
      </w:r>
      <w:r w:rsidR="003675FD">
        <w:t xml:space="preserve"> Dodamo ji lahko še parametre</w:t>
      </w:r>
      <w:r w:rsidR="00F94D9F">
        <w:t xml:space="preserve"> za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 w:rsidR="00F94D9F">
        <w:t xml:space="preserve"> na vrhu ali dnu in obnašanje, ki smo ga uporabili na </w:t>
      </w:r>
      <w:r w:rsidR="003C23C5">
        <w:fldChar w:fldCharType="begin"/>
      </w:r>
      <w:r w:rsidR="003C23C5">
        <w:instrText xml:space="preserve"> REF _Ref132378299 \h </w:instrText>
      </w:r>
      <w:r w:rsidR="003C23C5">
        <w:fldChar w:fldCharType="separate"/>
      </w:r>
      <w:r w:rsidR="008D7303">
        <w:t xml:space="preserve">Izsek </w:t>
      </w:r>
      <w:r w:rsidR="008D7303">
        <w:rPr>
          <w:noProof/>
        </w:rPr>
        <w:t>22</w:t>
      </w:r>
      <w:r w:rsidR="003C23C5">
        <w:fldChar w:fldCharType="end"/>
      </w:r>
      <w:r w:rsidR="00F94D9F">
        <w:t>.</w:t>
      </w:r>
      <w:r w:rsidR="00A249BA">
        <w:t xml:space="preserve"> </w:t>
      </w:r>
      <w:sdt>
        <w:sdtPr>
          <w:id w:val="-877088165"/>
          <w:citation/>
        </w:sdtPr>
        <w:sdtContent>
          <w:r w:rsidR="00A249BA">
            <w:fldChar w:fldCharType="begin"/>
          </w:r>
          <w:r w:rsidR="00A249BA">
            <w:instrText xml:space="preserve"> CITATION MDN232 \l 1060 </w:instrText>
          </w:r>
          <w:r w:rsidR="00A249BA">
            <w:fldChar w:fldCharType="separate"/>
          </w:r>
          <w:r w:rsidR="009D7DFB">
            <w:rPr>
              <w:noProof/>
            </w:rPr>
            <w:t>(62)</w:t>
          </w:r>
          <w:r w:rsidR="00A249BA">
            <w:fldChar w:fldCharType="end"/>
          </w:r>
        </w:sdtContent>
      </w:sdt>
      <w:sdt>
        <w:sdtPr>
          <w:id w:val="-1865350617"/>
          <w:citation/>
        </w:sdtPr>
        <w:sdtContent>
          <w:r w:rsidR="00136688">
            <w:fldChar w:fldCharType="begin"/>
          </w:r>
          <w:r w:rsidR="00136688">
            <w:instrText xml:space="preserve"> CITATION Sto22 \l 1060 </w:instrText>
          </w:r>
          <w:r w:rsidR="00136688">
            <w:fldChar w:fldCharType="separate"/>
          </w:r>
          <w:r w:rsidR="009D7DFB">
            <w:rPr>
              <w:noProof/>
            </w:rPr>
            <w:t xml:space="preserve"> (63)</w:t>
          </w:r>
          <w:r w:rsidR="00136688">
            <w:fldChar w:fldCharType="end"/>
          </w:r>
        </w:sdtContent>
      </w:sdt>
    </w:p>
    <w:p w14:paraId="54557D0B" w14:textId="2E816A46" w:rsidR="00552B29" w:rsidRDefault="0006304F" w:rsidP="003B0AEE">
      <w:pPr>
        <w:spacing w:line="360" w:lineRule="auto"/>
        <w:jc w:val="both"/>
      </w:pPr>
      <w:r>
        <w:t xml:space="preserve">Za ta primer smo uporabili </w:t>
      </w:r>
      <w:r w:rsidRPr="0001524E">
        <w:rPr>
          <w:i/>
          <w:iCs/>
        </w:rPr>
        <w:t>useRef</w:t>
      </w:r>
      <w:r w:rsidR="001C4A27">
        <w:rPr>
          <w:i/>
          <w:iCs/>
        </w:rPr>
        <w:fldChar w:fldCharType="begin"/>
      </w:r>
      <w:r w:rsidR="001C4A27">
        <w:instrText xml:space="preserve"> XE "</w:instrText>
      </w:r>
      <w:r w:rsidR="001C4A27" w:rsidRPr="007F5367">
        <w:instrText>useRef</w:instrText>
      </w:r>
      <w:r w:rsidR="001C4A27">
        <w:instrText xml:space="preserve">" </w:instrText>
      </w:r>
      <w:r w:rsidR="001C4A27">
        <w:rPr>
          <w:i/>
          <w:iCs/>
        </w:rPr>
        <w:fldChar w:fldCharType="end"/>
      </w:r>
      <w:r>
        <w:t>, ker spreminjanje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>
        <w:t xml:space="preserve"> </w:t>
      </w:r>
      <w:r w:rsidR="00B25491">
        <w:t>prejšnjega odmika ne sme povzročiti ponovnega nalaganja</w:t>
      </w:r>
      <w:r w:rsidR="00335CF6">
        <w:fldChar w:fldCharType="begin"/>
      </w:r>
      <w:r w:rsidR="00335CF6">
        <w:instrText xml:space="preserve"> XE "</w:instrText>
      </w:r>
      <w:r w:rsidR="00335CF6" w:rsidRPr="001E57D7">
        <w:instrText>nalaganja</w:instrText>
      </w:r>
      <w:r w:rsidR="00335CF6">
        <w:instrText xml:space="preserve">" </w:instrText>
      </w:r>
      <w:r w:rsidR="00335CF6">
        <w:fldChar w:fldCharType="end"/>
      </w:r>
      <w:r w:rsidR="00B25491">
        <w:t>.</w:t>
      </w:r>
      <w:r w:rsidR="00F52C49">
        <w:t xml:space="preserve"> </w:t>
      </w:r>
      <w:r w:rsidR="00047068">
        <w:t xml:space="preserve">V lastnost </w:t>
      </w:r>
      <w:r w:rsidR="00047068" w:rsidRPr="005A06A7">
        <w:rPr>
          <w:i/>
          <w:iCs/>
        </w:rPr>
        <w:t>current</w:t>
      </w:r>
      <w:r w:rsidR="00BA00AF">
        <w:rPr>
          <w:i/>
          <w:iCs/>
        </w:rPr>
        <w:fldChar w:fldCharType="begin"/>
      </w:r>
      <w:r w:rsidR="00BA00AF">
        <w:instrText xml:space="preserve"> XE "</w:instrText>
      </w:r>
      <w:r w:rsidR="00BA00AF" w:rsidRPr="008E452C">
        <w:rPr>
          <w:i/>
          <w:iCs/>
        </w:rPr>
        <w:instrText>current</w:instrText>
      </w:r>
      <w:r w:rsidR="00BA00AF">
        <w:instrText xml:space="preserve">" </w:instrText>
      </w:r>
      <w:r w:rsidR="00BA00AF">
        <w:rPr>
          <w:i/>
          <w:iCs/>
        </w:rPr>
        <w:fldChar w:fldCharType="end"/>
      </w:r>
      <w:r w:rsidR="00047068" w:rsidRPr="00F52C49">
        <w:t xml:space="preserve"> </w:t>
      </w:r>
      <w:r w:rsidR="00F52C49" w:rsidRPr="00F52C49">
        <w:t xml:space="preserve">pa </w:t>
      </w:r>
      <w:r w:rsidR="00047068">
        <w:t>lahko shranimo tudi 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 w:rsidR="00047068">
        <w:t xml:space="preserve">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047068">
        <w:t xml:space="preserve">. To storimo z določanjem </w:t>
      </w:r>
      <w:r w:rsidR="00BA00AF">
        <w:t xml:space="preserve">kavlja </w:t>
      </w:r>
      <w:r w:rsidR="000744B1" w:rsidRPr="000744B1">
        <w:rPr>
          <w:i/>
          <w:iCs/>
        </w:rPr>
        <w:t>useRef</w:t>
      </w:r>
      <w:r w:rsidR="000744B1">
        <w:t xml:space="preserve"> in nato</w:t>
      </w:r>
      <w:r w:rsidR="00DE23E1">
        <w:t xml:space="preserve"> JSX elementu dodamo 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DE23E1">
        <w:t xml:space="preserve"> </w:t>
      </w:r>
      <w:r w:rsidR="00DE23E1" w:rsidRPr="00F45B6E">
        <w:rPr>
          <w:i/>
          <w:iCs/>
        </w:rPr>
        <w:t>ref</w:t>
      </w:r>
      <w:r w:rsidR="00DE23E1">
        <w:t>.</w:t>
      </w:r>
      <w:r w:rsidR="008F5A46">
        <w:t xml:space="preserve"> Poglejmo si primer v komponenti </w:t>
      </w:r>
      <w:r w:rsidR="008F5A46" w:rsidRPr="00967F13">
        <w:rPr>
          <w:i/>
          <w:iCs/>
        </w:rPr>
        <w:t>NakupovanjeC.jsx</w:t>
      </w:r>
      <w:r w:rsidR="00D51875">
        <w:t xml:space="preserve"> na </w:t>
      </w:r>
      <w:r w:rsidR="00552B29">
        <w:fldChar w:fldCharType="begin"/>
      </w:r>
      <w:r w:rsidR="00552B29">
        <w:instrText xml:space="preserve"> REF _Ref132380539 \h </w:instrText>
      </w:r>
      <w:r w:rsidR="00552B29">
        <w:fldChar w:fldCharType="separate"/>
      </w:r>
      <w:r w:rsidR="008D7303">
        <w:t xml:space="preserve">Izsek </w:t>
      </w:r>
      <w:r w:rsidR="008D7303">
        <w:rPr>
          <w:noProof/>
        </w:rPr>
        <w:t>24</w:t>
      </w:r>
      <w:r w:rsidR="00552B29">
        <w:fldChar w:fldCharType="end"/>
      </w:r>
      <w:r w:rsidR="00D51875">
        <w:t>.</w:t>
      </w:r>
      <w:r w:rsidR="00552B29">
        <w:br w:type="page"/>
      </w:r>
    </w:p>
    <w:p w14:paraId="7CC28DC7" w14:textId="3316DE7E" w:rsidR="005C3AFF" w:rsidRDefault="00552B29" w:rsidP="003B0AEE">
      <w:pPr>
        <w:spacing w:line="360" w:lineRule="auto"/>
        <w:jc w:val="both"/>
        <w:rPr>
          <w:rFonts w:cs="Times New Roman"/>
          <w:sz w:val="22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77BA7A11" wp14:editId="3681398E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56275" cy="6294120"/>
                <wp:effectExtent l="0" t="0" r="0" b="0"/>
                <wp:wrapTopAndBottom/>
                <wp:docPr id="63" name="Skupina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6294475"/>
                          <a:chOff x="0" y="0"/>
                          <a:chExt cx="5756275" cy="6294475"/>
                        </a:xfrm>
                      </wpg:grpSpPr>
                      <wps:wsp>
                        <wps:cNvPr id="59" name="Polje z besedilom 59"/>
                        <wps:cNvSpPr txBox="1"/>
                        <wps:spPr>
                          <a:xfrm>
                            <a:off x="0" y="266700"/>
                            <a:ext cx="5756275" cy="6027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9C0108C" w14:textId="6FE3E974" w:rsidR="00F36A1A" w:rsidRDefault="00EB4111" w:rsidP="00F36A1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EB411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useState, useEffect, useRef } from 'react';</w:t>
                              </w:r>
                            </w:p>
                            <w:p w14:paraId="6A47DC7E" w14:textId="77777777" w:rsidR="00EB4111" w:rsidRDefault="00EB4111" w:rsidP="00F36A1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5E97751D" w14:textId="412707E4" w:rsidR="00EB4111" w:rsidRDefault="00EB4111" w:rsidP="00B67A5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EB411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Nakupovanje = ({ props }) =&gt; {</w:t>
                              </w:r>
                            </w:p>
                            <w:p w14:paraId="300D38A3" w14:textId="71775A60" w:rsidR="00EB4111" w:rsidRDefault="00EB4111" w:rsidP="00F36A1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EB411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iskalnoPolje = useRef({});</w:t>
                              </w:r>
                            </w:p>
                            <w:p w14:paraId="3282BA34" w14:textId="3F50FE97" w:rsidR="003500D9" w:rsidRDefault="003500D9" w:rsidP="003500D9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3C0433E7" w14:textId="77777777" w:rsidR="003500D9" w:rsidRDefault="003500D9" w:rsidP="003500D9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&lt;input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ref={iskalnoPolje}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style={{ width: 'auto' }}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className='tekstovnoPolje'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placeholder='Vsi izdelki'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</w:p>
                            <w:p w14:paraId="07715037" w14:textId="63DD4DF2" w:rsidR="003500D9" w:rsidRPr="003500D9" w:rsidRDefault="003500D9" w:rsidP="003500D9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onChange={(e) =&gt; {</w:t>
                              </w:r>
                            </w:p>
                            <w:p w14:paraId="211F08CD" w14:textId="54CE7C47" w:rsidR="003500D9" w:rsidRPr="003500D9" w:rsidRDefault="003500D9" w:rsidP="003500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e.preventDefault();</w:t>
                              </w:r>
                            </w:p>
                            <w:p w14:paraId="3EA16A81" w14:textId="311446FF" w:rsidR="003500D9" w:rsidRPr="003500D9" w:rsidRDefault="003500D9" w:rsidP="003500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setIskalniNiz(e.target.value);</w:t>
                              </w:r>
                            </w:p>
                            <w:p w14:paraId="517F9C05" w14:textId="3BF20E4D" w:rsidR="003500D9" w:rsidRPr="003500D9" w:rsidRDefault="003500D9" w:rsidP="003500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setPosodobiIskalnik(true);</w:t>
                              </w:r>
                            </w:p>
                            <w:p w14:paraId="27915EC2" w14:textId="4AED0DE5" w:rsidR="003500D9" w:rsidRPr="003500D9" w:rsidRDefault="003500D9" w:rsidP="003500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}}</w:t>
                              </w:r>
                            </w:p>
                            <w:p w14:paraId="0EED0462" w14:textId="1ED5C594" w:rsidR="003500D9" w:rsidRPr="003500D9" w:rsidRDefault="003500D9" w:rsidP="003500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onFocus={(e) =&gt; {</w:t>
                              </w:r>
                            </w:p>
                            <w:p w14:paraId="35CDD727" w14:textId="480B36EA" w:rsidR="003500D9" w:rsidRPr="003500D9" w:rsidRDefault="003500D9" w:rsidP="003500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setFokus1(true);</w:t>
                              </w:r>
                            </w:p>
                            <w:p w14:paraId="7A6A4A4A" w14:textId="740CD5EB" w:rsidR="003500D9" w:rsidRDefault="003500D9" w:rsidP="003500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500D9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}}&gt;&lt;/input&gt;</w:t>
                              </w:r>
                            </w:p>
                            <w:p w14:paraId="21CCA320" w14:textId="0373044E" w:rsidR="003500D9" w:rsidRDefault="003500D9" w:rsidP="003500D9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</w:p>
                            <w:p w14:paraId="1D679633" w14:textId="2923EBE2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&lt;div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title={predlog.ime}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key={predlog.ime}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className='predlog'</w:t>
                              </w:r>
                            </w:p>
                            <w:p w14:paraId="29F9ED88" w14:textId="31BC7FA5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onClick={(e) =&gt; {</w:t>
                              </w:r>
                            </w:p>
                            <w:p w14:paraId="741A4D6D" w14:textId="5E51AE46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e.preventDefault();</w:t>
                              </w:r>
                            </w:p>
                            <w:p w14:paraId="30193254" w14:textId="7E97A04C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e.stopPropagation();</w:t>
                              </w:r>
                            </w:p>
                            <w:p w14:paraId="51AC915D" w14:textId="19ED80E4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iskalnoPolje.current.focus();</w:t>
                              </w:r>
                            </w:p>
                            <w:p w14:paraId="6451763F" w14:textId="47767947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setFokus1(true);</w:t>
                              </w:r>
                            </w:p>
                            <w:p w14:paraId="24324A72" w14:textId="27177974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setIskaniIzdelek(predlog.ime);</w:t>
                              </w:r>
                            </w:p>
                            <w:p w14:paraId="385EBF0C" w14:textId="4A9B16C1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setIskalniNiz('');</w:t>
                              </w:r>
                            </w:p>
                            <w:p w14:paraId="25D3FBB7" w14:textId="3AC4CC1F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iskalnoPolje.current.value = predlog.ime;</w:t>
                              </w:r>
                            </w:p>
                            <w:p w14:paraId="506C527A" w14:textId="2AD78B38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}}</w:t>
                              </w:r>
                            </w:p>
                            <w:p w14:paraId="66A4F898" w14:textId="2A04A189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onFocus={(e) =&gt; {</w:t>
                              </w:r>
                            </w:p>
                            <w:p w14:paraId="61E1DD19" w14:textId="0EB5D578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iskalnoPolje.current.focus();</w:t>
                              </w:r>
                            </w:p>
                            <w:p w14:paraId="30EBE7EB" w14:textId="70CB281E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setFokus1(true);</w:t>
                              </w:r>
                            </w:p>
                            <w:p w14:paraId="05E9426D" w14:textId="658D74CE" w:rsidR="00D51875" w:rsidRPr="00D51875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}}&gt;</w:t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{predlog.ime}</w:t>
                              </w:r>
                            </w:p>
                            <w:p w14:paraId="1130C29F" w14:textId="0C63A3BE" w:rsidR="003500D9" w:rsidRDefault="00D51875" w:rsidP="00D5187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51875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&lt;/div&gt;</w:t>
                              </w:r>
                            </w:p>
                            <w:p w14:paraId="4313B953" w14:textId="66B9788C" w:rsidR="00EB4111" w:rsidRPr="00B70A3D" w:rsidRDefault="00EB4111" w:rsidP="00F36A1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Polje z besedilom 61"/>
                        <wps:cNvSpPr txBox="1"/>
                        <wps:spPr>
                          <a:xfrm>
                            <a:off x="0" y="0"/>
                            <a:ext cx="57562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3DB689" w14:textId="198FAD9A" w:rsidR="00D51875" w:rsidRPr="001471C1" w:rsidRDefault="00D51875" w:rsidP="00D51875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81" w:name="_Ref132380539"/>
                              <w:bookmarkStart w:id="182" w:name="_Toc132752988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24</w:t>
                                </w:r>
                              </w:fldSimple>
                              <w:bookmarkEnd w:id="181"/>
                              <w:r>
                                <w:t>: Uporaba useRef na elementih JSX</w:t>
                              </w:r>
                              <w:bookmarkEnd w:id="1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BA7A11" id="Skupina 63" o:spid="_x0000_s1144" style="position:absolute;left:0;text-align:left;margin-left:402.05pt;margin-top:0;width:453.25pt;height:495.6pt;z-index:251688960;mso-position-horizontal:right;mso-position-horizontal-relative:margin;mso-height-relative:margin" coordsize="57562,629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">
                <v:shape id="Polje z besedilom 59" o:spid="_x0000_s1145" type="#_x0000_t202" style="position:absolute;top:2667;width:57562;height:60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" fillcolor="white [3212]" stroked="f" strokeweight=".5pt">
                  <v:textbox>
                    <w:txbxContent>
                      <w:p w14:paraId="39C0108C" w14:textId="6FE3E974" w:rsidR="00F36A1A" w:rsidRDefault="00EB4111" w:rsidP="00F36A1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EB4111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useState, useEffect, useRef } from 'react';</w:t>
                        </w:r>
                      </w:p>
                      <w:p w14:paraId="6A47DC7E" w14:textId="77777777" w:rsidR="00EB4111" w:rsidRDefault="00EB4111" w:rsidP="00F36A1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5E97751D" w14:textId="412707E4" w:rsidR="00EB4111" w:rsidRDefault="00EB4111" w:rsidP="00B67A5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EB4111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Nakupovanje = ({ props }) =&gt; {</w:t>
                        </w:r>
                      </w:p>
                      <w:p w14:paraId="300D38A3" w14:textId="71775A60" w:rsidR="00EB4111" w:rsidRDefault="00EB4111" w:rsidP="00F36A1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EB4111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iskalnoPolje = useRef({});</w:t>
                        </w:r>
                      </w:p>
                      <w:p w14:paraId="3282BA34" w14:textId="3F50FE97" w:rsidR="003500D9" w:rsidRDefault="003500D9" w:rsidP="003500D9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3C0433E7" w14:textId="77777777" w:rsidR="003500D9" w:rsidRDefault="003500D9" w:rsidP="003500D9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&lt;input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>ref={iskalnoPolje}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>style={{ width: 'auto' }}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>className='tekstovnoPolje'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>placeholder='Vsi izdelki'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</w:p>
                      <w:p w14:paraId="07715037" w14:textId="63DD4DF2" w:rsidR="003500D9" w:rsidRPr="003500D9" w:rsidRDefault="003500D9" w:rsidP="003500D9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>onChange={(e) =&gt; {</w:t>
                        </w:r>
                      </w:p>
                      <w:p w14:paraId="211F08CD" w14:textId="54CE7C47" w:rsidR="003500D9" w:rsidRPr="003500D9" w:rsidRDefault="003500D9" w:rsidP="003500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e.preventDefault();</w:t>
                        </w:r>
                      </w:p>
                      <w:p w14:paraId="3EA16A81" w14:textId="311446FF" w:rsidR="003500D9" w:rsidRPr="003500D9" w:rsidRDefault="003500D9" w:rsidP="003500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setIskalniNiz(e.target.value);</w:t>
                        </w:r>
                      </w:p>
                      <w:p w14:paraId="517F9C05" w14:textId="3BF20E4D" w:rsidR="003500D9" w:rsidRPr="003500D9" w:rsidRDefault="003500D9" w:rsidP="003500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setPosodobiIskalnik(true);</w:t>
                        </w:r>
                      </w:p>
                      <w:p w14:paraId="27915EC2" w14:textId="4AED0DE5" w:rsidR="003500D9" w:rsidRPr="003500D9" w:rsidRDefault="003500D9" w:rsidP="003500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}}</w:t>
                        </w:r>
                      </w:p>
                      <w:p w14:paraId="0EED0462" w14:textId="1ED5C594" w:rsidR="003500D9" w:rsidRPr="003500D9" w:rsidRDefault="003500D9" w:rsidP="003500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onFocus={(e) =&gt; {</w:t>
                        </w:r>
                      </w:p>
                      <w:p w14:paraId="35CDD727" w14:textId="480B36EA" w:rsidR="003500D9" w:rsidRPr="003500D9" w:rsidRDefault="003500D9" w:rsidP="003500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setFokus1(true);</w:t>
                        </w:r>
                      </w:p>
                      <w:p w14:paraId="7A6A4A4A" w14:textId="740CD5EB" w:rsidR="003500D9" w:rsidRDefault="003500D9" w:rsidP="003500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500D9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}}&gt;&lt;/input&gt;</w:t>
                        </w:r>
                      </w:p>
                      <w:p w14:paraId="21CCA320" w14:textId="0373044E" w:rsidR="003500D9" w:rsidRDefault="003500D9" w:rsidP="003500D9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</w:p>
                      <w:p w14:paraId="1D679633" w14:textId="2923EBE2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&lt;div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>title={predlog.ime}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>key={predlog.ime}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>className='predlog'</w:t>
                        </w:r>
                      </w:p>
                      <w:p w14:paraId="29F9ED88" w14:textId="31BC7FA5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onClick={(e) =&gt; {</w:t>
                        </w:r>
                      </w:p>
                      <w:p w14:paraId="741A4D6D" w14:textId="5E51AE46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>e.preventDefault();</w:t>
                        </w:r>
                      </w:p>
                      <w:p w14:paraId="30193254" w14:textId="7E97A04C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e.stopPropagation();</w:t>
                        </w:r>
                      </w:p>
                      <w:p w14:paraId="51AC915D" w14:textId="19ED80E4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iskalnoPolje.current.focus();</w:t>
                        </w:r>
                      </w:p>
                      <w:p w14:paraId="6451763F" w14:textId="47767947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setFokus1(true);</w:t>
                        </w:r>
                      </w:p>
                      <w:p w14:paraId="24324A72" w14:textId="27177974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setIskaniIzdelek(predlog.ime);</w:t>
                        </w:r>
                      </w:p>
                      <w:p w14:paraId="385EBF0C" w14:textId="4A9B16C1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setIskalniNiz('');</w:t>
                        </w:r>
                      </w:p>
                      <w:p w14:paraId="25D3FBB7" w14:textId="3AC4CC1F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iskalnoPolje.current.value = predlog.ime;</w:t>
                        </w:r>
                      </w:p>
                      <w:p w14:paraId="506C527A" w14:textId="2AD78B38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}}</w:t>
                        </w:r>
                      </w:p>
                      <w:p w14:paraId="66A4F898" w14:textId="2A04A189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onFocus={(e) =&gt; {</w:t>
                        </w:r>
                      </w:p>
                      <w:p w14:paraId="61E1DD19" w14:textId="0EB5D578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iskalnoPolje.current.focus();</w:t>
                        </w:r>
                      </w:p>
                      <w:p w14:paraId="30EBE7EB" w14:textId="70CB281E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setFokus1(true);</w:t>
                        </w:r>
                      </w:p>
                      <w:p w14:paraId="05E9426D" w14:textId="658D74CE" w:rsidR="00D51875" w:rsidRPr="00D51875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}}&gt;</w:t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>{predlog.ime}</w:t>
                        </w:r>
                      </w:p>
                      <w:p w14:paraId="1130C29F" w14:textId="0C63A3BE" w:rsidR="003500D9" w:rsidRDefault="00D51875" w:rsidP="00D51875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51875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&lt;/div&gt;</w:t>
                        </w:r>
                      </w:p>
                      <w:p w14:paraId="4313B953" w14:textId="66B9788C" w:rsidR="00EB4111" w:rsidRPr="00B70A3D" w:rsidRDefault="00EB4111" w:rsidP="00F36A1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61" o:spid="_x0000_s1146" type="#_x0000_t202" style="position:absolute;width:5756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" stroked="f">
                  <v:textbox inset="0,0,0,0">
                    <w:txbxContent>
                      <w:p w14:paraId="463DB689" w14:textId="198FAD9A" w:rsidR="00D51875" w:rsidRPr="001471C1" w:rsidRDefault="00D51875" w:rsidP="00D51875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83" w:name="_Ref132380539"/>
                        <w:bookmarkStart w:id="184" w:name="_Toc132752988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24</w:t>
                          </w:r>
                        </w:fldSimple>
                        <w:bookmarkEnd w:id="183"/>
                        <w:r>
                          <w:t>: Uporaba useRef na elementih JSX</w:t>
                        </w:r>
                        <w:bookmarkEnd w:id="18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C3AE5">
        <w:t xml:space="preserve">Za iskalno polje ustvarimo spremenljivko z uporabo </w:t>
      </w:r>
      <w:r w:rsidR="00BA00AF">
        <w:t>kavlja</w:t>
      </w:r>
      <w:r w:rsidR="00DC3AE5">
        <w:t xml:space="preserve"> </w:t>
      </w:r>
      <w:r w:rsidR="00DC3AE5" w:rsidRPr="00DD2D50">
        <w:rPr>
          <w:i/>
          <w:iCs/>
        </w:rPr>
        <w:t>useRef</w:t>
      </w:r>
      <w:r w:rsidR="001C4A27">
        <w:rPr>
          <w:i/>
          <w:iCs/>
        </w:rPr>
        <w:fldChar w:fldCharType="begin"/>
      </w:r>
      <w:r w:rsidR="001C4A27">
        <w:instrText xml:space="preserve"> XE "</w:instrText>
      </w:r>
      <w:r w:rsidR="001C4A27" w:rsidRPr="007F5367">
        <w:instrText>useRef</w:instrText>
      </w:r>
      <w:r w:rsidR="001C4A27">
        <w:instrText xml:space="preserve">" </w:instrText>
      </w:r>
      <w:r w:rsidR="001C4A27">
        <w:rPr>
          <w:i/>
          <w:iCs/>
        </w:rPr>
        <w:fldChar w:fldCharType="end"/>
      </w:r>
      <w:r w:rsidR="00215D33">
        <w:t xml:space="preserve"> in poimenujemo </w:t>
      </w:r>
      <w:r w:rsidR="00215D33" w:rsidRPr="00BD2846">
        <w:rPr>
          <w:i/>
          <w:iCs/>
        </w:rPr>
        <w:t>iskalnoPolje</w:t>
      </w:r>
      <w:r w:rsidR="00215D33">
        <w:t xml:space="preserve">. </w:t>
      </w:r>
      <w:r w:rsidR="00536D9C">
        <w:t>Nato 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 w:rsidR="00536D9C">
        <w:t xml:space="preserve"> elementu </w:t>
      </w:r>
      <w:r w:rsidR="00536D9C" w:rsidRPr="00BA00AF">
        <w:rPr>
          <w:rFonts w:ascii="Consolas" w:hAnsi="Consolas"/>
        </w:rPr>
        <w:t>&lt;input&gt;</w:t>
      </w:r>
      <w:r w:rsidR="00536D9C">
        <w:t xml:space="preserve"> dodamo 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536D9C">
        <w:t xml:space="preserve"> </w:t>
      </w:r>
      <w:r w:rsidR="00536D9C" w:rsidRPr="005814AE">
        <w:rPr>
          <w:i/>
          <w:iCs/>
        </w:rPr>
        <w:t>ref</w:t>
      </w:r>
      <w:r w:rsidR="00536D9C">
        <w:t xml:space="preserve">, z </w:t>
      </w:r>
      <w:r w:rsidR="00BD2846">
        <w:t xml:space="preserve">vrednostjo, ki bo spremenljivka </w:t>
      </w:r>
      <w:r w:rsidR="00BD2846" w:rsidRPr="00BD2846">
        <w:rPr>
          <w:i/>
          <w:iCs/>
        </w:rPr>
        <w:t>iskalnoPolje</w:t>
      </w:r>
      <w:r w:rsidR="00BD2846">
        <w:t>.</w:t>
      </w:r>
      <w:r w:rsidR="00421484">
        <w:t xml:space="preserve"> Zdaj lahko manipuliramo z JSX elementom tako, da na </w:t>
      </w:r>
      <w:r w:rsidR="00421484" w:rsidRPr="00E921F4">
        <w:rPr>
          <w:i/>
          <w:iCs/>
        </w:rPr>
        <w:t>iskalnoPolje.current</w:t>
      </w:r>
      <w:r w:rsidR="00BA00AF">
        <w:rPr>
          <w:i/>
          <w:iCs/>
        </w:rPr>
        <w:fldChar w:fldCharType="begin"/>
      </w:r>
      <w:r w:rsidR="00BA00AF">
        <w:instrText xml:space="preserve"> XE "</w:instrText>
      </w:r>
      <w:r w:rsidR="00BA00AF" w:rsidRPr="008E452C">
        <w:rPr>
          <w:i/>
          <w:iCs/>
        </w:rPr>
        <w:instrText>current</w:instrText>
      </w:r>
      <w:r w:rsidR="00BA00AF">
        <w:instrText xml:space="preserve">" </w:instrText>
      </w:r>
      <w:r w:rsidR="00BA00AF">
        <w:rPr>
          <w:i/>
          <w:iCs/>
        </w:rPr>
        <w:fldChar w:fldCharType="end"/>
      </w:r>
      <w:r w:rsidR="00421484">
        <w:t xml:space="preserve"> kličemo funkcije</w:t>
      </w:r>
      <w:r w:rsidR="00806F82">
        <w:t xml:space="preserve"> brskalnikovega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806F82">
        <w:t>.</w:t>
      </w:r>
      <w:r w:rsidR="00942A9A">
        <w:t xml:space="preserve"> V zgornjem primeru smo uporabili metodo </w:t>
      </w:r>
      <w:r w:rsidR="00942A9A" w:rsidRPr="00BA00AF">
        <w:rPr>
          <w:rFonts w:ascii="Consolas" w:hAnsi="Consolas"/>
        </w:rPr>
        <w:t>focus()</w:t>
      </w:r>
      <w:r w:rsidR="00942A9A">
        <w:t>, ki doda fokus na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942A9A">
        <w:t>. Lahko mu tudi določimo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942A9A">
        <w:t xml:space="preserve"> za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 w:rsidR="006D5159">
        <w:t xml:space="preserve">, tako da mu določimo lastnost </w:t>
      </w:r>
      <w:r w:rsidR="006D5159" w:rsidRPr="006D5159">
        <w:rPr>
          <w:i/>
          <w:iCs/>
        </w:rPr>
        <w:t>value</w:t>
      </w:r>
      <w:r w:rsidR="006D5159">
        <w:t xml:space="preserve">: </w:t>
      </w:r>
      <w:r w:rsidR="006D5159" w:rsidRPr="00BA00AF">
        <w:rPr>
          <w:rFonts w:ascii="Consolas" w:hAnsi="Consolas" w:cs="Times New Roman"/>
        </w:rPr>
        <w:t>iskalnoPolje.current.value = predlog.ime</w:t>
      </w:r>
      <w:r w:rsidR="001C21E9" w:rsidRPr="001C21E9">
        <w:rPr>
          <w:rFonts w:cs="Times New Roman"/>
        </w:rPr>
        <w:t xml:space="preserve">, ali pa </w:t>
      </w:r>
      <w:r w:rsidR="001C21E9">
        <w:rPr>
          <w:rFonts w:cs="Times New Roman"/>
        </w:rPr>
        <w:t xml:space="preserve">pridobimo njegovo vrednost z </w:t>
      </w:r>
      <w:r w:rsidR="001C21E9" w:rsidRPr="00BA00AF">
        <w:rPr>
          <w:rFonts w:ascii="Consolas" w:hAnsi="Consolas" w:cs="Times New Roman"/>
        </w:rPr>
        <w:t>iskalnoPolje.current.value</w:t>
      </w:r>
      <w:r w:rsidR="006D5159" w:rsidRPr="0031093A">
        <w:rPr>
          <w:rFonts w:cs="Times New Roman"/>
        </w:rPr>
        <w:t xml:space="preserve">. </w:t>
      </w:r>
      <w:sdt>
        <w:sdtPr>
          <w:rPr>
            <w:rFonts w:cs="Times New Roman"/>
          </w:rPr>
          <w:id w:val="-598025737"/>
          <w:citation/>
        </w:sdtPr>
        <w:sdtContent>
          <w:r w:rsidR="001F7C84">
            <w:rPr>
              <w:rFonts w:cs="Times New Roman"/>
            </w:rPr>
            <w:fldChar w:fldCharType="begin"/>
          </w:r>
          <w:r w:rsidR="001F7C84">
            <w:rPr>
              <w:rFonts w:cs="Times New Roman"/>
            </w:rPr>
            <w:instrText xml:space="preserve"> CITATION Had231 \l 1060 </w:instrText>
          </w:r>
          <w:r w:rsidR="001F7C84">
            <w:rPr>
              <w:rFonts w:cs="Times New Roman"/>
            </w:rPr>
            <w:fldChar w:fldCharType="separate"/>
          </w:r>
          <w:r w:rsidR="009D7DFB" w:rsidRPr="009D7DFB">
            <w:rPr>
              <w:rFonts w:cs="Times New Roman"/>
              <w:noProof/>
            </w:rPr>
            <w:t>(59)</w:t>
          </w:r>
          <w:r w:rsidR="001F7C84">
            <w:rPr>
              <w:rFonts w:cs="Times New Roman"/>
            </w:rPr>
            <w:fldChar w:fldCharType="end"/>
          </w:r>
        </w:sdtContent>
      </w:sdt>
      <w:r w:rsidR="001F7C84">
        <w:rPr>
          <w:rFonts w:cs="Times New Roman"/>
        </w:rPr>
        <w:t xml:space="preserve"> Z določanjem vrednosti</w:t>
      </w:r>
      <w:r w:rsidR="00672CC2">
        <w:rPr>
          <w:rFonts w:cs="Times New Roman"/>
        </w:rPr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rPr>
          <w:rFonts w:cs="Times New Roman"/>
        </w:rPr>
        <w:fldChar w:fldCharType="end"/>
      </w:r>
      <w:r w:rsidR="009E5A6D" w:rsidRPr="0031093A">
        <w:rPr>
          <w:rFonts w:cs="Times New Roman"/>
        </w:rPr>
        <w:t xml:space="preserve"> smo omogočili, da v funkciji </w:t>
      </w:r>
      <w:r w:rsidR="009E5A6D" w:rsidRPr="0031093A">
        <w:rPr>
          <w:rFonts w:cs="Times New Roman"/>
          <w:i/>
          <w:iCs/>
        </w:rPr>
        <w:t>Nakupovanje</w:t>
      </w:r>
      <w:r w:rsidR="009E5A6D" w:rsidRPr="0031093A">
        <w:rPr>
          <w:rFonts w:cs="Times New Roman"/>
        </w:rPr>
        <w:t xml:space="preserve"> po pridobitvi možnih imen izdelkov glede na napis v iskalnem polju</w:t>
      </w:r>
      <w:r w:rsidR="007D3450" w:rsidRPr="0031093A">
        <w:rPr>
          <w:rFonts w:cs="Times New Roman"/>
        </w:rPr>
        <w:t xml:space="preserve"> ob kliku na predlog zapišemo besedilo predloga tudi v </w:t>
      </w:r>
      <w:r w:rsidR="007D3450" w:rsidRPr="0031093A">
        <w:rPr>
          <w:rFonts w:cs="Times New Roman"/>
          <w:i/>
          <w:iCs/>
        </w:rPr>
        <w:t>iskalnoPolje</w:t>
      </w:r>
      <w:r w:rsidR="007D3450" w:rsidRPr="0031093A">
        <w:rPr>
          <w:rFonts w:cs="Times New Roman"/>
        </w:rPr>
        <w:t>.</w:t>
      </w:r>
      <w:r w:rsidR="009B6C61" w:rsidRPr="0031093A">
        <w:rPr>
          <w:rFonts w:cs="Times New Roman"/>
        </w:rPr>
        <w:t xml:space="preserve"> Dogajanje </w:t>
      </w:r>
      <w:r w:rsidR="004435C4" w:rsidRPr="0031093A">
        <w:rPr>
          <w:rFonts w:cs="Times New Roman"/>
        </w:rPr>
        <w:t>prikazuje</w:t>
      </w:r>
      <w:r w:rsidR="005C3AFF" w:rsidRPr="0031093A">
        <w:rPr>
          <w:rFonts w:cs="Times New Roman"/>
        </w:rPr>
        <w:t xml:space="preserve"> </w:t>
      </w:r>
      <w:r w:rsidR="005C3AFF">
        <w:rPr>
          <w:rFonts w:cs="Times New Roman"/>
          <w:sz w:val="22"/>
          <w:szCs w:val="20"/>
        </w:rPr>
        <w:fldChar w:fldCharType="begin"/>
      </w:r>
      <w:r w:rsidR="005C3AFF">
        <w:rPr>
          <w:rFonts w:cs="Times New Roman"/>
          <w:sz w:val="22"/>
          <w:szCs w:val="20"/>
        </w:rPr>
        <w:instrText xml:space="preserve"> REF _Ref132383702 \h </w:instrText>
      </w:r>
      <w:r w:rsidR="005C3AFF">
        <w:rPr>
          <w:rFonts w:cs="Times New Roman"/>
          <w:sz w:val="22"/>
          <w:szCs w:val="20"/>
        </w:rPr>
      </w:r>
      <w:r w:rsidR="005C3AFF">
        <w:rPr>
          <w:rFonts w:cs="Times New Roman"/>
          <w:sz w:val="22"/>
          <w:szCs w:val="20"/>
        </w:rPr>
        <w:fldChar w:fldCharType="separate"/>
      </w:r>
      <w:r w:rsidR="008D7303">
        <w:t xml:space="preserve">Slika </w:t>
      </w:r>
      <w:r w:rsidR="008D7303">
        <w:rPr>
          <w:noProof/>
        </w:rPr>
        <w:t>13</w:t>
      </w:r>
      <w:r w:rsidR="005C3AFF">
        <w:rPr>
          <w:rFonts w:cs="Times New Roman"/>
          <w:sz w:val="22"/>
          <w:szCs w:val="20"/>
        </w:rPr>
        <w:fldChar w:fldCharType="end"/>
      </w:r>
      <w:r w:rsidR="009B6C61">
        <w:rPr>
          <w:rFonts w:cs="Times New Roman"/>
          <w:sz w:val="22"/>
          <w:szCs w:val="20"/>
        </w:rPr>
        <w:t xml:space="preserve">. </w:t>
      </w:r>
      <w:r w:rsidR="005C3AFF">
        <w:rPr>
          <w:rFonts w:cs="Times New Roman"/>
          <w:sz w:val="22"/>
          <w:szCs w:val="20"/>
        </w:rPr>
        <w:br w:type="page"/>
      </w:r>
    </w:p>
    <w:p w14:paraId="4295D485" w14:textId="71C6B12C" w:rsidR="009968C7" w:rsidRDefault="001342D4" w:rsidP="003B0AEE">
      <w:pPr>
        <w:spacing w:line="360" w:lineRule="auto"/>
        <w:jc w:val="both"/>
      </w:pPr>
      <w:r w:rsidRPr="00BA00AF">
        <w:rPr>
          <w:rFonts w:cs="Times New Roman"/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BFC4A0D" wp14:editId="68ED554D">
                <wp:simplePos x="0" y="0"/>
                <wp:positionH relativeFrom="margin">
                  <wp:align>right</wp:align>
                </wp:positionH>
                <wp:positionV relativeFrom="paragraph">
                  <wp:posOffset>3640101</wp:posOffset>
                </wp:positionV>
                <wp:extent cx="5756275" cy="1254125"/>
                <wp:effectExtent l="0" t="0" r="0" b="3175"/>
                <wp:wrapTopAndBottom/>
                <wp:docPr id="83" name="Skupina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1254125"/>
                          <a:chOff x="0" y="1"/>
                          <a:chExt cx="5756275" cy="1255303"/>
                        </a:xfrm>
                      </wpg:grpSpPr>
                      <wps:wsp>
                        <wps:cNvPr id="81" name="Polje z besedilom 81"/>
                        <wps:cNvSpPr txBox="1"/>
                        <wps:spPr>
                          <a:xfrm>
                            <a:off x="0" y="228600"/>
                            <a:ext cx="5756275" cy="102670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44D86F" w14:textId="77777777" w:rsidR="008E33E1" w:rsidRPr="008E33E1" w:rsidRDefault="008E33E1" w:rsidP="008E33E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E33E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&lt;form</w:t>
                              </w:r>
                            </w:p>
                            <w:p w14:paraId="002FEBED" w14:textId="788042ED" w:rsidR="008E33E1" w:rsidRPr="008E33E1" w:rsidRDefault="008E33E1" w:rsidP="008E33E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E33E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ref={obrazec}</w:t>
                              </w:r>
                            </w:p>
                            <w:p w14:paraId="497A8F28" w14:textId="6B946A11" w:rsidR="008E33E1" w:rsidRPr="008E33E1" w:rsidRDefault="008E33E1" w:rsidP="008E33E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E33E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onSubmit={(e) =&gt; {</w:t>
                              </w:r>
                            </w:p>
                            <w:p w14:paraId="7DD2C3E0" w14:textId="37B604A3" w:rsidR="008E33E1" w:rsidRPr="008E33E1" w:rsidRDefault="008E33E1" w:rsidP="008E33E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E33E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E33E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e.preventDefault();</w:t>
                              </w:r>
                            </w:p>
                            <w:p w14:paraId="41AF2019" w14:textId="49ACDB76" w:rsidR="008E33E1" w:rsidRPr="00B70A3D" w:rsidRDefault="008E33E1" w:rsidP="008E33E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E33E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8E33E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poslji(e);</w:t>
                              </w:r>
                              <w:r w:rsidR="00B67A5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E33E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}}&gt;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Polje z besedilom 82"/>
                        <wps:cNvSpPr txBox="1"/>
                        <wps:spPr>
                          <a:xfrm>
                            <a:off x="0" y="1"/>
                            <a:ext cx="5756275" cy="190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48AF6" w14:textId="317F67ED" w:rsidR="008E33E1" w:rsidRPr="00A71344" w:rsidRDefault="008E33E1" w:rsidP="008E33E1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85" w:name="_Ref132384072"/>
                              <w:bookmarkStart w:id="186" w:name="_Toc132752989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25</w:t>
                                </w:r>
                              </w:fldSimple>
                              <w:bookmarkEnd w:id="185"/>
                              <w:r>
                                <w:t>: Uporaba funkcije preventDefault() pri obrazcu</w:t>
                              </w:r>
                              <w:bookmarkEnd w:id="1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FC4A0D" id="Skupina 83" o:spid="_x0000_s1147" style="position:absolute;left:0;text-align:left;margin-left:402.05pt;margin-top:286.6pt;width:453.25pt;height:98.75pt;z-index:251702272;mso-position-horizontal:right;mso-position-horizontal-relative:margin;mso-height-relative:margin" coordorigin="" coordsize="57562,125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">
                <v:shape id="Polje z besedilom 81" o:spid="_x0000_s1148" type="#_x0000_t202" style="position:absolute;top:2286;width:57562;height:10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" fillcolor="white [3212]" stroked="f" strokeweight=".5pt">
                  <v:textbox>
                    <w:txbxContent>
                      <w:p w14:paraId="2444D86F" w14:textId="77777777" w:rsidR="008E33E1" w:rsidRPr="008E33E1" w:rsidRDefault="008E33E1" w:rsidP="008E33E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E33E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&lt;form</w:t>
                        </w:r>
                      </w:p>
                      <w:p w14:paraId="002FEBED" w14:textId="788042ED" w:rsidR="008E33E1" w:rsidRPr="008E33E1" w:rsidRDefault="008E33E1" w:rsidP="008E33E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E33E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ref={obrazec}</w:t>
                        </w:r>
                      </w:p>
                      <w:p w14:paraId="497A8F28" w14:textId="6B946A11" w:rsidR="008E33E1" w:rsidRPr="008E33E1" w:rsidRDefault="008E33E1" w:rsidP="008E33E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E33E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onSubmit={(e) =&gt; {</w:t>
                        </w:r>
                      </w:p>
                      <w:p w14:paraId="7DD2C3E0" w14:textId="37B604A3" w:rsidR="008E33E1" w:rsidRPr="008E33E1" w:rsidRDefault="008E33E1" w:rsidP="008E33E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E33E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E33E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e.preventDefault();</w:t>
                        </w:r>
                      </w:p>
                      <w:p w14:paraId="41AF2019" w14:textId="49ACDB76" w:rsidR="008E33E1" w:rsidRPr="00B70A3D" w:rsidRDefault="008E33E1" w:rsidP="008E33E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E33E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8E33E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poslji(e);</w:t>
                        </w:r>
                        <w:r w:rsidR="00B67A50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E33E1">
                          <w:rPr>
                            <w:rFonts w:ascii="Consolas" w:hAnsi="Consolas"/>
                            <w:sz w:val="22"/>
                            <w:szCs w:val="20"/>
                          </w:rPr>
                          <w:t>}}&gt;</w:t>
                        </w:r>
                      </w:p>
                    </w:txbxContent>
                  </v:textbox>
                </v:shape>
                <v:shape id="Polje z besedilom 82" o:spid="_x0000_s1149" type="#_x0000_t202" style="position:absolute;width:5756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" stroked="f">
                  <v:textbox inset="0,0,0,0">
                    <w:txbxContent>
                      <w:p w14:paraId="08748AF6" w14:textId="317F67ED" w:rsidR="008E33E1" w:rsidRPr="00A71344" w:rsidRDefault="008E33E1" w:rsidP="008E33E1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87" w:name="_Ref132384072"/>
                        <w:bookmarkStart w:id="188" w:name="_Toc132752989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25</w:t>
                          </w:r>
                        </w:fldSimple>
                        <w:bookmarkEnd w:id="187"/>
                        <w:r>
                          <w:t>: Uporaba funkcije preventDefault() pri obrazcu</w:t>
                        </w:r>
                        <w:bookmarkEnd w:id="18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BA00AF">
        <w:rPr>
          <w:rFonts w:cs="Times New Roman"/>
          <w:noProof/>
          <w:szCs w:val="24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77DCBE7E" wp14:editId="0290E5B5">
                <wp:simplePos x="0" y="0"/>
                <wp:positionH relativeFrom="column">
                  <wp:posOffset>-4445</wp:posOffset>
                </wp:positionH>
                <wp:positionV relativeFrom="paragraph">
                  <wp:posOffset>0</wp:posOffset>
                </wp:positionV>
                <wp:extent cx="5753735" cy="1476375"/>
                <wp:effectExtent l="0" t="0" r="0" b="9525"/>
                <wp:wrapTopAndBottom/>
                <wp:docPr id="80" name="Skupina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735" cy="1476375"/>
                          <a:chOff x="0" y="0"/>
                          <a:chExt cx="5753735" cy="1476376"/>
                        </a:xfrm>
                      </wpg:grpSpPr>
                      <wpg:grpSp>
                        <wpg:cNvPr id="78" name="Skupina 78"/>
                        <wpg:cNvGrpSpPr/>
                        <wpg:grpSpPr>
                          <a:xfrm>
                            <a:off x="0" y="0"/>
                            <a:ext cx="5753735" cy="1151890"/>
                            <a:chOff x="0" y="0"/>
                            <a:chExt cx="5753735" cy="1151890"/>
                          </a:xfrm>
                        </wpg:grpSpPr>
                        <pic:pic xmlns:pic="http://schemas.openxmlformats.org/drawingml/2006/picture">
                          <pic:nvPicPr>
                            <pic:cNvPr id="75" name="Slika 7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18">
                                      <a14:imgEffect>
                                        <a14:sharpenSoften amount="25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48025" y="161925"/>
                              <a:ext cx="2505710" cy="8763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4" name="Slika 74" descr="Slika, ki vsebuje besede besedilo&#10;&#10;Opis je samodejno ustvarjen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9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20">
                                      <a14:imgEffect>
                                        <a14:sharpenSoften amount="25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43150" cy="115189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76" name="Raven puščični povezovalnik 76"/>
                          <wps:cNvCnPr/>
                          <wps:spPr>
                            <a:xfrm>
                              <a:off x="2428875" y="685800"/>
                              <a:ext cx="7239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7" name="Polje z besedilom 77"/>
                          <wps:cNvSpPr txBox="1"/>
                          <wps:spPr>
                            <a:xfrm>
                              <a:off x="2428875" y="152400"/>
                              <a:ext cx="752475" cy="495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52DFF96" w14:textId="03803326" w:rsidR="004572F6" w:rsidRDefault="004572F6" w:rsidP="004572F6">
                                <w:pPr>
                                  <w:jc w:val="center"/>
                                </w:pPr>
                                <w:r>
                                  <w:t>klik na predlog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9" name="Polje z besedilom 79"/>
                        <wps:cNvSpPr txBox="1"/>
                        <wps:spPr>
                          <a:xfrm>
                            <a:off x="0" y="1209676"/>
                            <a:ext cx="57537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F9F2F7" w14:textId="427127A9" w:rsidR="005C3AFF" w:rsidRPr="00397E48" w:rsidRDefault="005C3AFF" w:rsidP="005C3AFF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89" w:name="_Ref132383702"/>
                              <w:bookmarkStart w:id="190" w:name="_Ref132383699"/>
                              <w:bookmarkStart w:id="191" w:name="_Toc132752954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bookmarkEnd w:id="189"/>
                              <w:r>
                                <w:t>: Prikaz uporabe useRef pri iskanju izdelkov</w:t>
                              </w:r>
                              <w:bookmarkEnd w:id="190"/>
                              <w:bookmarkEnd w:id="1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DCBE7E" id="Skupina 80" o:spid="_x0000_s1150" style="position:absolute;left:0;text-align:left;margin-left:-.35pt;margin-top:0;width:453.05pt;height:116.25pt;z-index:251697152;mso-height-relative:margin" coordsize="57537,1476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">
                <v:group id="Skupina 78" o:spid="_x0000_s1151" style="position:absolute;width:57537;height:11518" coordsize="57537,115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shape id="Slika 75" o:spid="_x0000_s1152" type="#_x0000_t75" style="position:absolute;left:32480;top:1619;width:25057;height:8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">
                    <v:imagedata r:id="rId121" o:title=""/>
                  </v:shape>
                  <v:shape id="Slika 74" o:spid="_x0000_s1153" type="#_x0000_t75" alt="Slika, ki vsebuje besede besedilo&#10;&#10;Opis je samodejno ustvarjen" style="position:absolute;width:23431;height:11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">
                    <v:imagedata r:id="rId122" o:title="Slika, ki vsebuje besede besedilo&#10;&#10;Opis je samodejno ustvarjen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Raven puščični povezovalnik 76" o:spid="_x0000_s1154" type="#_x0000_t32" style="position:absolute;left:24288;top:6858;width:723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" strokecolor="#4472c4 [3204]" strokeweight=".5pt">
                    <v:stroke endarrow="block" joinstyle="miter"/>
                  </v:shape>
                  <v:shape id="Polje z besedilom 77" o:spid="_x0000_s1155" type="#_x0000_t202" style="position:absolute;left:24288;top:1524;width:7525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" filled="f" stroked="f" strokeweight=".5pt">
                    <v:textbox>
                      <w:txbxContent>
                        <w:p w14:paraId="752DFF96" w14:textId="03803326" w:rsidR="004572F6" w:rsidRDefault="004572F6" w:rsidP="004572F6">
                          <w:pPr>
                            <w:jc w:val="center"/>
                          </w:pPr>
                          <w:r>
                            <w:t>klik na predlog</w:t>
                          </w:r>
                        </w:p>
                      </w:txbxContent>
                    </v:textbox>
                  </v:shape>
                </v:group>
                <v:shape id="Polje z besedilom 79" o:spid="_x0000_s1156" type="#_x0000_t202" style="position:absolute;top:12096;width:5753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" stroked="f">
                  <v:textbox inset="0,0,0,0">
                    <w:txbxContent>
                      <w:p w14:paraId="4CF9F2F7" w14:textId="427127A9" w:rsidR="005C3AFF" w:rsidRPr="00397E48" w:rsidRDefault="005C3AFF" w:rsidP="005C3AFF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92" w:name="_Ref132383702"/>
                        <w:bookmarkStart w:id="193" w:name="_Ref132383699"/>
                        <w:bookmarkStart w:id="194" w:name="_Toc132752954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13</w:t>
                          </w:r>
                        </w:fldSimple>
                        <w:bookmarkEnd w:id="192"/>
                        <w:r>
                          <w:t>: Prikaz uporabe useRef pri iskanju izdelkov</w:t>
                        </w:r>
                        <w:bookmarkEnd w:id="193"/>
                        <w:bookmarkEnd w:id="19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B6C61" w:rsidRPr="00BA00AF">
        <w:rPr>
          <w:rFonts w:cs="Times New Roman"/>
          <w:szCs w:val="24"/>
        </w:rPr>
        <w:t xml:space="preserve">Poleg tega lahko na </w:t>
      </w:r>
      <w:r w:rsidR="009B6C61" w:rsidRPr="00BA00AF">
        <w:rPr>
          <w:rFonts w:cs="Times New Roman"/>
          <w:szCs w:val="24"/>
        </w:rPr>
        <w:fldChar w:fldCharType="begin"/>
      </w:r>
      <w:r w:rsidR="009B6C61" w:rsidRPr="00BA00AF">
        <w:rPr>
          <w:rFonts w:cs="Times New Roman"/>
          <w:szCs w:val="24"/>
        </w:rPr>
        <w:instrText xml:space="preserve"> REF _Ref132380539 \h </w:instrText>
      </w:r>
      <w:r w:rsidR="009B6C61" w:rsidRPr="00BA00AF">
        <w:rPr>
          <w:rFonts w:cs="Times New Roman"/>
          <w:szCs w:val="24"/>
        </w:rPr>
      </w:r>
      <w:r w:rsidR="00BA00AF">
        <w:rPr>
          <w:rFonts w:cs="Times New Roman"/>
          <w:szCs w:val="24"/>
        </w:rPr>
        <w:instrText xml:space="preserve"> \* MERGEFORMAT </w:instrText>
      </w:r>
      <w:r w:rsidR="009B6C61" w:rsidRPr="00BA00AF">
        <w:rPr>
          <w:rFonts w:cs="Times New Roman"/>
          <w:szCs w:val="24"/>
        </w:rPr>
        <w:fldChar w:fldCharType="separate"/>
      </w:r>
      <w:r w:rsidR="008D7303" w:rsidRPr="008D7303">
        <w:rPr>
          <w:szCs w:val="24"/>
        </w:rPr>
        <w:t xml:space="preserve">Izsek </w:t>
      </w:r>
      <w:r w:rsidR="008D7303" w:rsidRPr="008D7303">
        <w:rPr>
          <w:noProof/>
          <w:szCs w:val="24"/>
        </w:rPr>
        <w:t>24</w:t>
      </w:r>
      <w:r w:rsidR="009B6C61" w:rsidRPr="00BA00AF">
        <w:rPr>
          <w:rFonts w:cs="Times New Roman"/>
          <w:szCs w:val="24"/>
        </w:rPr>
        <w:fldChar w:fldCharType="end"/>
      </w:r>
      <w:r w:rsidR="009B6C61" w:rsidRPr="00BA00AF">
        <w:rPr>
          <w:rFonts w:cs="Times New Roman"/>
          <w:szCs w:val="24"/>
        </w:rPr>
        <w:t xml:space="preserve"> zasledimo tudi funkciji </w:t>
      </w:r>
      <w:r w:rsidR="009B6C61" w:rsidRPr="00BA00AF">
        <w:rPr>
          <w:rFonts w:ascii="Consolas" w:hAnsi="Consolas" w:cs="Times New Roman"/>
          <w:szCs w:val="24"/>
        </w:rPr>
        <w:t>preventDefault()</w:t>
      </w:r>
      <w:r w:rsidR="009B6C61" w:rsidRPr="00BA00AF">
        <w:rPr>
          <w:rFonts w:cs="Times New Roman"/>
          <w:szCs w:val="24"/>
        </w:rPr>
        <w:t xml:space="preserve"> in </w:t>
      </w:r>
      <w:r w:rsidR="009B6C61" w:rsidRPr="00BA00AF">
        <w:rPr>
          <w:rFonts w:ascii="Consolas" w:hAnsi="Consolas" w:cs="Times New Roman"/>
          <w:szCs w:val="24"/>
        </w:rPr>
        <w:t>stopPropagation()</w:t>
      </w:r>
      <w:r w:rsidR="009B6C61" w:rsidRPr="00BA00AF">
        <w:rPr>
          <w:rFonts w:cs="Times New Roman"/>
          <w:szCs w:val="24"/>
        </w:rPr>
        <w:t xml:space="preserve">. Ti funkciji sta klicani na objektu </w:t>
      </w:r>
      <w:r w:rsidR="009B6C61" w:rsidRPr="00BA00AF">
        <w:rPr>
          <w:rFonts w:cs="Times New Roman"/>
          <w:i/>
          <w:iCs/>
          <w:szCs w:val="24"/>
        </w:rPr>
        <w:t>e</w:t>
      </w:r>
      <w:r w:rsidR="009B6C61" w:rsidRPr="00BA00AF">
        <w:rPr>
          <w:rFonts w:cs="Times New Roman"/>
          <w:szCs w:val="24"/>
        </w:rPr>
        <w:t>, ki predstavlja dogodek</w:t>
      </w:r>
      <w:r w:rsidR="001E7C77" w:rsidRPr="00BA00AF">
        <w:rPr>
          <w:rFonts w:cs="Times New Roman"/>
          <w:szCs w:val="24"/>
        </w:rPr>
        <w:fldChar w:fldCharType="begin"/>
      </w:r>
      <w:r w:rsidR="001E7C77" w:rsidRPr="00BA00AF">
        <w:rPr>
          <w:szCs w:val="24"/>
        </w:rPr>
        <w:instrText xml:space="preserve"> XE "dogodek" </w:instrText>
      </w:r>
      <w:r w:rsidR="001E7C77" w:rsidRPr="00BA00AF">
        <w:rPr>
          <w:rFonts w:cs="Times New Roman"/>
          <w:szCs w:val="24"/>
        </w:rPr>
        <w:fldChar w:fldCharType="end"/>
      </w:r>
      <w:r w:rsidR="009B6C61" w:rsidRPr="00BA00AF">
        <w:rPr>
          <w:rFonts w:cs="Times New Roman"/>
          <w:szCs w:val="24"/>
        </w:rPr>
        <w:t xml:space="preserve"> ob kliku ali fokusiranju</w:t>
      </w:r>
      <w:r w:rsidR="00E2778F" w:rsidRPr="00BA00AF">
        <w:rPr>
          <w:rFonts w:cs="Times New Roman"/>
          <w:szCs w:val="24"/>
        </w:rPr>
        <w:t xml:space="preserve"> elementa</w:t>
      </w:r>
      <w:r w:rsidR="009B6C61" w:rsidRPr="00BA00AF">
        <w:rPr>
          <w:rFonts w:cs="Times New Roman"/>
          <w:szCs w:val="24"/>
        </w:rPr>
        <w:t>.</w:t>
      </w:r>
      <w:r w:rsidR="00381808" w:rsidRPr="00BA00AF">
        <w:rPr>
          <w:rFonts w:cs="Times New Roman"/>
          <w:szCs w:val="24"/>
        </w:rPr>
        <w:t xml:space="preserve"> </w:t>
      </w:r>
      <w:r w:rsidR="00512CE4" w:rsidRPr="00BA00AF">
        <w:rPr>
          <w:rFonts w:cs="Times New Roman"/>
          <w:szCs w:val="24"/>
        </w:rPr>
        <w:t xml:space="preserve">Funkcija </w:t>
      </w:r>
      <w:r w:rsidR="00362193" w:rsidRPr="00BA00AF">
        <w:rPr>
          <w:rFonts w:ascii="Consolas" w:hAnsi="Consolas" w:cs="Times New Roman"/>
          <w:szCs w:val="24"/>
        </w:rPr>
        <w:t>preventDefault()</w:t>
      </w:r>
      <w:r w:rsidR="00362193" w:rsidRPr="00362193">
        <w:rPr>
          <w:rFonts w:cs="Times New Roman"/>
          <w:szCs w:val="24"/>
        </w:rPr>
        <w:t xml:space="preserve"> </w:t>
      </w:r>
      <w:r w:rsidR="00512CE4" w:rsidRPr="00BA00AF">
        <w:rPr>
          <w:rFonts w:cs="Times New Roman"/>
          <w:szCs w:val="24"/>
        </w:rPr>
        <w:t>preprečuje ponovno nalaganje</w:t>
      </w:r>
      <w:r w:rsidR="00504942" w:rsidRPr="00BA00AF">
        <w:rPr>
          <w:rFonts w:cs="Times New Roman"/>
          <w:szCs w:val="24"/>
        </w:rPr>
        <w:fldChar w:fldCharType="begin"/>
      </w:r>
      <w:r w:rsidR="00504942" w:rsidRPr="00BA00AF">
        <w:rPr>
          <w:szCs w:val="24"/>
        </w:rPr>
        <w:instrText xml:space="preserve"> XE "ponovno nalaganje" </w:instrText>
      </w:r>
      <w:r w:rsidR="00504942" w:rsidRPr="00BA00AF">
        <w:rPr>
          <w:rFonts w:cs="Times New Roman"/>
          <w:szCs w:val="24"/>
        </w:rPr>
        <w:fldChar w:fldCharType="end"/>
      </w:r>
      <w:r w:rsidR="00512CE4" w:rsidRPr="00BA00AF">
        <w:rPr>
          <w:rFonts w:cs="Times New Roman"/>
          <w:szCs w:val="24"/>
        </w:rPr>
        <w:t xml:space="preserve"> celotne spletne strani s strani brskalnika ob sprožitvi dogodka.</w:t>
      </w:r>
      <w:r w:rsidR="00C41721" w:rsidRPr="00BA00AF">
        <w:rPr>
          <w:rFonts w:cs="Times New Roman"/>
          <w:szCs w:val="24"/>
        </w:rPr>
        <w:t xml:space="preserve"> Zelo uporaben je na primer tudi če želimo oddati obrazec z gumbom </w:t>
      </w:r>
      <w:r w:rsidR="00C41721" w:rsidRPr="00BA00AF">
        <w:rPr>
          <w:rFonts w:cs="Times New Roman"/>
          <w:i/>
          <w:iCs/>
          <w:szCs w:val="24"/>
        </w:rPr>
        <w:t>submit</w:t>
      </w:r>
      <w:r w:rsidR="00362193">
        <w:rPr>
          <w:rFonts w:cs="Times New Roman"/>
          <w:i/>
          <w:iCs/>
          <w:szCs w:val="24"/>
        </w:rPr>
        <w:fldChar w:fldCharType="begin"/>
      </w:r>
      <w:r w:rsidR="00362193">
        <w:instrText xml:space="preserve"> XE "</w:instrText>
      </w:r>
      <w:r w:rsidR="00362193" w:rsidRPr="00070E70">
        <w:rPr>
          <w:rFonts w:cs="Times New Roman"/>
          <w:i/>
          <w:iCs/>
          <w:szCs w:val="24"/>
        </w:rPr>
        <w:instrText>submit</w:instrText>
      </w:r>
      <w:r w:rsidR="00362193">
        <w:instrText xml:space="preserve">" </w:instrText>
      </w:r>
      <w:r w:rsidR="00362193">
        <w:rPr>
          <w:rFonts w:cs="Times New Roman"/>
          <w:i/>
          <w:iCs/>
          <w:szCs w:val="24"/>
        </w:rPr>
        <w:fldChar w:fldCharType="end"/>
      </w:r>
      <w:r w:rsidR="00C41721" w:rsidRPr="00BA00AF">
        <w:rPr>
          <w:rFonts w:cs="Times New Roman"/>
          <w:szCs w:val="24"/>
        </w:rPr>
        <w:t xml:space="preserve">, </w:t>
      </w:r>
      <w:r w:rsidR="00B338D8" w:rsidRPr="00BA00AF">
        <w:rPr>
          <w:rFonts w:cs="Times New Roman"/>
          <w:szCs w:val="24"/>
        </w:rPr>
        <w:t>a s tem ne želimo povzročiti ponovnega nalaganja</w:t>
      </w:r>
      <w:r w:rsidR="00335CF6">
        <w:rPr>
          <w:rFonts w:cs="Times New Roman"/>
          <w:szCs w:val="24"/>
        </w:rPr>
        <w:fldChar w:fldCharType="begin"/>
      </w:r>
      <w:r w:rsidR="00335CF6">
        <w:instrText xml:space="preserve"> XE "</w:instrText>
      </w:r>
      <w:r w:rsidR="00335CF6" w:rsidRPr="001E57D7">
        <w:instrText>nalaganja</w:instrText>
      </w:r>
      <w:r w:rsidR="00335CF6">
        <w:instrText xml:space="preserve">" </w:instrText>
      </w:r>
      <w:r w:rsidR="00335CF6">
        <w:rPr>
          <w:rFonts w:cs="Times New Roman"/>
          <w:szCs w:val="24"/>
        </w:rPr>
        <w:fldChar w:fldCharType="end"/>
      </w:r>
      <w:r w:rsidR="00B338D8" w:rsidRPr="00BA00AF">
        <w:rPr>
          <w:rFonts w:cs="Times New Roman"/>
          <w:szCs w:val="24"/>
        </w:rPr>
        <w:t xml:space="preserve"> strani.</w:t>
      </w:r>
      <w:r w:rsidR="00951025" w:rsidRPr="00BA00AF">
        <w:rPr>
          <w:rFonts w:cs="Times New Roman"/>
          <w:szCs w:val="24"/>
        </w:rPr>
        <w:t xml:space="preserve"> </w:t>
      </w:r>
      <w:sdt>
        <w:sdtPr>
          <w:rPr>
            <w:rFonts w:cs="Times New Roman"/>
            <w:szCs w:val="24"/>
          </w:rPr>
          <w:id w:val="1567219719"/>
          <w:citation/>
        </w:sdtPr>
        <w:sdtContent>
          <w:r w:rsidR="00951025" w:rsidRPr="00BA00AF">
            <w:rPr>
              <w:rFonts w:cs="Times New Roman"/>
              <w:szCs w:val="24"/>
            </w:rPr>
            <w:fldChar w:fldCharType="begin"/>
          </w:r>
          <w:r w:rsidR="00951025" w:rsidRPr="00BA00AF">
            <w:rPr>
              <w:rFonts w:cs="Times New Roman"/>
              <w:szCs w:val="24"/>
            </w:rPr>
            <w:instrText xml:space="preserve"> CITATION Wie19 \l 1060 </w:instrText>
          </w:r>
          <w:r w:rsidR="00951025" w:rsidRPr="00BA00AF">
            <w:rPr>
              <w:rFonts w:cs="Times New Roman"/>
              <w:szCs w:val="24"/>
            </w:rPr>
            <w:fldChar w:fldCharType="separate"/>
          </w:r>
          <w:r w:rsidR="009D7DFB" w:rsidRPr="00BA00AF">
            <w:rPr>
              <w:rFonts w:cs="Times New Roman"/>
              <w:noProof/>
              <w:szCs w:val="24"/>
            </w:rPr>
            <w:t>(64)</w:t>
          </w:r>
          <w:r w:rsidR="00951025" w:rsidRPr="00BA00AF">
            <w:rPr>
              <w:rFonts w:cs="Times New Roman"/>
              <w:szCs w:val="24"/>
            </w:rPr>
            <w:fldChar w:fldCharType="end"/>
          </w:r>
        </w:sdtContent>
      </w:sdt>
      <w:r w:rsidR="00951025" w:rsidRPr="00BA00AF">
        <w:rPr>
          <w:rFonts w:cs="Times New Roman"/>
          <w:szCs w:val="24"/>
        </w:rPr>
        <w:t xml:space="preserve"> </w:t>
      </w:r>
      <w:r w:rsidR="00A97D06" w:rsidRPr="00BA00AF">
        <w:rPr>
          <w:rFonts w:cs="Times New Roman"/>
          <w:szCs w:val="24"/>
        </w:rPr>
        <w:t xml:space="preserve">To sem uporabil </w:t>
      </w:r>
      <w:r w:rsidR="00E930A8" w:rsidRPr="00BA00AF">
        <w:rPr>
          <w:rFonts w:cs="Times New Roman"/>
          <w:szCs w:val="24"/>
        </w:rPr>
        <w:t xml:space="preserve">pri obrazcu v komponenti </w:t>
      </w:r>
      <w:r w:rsidR="00E930A8" w:rsidRPr="00BA00AF">
        <w:rPr>
          <w:rFonts w:cs="Times New Roman"/>
          <w:i/>
          <w:iCs/>
          <w:szCs w:val="24"/>
        </w:rPr>
        <w:t>RegistracijaC.jsx</w:t>
      </w:r>
      <w:r w:rsidR="00E930A8" w:rsidRPr="00BA00AF">
        <w:rPr>
          <w:rFonts w:cs="Times New Roman"/>
          <w:szCs w:val="24"/>
        </w:rPr>
        <w:t>, ko ne želimo ponovnega nalaganja strani</w:t>
      </w:r>
      <w:r w:rsidR="00533844" w:rsidRPr="00BA00AF">
        <w:rPr>
          <w:rFonts w:cs="Times New Roman"/>
          <w:szCs w:val="24"/>
        </w:rPr>
        <w:t>, ker bomo z React</w:t>
      </w:r>
      <w:r w:rsidR="00504942" w:rsidRPr="00BA00AF">
        <w:rPr>
          <w:rFonts w:cs="Times New Roman"/>
          <w:szCs w:val="24"/>
        </w:rPr>
        <w:fldChar w:fldCharType="begin"/>
      </w:r>
      <w:r w:rsidR="00504942" w:rsidRPr="00BA00AF">
        <w:rPr>
          <w:szCs w:val="24"/>
        </w:rPr>
        <w:instrText xml:space="preserve"> XE "React" </w:instrText>
      </w:r>
      <w:r w:rsidR="00504942" w:rsidRPr="00BA00AF">
        <w:rPr>
          <w:rFonts w:cs="Times New Roman"/>
          <w:szCs w:val="24"/>
        </w:rPr>
        <w:fldChar w:fldCharType="end"/>
      </w:r>
      <w:r w:rsidR="00533844" w:rsidRPr="00BA00AF">
        <w:rPr>
          <w:rFonts w:cs="Times New Roman"/>
          <w:szCs w:val="24"/>
        </w:rPr>
        <w:t>-om spremenili komponente na strani.</w:t>
      </w:r>
      <w:r w:rsidR="00906B74" w:rsidRPr="00BA00AF">
        <w:rPr>
          <w:rFonts w:cs="Times New Roman"/>
          <w:szCs w:val="24"/>
        </w:rPr>
        <w:t xml:space="preserve"> Uporabo lahko vidimo na </w:t>
      </w:r>
      <w:r w:rsidR="008E33E1" w:rsidRPr="00BA00AF">
        <w:rPr>
          <w:rFonts w:cs="Times New Roman"/>
          <w:szCs w:val="24"/>
        </w:rPr>
        <w:fldChar w:fldCharType="begin"/>
      </w:r>
      <w:r w:rsidR="008E33E1" w:rsidRPr="00BA00AF">
        <w:rPr>
          <w:rFonts w:cs="Times New Roman"/>
          <w:szCs w:val="24"/>
        </w:rPr>
        <w:instrText xml:space="preserve"> REF _Ref132384072 \h </w:instrText>
      </w:r>
      <w:r w:rsidR="008E33E1" w:rsidRPr="00BA00AF">
        <w:rPr>
          <w:rFonts w:cs="Times New Roman"/>
          <w:szCs w:val="24"/>
        </w:rPr>
      </w:r>
      <w:r w:rsidR="00BA00AF">
        <w:rPr>
          <w:rFonts w:cs="Times New Roman"/>
          <w:szCs w:val="24"/>
        </w:rPr>
        <w:instrText xml:space="preserve"> \* MERGEFORMAT </w:instrText>
      </w:r>
      <w:r w:rsidR="008E33E1" w:rsidRPr="00BA00AF">
        <w:rPr>
          <w:rFonts w:cs="Times New Roman"/>
          <w:szCs w:val="24"/>
        </w:rPr>
        <w:fldChar w:fldCharType="separate"/>
      </w:r>
      <w:r w:rsidR="008D7303" w:rsidRPr="008D7303">
        <w:rPr>
          <w:szCs w:val="24"/>
        </w:rPr>
        <w:t xml:space="preserve">Izsek </w:t>
      </w:r>
      <w:r w:rsidR="008D7303" w:rsidRPr="008D7303">
        <w:rPr>
          <w:noProof/>
          <w:szCs w:val="24"/>
        </w:rPr>
        <w:t>25</w:t>
      </w:r>
      <w:r w:rsidR="008E33E1" w:rsidRPr="00BA00AF">
        <w:rPr>
          <w:rFonts w:cs="Times New Roman"/>
          <w:szCs w:val="24"/>
        </w:rPr>
        <w:fldChar w:fldCharType="end"/>
      </w:r>
      <w:r w:rsidR="00906B74">
        <w:rPr>
          <w:rFonts w:cs="Times New Roman"/>
          <w:sz w:val="22"/>
          <w:szCs w:val="20"/>
        </w:rPr>
        <w:t>.</w:t>
      </w:r>
    </w:p>
    <w:p w14:paraId="6755C23D" w14:textId="0F609FB9" w:rsidR="00536D9C" w:rsidRDefault="00B67A50" w:rsidP="003B0AEE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3D4B132C" wp14:editId="08DC341B">
                <wp:simplePos x="0" y="0"/>
                <wp:positionH relativeFrom="margin">
                  <wp:align>left</wp:align>
                </wp:positionH>
                <wp:positionV relativeFrom="paragraph">
                  <wp:posOffset>3730699</wp:posOffset>
                </wp:positionV>
                <wp:extent cx="3848735" cy="1445895"/>
                <wp:effectExtent l="0" t="0" r="0" b="1905"/>
                <wp:wrapSquare wrapText="bothSides"/>
                <wp:docPr id="90" name="Skupina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735" cy="1445895"/>
                          <a:chOff x="0" y="0"/>
                          <a:chExt cx="3905697" cy="1396914"/>
                        </a:xfrm>
                      </wpg:grpSpPr>
                      <wps:wsp>
                        <wps:cNvPr id="88" name="Polje z besedilom 88"/>
                        <wps:cNvSpPr txBox="1"/>
                        <wps:spPr>
                          <a:xfrm>
                            <a:off x="0" y="219076"/>
                            <a:ext cx="3905697" cy="117783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085E681" w14:textId="62879F41" w:rsidR="001342D4" w:rsidRPr="001342D4" w:rsidRDefault="001342D4" w:rsidP="001342D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&lt;button</w:t>
                              </w:r>
                              <w:r w:rsidR="00A4266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className='dodajVKosarico'</w:t>
                              </w:r>
                            </w:p>
                            <w:p w14:paraId="0CF4DC09" w14:textId="060B1C02" w:rsidR="001342D4" w:rsidRPr="001342D4" w:rsidRDefault="001342D4" w:rsidP="001342D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onClick={(e) =&gt; {</w:t>
                              </w: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e.preventDefault();</w:t>
                              </w:r>
                            </w:p>
                            <w:p w14:paraId="28AA0D5A" w14:textId="42CA1710" w:rsidR="001342D4" w:rsidRPr="001342D4" w:rsidRDefault="001342D4" w:rsidP="001342D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="00B67A5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e.stopPropagation();</w:t>
                              </w:r>
                            </w:p>
                            <w:p w14:paraId="1ECF057F" w14:textId="42230E4B" w:rsidR="001342D4" w:rsidRPr="001342D4" w:rsidRDefault="001342D4" w:rsidP="001342D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="00B67A5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taProdukt.kolicina++;</w:t>
                              </w:r>
                            </w:p>
                            <w:p w14:paraId="07129DC6" w14:textId="1E7BE9C2" w:rsidR="001342D4" w:rsidRPr="001342D4" w:rsidRDefault="001342D4" w:rsidP="001342D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="00B67A5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setKosarica([...kosarica, taProdukt]);</w:t>
                              </w:r>
                            </w:p>
                            <w:p w14:paraId="48F260E7" w14:textId="6B432AFE" w:rsidR="001342D4" w:rsidRPr="00B70A3D" w:rsidRDefault="001342D4" w:rsidP="001342D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}}&gt;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Dodaj v košarico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1342D4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&lt;/button&gt;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Polje z besedilom 89"/>
                        <wps:cNvSpPr txBox="1"/>
                        <wps:spPr>
                          <a:xfrm>
                            <a:off x="0" y="0"/>
                            <a:ext cx="3800475" cy="2190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FC4F0A" w14:textId="3A03D19A" w:rsidR="001342D4" w:rsidRPr="00AC6C54" w:rsidRDefault="001342D4" w:rsidP="001342D4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195" w:name="_Toc132752990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26</w:t>
                                </w:r>
                              </w:fldSimple>
                              <w:r>
                                <w:t xml:space="preserve">: </w:t>
                              </w:r>
                              <w:r w:rsidR="002B2B93">
                                <w:t>Programska k</w:t>
                              </w:r>
                              <w:r>
                                <w:t>oda za gumb iz ProduktC.jsx</w:t>
                              </w:r>
                              <w:bookmarkEnd w:id="1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4B132C" id="Skupina 90" o:spid="_x0000_s1157" style="position:absolute;left:0;text-align:left;margin-left:0;margin-top:293.75pt;width:303.05pt;height:113.85pt;z-index:251711488;mso-position-horizontal:left;mso-position-horizontal-relative:margin;mso-width-relative:margin;mso-height-relative:margin" coordsize="39056,139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">
                <v:shape id="Polje z besedilom 88" o:spid="_x0000_s1158" type="#_x0000_t202" style="position:absolute;top:2190;width:39056;height:11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" fillcolor="white [3212]" stroked="f" strokeweight=".5pt">
                  <v:textbox>
                    <w:txbxContent>
                      <w:p w14:paraId="7085E681" w14:textId="62879F41" w:rsidR="001342D4" w:rsidRPr="001342D4" w:rsidRDefault="001342D4" w:rsidP="001342D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&lt;button</w:t>
                        </w:r>
                        <w:r w:rsidR="00A4266D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>className='dodajVKosarico'</w:t>
                        </w:r>
                      </w:p>
                      <w:p w14:paraId="0CF4DC09" w14:textId="060B1C02" w:rsidR="001342D4" w:rsidRPr="001342D4" w:rsidRDefault="001342D4" w:rsidP="001342D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onClick={(e) =&gt; {</w:t>
                        </w: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e.preventDefault();</w:t>
                        </w:r>
                      </w:p>
                      <w:p w14:paraId="28AA0D5A" w14:textId="42CA1710" w:rsidR="001342D4" w:rsidRPr="001342D4" w:rsidRDefault="001342D4" w:rsidP="001342D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="00B67A50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>e.stopPropagation();</w:t>
                        </w:r>
                      </w:p>
                      <w:p w14:paraId="1ECF057F" w14:textId="42230E4B" w:rsidR="001342D4" w:rsidRPr="001342D4" w:rsidRDefault="001342D4" w:rsidP="001342D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="00B67A50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>taProdukt.kolicina++;</w:t>
                        </w:r>
                      </w:p>
                      <w:p w14:paraId="07129DC6" w14:textId="1E7BE9C2" w:rsidR="001342D4" w:rsidRPr="001342D4" w:rsidRDefault="001342D4" w:rsidP="001342D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="00B67A50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setKosarica([...kosarica, taProdukt]);</w:t>
                        </w:r>
                      </w:p>
                      <w:p w14:paraId="48F260E7" w14:textId="6B432AFE" w:rsidR="001342D4" w:rsidRPr="00B70A3D" w:rsidRDefault="001342D4" w:rsidP="001342D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>}}&gt;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>Dodaj v košarico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1342D4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&lt;/button&gt;</w:t>
                        </w:r>
                      </w:p>
                    </w:txbxContent>
                  </v:textbox>
                </v:shape>
                <v:shape id="Polje z besedilom 89" o:spid="_x0000_s1159" type="#_x0000_t202" style="position:absolute;width:38004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2FC4F0A" w14:textId="3A03D19A" w:rsidR="001342D4" w:rsidRPr="00AC6C54" w:rsidRDefault="001342D4" w:rsidP="001342D4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196" w:name="_Toc132752990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26</w:t>
                          </w:r>
                        </w:fldSimple>
                        <w:r>
                          <w:t xml:space="preserve">: </w:t>
                        </w:r>
                        <w:r w:rsidR="002B2B93">
                          <w:t>Programska k</w:t>
                        </w:r>
                        <w:r>
                          <w:t>oda za gumb iz ProduktC.jsx</w:t>
                        </w:r>
                        <w:bookmarkEnd w:id="19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342D4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2AD60275" wp14:editId="6AF58761">
                <wp:simplePos x="0" y="0"/>
                <wp:positionH relativeFrom="margin">
                  <wp:posOffset>4167505</wp:posOffset>
                </wp:positionH>
                <wp:positionV relativeFrom="paragraph">
                  <wp:posOffset>1878330</wp:posOffset>
                </wp:positionV>
                <wp:extent cx="1612265" cy="3580765"/>
                <wp:effectExtent l="0" t="0" r="6985" b="635"/>
                <wp:wrapSquare wrapText="bothSides"/>
                <wp:docPr id="87" name="Skupina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2265" cy="3580765"/>
                          <a:chOff x="180975" y="-47625"/>
                          <a:chExt cx="1612265" cy="3580765"/>
                        </a:xfrm>
                      </wpg:grpSpPr>
                      <pic:pic xmlns:pic="http://schemas.openxmlformats.org/drawingml/2006/picture">
                        <pic:nvPicPr>
                          <pic:cNvPr id="84" name="Slika 84" descr="Slika, ki vsebuje besede besedilo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0975" y="-47625"/>
                            <a:ext cx="1612265" cy="3180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Polje z besedilom 85"/>
                        <wps:cNvSpPr txBox="1"/>
                        <wps:spPr>
                          <a:xfrm>
                            <a:off x="276225" y="3200400"/>
                            <a:ext cx="1485900" cy="3327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E44DDA" w14:textId="3CBEF6ED" w:rsidR="00CE1440" w:rsidRPr="008C447E" w:rsidRDefault="00CE1440" w:rsidP="00CE1440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197" w:name="_Toc132752955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>
                                <w:t>: Polje za izdelek v spletni trgovini</w:t>
                              </w:r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D60275" id="Skupina 87" o:spid="_x0000_s1160" style="position:absolute;left:0;text-align:left;margin-left:328.15pt;margin-top:147.9pt;width:126.95pt;height:281.95pt;z-index:251706368;mso-position-horizontal-relative:margin;mso-width-relative:margin;mso-height-relative:margin" coordorigin="1809,-476" coordsize="16122,3580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">
                <v:shape id="Slika 84" o:spid="_x0000_s1161" type="#_x0000_t75" alt="Slika, ki vsebuje besede besedilo&#10;&#10;Opis je samodejno ustvarjen" style="position:absolute;left:1809;top:-476;width:16123;height:31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">
                  <v:imagedata r:id="rId125" o:title="Slika, ki vsebuje besede besedilo&#10;&#10;Opis je samodejno ustvarjen"/>
                </v:shape>
                <v:shape id="Polje z besedilom 85" o:spid="_x0000_s1162" type="#_x0000_t202" style="position:absolute;left:2762;top:32004;width:14859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" stroked="f">
                  <v:textbox inset="0,0,0,0">
                    <w:txbxContent>
                      <w:p w14:paraId="53E44DDA" w14:textId="3CBEF6ED" w:rsidR="00CE1440" w:rsidRPr="008C447E" w:rsidRDefault="00CE1440" w:rsidP="00CE1440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198" w:name="_Toc132752955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14</w:t>
                          </w:r>
                        </w:fldSimple>
                        <w:r>
                          <w:t>: Polje za izdelek v spletni trgovini</w:t>
                        </w:r>
                        <w:bookmarkEnd w:id="198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85122">
        <w:t xml:space="preserve">Funkcija </w:t>
      </w:r>
      <w:r w:rsidR="00362193" w:rsidRPr="00BA00AF">
        <w:rPr>
          <w:rFonts w:ascii="Consolas" w:hAnsi="Consolas" w:cs="Times New Roman"/>
          <w:szCs w:val="24"/>
        </w:rPr>
        <w:t>stopPropagation()</w:t>
      </w:r>
      <w:r w:rsidR="00A85122">
        <w:t xml:space="preserve"> pa se uporablja tam, kjer si ne želimo </w:t>
      </w:r>
      <w:r w:rsidR="00F07DD8">
        <w:t>nadaljnjega razširjanja dogodka na</w:t>
      </w:r>
      <w:r w:rsidR="00632512">
        <w:t xml:space="preserve"> druge komponente.</w:t>
      </w:r>
      <w:r w:rsidR="00932959">
        <w:t xml:space="preserve"> Poglejmo si primer </w:t>
      </w:r>
      <w:r w:rsidR="005461CC">
        <w:t>prikaza izdelka, na katerem je gumb</w:t>
      </w:r>
      <w:r w:rsidR="00BA00AF">
        <w:fldChar w:fldCharType="begin"/>
      </w:r>
      <w:r w:rsidR="00BA00AF">
        <w:instrText xml:space="preserve"> XE "</w:instrText>
      </w:r>
      <w:r w:rsidR="00BA00AF" w:rsidRPr="00C5737F">
        <w:instrText>gumb</w:instrText>
      </w:r>
      <w:r w:rsidR="00BA00AF">
        <w:instrText xml:space="preserve">" </w:instrText>
      </w:r>
      <w:r w:rsidR="00BA00AF">
        <w:fldChar w:fldCharType="end"/>
      </w:r>
      <w:r w:rsidR="005461CC">
        <w:t xml:space="preserve"> za dodajanje v košarico</w:t>
      </w:r>
      <w:r w:rsidR="00362193">
        <w:fldChar w:fldCharType="begin"/>
      </w:r>
      <w:r w:rsidR="00362193">
        <w:instrText xml:space="preserve"> XE "</w:instrText>
      </w:r>
      <w:r w:rsidR="00362193" w:rsidRPr="00FD4CFF">
        <w:instrText>košarico</w:instrText>
      </w:r>
      <w:r w:rsidR="00362193">
        <w:instrText xml:space="preserve">" </w:instrText>
      </w:r>
      <w:r w:rsidR="00362193">
        <w:fldChar w:fldCharType="end"/>
      </w:r>
      <w:r w:rsidR="005461CC">
        <w:t>.</w:t>
      </w:r>
      <w:r w:rsidR="00673CC2">
        <w:t xml:space="preserve"> Ob kliku na gumb se izdelek doda v košarico, ob kliku na celotno polje izdelka pa se prikaže podrobna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673CC2">
        <w:t xml:space="preserve"> za pregled informacij izdelka oziroma komponente </w:t>
      </w:r>
      <w:r w:rsidR="00673CC2" w:rsidRPr="00CD7546">
        <w:rPr>
          <w:i/>
          <w:iCs/>
        </w:rPr>
        <w:t>PodrobnostiC.jsx</w:t>
      </w:r>
      <w:r w:rsidR="00673CC2">
        <w:t>.</w:t>
      </w:r>
      <w:r w:rsidR="00211EEE">
        <w:t xml:space="preserve"> Ker ob kliku na dodajanje v košarico ne želimo </w:t>
      </w:r>
      <w:r w:rsidR="00A1156B">
        <w:t xml:space="preserve">odpreti podrobnosti izdelka, bomo uporabili funkcijo </w:t>
      </w:r>
      <w:r w:rsidR="00362193" w:rsidRPr="00BA00AF">
        <w:rPr>
          <w:rFonts w:ascii="Consolas" w:hAnsi="Consolas" w:cs="Times New Roman"/>
          <w:szCs w:val="24"/>
        </w:rPr>
        <w:t>stopPropagation()</w:t>
      </w:r>
      <w:r w:rsidR="00A1156B">
        <w:t xml:space="preserve"> na dogodku</w:t>
      </w:r>
      <w:r w:rsidR="00C810B3">
        <w:t>, ki ga sprožimo s pritiskom na gumb.</w:t>
      </w:r>
      <w:r w:rsidR="00976A82">
        <w:t xml:space="preserve"> </w:t>
      </w:r>
      <w:sdt>
        <w:sdtPr>
          <w:id w:val="404731112"/>
          <w:citation/>
        </w:sdtPr>
        <w:sdtContent>
          <w:r w:rsidR="009C6B59">
            <w:fldChar w:fldCharType="begin"/>
          </w:r>
          <w:r w:rsidR="009C6B59">
            <w:instrText xml:space="preserve"> CITATION MDN231 \l 1060 </w:instrText>
          </w:r>
          <w:r w:rsidR="009C6B59">
            <w:fldChar w:fldCharType="separate"/>
          </w:r>
          <w:r w:rsidR="009D7DFB">
            <w:rPr>
              <w:noProof/>
            </w:rPr>
            <w:t>(65)</w:t>
          </w:r>
          <w:r w:rsidR="009C6B59">
            <w:fldChar w:fldCharType="end"/>
          </w:r>
        </w:sdtContent>
      </w:sdt>
    </w:p>
    <w:p w14:paraId="18492F68" w14:textId="3C527480" w:rsidR="00651942" w:rsidRDefault="00464A3A" w:rsidP="003B0AEE">
      <w:pPr>
        <w:spacing w:line="360" w:lineRule="auto"/>
        <w:jc w:val="both"/>
      </w:pPr>
      <w:r>
        <w:lastRenderedPageBreak/>
        <w:t xml:space="preserve">Pri </w:t>
      </w:r>
      <w:r w:rsidR="009C5C6A">
        <w:t>kavlju</w:t>
      </w:r>
      <w:r>
        <w:t xml:space="preserve"> </w:t>
      </w:r>
      <w:r w:rsidRPr="00730CEF">
        <w:rPr>
          <w:i/>
          <w:iCs/>
        </w:rPr>
        <w:t>useRef</w:t>
      </w:r>
      <w:r w:rsidR="001C4A27">
        <w:rPr>
          <w:i/>
          <w:iCs/>
        </w:rPr>
        <w:fldChar w:fldCharType="begin"/>
      </w:r>
      <w:r w:rsidR="001C4A27">
        <w:instrText xml:space="preserve"> XE "</w:instrText>
      </w:r>
      <w:r w:rsidR="001C4A27" w:rsidRPr="007F5367">
        <w:instrText>useRef</w:instrText>
      </w:r>
      <w:r w:rsidR="001C4A27">
        <w:instrText xml:space="preserve">" </w:instrText>
      </w:r>
      <w:r w:rsidR="001C4A27">
        <w:rPr>
          <w:i/>
          <w:iCs/>
        </w:rPr>
        <w:fldChar w:fldCharType="end"/>
      </w:r>
      <w:r>
        <w:t xml:space="preserve"> moramo paziti, da objekta ne spreminjamo ali </w:t>
      </w:r>
      <w:r w:rsidR="0003614A">
        <w:t>beremo med prikazovanjem komponente, saj morajo biti funkcije v 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 w:rsidR="0003614A">
        <w:t xml:space="preserve">-u </w:t>
      </w:r>
      <w:r w:rsidR="007F6860">
        <w:t>čiste, kar pomeni, da morajo za enak vhod vedno</w:t>
      </w:r>
      <w:r w:rsidR="00860DD5">
        <w:t xml:space="preserve"> </w:t>
      </w:r>
      <w:r w:rsidR="007F6860">
        <w:t>vrniti enak izhod.</w:t>
      </w:r>
      <w:r w:rsidR="0054226A">
        <w:t xml:space="preserve"> Torej ne morejo zaradi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54226A">
        <w:t xml:space="preserve"> objekta </w:t>
      </w:r>
      <w:r w:rsidR="0054226A" w:rsidRPr="00FC1E1D">
        <w:rPr>
          <w:i/>
          <w:iCs/>
        </w:rPr>
        <w:t>useRef</w:t>
      </w:r>
      <w:r w:rsidR="0054226A">
        <w:t xml:space="preserve"> vračati drugačnih vrednosti.</w:t>
      </w:r>
      <w:r w:rsidR="00CD00BB">
        <w:t xml:space="preserve"> </w:t>
      </w:r>
    </w:p>
    <w:p w14:paraId="340510DB" w14:textId="7A0C8D78" w:rsidR="00651942" w:rsidRDefault="00651942" w:rsidP="00651942">
      <w:pPr>
        <w:pStyle w:val="Naslov4"/>
      </w:pPr>
      <w:r>
        <w:t>useEffect</w:t>
      </w:r>
      <w:r w:rsidR="009C5C6A">
        <w:fldChar w:fldCharType="begin"/>
      </w:r>
      <w:r w:rsidR="009C5C6A">
        <w:instrText xml:space="preserve"> XE "</w:instrText>
      </w:r>
      <w:r w:rsidR="009C5C6A" w:rsidRPr="00E73EF1">
        <w:instrText>useEffect</w:instrText>
      </w:r>
      <w:r w:rsidR="009C5C6A">
        <w:instrText xml:space="preserve">" </w:instrText>
      </w:r>
      <w:r w:rsidR="009C5C6A">
        <w:fldChar w:fldCharType="end"/>
      </w:r>
      <w:r w:rsidR="0038543E">
        <w:t xml:space="preserve"> </w:t>
      </w:r>
    </w:p>
    <w:p w14:paraId="3C65ADC5" w14:textId="3244318D" w:rsidR="00EC75FF" w:rsidRDefault="00B44D64" w:rsidP="001410F3">
      <w:pPr>
        <w:spacing w:line="360" w:lineRule="auto"/>
        <w:jc w:val="both"/>
      </w:pPr>
      <w:r>
        <w:t xml:space="preserve">Je </w:t>
      </w:r>
      <w:r w:rsidR="00335CF6">
        <w:t>kavelj</w:t>
      </w:r>
      <w:r>
        <w:t>, s katerim upravljamo s stranskimi učinki</w:t>
      </w:r>
      <w:r w:rsidR="00335CF6">
        <w:fldChar w:fldCharType="begin"/>
      </w:r>
      <w:r w:rsidR="00335CF6">
        <w:instrText xml:space="preserve"> XE "</w:instrText>
      </w:r>
      <w:r w:rsidR="00335CF6" w:rsidRPr="00B02B6C">
        <w:instrText>učinki</w:instrText>
      </w:r>
      <w:r w:rsidR="00335CF6">
        <w:instrText xml:space="preserve">" </w:instrText>
      </w:r>
      <w:r w:rsidR="00335CF6">
        <w:fldChar w:fldCharType="end"/>
      </w:r>
      <w:r>
        <w:t>, kot so klici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>
        <w:t>, naročnine, časovniki, mutacije in drugo.</w:t>
      </w:r>
      <w:sdt>
        <w:sdtPr>
          <w:id w:val="102241002"/>
          <w:citation/>
        </w:sdtPr>
        <w:sdtContent>
          <w:r w:rsidR="000E2637">
            <w:fldChar w:fldCharType="begin"/>
          </w:r>
          <w:r w:rsidR="000E2637">
            <w:instrText xml:space="preserve"> CITATION Adh22 \l 1060 </w:instrText>
          </w:r>
          <w:r w:rsidR="000E2637">
            <w:fldChar w:fldCharType="separate"/>
          </w:r>
          <w:r w:rsidR="009D7DFB">
            <w:rPr>
              <w:noProof/>
            </w:rPr>
            <w:t xml:space="preserve"> (51)</w:t>
          </w:r>
          <w:r w:rsidR="000E2637">
            <w:fldChar w:fldCharType="end"/>
          </w:r>
        </w:sdtContent>
      </w:sdt>
      <w:r w:rsidR="005D4DF1">
        <w:t xml:space="preserve"> </w:t>
      </w:r>
      <w:r w:rsidR="00A834D1">
        <w:t>Namenjen je sinhronizaciji</w:t>
      </w:r>
      <w:r w:rsidR="00335CF6">
        <w:fldChar w:fldCharType="begin"/>
      </w:r>
      <w:r w:rsidR="00335CF6">
        <w:instrText xml:space="preserve"> XE "</w:instrText>
      </w:r>
      <w:r w:rsidR="00335CF6" w:rsidRPr="004043A6">
        <w:instrText>sinhronizaciji</w:instrText>
      </w:r>
      <w:r w:rsidR="00335CF6">
        <w:instrText xml:space="preserve">" </w:instrText>
      </w:r>
      <w:r w:rsidR="00335CF6">
        <w:fldChar w:fldCharType="end"/>
      </w:r>
      <w:r w:rsidR="00A834D1">
        <w:t xml:space="preserve"> komponente z zunanjim sistemom.</w:t>
      </w:r>
      <w:r w:rsidR="003E15CA">
        <w:t xml:space="preserve"> </w:t>
      </w:r>
      <w:r w:rsidR="003E15CA" w:rsidRPr="00765E52">
        <w:rPr>
          <w:i/>
          <w:iCs/>
        </w:rPr>
        <w:t>useEffect</w:t>
      </w:r>
      <w:r w:rsidR="009C5C6A">
        <w:rPr>
          <w:i/>
          <w:iCs/>
        </w:rPr>
        <w:fldChar w:fldCharType="begin"/>
      </w:r>
      <w:r w:rsidR="009C5C6A">
        <w:instrText xml:space="preserve"> XE "</w:instrText>
      </w:r>
      <w:r w:rsidR="009C5C6A" w:rsidRPr="00E73EF1">
        <w:instrText>useEffect</w:instrText>
      </w:r>
      <w:r w:rsidR="009C5C6A">
        <w:instrText xml:space="preserve">" </w:instrText>
      </w:r>
      <w:r w:rsidR="009C5C6A">
        <w:rPr>
          <w:i/>
          <w:iCs/>
        </w:rPr>
        <w:fldChar w:fldCharType="end"/>
      </w:r>
      <w:r w:rsidR="003E15CA">
        <w:t xml:space="preserve"> uporabljamo z dvema parametroma, in sicer s parametrom </w:t>
      </w:r>
      <w:r w:rsidR="003E15CA" w:rsidRPr="005F5C6A">
        <w:rPr>
          <w:i/>
          <w:iCs/>
        </w:rPr>
        <w:t>setup</w:t>
      </w:r>
      <w:r w:rsidR="003E15CA">
        <w:t xml:space="preserve"> in</w:t>
      </w:r>
      <w:r w:rsidR="005F5C6A">
        <w:t xml:space="preserve"> opcijskim parametrom</w:t>
      </w:r>
      <w:r w:rsidR="003E15CA">
        <w:t xml:space="preserve"> </w:t>
      </w:r>
      <w:r w:rsidR="003E15CA" w:rsidRPr="005F5C6A">
        <w:rPr>
          <w:i/>
          <w:iCs/>
        </w:rPr>
        <w:t>dependencies</w:t>
      </w:r>
      <w:r w:rsidR="003E15CA">
        <w:t>.</w:t>
      </w:r>
      <w:r w:rsidR="00915DC5">
        <w:t xml:space="preserve"> </w:t>
      </w:r>
      <w:r w:rsidR="00915DC5" w:rsidRPr="00FD5161">
        <w:rPr>
          <w:i/>
          <w:iCs/>
        </w:rPr>
        <w:t>Setup</w:t>
      </w:r>
      <w:r w:rsidR="00915DC5">
        <w:t xml:space="preserve"> </w:t>
      </w:r>
      <w:r w:rsidR="00F70BFC">
        <w:t>je funkcija</w:t>
      </w:r>
      <w:r w:rsidR="00934204">
        <w:fldChar w:fldCharType="begin"/>
      </w:r>
      <w:r w:rsidR="00934204">
        <w:instrText xml:space="preserve"> XE "</w:instrText>
      </w:r>
      <w:r w:rsidR="00934204" w:rsidRPr="006A6A0E">
        <w:instrText>funkcija</w:instrText>
      </w:r>
      <w:r w:rsidR="00934204">
        <w:instrText xml:space="preserve">" </w:instrText>
      </w:r>
      <w:r w:rsidR="00934204">
        <w:fldChar w:fldCharType="end"/>
      </w:r>
      <w:r w:rsidR="00F70BFC">
        <w:t xml:space="preserve">, ki </w:t>
      </w:r>
      <w:r w:rsidR="00915DC5">
        <w:t>vsebuje celotno logiko</w:t>
      </w:r>
      <w:r w:rsidR="00683A38">
        <w:t xml:space="preserve">, ki jo želimo izvajati, </w:t>
      </w:r>
      <w:r w:rsidR="00683A38" w:rsidRPr="00683A38">
        <w:rPr>
          <w:i/>
          <w:iCs/>
        </w:rPr>
        <w:t>dependencies</w:t>
      </w:r>
      <w:r w:rsidR="00683A38">
        <w:t xml:space="preserve"> pa </w:t>
      </w:r>
      <w:r w:rsidR="00AC58F5">
        <w:t>je seznam spreminjajočih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AC58F5">
        <w:t xml:space="preserve">, ki bodo ob spremembi sprožile ponovno izvajanje </w:t>
      </w:r>
      <w:r w:rsidR="00AC58F5" w:rsidRPr="00480031">
        <w:rPr>
          <w:i/>
          <w:iCs/>
        </w:rPr>
        <w:t>setupa</w:t>
      </w:r>
      <w:r w:rsidR="00E942E7" w:rsidRPr="00E942E7">
        <w:t xml:space="preserve"> in so</w:t>
      </w:r>
      <w:r w:rsidR="00E942E7">
        <w:t xml:space="preserve"> sklicevane znotraj </w:t>
      </w:r>
      <w:r w:rsidR="005E2D72">
        <w:t xml:space="preserve">njegove </w:t>
      </w:r>
      <w:r w:rsidR="00E942E7">
        <w:t>kode</w:t>
      </w:r>
      <w:r w:rsidR="00AC58F5" w:rsidRPr="00E942E7">
        <w:t>.</w:t>
      </w:r>
      <w:r w:rsidR="00431151" w:rsidRPr="00E942E7">
        <w:t xml:space="preserve"> </w:t>
      </w:r>
      <w:r w:rsidR="00E36B1C">
        <w:t xml:space="preserve">To so lahko </w:t>
      </w:r>
      <w:r w:rsidR="00A47AB2">
        <w:t>dedovane</w:t>
      </w:r>
      <w:r w:rsidR="00E36B1C">
        <w:t xml:space="preserve">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E36B1C">
        <w:t>,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r w:rsidR="00E36B1C">
        <w:t xml:space="preserve"> in vse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E36B1C">
        <w:t xml:space="preserve"> ali funkcije iz telesa komponente. </w:t>
      </w:r>
      <w:r w:rsidR="00431151">
        <w:t xml:space="preserve">V </w:t>
      </w:r>
      <w:r w:rsidR="00431151" w:rsidRPr="008C5BF1">
        <w:rPr>
          <w:i/>
          <w:iCs/>
        </w:rPr>
        <w:t>setup</w:t>
      </w:r>
      <w:r w:rsidR="00431151">
        <w:t xml:space="preserve"> lahko dodamo tudi funkcijo </w:t>
      </w:r>
      <w:r w:rsidR="00431151" w:rsidRPr="00997A29">
        <w:rPr>
          <w:i/>
          <w:iCs/>
        </w:rPr>
        <w:t>cleanup</w:t>
      </w:r>
      <w:r w:rsidR="00431151">
        <w:t xml:space="preserve">, ki se </w:t>
      </w:r>
      <w:r w:rsidR="0057039F">
        <w:t xml:space="preserve">ob spremembi </w:t>
      </w:r>
      <w:r w:rsidR="00431151">
        <w:t>izvede pred ponovnim izvajanjem.</w:t>
      </w:r>
      <w:r w:rsidR="00331199">
        <w:t xml:space="preserve"> Ko se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331199">
        <w:t xml:space="preserve"> doda na DOM</w:t>
      </w:r>
      <w:r w:rsidR="00504942">
        <w:fldChar w:fldCharType="begin"/>
      </w:r>
      <w:r w:rsidR="00504942">
        <w:instrText xml:space="preserve"> XE "</w:instrText>
      </w:r>
      <w:r w:rsidR="00504942" w:rsidRPr="004848D6">
        <w:instrText>DOM</w:instrText>
      </w:r>
      <w:r w:rsidR="00504942">
        <w:instrText xml:space="preserve">" </w:instrText>
      </w:r>
      <w:r w:rsidR="00504942">
        <w:fldChar w:fldCharType="end"/>
      </w:r>
      <w:r w:rsidR="00331199">
        <w:t>, 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 w:rsidR="00331199">
        <w:t xml:space="preserve"> prvič izvede </w:t>
      </w:r>
      <w:r w:rsidR="008D4214">
        <w:t xml:space="preserve">funkcijo </w:t>
      </w:r>
      <w:r w:rsidR="00331199" w:rsidRPr="00B14255">
        <w:rPr>
          <w:i/>
          <w:iCs/>
        </w:rPr>
        <w:t>setup</w:t>
      </w:r>
      <w:r w:rsidR="00331199">
        <w:t xml:space="preserve"> </w:t>
      </w:r>
      <w:r w:rsidR="00331199" w:rsidRPr="009665A0">
        <w:rPr>
          <w:i/>
          <w:iCs/>
        </w:rPr>
        <w:t>useEffect</w:t>
      </w:r>
      <w:r w:rsidR="00331199">
        <w:t>-a</w:t>
      </w:r>
      <w:r w:rsidR="00C36BF2">
        <w:t xml:space="preserve"> in jo zatem izvaja </w:t>
      </w:r>
      <w:r w:rsidR="00A31595">
        <w:t>po</w:t>
      </w:r>
      <w:r w:rsidR="00C36BF2">
        <w:t xml:space="preserve"> vsakem ponovnem nalaganju, če se pri tem spremeni ena od spremenljivk v </w:t>
      </w:r>
      <w:r w:rsidR="00C36BF2" w:rsidRPr="00C36BF2">
        <w:rPr>
          <w:i/>
          <w:iCs/>
        </w:rPr>
        <w:t>dependencies</w:t>
      </w:r>
      <w:r w:rsidR="00C36BF2">
        <w:t>.</w:t>
      </w:r>
      <w:r w:rsidR="008769DD">
        <w:t xml:space="preserve"> </w:t>
      </w:r>
      <w:r w:rsidR="00A31595">
        <w:t>Vedno se izvede potem ko funkcija komponente že vrne 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 w:rsidR="00A31595">
        <w:t xml:space="preserve"> in se DOM že posodobi. </w:t>
      </w:r>
      <w:r w:rsidR="00490BD3">
        <w:t xml:space="preserve">Ob spremembi </w:t>
      </w:r>
      <w:r w:rsidR="00490BD3" w:rsidRPr="0053165B">
        <w:rPr>
          <w:i/>
          <w:iCs/>
        </w:rPr>
        <w:t>dependencies</w:t>
      </w:r>
      <w:r w:rsidR="00490BD3">
        <w:t xml:space="preserve"> bo React najprej izvedel </w:t>
      </w:r>
      <w:r w:rsidR="00490BD3" w:rsidRPr="0053165B">
        <w:rPr>
          <w:i/>
          <w:iCs/>
        </w:rPr>
        <w:t>cleanup</w:t>
      </w:r>
      <w:r w:rsidR="00490BD3">
        <w:t xml:space="preserve"> funkcijo s starimi vrednostmi, nato pa </w:t>
      </w:r>
      <w:r w:rsidR="00490BD3" w:rsidRPr="0053165B">
        <w:rPr>
          <w:i/>
          <w:iCs/>
        </w:rPr>
        <w:t>setup</w:t>
      </w:r>
      <w:r w:rsidR="00490BD3">
        <w:t xml:space="preserve"> z novimi vrednostmi.</w:t>
      </w:r>
      <w:r w:rsidR="00CA5565">
        <w:t xml:space="preserve"> </w:t>
      </w:r>
      <w:r w:rsidR="00CA5565" w:rsidRPr="0014224B">
        <w:rPr>
          <w:i/>
          <w:iCs/>
        </w:rPr>
        <w:t>Cleanup</w:t>
      </w:r>
      <w:r w:rsidR="00CA5565">
        <w:t xml:space="preserve"> funkcija se izvede tudi, ko se komponenta odstrani iz DOM.</w:t>
      </w:r>
      <w:r w:rsidR="00AF7183">
        <w:t xml:space="preserve"> </w:t>
      </w:r>
      <w:sdt>
        <w:sdtPr>
          <w:id w:val="-1853863061"/>
          <w:citation/>
        </w:sdtPr>
        <w:sdtContent>
          <w:r w:rsidR="00AF7183">
            <w:fldChar w:fldCharType="begin"/>
          </w:r>
          <w:r w:rsidR="00AF7183">
            <w:instrText xml:space="preserve"> CITATION Met238 \l 1060 </w:instrText>
          </w:r>
          <w:r w:rsidR="00AF7183">
            <w:fldChar w:fldCharType="separate"/>
          </w:r>
          <w:r w:rsidR="009D7DFB">
            <w:rPr>
              <w:noProof/>
            </w:rPr>
            <w:t>(66)</w:t>
          </w:r>
          <w:r w:rsidR="00AF7183">
            <w:fldChar w:fldCharType="end"/>
          </w:r>
        </w:sdtContent>
      </w:sdt>
      <w:r w:rsidR="008F2184">
        <w:t xml:space="preserve"> </w:t>
      </w:r>
      <w:r w:rsidR="00620F26">
        <w:t xml:space="preserve">Primer </w:t>
      </w:r>
      <w:r w:rsidR="00620F26" w:rsidRPr="00620F26">
        <w:rPr>
          <w:i/>
          <w:iCs/>
        </w:rPr>
        <w:t>cleanup</w:t>
      </w:r>
      <w:r w:rsidR="00620F26">
        <w:t xml:space="preserve"> funkcije lahko vidimo na </w:t>
      </w:r>
      <w:r w:rsidR="00620F26">
        <w:fldChar w:fldCharType="begin"/>
      </w:r>
      <w:r w:rsidR="00620F26">
        <w:instrText xml:space="preserve"> REF _Ref132378299 \h </w:instrText>
      </w:r>
      <w:r w:rsidR="00620F26">
        <w:fldChar w:fldCharType="separate"/>
      </w:r>
      <w:r w:rsidR="008D7303">
        <w:t xml:space="preserve">Izsek </w:t>
      </w:r>
      <w:r w:rsidR="008D7303">
        <w:rPr>
          <w:noProof/>
        </w:rPr>
        <w:t>22</w:t>
      </w:r>
      <w:r w:rsidR="00620F26">
        <w:fldChar w:fldCharType="end"/>
      </w:r>
      <w:r w:rsidR="000D0465">
        <w:t>, kjer odstrani poslušalca dogodkov</w:t>
      </w:r>
      <w:r w:rsidR="004322DC">
        <w:t xml:space="preserve"> pred dodajanjem novega v ponovni izvedbi </w:t>
      </w:r>
      <w:r w:rsidR="004322DC" w:rsidRPr="004322DC">
        <w:rPr>
          <w:i/>
          <w:iCs/>
        </w:rPr>
        <w:t>setup</w:t>
      </w:r>
      <w:r w:rsidR="004322DC">
        <w:t xml:space="preserve"> funkcije</w:t>
      </w:r>
      <w:r w:rsidR="00620F26">
        <w:t xml:space="preserve">. </w:t>
      </w:r>
      <w:r w:rsidR="008F2184">
        <w:t xml:space="preserve">Poglejmo </w:t>
      </w:r>
      <w:r w:rsidR="00B95C42">
        <w:t xml:space="preserve">še </w:t>
      </w:r>
      <w:r w:rsidR="008F2184">
        <w:t xml:space="preserve">primer uporabe </w:t>
      </w:r>
      <w:r w:rsidR="008F2184" w:rsidRPr="008425CF">
        <w:rPr>
          <w:i/>
          <w:iCs/>
        </w:rPr>
        <w:t>useEffect</w:t>
      </w:r>
      <w:r w:rsidR="008F2184">
        <w:t xml:space="preserve">-a </w:t>
      </w:r>
      <w:r w:rsidR="00E35600">
        <w:t xml:space="preserve">brez </w:t>
      </w:r>
      <w:r w:rsidR="00E35600" w:rsidRPr="00E35600">
        <w:rPr>
          <w:i/>
          <w:iCs/>
        </w:rPr>
        <w:t>cleanup</w:t>
      </w:r>
      <w:r w:rsidR="00E35600">
        <w:t xml:space="preserve"> funkcije </w:t>
      </w:r>
      <w:r w:rsidR="008F2184">
        <w:t xml:space="preserve">v programski kodi </w:t>
      </w:r>
      <w:r w:rsidR="00270A0E">
        <w:t xml:space="preserve">komponente </w:t>
      </w:r>
      <w:r w:rsidR="00270A0E" w:rsidRPr="00270A0E">
        <w:rPr>
          <w:i/>
          <w:iCs/>
        </w:rPr>
        <w:t>Profil</w:t>
      </w:r>
      <w:r w:rsidR="008F2184">
        <w:t xml:space="preserve"> na </w:t>
      </w:r>
      <w:r w:rsidR="00EC75FF">
        <w:fldChar w:fldCharType="begin"/>
      </w:r>
      <w:r w:rsidR="00EC75FF">
        <w:instrText xml:space="preserve"> REF _Ref132391180 \h </w:instrText>
      </w:r>
      <w:r w:rsidR="00EC75FF">
        <w:fldChar w:fldCharType="separate"/>
      </w:r>
      <w:r w:rsidR="008D7303">
        <w:t xml:space="preserve">Izsek </w:t>
      </w:r>
      <w:r w:rsidR="008D7303">
        <w:rPr>
          <w:noProof/>
        </w:rPr>
        <w:t>27</w:t>
      </w:r>
      <w:r w:rsidR="00EC75FF">
        <w:fldChar w:fldCharType="end"/>
      </w:r>
      <w:r w:rsidR="008F2184">
        <w:t>.</w:t>
      </w:r>
      <w:r w:rsidR="00EC75FF">
        <w:br w:type="page"/>
      </w:r>
    </w:p>
    <w:p w14:paraId="6ACB4D56" w14:textId="6F8FFD0E" w:rsidR="008425CF" w:rsidRDefault="00EC75FF" w:rsidP="001410F3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0F25CD22" wp14:editId="2592E0A2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65800" cy="6285865"/>
                <wp:effectExtent l="0" t="0" r="6350" b="635"/>
                <wp:wrapTopAndBottom/>
                <wp:docPr id="93" name="Skupina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5800" cy="6286499"/>
                          <a:chOff x="0" y="0"/>
                          <a:chExt cx="5765800" cy="6286499"/>
                        </a:xfrm>
                      </wpg:grpSpPr>
                      <wps:wsp>
                        <wps:cNvPr id="91" name="Polje z besedilom 91"/>
                        <wps:cNvSpPr txBox="1"/>
                        <wps:spPr>
                          <a:xfrm>
                            <a:off x="0" y="219074"/>
                            <a:ext cx="5756275" cy="60674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0A921E9" w14:textId="04E72AA3" w:rsidR="00384B02" w:rsidRDefault="00384B02" w:rsidP="00641AB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useContext, useEffect, useState } from 'react';</w:t>
                              </w:r>
                            </w:p>
                            <w:p w14:paraId="53957598" w14:textId="743557A9" w:rsidR="00384B02" w:rsidRDefault="00384B02" w:rsidP="00641AB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{UporabniskiKontekst} from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'../../contexts/UporabniskiKontekst';</w:t>
                              </w:r>
                            </w:p>
                            <w:p w14:paraId="59C785B4" w14:textId="77777777" w:rsidR="0070191D" w:rsidRPr="0070191D" w:rsidRDefault="0070191D" w:rsidP="0070191D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70191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KrožnoNalaganje from '@mui/material/CircularProgress';</w:t>
                              </w:r>
                            </w:p>
                            <w:p w14:paraId="27C4C281" w14:textId="56613204" w:rsidR="00384B02" w:rsidRDefault="0070191D" w:rsidP="0070191D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70191D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Skatla from '@mui/material/Box';</w:t>
                              </w:r>
                            </w:p>
                            <w:p w14:paraId="517AAA14" w14:textId="77777777" w:rsidR="0070191D" w:rsidRDefault="0070191D" w:rsidP="0070191D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66BE1699" w14:textId="1C3537C4" w:rsidR="00641AB8" w:rsidRPr="00641AB8" w:rsidRDefault="00641AB8" w:rsidP="00641AB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41AB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Profil = () =&gt; {</w:t>
                              </w:r>
                            </w:p>
                            <w:p w14:paraId="2575D7B5" w14:textId="77777777" w:rsidR="00641AB8" w:rsidRPr="00641AB8" w:rsidRDefault="00641AB8" w:rsidP="00641AB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41AB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{ uporabnik } = useContext(UporabniskiKontekst);</w:t>
                              </w:r>
                            </w:p>
                            <w:p w14:paraId="5AE5873E" w14:textId="34E0F25A" w:rsidR="00AB3B1A" w:rsidRDefault="00641AB8" w:rsidP="00641AB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41AB8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[vloga, setVloga] = useState(null);</w:t>
                              </w:r>
                            </w:p>
                            <w:p w14:paraId="212B47C0" w14:textId="027E935E" w:rsidR="00D3612E" w:rsidRDefault="00D3612E" w:rsidP="00641AB8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</w:p>
                            <w:p w14:paraId="189C9B82" w14:textId="77777777" w:rsidR="00384B02" w:rsidRP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useEffect(() =&gt; {</w:t>
                              </w:r>
                            </w:p>
                            <w:p w14:paraId="4B0690F5" w14:textId="77777777" w:rsidR="00384B02" w:rsidRP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pridobiVlogo = async () =&gt; {</w:t>
                              </w:r>
                            </w:p>
                            <w:p w14:paraId="13F07686" w14:textId="2928E395" w:rsidR="00384B02" w:rsidRP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try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let odziv = await axios.get(`http://localhost:${global.config.port}/api/avtentikacija/vloga`,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params: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uporabnisko_ime: uporabnik.uporabnisko_ime,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  <w:p w14:paraId="0AFFA26A" w14:textId="77777777" w:rsidR="00384B02" w:rsidRP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setVloga(parseInt(odziv.data));</w:t>
                              </w:r>
                            </w:p>
                            <w:p w14:paraId="0C0664AC" w14:textId="77777777" w:rsidR="00384B02" w:rsidRP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 catch (napaka) {</w:t>
                              </w:r>
                            </w:p>
                            <w:p w14:paraId="6C50DBBF" w14:textId="77777777" w:rsidR="00384B02" w:rsidRP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console.log(napaka);</w:t>
                              </w:r>
                            </w:p>
                            <w:p w14:paraId="750B103D" w14:textId="77777777" w:rsidR="00384B02" w:rsidRP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</w:t>
                              </w:r>
                            </w:p>
                            <w:p w14:paraId="447AFD0E" w14:textId="77777777" w:rsidR="00384B02" w:rsidRP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};</w:t>
                              </w:r>
                            </w:p>
                            <w:p w14:paraId="3D4AD688" w14:textId="77777777" w:rsidR="00384B02" w:rsidRP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pridobiVlogo();</w:t>
                              </w:r>
                            </w:p>
                            <w:p w14:paraId="7FA6B480" w14:textId="7B14EE14" w:rsidR="00D3612E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}, [uporabnik.uporabnisko_ime]);</w:t>
                              </w:r>
                            </w:p>
                            <w:p w14:paraId="0A33B3FB" w14:textId="77777777" w:rsidR="00384B02" w:rsidRDefault="00384B02" w:rsidP="00384B0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1046E57B" w14:textId="2BB16BC3" w:rsidR="00384B02" w:rsidRPr="00384B02" w:rsidRDefault="00384B02" w:rsidP="0070191D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if (vloga === null) {</w:t>
                              </w:r>
                            </w:p>
                            <w:p w14:paraId="0FE98965" w14:textId="7F817D03" w:rsidR="00384B02" w:rsidRPr="00384B02" w:rsidRDefault="00384B02" w:rsidP="0070191D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return (&lt;&gt;</w:t>
                              </w:r>
                            </w:p>
                            <w:p w14:paraId="0D48A403" w14:textId="25A5E73C" w:rsidR="00384B02" w:rsidRPr="00384B02" w:rsidRDefault="00384B02" w:rsidP="00384B02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&lt;label&gt;Nalaganje profila ...&lt;/label&gt;</w:t>
                              </w:r>
                            </w:p>
                            <w:p w14:paraId="36C8C309" w14:textId="0C224890" w:rsidR="00384B02" w:rsidRPr="00384B02" w:rsidRDefault="00384B02" w:rsidP="00384B02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&lt;Skatla sx={{display: 'flex'}} className='nalaganje'&gt;</w:t>
                              </w:r>
                            </w:p>
                            <w:p w14:paraId="4EEEEFBC" w14:textId="1C9CFA26" w:rsidR="00384B02" w:rsidRPr="00384B02" w:rsidRDefault="00384B02" w:rsidP="00384B02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&lt;KrožnoNalaganje color='inherit' /&gt;</w:t>
                              </w:r>
                            </w:p>
                            <w:p w14:paraId="3F6FD35E" w14:textId="120BC37D" w:rsidR="00384B02" w:rsidRPr="00384B02" w:rsidRDefault="00384B02" w:rsidP="00384B02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&lt;/Skatla&gt;</w:t>
                              </w:r>
                            </w:p>
                            <w:p w14:paraId="400C8F58" w14:textId="685752FF" w:rsidR="00384B02" w:rsidRPr="00384B02" w:rsidRDefault="00384B02" w:rsidP="00384B02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&lt;/&gt;</w:t>
                              </w:r>
                            </w:p>
                            <w:p w14:paraId="3CE406C6" w14:textId="267265F9" w:rsidR="00384B02" w:rsidRPr="00384B02" w:rsidRDefault="00384B02" w:rsidP="00384B02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);</w:t>
                              </w:r>
                            </w:p>
                            <w:p w14:paraId="2F6D7BAC" w14:textId="7917F080" w:rsidR="00384B02" w:rsidRDefault="00384B02" w:rsidP="00384B02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84B0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6D658E9C" w14:textId="18D1BD15" w:rsidR="00384B02" w:rsidRDefault="00384B02" w:rsidP="00384B02">
                              <w:pPr>
                                <w:spacing w:after="0"/>
                                <w:ind w:left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057950FB" w14:textId="1A245A4B" w:rsidR="00384B02" w:rsidRPr="00B70A3D" w:rsidRDefault="00384B02" w:rsidP="0070191D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Polje z besedilom 92"/>
                        <wps:cNvSpPr txBox="1"/>
                        <wps:spPr>
                          <a:xfrm>
                            <a:off x="9525" y="0"/>
                            <a:ext cx="575627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08A6CD" w14:textId="216318BF" w:rsidR="00EC75FF" w:rsidRPr="00A32AE7" w:rsidRDefault="00EC75FF" w:rsidP="00EC75FF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199" w:name="_Ref132391180"/>
                              <w:bookmarkStart w:id="200" w:name="_Toc132752991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27</w:t>
                                </w:r>
                              </w:fldSimple>
                              <w:bookmarkEnd w:id="199"/>
                              <w:r>
                                <w:t>: Uporaba useEffect za pridobivanje vloge uporabnika</w:t>
                              </w:r>
                              <w:bookmarkEnd w:id="2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25CD22" id="Skupina 93" o:spid="_x0000_s1163" style="position:absolute;left:0;text-align:left;margin-left:402.8pt;margin-top:0;width:454pt;height:494.95pt;z-index:251716608;mso-position-horizontal:right;mso-position-horizontal-relative:margin;mso-height-relative:margin" coordsize="57658,62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">
                <v:shape id="Polje z besedilom 91" o:spid="_x0000_s1164" type="#_x0000_t202" style="position:absolute;top:2190;width:57562;height:606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" fillcolor="white [3212]" stroked="f" strokeweight=".5pt">
                  <v:textbox>
                    <w:txbxContent>
                      <w:p w14:paraId="40A921E9" w14:textId="04E72AA3" w:rsidR="00384B02" w:rsidRDefault="00384B02" w:rsidP="00641AB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useContext, useEffect, useState } from 'react';</w:t>
                        </w:r>
                      </w:p>
                      <w:p w14:paraId="53957598" w14:textId="743557A9" w:rsidR="00384B02" w:rsidRDefault="00384B02" w:rsidP="00641AB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{UporabniskiKontekst} from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'../../contexts/UporabniskiKontekst';</w:t>
                        </w:r>
                      </w:p>
                      <w:p w14:paraId="59C785B4" w14:textId="77777777" w:rsidR="0070191D" w:rsidRPr="0070191D" w:rsidRDefault="0070191D" w:rsidP="0070191D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70191D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KrožnoNalaganje from '@mui/material/CircularProgress';</w:t>
                        </w:r>
                      </w:p>
                      <w:p w14:paraId="27C4C281" w14:textId="56613204" w:rsidR="00384B02" w:rsidRDefault="0070191D" w:rsidP="0070191D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70191D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Skatla from '@mui/material/Box';</w:t>
                        </w:r>
                      </w:p>
                      <w:p w14:paraId="517AAA14" w14:textId="77777777" w:rsidR="0070191D" w:rsidRDefault="0070191D" w:rsidP="0070191D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66BE1699" w14:textId="1C3537C4" w:rsidR="00641AB8" w:rsidRPr="00641AB8" w:rsidRDefault="00641AB8" w:rsidP="00641AB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41AB8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Profil = () =&gt; {</w:t>
                        </w:r>
                      </w:p>
                      <w:p w14:paraId="2575D7B5" w14:textId="77777777" w:rsidR="00641AB8" w:rsidRPr="00641AB8" w:rsidRDefault="00641AB8" w:rsidP="00641AB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41AB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{ uporabnik } = useContext(UporabniskiKontekst);</w:t>
                        </w:r>
                      </w:p>
                      <w:p w14:paraId="5AE5873E" w14:textId="34E0F25A" w:rsidR="00AB3B1A" w:rsidRDefault="00641AB8" w:rsidP="00641AB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41AB8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[vloga, setVloga] = useState(null);</w:t>
                        </w:r>
                      </w:p>
                      <w:p w14:paraId="212B47C0" w14:textId="027E935E" w:rsidR="00D3612E" w:rsidRDefault="00D3612E" w:rsidP="00641AB8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</w:p>
                      <w:p w14:paraId="189C9B82" w14:textId="77777777" w:rsidR="00384B02" w:rsidRP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useEffect(() =&gt; {</w:t>
                        </w:r>
                      </w:p>
                      <w:p w14:paraId="4B0690F5" w14:textId="77777777" w:rsidR="00384B02" w:rsidRP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pridobiVlogo = async () =&gt; {</w:t>
                        </w:r>
                      </w:p>
                      <w:p w14:paraId="13F07686" w14:textId="2928E395" w:rsidR="00384B02" w:rsidRP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try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let odziv = await axios.get(`http://localhost:${global.config.port}/api/avtentikacija/vloga`,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params: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uporabnisko_ime: uporabnik.uporabnisko_ime,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},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  <w:p w14:paraId="0AFFA26A" w14:textId="77777777" w:rsidR="00384B02" w:rsidRP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setVloga(parseInt(odziv.data));</w:t>
                        </w:r>
                      </w:p>
                      <w:p w14:paraId="0C0664AC" w14:textId="77777777" w:rsidR="00384B02" w:rsidRP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 catch (napaka) {</w:t>
                        </w:r>
                      </w:p>
                      <w:p w14:paraId="6C50DBBF" w14:textId="77777777" w:rsidR="00384B02" w:rsidRP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console.log(napaka);</w:t>
                        </w:r>
                      </w:p>
                      <w:p w14:paraId="750B103D" w14:textId="77777777" w:rsidR="00384B02" w:rsidRP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</w:t>
                        </w:r>
                      </w:p>
                      <w:p w14:paraId="447AFD0E" w14:textId="77777777" w:rsidR="00384B02" w:rsidRP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};</w:t>
                        </w:r>
                      </w:p>
                      <w:p w14:paraId="3D4AD688" w14:textId="77777777" w:rsidR="00384B02" w:rsidRP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pridobiVlogo();</w:t>
                        </w:r>
                      </w:p>
                      <w:p w14:paraId="7FA6B480" w14:textId="7B14EE14" w:rsidR="00D3612E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}, [uporabnik.uporabnisko_ime]);</w:t>
                        </w:r>
                      </w:p>
                      <w:p w14:paraId="0A33B3FB" w14:textId="77777777" w:rsidR="00384B02" w:rsidRDefault="00384B02" w:rsidP="00384B0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1046E57B" w14:textId="2BB16BC3" w:rsidR="00384B02" w:rsidRPr="00384B02" w:rsidRDefault="00384B02" w:rsidP="0070191D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if (vloga === null) {</w:t>
                        </w:r>
                      </w:p>
                      <w:p w14:paraId="0FE98965" w14:textId="7F817D03" w:rsidR="00384B02" w:rsidRPr="00384B02" w:rsidRDefault="00384B02" w:rsidP="0070191D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return (&lt;&gt;</w:t>
                        </w:r>
                      </w:p>
                      <w:p w14:paraId="0D48A403" w14:textId="25A5E73C" w:rsidR="00384B02" w:rsidRPr="00384B02" w:rsidRDefault="00384B02" w:rsidP="00384B02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&lt;label&gt;Nalaganje profila ...&lt;/label&gt;</w:t>
                        </w:r>
                      </w:p>
                      <w:p w14:paraId="36C8C309" w14:textId="0C224890" w:rsidR="00384B02" w:rsidRPr="00384B02" w:rsidRDefault="00384B02" w:rsidP="00384B02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&lt;Skatla sx={{display: 'flex'}} className='nalaganje'&gt;</w:t>
                        </w:r>
                      </w:p>
                      <w:p w14:paraId="4EEEEFBC" w14:textId="1C9CFA26" w:rsidR="00384B02" w:rsidRPr="00384B02" w:rsidRDefault="00384B02" w:rsidP="00384B02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&lt;KrožnoNalaganje color='inherit' /&gt;</w:t>
                        </w:r>
                      </w:p>
                      <w:p w14:paraId="3F6FD35E" w14:textId="120BC37D" w:rsidR="00384B02" w:rsidRPr="00384B02" w:rsidRDefault="00384B02" w:rsidP="00384B02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&lt;/Skatla&gt;</w:t>
                        </w:r>
                      </w:p>
                      <w:p w14:paraId="400C8F58" w14:textId="685752FF" w:rsidR="00384B02" w:rsidRPr="00384B02" w:rsidRDefault="00384B02" w:rsidP="00384B02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&lt;/&gt;</w:t>
                        </w:r>
                      </w:p>
                      <w:p w14:paraId="3CE406C6" w14:textId="267265F9" w:rsidR="00384B02" w:rsidRPr="00384B02" w:rsidRDefault="00384B02" w:rsidP="00384B02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);</w:t>
                        </w:r>
                      </w:p>
                      <w:p w14:paraId="2F6D7BAC" w14:textId="7917F080" w:rsidR="00384B02" w:rsidRDefault="00384B02" w:rsidP="00384B02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84B02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6D658E9C" w14:textId="18D1BD15" w:rsidR="00384B02" w:rsidRDefault="00384B02" w:rsidP="00384B02">
                        <w:pPr>
                          <w:spacing w:after="0"/>
                          <w:ind w:left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057950FB" w14:textId="1A245A4B" w:rsidR="00384B02" w:rsidRPr="00B70A3D" w:rsidRDefault="00384B02" w:rsidP="0070191D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92" o:spid="_x0000_s1165" type="#_x0000_t202" style="position:absolute;left:95;width:57563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+zo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" stroked="f">
                  <v:textbox inset="0,0,0,0">
                    <w:txbxContent>
                      <w:p w14:paraId="5008A6CD" w14:textId="216318BF" w:rsidR="00EC75FF" w:rsidRPr="00A32AE7" w:rsidRDefault="00EC75FF" w:rsidP="00EC75FF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201" w:name="_Ref132391180"/>
                        <w:bookmarkStart w:id="202" w:name="_Toc132752991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27</w:t>
                          </w:r>
                        </w:fldSimple>
                        <w:bookmarkEnd w:id="201"/>
                        <w:r>
                          <w:t>: Uporaba useEffect za pridobivanje vloge uporabnika</w:t>
                        </w:r>
                        <w:bookmarkEnd w:id="20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56C41">
        <w:t xml:space="preserve">V komponenti </w:t>
      </w:r>
      <w:r w:rsidR="007C1093" w:rsidRPr="007C1093">
        <w:rPr>
          <w:i/>
          <w:iCs/>
        </w:rPr>
        <w:t>P</w:t>
      </w:r>
      <w:r w:rsidR="00A56C41" w:rsidRPr="007C1093">
        <w:rPr>
          <w:i/>
          <w:iCs/>
        </w:rPr>
        <w:t>rofil</w:t>
      </w:r>
      <w:r w:rsidR="00A56C41">
        <w:t xml:space="preserve"> najprej iz konteksta</w:t>
      </w:r>
      <w:r w:rsidR="00934204">
        <w:fldChar w:fldCharType="begin"/>
      </w:r>
      <w:r w:rsidR="00934204">
        <w:instrText xml:space="preserve"> XE "</w:instrText>
      </w:r>
      <w:r w:rsidR="00934204" w:rsidRPr="00440B41">
        <w:instrText>konteksta</w:instrText>
      </w:r>
      <w:r w:rsidR="00934204">
        <w:instrText xml:space="preserve">" </w:instrText>
      </w:r>
      <w:r w:rsidR="00934204">
        <w:fldChar w:fldCharType="end"/>
      </w:r>
      <w:r w:rsidR="00A56C41">
        <w:t xml:space="preserve"> pridobimo uporabnikove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A56C41">
        <w:t xml:space="preserve"> in naredimo potrebna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r w:rsidR="00A56C41">
        <w:t xml:space="preserve"> z </w:t>
      </w:r>
      <w:r w:rsidR="00A56C41" w:rsidRPr="007C1093">
        <w:rPr>
          <w:i/>
          <w:iCs/>
        </w:rPr>
        <w:t>useState</w:t>
      </w:r>
      <w:r w:rsidR="001C4A27">
        <w:rPr>
          <w:i/>
          <w:iCs/>
        </w:rPr>
        <w:fldChar w:fldCharType="begin"/>
      </w:r>
      <w:r w:rsidR="001C4A27">
        <w:instrText xml:space="preserve"> XE "</w:instrText>
      </w:r>
      <w:r w:rsidR="001C4A27" w:rsidRPr="008C7F68">
        <w:instrText>useState</w:instrText>
      </w:r>
      <w:r w:rsidR="001C4A27">
        <w:instrText xml:space="preserve">" </w:instrText>
      </w:r>
      <w:r w:rsidR="001C4A27">
        <w:rPr>
          <w:i/>
          <w:iCs/>
        </w:rPr>
        <w:fldChar w:fldCharType="end"/>
      </w:r>
      <w:r w:rsidR="00A56C41">
        <w:t xml:space="preserve">. </w:t>
      </w:r>
      <w:r w:rsidR="00F866B4">
        <w:t>Za določanje možnih aktivnosti uporabnika moramo pridobiti njegovo vlogo</w:t>
      </w:r>
      <w:r w:rsidR="000C6B69">
        <w:fldChar w:fldCharType="begin"/>
      </w:r>
      <w:r w:rsidR="000C6B69">
        <w:instrText xml:space="preserve"> XE "</w:instrText>
      </w:r>
      <w:r w:rsidR="000C6B69" w:rsidRPr="00683E4B">
        <w:instrText>vlogo</w:instrText>
      </w:r>
      <w:r w:rsidR="000C6B69">
        <w:instrText xml:space="preserve">" </w:instrText>
      </w:r>
      <w:r w:rsidR="000C6B69">
        <w:fldChar w:fldCharType="end"/>
      </w:r>
      <w:r w:rsidR="00F866B4">
        <w:t>, ki je zapisana v podatkovni bazi.</w:t>
      </w:r>
      <w:r w:rsidR="000060EA">
        <w:t xml:space="preserve"> Ta podatek</w:t>
      </w:r>
      <w:r w:rsidR="00F808CD">
        <w:fldChar w:fldCharType="begin"/>
      </w:r>
      <w:r w:rsidR="00F808CD">
        <w:instrText xml:space="preserve"> XE "</w:instrText>
      </w:r>
      <w:r w:rsidR="00F808CD" w:rsidRPr="003D6524">
        <w:instrText>podatek</w:instrText>
      </w:r>
      <w:r w:rsidR="00F808CD">
        <w:instrText xml:space="preserve">" </w:instrText>
      </w:r>
      <w:r w:rsidR="00F808CD">
        <w:fldChar w:fldCharType="end"/>
      </w:r>
      <w:r w:rsidR="000060EA">
        <w:t xml:space="preserve"> bomo shranili v stanje</w:t>
      </w:r>
      <w:r w:rsidR="00090493">
        <w:fldChar w:fldCharType="begin"/>
      </w:r>
      <w:r w:rsidR="00090493">
        <w:instrText xml:space="preserve"> XE "</w:instrText>
      </w:r>
      <w:r w:rsidR="00090493" w:rsidRPr="00FE1EA6">
        <w:instrText>stanje</w:instrText>
      </w:r>
      <w:r w:rsidR="00090493">
        <w:instrText xml:space="preserve">" </w:instrText>
      </w:r>
      <w:r w:rsidR="00090493">
        <w:fldChar w:fldCharType="end"/>
      </w:r>
      <w:r w:rsidR="000060EA">
        <w:t xml:space="preserve"> </w:t>
      </w:r>
      <w:r w:rsidR="000060EA" w:rsidRPr="007C1093">
        <w:rPr>
          <w:i/>
          <w:iCs/>
        </w:rPr>
        <w:t>vloga</w:t>
      </w:r>
      <w:r w:rsidR="000060EA">
        <w:t>.</w:t>
      </w:r>
      <w:r w:rsidR="009D4874">
        <w:t xml:space="preserve"> Ker je </w:t>
      </w:r>
      <w:r w:rsidR="002C67E1">
        <w:t>podatkovna baza zunanji sistem</w:t>
      </w:r>
      <w:r w:rsidR="00335CF6">
        <w:fldChar w:fldCharType="begin"/>
      </w:r>
      <w:r w:rsidR="00335CF6">
        <w:instrText xml:space="preserve"> XE "</w:instrText>
      </w:r>
      <w:r w:rsidR="00335CF6" w:rsidRPr="00E920FE">
        <w:instrText>sistem</w:instrText>
      </w:r>
      <w:r w:rsidR="00335CF6">
        <w:instrText xml:space="preserve">" </w:instrText>
      </w:r>
      <w:r w:rsidR="00335CF6">
        <w:fldChar w:fldCharType="end"/>
      </w:r>
      <w:r w:rsidR="002C67E1">
        <w:t>, od katerega moramo pridobiti informacijo</w:t>
      </w:r>
      <w:r w:rsidR="00FC429E">
        <w:t>, je potrebn</w:t>
      </w:r>
      <w:r w:rsidR="00383977">
        <w:t>a</w:t>
      </w:r>
      <w:r w:rsidR="00FC429E">
        <w:t xml:space="preserve"> sinhroniz</w:t>
      </w:r>
      <w:r w:rsidR="00383977">
        <w:t>acija</w:t>
      </w:r>
      <w:r w:rsidR="00FC429E">
        <w:t xml:space="preserve"> s sistemom.</w:t>
      </w:r>
      <w:r w:rsidR="00507214">
        <w:t xml:space="preserve"> Zato uporabimo </w:t>
      </w:r>
      <w:r w:rsidR="00507214" w:rsidRPr="00500661">
        <w:rPr>
          <w:i/>
          <w:iCs/>
        </w:rPr>
        <w:t>useEffect</w:t>
      </w:r>
      <w:r w:rsidR="009C5C6A">
        <w:rPr>
          <w:i/>
          <w:iCs/>
        </w:rPr>
        <w:fldChar w:fldCharType="begin"/>
      </w:r>
      <w:r w:rsidR="009C5C6A">
        <w:instrText xml:space="preserve"> XE "</w:instrText>
      </w:r>
      <w:r w:rsidR="009C5C6A" w:rsidRPr="00E73EF1">
        <w:instrText>useEffect</w:instrText>
      </w:r>
      <w:r w:rsidR="009C5C6A">
        <w:instrText xml:space="preserve">" </w:instrText>
      </w:r>
      <w:r w:rsidR="009C5C6A">
        <w:rPr>
          <w:i/>
          <w:iCs/>
        </w:rPr>
        <w:fldChar w:fldCharType="end"/>
      </w:r>
      <w:r w:rsidR="00507214">
        <w:t xml:space="preserve">, v katerem s pomočjo knjižnice </w:t>
      </w:r>
      <w:r w:rsidR="00507214" w:rsidRPr="00335CF6">
        <w:t>Axios</w:t>
      </w:r>
      <w:r w:rsidR="008B7803">
        <w:rPr>
          <w:i/>
          <w:iCs/>
        </w:rPr>
        <w:fldChar w:fldCharType="begin"/>
      </w:r>
      <w:r w:rsidR="008B7803">
        <w:instrText xml:space="preserve"> XE "</w:instrText>
      </w:r>
      <w:r w:rsidR="008B7803" w:rsidRPr="00613062">
        <w:instrText>Axios</w:instrText>
      </w:r>
      <w:r w:rsidR="008B7803">
        <w:instrText xml:space="preserve">" </w:instrText>
      </w:r>
      <w:r w:rsidR="008B7803">
        <w:rPr>
          <w:i/>
          <w:iCs/>
        </w:rPr>
        <w:fldChar w:fldCharType="end"/>
      </w:r>
      <w:r w:rsidR="00507214">
        <w:t xml:space="preserve"> kličemo funkcijo vmesne programske opreme strežniškega dela</w:t>
      </w:r>
      <w:r w:rsidR="00B61366">
        <w:t xml:space="preserve">, ki pridobi podatke iz baze. </w:t>
      </w:r>
      <w:r w:rsidR="00FA5243">
        <w:t xml:space="preserve">Ker lahko pridobivanje vloge traja dlje časa, </w:t>
      </w:r>
      <w:r w:rsidR="001651E1">
        <w:t>uporabimo asinhrono</w:t>
      </w:r>
      <w:r w:rsidR="00894413">
        <w:fldChar w:fldCharType="begin"/>
      </w:r>
      <w:r w:rsidR="00894413">
        <w:instrText xml:space="preserve"> XE "</w:instrText>
      </w:r>
      <w:r w:rsidR="00894413" w:rsidRPr="00117D1B">
        <w:instrText>asinhrono</w:instrText>
      </w:r>
      <w:r w:rsidR="00894413">
        <w:instrText xml:space="preserve">" </w:instrText>
      </w:r>
      <w:r w:rsidR="00894413">
        <w:fldChar w:fldCharType="end"/>
      </w:r>
      <w:r w:rsidR="00816D68">
        <w:t xml:space="preserve"> </w:t>
      </w:r>
      <w:r w:rsidR="000D0202">
        <w:t>funkcijo</w:t>
      </w:r>
      <w:r w:rsidR="00EA705B">
        <w:t xml:space="preserve"> </w:t>
      </w:r>
      <w:r w:rsidR="00EA705B" w:rsidRPr="00335CF6">
        <w:rPr>
          <w:rFonts w:ascii="Consolas" w:hAnsi="Consolas"/>
        </w:rPr>
        <w:t>pridobiVlogo()</w:t>
      </w:r>
      <w:r w:rsidR="00EA705B">
        <w:t>.</w:t>
      </w:r>
      <w:r w:rsidR="000E7D25">
        <w:t xml:space="preserve"> </w:t>
      </w:r>
      <w:r w:rsidR="00511E62">
        <w:t xml:space="preserve">Znotraj </w:t>
      </w:r>
      <w:r w:rsidR="00511E62" w:rsidRPr="00335CF6">
        <w:rPr>
          <w:rFonts w:ascii="Consolas" w:hAnsi="Consolas"/>
        </w:rPr>
        <w:t>try..catch</w:t>
      </w:r>
      <w:r w:rsidR="00511E62">
        <w:t xml:space="preserve"> bloka </w:t>
      </w:r>
      <w:r w:rsidR="00642DB8">
        <w:t>počakamo na razrešitev obljube</w:t>
      </w:r>
      <w:r w:rsidR="001E7C77">
        <w:fldChar w:fldCharType="begin"/>
      </w:r>
      <w:r w:rsidR="001E7C77">
        <w:instrText xml:space="preserve"> XE "</w:instrText>
      </w:r>
      <w:r w:rsidR="001E7C77" w:rsidRPr="00090ED0">
        <w:instrText>obljube</w:instrText>
      </w:r>
      <w:r w:rsidR="001E7C77">
        <w:instrText xml:space="preserve">" </w:instrText>
      </w:r>
      <w:r w:rsidR="001E7C77">
        <w:fldChar w:fldCharType="end"/>
      </w:r>
      <w:r w:rsidR="00642DB8">
        <w:t xml:space="preserve">, ki jo vrača </w:t>
      </w:r>
      <w:r w:rsidR="00642DB8" w:rsidRPr="00335CF6">
        <w:rPr>
          <w:rFonts w:ascii="Consolas" w:hAnsi="Consolas"/>
        </w:rPr>
        <w:t>axios.get()</w:t>
      </w:r>
      <w:r w:rsidR="00642DB8">
        <w:t>.</w:t>
      </w:r>
      <w:r w:rsidR="000B43A7">
        <w:t xml:space="preserve"> S to funkcijo kličemo </w:t>
      </w:r>
      <w:r w:rsidR="000C10AF">
        <w:t>funkcijo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0C10AF">
        <w:t xml:space="preserve">, na vozlišču </w:t>
      </w:r>
      <w:r w:rsidR="000C10AF" w:rsidRPr="00335CF6">
        <w:rPr>
          <w:rFonts w:ascii="Consolas" w:hAnsi="Consolas"/>
        </w:rPr>
        <w:t>/api/avtentikacija/vloga</w:t>
      </w:r>
      <w:r w:rsidR="000C10AF">
        <w:t xml:space="preserve">, in dodamo parameter </w:t>
      </w:r>
      <w:r w:rsidR="000C10AF" w:rsidRPr="0012702E">
        <w:rPr>
          <w:i/>
          <w:iCs/>
        </w:rPr>
        <w:t>uporabnisko_ime</w:t>
      </w:r>
      <w:r w:rsidR="000C10AF">
        <w:t xml:space="preserve"> v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0C10AF">
        <w:t xml:space="preserve"> </w:t>
      </w:r>
      <w:r w:rsidR="000C10AF" w:rsidRPr="0012702E">
        <w:rPr>
          <w:i/>
          <w:iCs/>
        </w:rPr>
        <w:t>params</w:t>
      </w:r>
      <w:r w:rsidR="000C10AF">
        <w:t>.</w:t>
      </w:r>
      <w:r w:rsidR="001E70E6">
        <w:t xml:space="preserve"> Ko pridobimo informacijo o vlogi, uporabimo </w:t>
      </w:r>
      <w:r w:rsidR="001E70E6">
        <w:lastRenderedPageBreak/>
        <w:t xml:space="preserve">funkcijo </w:t>
      </w:r>
      <w:r w:rsidR="001E70E6" w:rsidRPr="001E70E6">
        <w:rPr>
          <w:i/>
          <w:iCs/>
        </w:rPr>
        <w:t>setVloga()</w:t>
      </w:r>
      <w:r w:rsidR="001E70E6">
        <w:t>, ki nastavi stanje vloga na pridobljen podatek in povzroči ponovno nalaganje</w:t>
      </w:r>
      <w:r w:rsidR="00504942">
        <w:fldChar w:fldCharType="begin"/>
      </w:r>
      <w:r w:rsidR="00504942">
        <w:instrText xml:space="preserve"> XE "</w:instrText>
      </w:r>
      <w:r w:rsidR="00504942" w:rsidRPr="00CE0FCB">
        <w:instrText>ponovno nalaganje</w:instrText>
      </w:r>
      <w:r w:rsidR="00504942">
        <w:instrText xml:space="preserve">" </w:instrText>
      </w:r>
      <w:r w:rsidR="00504942">
        <w:fldChar w:fldCharType="end"/>
      </w:r>
      <w:r w:rsidR="001E70E6">
        <w:t xml:space="preserve"> komponente. Preden smo pridobili vlogo, je bila ta </w:t>
      </w:r>
      <w:r w:rsidR="001E70E6" w:rsidRPr="001E70E6">
        <w:rPr>
          <w:i/>
          <w:iCs/>
        </w:rPr>
        <w:t>null</w:t>
      </w:r>
      <w:r w:rsidR="001E70E6">
        <w:t>, zato je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1E70E6">
        <w:t xml:space="preserve"> prikazovala le animacijo</w:t>
      </w:r>
      <w:r w:rsidR="00335CF6">
        <w:fldChar w:fldCharType="begin"/>
      </w:r>
      <w:r w:rsidR="00335CF6">
        <w:instrText xml:space="preserve"> XE "</w:instrText>
      </w:r>
      <w:r w:rsidR="00335CF6" w:rsidRPr="00A2793B">
        <w:instrText>animacijo</w:instrText>
      </w:r>
      <w:r w:rsidR="00335CF6">
        <w:instrText xml:space="preserve">" </w:instrText>
      </w:r>
      <w:r w:rsidR="00335CF6">
        <w:fldChar w:fldCharType="end"/>
      </w:r>
      <w:r w:rsidR="001E70E6">
        <w:t xml:space="preserve"> za nalaganje profila.</w:t>
      </w:r>
      <w:r w:rsidR="00EB567B">
        <w:t xml:space="preserve"> Za animacijo nalaganja</w:t>
      </w:r>
      <w:r w:rsidR="00335CF6">
        <w:fldChar w:fldCharType="begin"/>
      </w:r>
      <w:r w:rsidR="00335CF6">
        <w:instrText xml:space="preserve"> XE "</w:instrText>
      </w:r>
      <w:r w:rsidR="00335CF6" w:rsidRPr="001E57D7">
        <w:instrText>nalaganja</w:instrText>
      </w:r>
      <w:r w:rsidR="00335CF6">
        <w:instrText xml:space="preserve">" </w:instrText>
      </w:r>
      <w:r w:rsidR="00335CF6">
        <w:fldChar w:fldCharType="end"/>
      </w:r>
      <w:r w:rsidR="00EB567B">
        <w:t xml:space="preserve"> smo uporabili </w:t>
      </w:r>
      <w:r w:rsidR="00803048">
        <w:t>knjižnico Reacta</w:t>
      </w:r>
      <w:r w:rsidR="00504942">
        <w:fldChar w:fldCharType="begin"/>
      </w:r>
      <w:r w:rsidR="00504942">
        <w:instrText xml:space="preserve"> XE "</w:instrText>
      </w:r>
      <w:r w:rsidR="00504942" w:rsidRPr="00150F53">
        <w:instrText>Reacta</w:instrText>
      </w:r>
      <w:r w:rsidR="00504942">
        <w:instrText xml:space="preserve">" </w:instrText>
      </w:r>
      <w:r w:rsidR="00504942">
        <w:fldChar w:fldCharType="end"/>
      </w:r>
      <w:r w:rsidR="00803048">
        <w:t>, Material UI, iz katere smo uvozili elementa</w:t>
      </w:r>
      <w:r w:rsidR="00803048" w:rsidRPr="00803048">
        <w:rPr>
          <w:rFonts w:cs="Times New Roman"/>
          <w:sz w:val="28"/>
          <w:szCs w:val="24"/>
        </w:rPr>
        <w:t xml:space="preserve"> </w:t>
      </w:r>
      <w:r w:rsidR="00803048" w:rsidRPr="00803048">
        <w:rPr>
          <w:rFonts w:cs="Times New Roman"/>
          <w:i/>
          <w:iCs/>
        </w:rPr>
        <w:t>CircularProgress</w:t>
      </w:r>
      <w:r w:rsidR="00803048" w:rsidRPr="00803048">
        <w:rPr>
          <w:rFonts w:cs="Times New Roman"/>
        </w:rPr>
        <w:t xml:space="preserve"> in </w:t>
      </w:r>
      <w:r w:rsidR="00803048" w:rsidRPr="00803048">
        <w:rPr>
          <w:rFonts w:cs="Times New Roman"/>
          <w:i/>
          <w:iCs/>
        </w:rPr>
        <w:t>Box</w:t>
      </w:r>
      <w:r w:rsidR="00803048" w:rsidRPr="00803048">
        <w:rPr>
          <w:rFonts w:cs="Times New Roman"/>
        </w:rPr>
        <w:t xml:space="preserve">. </w:t>
      </w:r>
      <w:r w:rsidR="00803048">
        <w:rPr>
          <w:rFonts w:cs="Times New Roman"/>
        </w:rPr>
        <w:t xml:space="preserve">Element </w:t>
      </w:r>
      <w:r w:rsidR="00803048" w:rsidRPr="00F26775">
        <w:rPr>
          <w:rFonts w:cs="Times New Roman"/>
          <w:i/>
          <w:iCs/>
        </w:rPr>
        <w:t>CircularProgress</w:t>
      </w:r>
      <w:r w:rsidR="00803048">
        <w:rPr>
          <w:rFonts w:cs="Times New Roman"/>
        </w:rPr>
        <w:t xml:space="preserve"> je vrteča krožnica, ki pove uporabniku, da vsebina še ni naložena.</w:t>
      </w:r>
      <w:r w:rsidR="005B5DC5" w:rsidRPr="00803048">
        <w:rPr>
          <w:i/>
          <w:iCs/>
        </w:rPr>
        <w:t xml:space="preserve"> </w:t>
      </w:r>
      <w:r w:rsidR="00A4320F">
        <w:t xml:space="preserve">Uporabljen Hook </w:t>
      </w:r>
      <w:r w:rsidR="005B5DC5" w:rsidRPr="000A354B">
        <w:rPr>
          <w:i/>
          <w:iCs/>
        </w:rPr>
        <w:t>useEffect</w:t>
      </w:r>
      <w:r w:rsidR="005B5DC5">
        <w:t xml:space="preserve"> je odvisen od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5B5DC5">
        <w:t xml:space="preserve"> </w:t>
      </w:r>
      <w:r w:rsidR="005B5DC5" w:rsidRPr="000A354B">
        <w:rPr>
          <w:i/>
          <w:iCs/>
        </w:rPr>
        <w:t>uporabnik.uporabnisko_ime</w:t>
      </w:r>
      <w:r w:rsidR="005B5DC5">
        <w:t>, kar pomeni, da se izvede le, ko se spremeni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5B5DC5">
        <w:t xml:space="preserve"> le te.</w:t>
      </w:r>
    </w:p>
    <w:p w14:paraId="44CC5AB6" w14:textId="749D3532" w:rsidR="007E4021" w:rsidRDefault="007E4021" w:rsidP="007E4021">
      <w:pPr>
        <w:pStyle w:val="Naslov4"/>
      </w:pPr>
      <w:r>
        <w:t>useCallback</w:t>
      </w:r>
      <w:r w:rsidR="00335CF6">
        <w:fldChar w:fldCharType="begin"/>
      </w:r>
      <w:r w:rsidR="00335CF6">
        <w:instrText xml:space="preserve"> XE "</w:instrText>
      </w:r>
      <w:r w:rsidR="00335CF6" w:rsidRPr="00A97F3F">
        <w:instrText>useCallback</w:instrText>
      </w:r>
      <w:r w:rsidR="00335CF6">
        <w:instrText xml:space="preserve">" </w:instrText>
      </w:r>
      <w:r w:rsidR="00335CF6">
        <w:fldChar w:fldCharType="end"/>
      </w:r>
    </w:p>
    <w:p w14:paraId="64D96D06" w14:textId="3ED4EF09" w:rsidR="007E4021" w:rsidRDefault="00342D52" w:rsidP="002A552F">
      <w:pPr>
        <w:spacing w:line="360" w:lineRule="auto"/>
        <w:jc w:val="both"/>
      </w:pPr>
      <w:r>
        <w:rPr>
          <w:rFonts w:cs="Times New Roman"/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2F5950FE" wp14:editId="5063ADE5">
                <wp:simplePos x="0" y="0"/>
                <wp:positionH relativeFrom="margin">
                  <wp:align>left</wp:align>
                </wp:positionH>
                <wp:positionV relativeFrom="paragraph">
                  <wp:posOffset>1379855</wp:posOffset>
                </wp:positionV>
                <wp:extent cx="5756275" cy="4895850"/>
                <wp:effectExtent l="0" t="0" r="0" b="0"/>
                <wp:wrapTopAndBottom/>
                <wp:docPr id="151" name="Skupina 1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4895850"/>
                          <a:chOff x="0" y="0"/>
                          <a:chExt cx="5756275" cy="4895850"/>
                        </a:xfrm>
                      </wpg:grpSpPr>
                      <wps:wsp>
                        <wps:cNvPr id="111" name="Polje z besedilom 111"/>
                        <wps:cNvSpPr txBox="1"/>
                        <wps:spPr>
                          <a:xfrm>
                            <a:off x="0" y="257175"/>
                            <a:ext cx="5756275" cy="46386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C3CE4AB" w14:textId="7FA13D93" w:rsidR="00274226" w:rsidRDefault="00274226" w:rsidP="0027422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7422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import { useCallback,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  <w:r w:rsidRPr="0027422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} from 'react';</w:t>
                              </w:r>
                            </w:p>
                            <w:p w14:paraId="60E3AF73" w14:textId="1A245168" w:rsidR="00274226" w:rsidRDefault="00274226" w:rsidP="0027422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27422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const VsebinaTrgovine = ({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  <w:r w:rsidRPr="0027422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}) =&gt; {</w:t>
                              </w:r>
                            </w:p>
                            <w:p w14:paraId="50E12437" w14:textId="77777777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pridobiProdukte = useCallback(async () =&gt; {</w:t>
                              </w:r>
                            </w:p>
                            <w:p w14:paraId="2ADD0751" w14:textId="3361E21D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try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let odziv = await axios.get(`http://localhost:${global.config.port}/api/produkti/`, {</w:t>
                              </w:r>
                            </w:p>
                            <w:p w14:paraId="3204AA9A" w14:textId="7E60332F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params: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steviloIzdelkov: 6,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brezPodvajanja: prikazaniProdukti.map((a) =&gt; a.ID_izdelka),</w:t>
                              </w:r>
                            </w:p>
                            <w:p w14:paraId="781192EF" w14:textId="5F80A225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</w:t>
                              </w:r>
                            </w:p>
                            <w:p w14:paraId="58C3F455" w14:textId="7DAFFD84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  <w:p w14:paraId="04391FBA" w14:textId="05DDA07F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</w:p>
                            <w:p w14:paraId="11FB70BB" w14:textId="2A99318B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 catch (napaka) 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console.log(napaka);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setNapaka(true);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setPrikazaniProdukti([]);</w:t>
                              </w:r>
                            </w:p>
                            <w:p w14:paraId="76207D30" w14:textId="6D40BE4D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260E465A" w14:textId="4C714FCB" w:rsidR="00274226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 [prikazaniProdukti, setNiProduktov]);</w:t>
                              </w:r>
                            </w:p>
                            <w:p w14:paraId="664DA6D1" w14:textId="5BCFF6D3" w:rsid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13FAFEE2" w14:textId="0CA79995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useEffect(() =&gt;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{</w:t>
                              </w:r>
                            </w:p>
                            <w:p w14:paraId="1F10D7E1" w14:textId="3C304317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if (niProduktov) {</w:t>
                              </w:r>
                            </w:p>
                            <w:p w14:paraId="643699EB" w14:textId="40696AF5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if (stNalaganj.current === 0) {</w:t>
                              </w:r>
                            </w:p>
                            <w:p w14:paraId="1DBBBBA4" w14:textId="6B2D7215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setPrikazaniProdukti([]);</w:t>
                              </w:r>
                            </w:p>
                            <w:p w14:paraId="461A524D" w14:textId="36E6A0B9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stNalaganj.current++;</w:t>
                              </w:r>
                            </w:p>
                            <w:p w14:paraId="7AD43800" w14:textId="2B069F33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pridobiProdukte();</w:t>
                              </w:r>
                            </w:p>
                            <w:p w14:paraId="3A7544A6" w14:textId="50992366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3FD75677" w14:textId="03E99AB5" w:rsidR="00342D52" w:rsidRPr="00342D52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3E1CE483" w14:textId="33E0C2C2" w:rsidR="00342D52" w:rsidRPr="00B70A3D" w:rsidRDefault="00342D52" w:rsidP="00342D5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42D5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}, [kosarica, setCenaKosarice, niProduktov, pridobiProdukte, stNalaganj, napaka, setNiProduktov]);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Polje z besedilom 141"/>
                        <wps:cNvSpPr txBox="1"/>
                        <wps:spPr>
                          <a:xfrm>
                            <a:off x="0" y="0"/>
                            <a:ext cx="5756275" cy="257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7BA1AB" w14:textId="24AAFC47" w:rsidR="00342D52" w:rsidRPr="005C1B78" w:rsidRDefault="00342D52" w:rsidP="00342D52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03" w:name="_Ref132547682"/>
                              <w:bookmarkStart w:id="204" w:name="_Toc132752992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bookmarkEnd w:id="203"/>
                              <w:r>
                                <w:t>: Uporaba useCallback v VsebinaTrgovineC.jsx</w:t>
                              </w:r>
                              <w:bookmarkEnd w:id="2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5950FE" id="Skupina 151" o:spid="_x0000_s1166" style="position:absolute;left:0;text-align:left;margin-left:0;margin-top:108.65pt;width:453.25pt;height:385.5pt;z-index:251812864;mso-position-horizontal:left;mso-position-horizontal-relative:margin" coordsize="57562,489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">
                <v:shape id="Polje z besedilom 111" o:spid="_x0000_s1167" type="#_x0000_t202" style="position:absolute;top:2571;width:57562;height:46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" fillcolor="white [3212]" stroked="f" strokeweight=".5pt">
                  <v:textbox>
                    <w:txbxContent>
                      <w:p w14:paraId="7C3CE4AB" w14:textId="7FA13D93" w:rsidR="00274226" w:rsidRDefault="00274226" w:rsidP="0027422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7422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import { useCallback,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  <w:r w:rsidRPr="0027422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} from 'react';</w:t>
                        </w:r>
                      </w:p>
                      <w:p w14:paraId="60E3AF73" w14:textId="1A245168" w:rsidR="00274226" w:rsidRDefault="00274226" w:rsidP="0027422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27422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const VsebinaTrgovine = ({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  <w:r w:rsidRPr="0027422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}) =&gt; {</w:t>
                        </w:r>
                      </w:p>
                      <w:p w14:paraId="50E12437" w14:textId="77777777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pridobiProdukte = useCallback(async () =&gt; {</w:t>
                        </w:r>
                      </w:p>
                      <w:p w14:paraId="2ADD0751" w14:textId="3361E21D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try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let odziv = await axios.get(`http://localhost:${global.config.port}/api/produkti/`, {</w:t>
                        </w:r>
                      </w:p>
                      <w:p w14:paraId="3204AA9A" w14:textId="7E60332F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params: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steviloIzdelkov: 6,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brezPodvajanja: prikazaniProdukti.map((a) =&gt; a.ID_izdelka),</w:t>
                        </w:r>
                      </w:p>
                      <w:p w14:paraId="781192EF" w14:textId="5F80A225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},</w:t>
                        </w:r>
                      </w:p>
                      <w:p w14:paraId="58C3F455" w14:textId="7DAFFD84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  <w:p w14:paraId="04391FBA" w14:textId="05DDA07F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</w:p>
                      <w:p w14:paraId="11FB70BB" w14:textId="2A99318B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} catch (napaka) 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console.log(napaka);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setNapaka(true);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setPrikazaniProdukti([]);</w:t>
                        </w:r>
                      </w:p>
                      <w:p w14:paraId="76207D30" w14:textId="6D40BE4D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260E465A" w14:textId="4C714FCB" w:rsidR="00274226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}, [prikazaniProdukti, setNiProduktov]);</w:t>
                        </w:r>
                      </w:p>
                      <w:p w14:paraId="664DA6D1" w14:textId="5BCFF6D3" w:rsid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13FAFEE2" w14:textId="0CA79995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useEffect(() =&gt;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{</w:t>
                        </w:r>
                      </w:p>
                      <w:p w14:paraId="1F10D7E1" w14:textId="3C304317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if (niProduktov) {</w:t>
                        </w:r>
                      </w:p>
                      <w:p w14:paraId="643699EB" w14:textId="40696AF5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if (stNalaganj.current === 0) {</w:t>
                        </w:r>
                      </w:p>
                      <w:p w14:paraId="1DBBBBA4" w14:textId="6B2D7215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setPrikazaniProdukti([]);</w:t>
                        </w:r>
                      </w:p>
                      <w:p w14:paraId="461A524D" w14:textId="36E6A0B9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stNalaganj.current++;</w:t>
                        </w:r>
                      </w:p>
                      <w:p w14:paraId="7AD43800" w14:textId="2B069F33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pridobiProdukte();</w:t>
                        </w:r>
                      </w:p>
                      <w:p w14:paraId="3A7544A6" w14:textId="50992366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3FD75677" w14:textId="03E99AB5" w:rsidR="00342D52" w:rsidRPr="00342D52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3E1CE483" w14:textId="33E0C2C2" w:rsidR="00342D52" w:rsidRPr="00B70A3D" w:rsidRDefault="00342D52" w:rsidP="00342D5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42D52">
                          <w:rPr>
                            <w:rFonts w:ascii="Consolas" w:hAnsi="Consolas"/>
                            <w:sz w:val="22"/>
                            <w:szCs w:val="20"/>
                          </w:rPr>
                          <w:t>}, [kosarica, setCenaKosarice, niProduktov, pridobiProdukte, stNalaganj, napaka, setNiProduktov]);</w:t>
                        </w:r>
                      </w:p>
                    </w:txbxContent>
                  </v:textbox>
                </v:shape>
                <v:shape id="Polje z besedilom 141" o:spid="_x0000_s1168" type="#_x0000_t202" style="position:absolute;width:57562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" stroked="f">
                  <v:textbox inset="0,0,0,0">
                    <w:txbxContent>
                      <w:p w14:paraId="727BA1AB" w14:textId="24AAFC47" w:rsidR="00342D52" w:rsidRPr="005C1B78" w:rsidRDefault="00342D52" w:rsidP="00342D52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05" w:name="_Ref132547682"/>
                        <w:bookmarkStart w:id="206" w:name="_Toc132752992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28</w:t>
                          </w:r>
                        </w:fldSimple>
                        <w:bookmarkEnd w:id="205"/>
                        <w:r>
                          <w:t>: Uporaba useCallback v VsebinaTrgovineC.jsx</w:t>
                        </w:r>
                        <w:bookmarkEnd w:id="20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25074" w:rsidRPr="00B517FC">
        <w:rPr>
          <w:i/>
          <w:iCs/>
        </w:rPr>
        <w:t>useCallback</w:t>
      </w:r>
      <w:r w:rsidR="00335CF6">
        <w:rPr>
          <w:i/>
          <w:iCs/>
        </w:rPr>
        <w:fldChar w:fldCharType="begin"/>
      </w:r>
      <w:r w:rsidR="00335CF6">
        <w:instrText xml:space="preserve"> XE "</w:instrText>
      </w:r>
      <w:r w:rsidR="00335CF6" w:rsidRPr="00A97F3F">
        <w:instrText>useCallback</w:instrText>
      </w:r>
      <w:r w:rsidR="00335CF6">
        <w:instrText xml:space="preserve">" </w:instrText>
      </w:r>
      <w:r w:rsidR="00335CF6">
        <w:rPr>
          <w:i/>
          <w:iCs/>
        </w:rPr>
        <w:fldChar w:fldCharType="end"/>
      </w:r>
      <w:r w:rsidR="00D25074">
        <w:t xml:space="preserve"> je </w:t>
      </w:r>
      <w:r w:rsidR="00D25074" w:rsidRPr="00B517FC">
        <w:rPr>
          <w:i/>
          <w:iCs/>
        </w:rPr>
        <w:t>React</w:t>
      </w:r>
      <w:r w:rsidR="00504942">
        <w:rPr>
          <w:i/>
          <w:iCs/>
        </w:rPr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rPr>
          <w:i/>
          <w:iCs/>
        </w:rPr>
        <w:fldChar w:fldCharType="end"/>
      </w:r>
      <w:r w:rsidR="00D25074" w:rsidRPr="00B517FC">
        <w:rPr>
          <w:i/>
          <w:iCs/>
        </w:rPr>
        <w:t xml:space="preserve"> Hook</w:t>
      </w:r>
      <w:r w:rsidR="00D25074">
        <w:t xml:space="preserve">, katerega namen je </w:t>
      </w:r>
      <w:r w:rsidR="003A2FA1">
        <w:t>ohranjanje istega izvoda funkcije</w:t>
      </w:r>
      <w:r w:rsidR="002A552F">
        <w:t xml:space="preserve"> med večkratnim prikazovanjem komponente.</w:t>
      </w:r>
      <w:r w:rsidR="003A015C">
        <w:t xml:space="preserve"> Uporabljamo ga, ko funkcij ne izvedemo ob vsakem ponovnem nalaganju komponente, ampak </w:t>
      </w:r>
      <w:r w:rsidR="00335CF6">
        <w:t xml:space="preserve">le </w:t>
      </w:r>
      <w:r w:rsidR="003A015C">
        <w:t>ob klicu funkcije.</w:t>
      </w:r>
      <w:r w:rsidR="00AD058A">
        <w:t xml:space="preserve"> Dokler bodo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AD058A">
        <w:t xml:space="preserve"> </w:t>
      </w:r>
      <w:r w:rsidR="00AD058A" w:rsidRPr="008F26CB">
        <w:rPr>
          <w:i/>
          <w:iCs/>
        </w:rPr>
        <w:t>dependencies</w:t>
      </w:r>
      <w:r w:rsidR="00AD058A">
        <w:t xml:space="preserve"> enake, se bo ob klicu vračal in izvajal isti izvod funkcije.</w:t>
      </w:r>
      <w:sdt>
        <w:sdtPr>
          <w:id w:val="-1532482030"/>
          <w:citation/>
        </w:sdtPr>
        <w:sdtContent>
          <w:r w:rsidR="00372A58">
            <w:fldChar w:fldCharType="begin"/>
          </w:r>
          <w:r w:rsidR="00372A58">
            <w:instrText xml:space="preserve"> CITATION Pav231 \l 1060 </w:instrText>
          </w:r>
          <w:r w:rsidR="00372A58">
            <w:fldChar w:fldCharType="separate"/>
          </w:r>
          <w:r w:rsidR="009D7DFB">
            <w:rPr>
              <w:noProof/>
            </w:rPr>
            <w:t xml:space="preserve"> (67)</w:t>
          </w:r>
          <w:r w:rsidR="00372A58">
            <w:fldChar w:fldCharType="end"/>
          </w:r>
        </w:sdtContent>
      </w:sdt>
      <w:r w:rsidR="00CB3615">
        <w:t xml:space="preserve"> Poglejmo primer uporabe iz </w:t>
      </w:r>
      <w:r>
        <w:fldChar w:fldCharType="begin"/>
      </w:r>
      <w:r>
        <w:instrText xml:space="preserve"> REF _Ref132547682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28</w:t>
      </w:r>
      <w:r>
        <w:fldChar w:fldCharType="end"/>
      </w:r>
      <w:r w:rsidR="00CB3615">
        <w:t>.</w:t>
      </w:r>
    </w:p>
    <w:p w14:paraId="33FC21A9" w14:textId="3B36F291" w:rsidR="00CB3615" w:rsidRPr="007E4021" w:rsidRDefault="00B353BA" w:rsidP="002A552F">
      <w:pPr>
        <w:spacing w:line="360" w:lineRule="auto"/>
        <w:jc w:val="both"/>
      </w:pPr>
      <w:r>
        <w:lastRenderedPageBreak/>
        <w:t xml:space="preserve">Iz </w:t>
      </w:r>
      <w:r>
        <w:fldChar w:fldCharType="begin"/>
      </w:r>
      <w:r>
        <w:instrText xml:space="preserve"> REF _Ref132547682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28</w:t>
      </w:r>
      <w:r>
        <w:fldChar w:fldCharType="end"/>
      </w:r>
      <w:r>
        <w:t xml:space="preserve"> lahko razberemo, da se funkcija</w:t>
      </w:r>
      <w:r w:rsidR="00934204">
        <w:fldChar w:fldCharType="begin"/>
      </w:r>
      <w:r w:rsidR="00934204">
        <w:instrText xml:space="preserve"> XE "</w:instrText>
      </w:r>
      <w:r w:rsidR="00934204" w:rsidRPr="006A6A0E">
        <w:instrText>funkcija</w:instrText>
      </w:r>
      <w:r w:rsidR="00934204">
        <w:instrText xml:space="preserve">" </w:instrText>
      </w:r>
      <w:r w:rsidR="00934204">
        <w:fldChar w:fldCharType="end"/>
      </w:r>
      <w:r>
        <w:t xml:space="preserve"> </w:t>
      </w:r>
      <w:r w:rsidRPr="00335CF6">
        <w:rPr>
          <w:rFonts w:ascii="Consolas" w:hAnsi="Consolas"/>
        </w:rPr>
        <w:t>pridobiProdukte()</w:t>
      </w:r>
      <w:r>
        <w:t xml:space="preserve"> ne izvede z vsakim ponovnim nalaganjem komponente, zato je obdana z </w:t>
      </w:r>
      <w:r w:rsidRPr="00335CF6">
        <w:rPr>
          <w:i/>
          <w:iCs/>
        </w:rPr>
        <w:t>useCallback</w:t>
      </w:r>
      <w:r w:rsidR="00335CF6">
        <w:fldChar w:fldCharType="begin"/>
      </w:r>
      <w:r w:rsidR="00335CF6">
        <w:instrText xml:space="preserve"> XE "</w:instrText>
      </w:r>
      <w:r w:rsidR="00335CF6" w:rsidRPr="00A97F3F">
        <w:instrText>useCallback</w:instrText>
      </w:r>
      <w:r w:rsidR="00335CF6">
        <w:instrText xml:space="preserve">" </w:instrText>
      </w:r>
      <w:r w:rsidR="00335CF6">
        <w:fldChar w:fldCharType="end"/>
      </w:r>
      <w:r>
        <w:t xml:space="preserve">. Njene </w:t>
      </w:r>
      <w:r w:rsidRPr="00335CF6">
        <w:rPr>
          <w:i/>
          <w:iCs/>
        </w:rPr>
        <w:t>dependencies</w:t>
      </w:r>
      <w:r>
        <w:t xml:space="preserve"> so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r>
        <w:t xml:space="preserve"> </w:t>
      </w:r>
      <w:r w:rsidRPr="00546CB8">
        <w:rPr>
          <w:i/>
          <w:iCs/>
        </w:rPr>
        <w:t>prikazaniProdukti</w:t>
      </w:r>
      <w:r>
        <w:t xml:space="preserve"> in </w:t>
      </w:r>
      <w:r w:rsidRPr="00546CB8">
        <w:rPr>
          <w:i/>
          <w:iCs/>
        </w:rPr>
        <w:t>setNiProduktov</w:t>
      </w:r>
      <w:r>
        <w:t xml:space="preserve">, kar pomeni, da če se spremeni tabela prikazanih produktov, se bo ustvarila nova instanca funkcije </w:t>
      </w:r>
      <w:r w:rsidRPr="00335CF6">
        <w:rPr>
          <w:rFonts w:ascii="Consolas" w:hAnsi="Consolas"/>
        </w:rPr>
        <w:t>pridobiProdukte</w:t>
      </w:r>
      <w:r w:rsidR="00AF628C" w:rsidRPr="00335CF6">
        <w:rPr>
          <w:rFonts w:ascii="Consolas" w:hAnsi="Consolas"/>
        </w:rPr>
        <w:t>()</w:t>
      </w:r>
      <w:r>
        <w:t xml:space="preserve">, </w:t>
      </w:r>
      <w:r w:rsidRPr="00546CB8">
        <w:rPr>
          <w:i/>
          <w:iCs/>
        </w:rPr>
        <w:t>setNiProduktov</w:t>
      </w:r>
      <w:r>
        <w:t xml:space="preserve"> pa je že sama po sebi funkcija.</w:t>
      </w:r>
      <w:r w:rsidR="00AF628C">
        <w:t xml:space="preserve"> </w:t>
      </w:r>
      <w:r w:rsidR="0091039A" w:rsidRPr="00335CF6">
        <w:rPr>
          <w:rFonts w:ascii="Consolas" w:hAnsi="Consolas"/>
        </w:rPr>
        <w:t>pridobiProdukte()</w:t>
      </w:r>
      <w:r w:rsidR="0091039A">
        <w:t xml:space="preserve"> kličemo znotraj </w:t>
      </w:r>
      <w:r w:rsidR="0091039A" w:rsidRPr="00076BB2">
        <w:rPr>
          <w:i/>
          <w:iCs/>
        </w:rPr>
        <w:t>useEffect</w:t>
      </w:r>
      <w:r w:rsidR="009C5C6A">
        <w:rPr>
          <w:i/>
          <w:iCs/>
        </w:rPr>
        <w:fldChar w:fldCharType="begin"/>
      </w:r>
      <w:r w:rsidR="009C5C6A">
        <w:instrText xml:space="preserve"> XE "</w:instrText>
      </w:r>
      <w:r w:rsidR="009C5C6A" w:rsidRPr="00E73EF1">
        <w:instrText>useEffect</w:instrText>
      </w:r>
      <w:r w:rsidR="009C5C6A">
        <w:instrText xml:space="preserve">" </w:instrText>
      </w:r>
      <w:r w:rsidR="009C5C6A">
        <w:rPr>
          <w:i/>
          <w:iCs/>
        </w:rPr>
        <w:fldChar w:fldCharType="end"/>
      </w:r>
      <w:r w:rsidR="0091039A">
        <w:t>, a le pod pogojem, da je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91039A">
        <w:t xml:space="preserve"> </w:t>
      </w:r>
      <w:r w:rsidR="0091039A" w:rsidRPr="00BC50E3">
        <w:rPr>
          <w:i/>
          <w:iCs/>
        </w:rPr>
        <w:t>niProduktov</w:t>
      </w:r>
      <w:r w:rsidR="0091039A">
        <w:t xml:space="preserve"> </w:t>
      </w:r>
      <w:r w:rsidR="0091039A" w:rsidRPr="00BC50E3">
        <w:rPr>
          <w:i/>
          <w:iCs/>
        </w:rPr>
        <w:t>true</w:t>
      </w:r>
      <w:r w:rsidR="0091039A">
        <w:t>, torej ko nimamo produktov za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 w:rsidR="0091039A">
        <w:t>.</w:t>
      </w:r>
      <w:r w:rsidR="00095BEA">
        <w:t xml:space="preserve"> Z </w:t>
      </w:r>
      <w:r w:rsidR="00095BEA" w:rsidRPr="005E53F5">
        <w:rPr>
          <w:i/>
          <w:iCs/>
        </w:rPr>
        <w:t>useCallback</w:t>
      </w:r>
      <w:r w:rsidR="00095BEA">
        <w:t xml:space="preserve"> smo tako omogočili, da funkcijo kličemo le ob določenem pogoju.</w:t>
      </w:r>
    </w:p>
    <w:p w14:paraId="01B95D64" w14:textId="19BA453F" w:rsidR="00464A3A" w:rsidRDefault="0071418D" w:rsidP="000B0481">
      <w:pPr>
        <w:pStyle w:val="Naslov3"/>
        <w:spacing w:line="360" w:lineRule="auto"/>
        <w:jc w:val="both"/>
      </w:pPr>
      <w:bookmarkStart w:id="207" w:name="_Toc132793607"/>
      <w:r>
        <w:t>Usmerjanje in navigacija</w:t>
      </w:r>
      <w:bookmarkEnd w:id="207"/>
      <w:r w:rsidR="00335CF6">
        <w:fldChar w:fldCharType="begin"/>
      </w:r>
      <w:r w:rsidR="00335CF6">
        <w:instrText xml:space="preserve"> XE "</w:instrText>
      </w:r>
      <w:r w:rsidR="00335CF6" w:rsidRPr="00FD0DBC">
        <w:instrText>navigacija</w:instrText>
      </w:r>
      <w:r w:rsidR="00335CF6">
        <w:instrText xml:space="preserve">" </w:instrText>
      </w:r>
      <w:r w:rsidR="00335CF6">
        <w:fldChar w:fldCharType="end"/>
      </w:r>
    </w:p>
    <w:p w14:paraId="1FC2365D" w14:textId="48599AD6" w:rsidR="0071418D" w:rsidRDefault="00292216" w:rsidP="000B0481">
      <w:pPr>
        <w:spacing w:line="360" w:lineRule="auto"/>
        <w:jc w:val="both"/>
      </w:pPr>
      <w:r>
        <w:t>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>
        <w:t xml:space="preserve"> Router </w:t>
      </w:r>
      <w:r w:rsidR="00E4320A">
        <w:t xml:space="preserve">je </w:t>
      </w:r>
      <w:r w:rsidR="00DB6666">
        <w:t>knjižnica</w:t>
      </w:r>
      <w:r w:rsidR="00894413">
        <w:fldChar w:fldCharType="begin"/>
      </w:r>
      <w:r w:rsidR="00894413">
        <w:instrText xml:space="preserve"> XE "</w:instrText>
      </w:r>
      <w:r w:rsidR="00894413" w:rsidRPr="003B4D3B">
        <w:instrText>knjižnica</w:instrText>
      </w:r>
      <w:r w:rsidR="00894413">
        <w:instrText xml:space="preserve">" </w:instrText>
      </w:r>
      <w:r w:rsidR="00894413">
        <w:fldChar w:fldCharType="end"/>
      </w:r>
      <w:r w:rsidR="00E4320A">
        <w:t xml:space="preserve"> JavaScripta, ki omogoča, da v Reactu ustvarimo kompleksne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E4320A">
        <w:t xml:space="preserve"> odjemalčeve strani.</w:t>
      </w:r>
      <w:r w:rsidR="007628D6">
        <w:t xml:space="preserve"> </w:t>
      </w:r>
      <w:r w:rsidR="00273B87">
        <w:t xml:space="preserve">Z njim </w:t>
      </w:r>
      <w:r w:rsidR="00240278">
        <w:t>definiramo poti</w:t>
      </w:r>
      <w:r w:rsidR="00CE1333">
        <w:fldChar w:fldCharType="begin"/>
      </w:r>
      <w:r w:rsidR="00CE1333">
        <w:instrText xml:space="preserve"> XE "</w:instrText>
      </w:r>
      <w:r w:rsidR="00CE1333" w:rsidRPr="00C44786">
        <w:instrText>poti</w:instrText>
      </w:r>
      <w:r w:rsidR="00CE1333">
        <w:instrText xml:space="preserve">" </w:instrText>
      </w:r>
      <w:r w:rsidR="00CE1333">
        <w:fldChar w:fldCharType="end"/>
      </w:r>
      <w:r w:rsidR="00240278">
        <w:t xml:space="preserve">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240278">
        <w:t xml:space="preserve"> povezav</w:t>
      </w:r>
      <w:r w:rsidR="005214B4">
        <w:t>e</w:t>
      </w:r>
      <w:r w:rsidR="000C6B69">
        <w:fldChar w:fldCharType="begin"/>
      </w:r>
      <w:r w:rsidR="000C6B69">
        <w:instrText xml:space="preserve"> XE "</w:instrText>
      </w:r>
      <w:r w:rsidR="000C6B69" w:rsidRPr="00DC32CB">
        <w:instrText>povezave</w:instrText>
      </w:r>
      <w:r w:rsidR="000C6B69">
        <w:instrText xml:space="preserve">" </w:instrText>
      </w:r>
      <w:r w:rsidR="000C6B69">
        <w:fldChar w:fldCharType="end"/>
      </w:r>
      <w:r w:rsidR="00240278">
        <w:t xml:space="preserve">, </w:t>
      </w:r>
      <w:r w:rsidR="006A4B12">
        <w:t>na katerih bo</w:t>
      </w:r>
      <w:r w:rsidR="00240278">
        <w:t>do</w:t>
      </w:r>
      <w:r w:rsidR="006A4B12">
        <w:t xml:space="preserve"> prikazan</w:t>
      </w:r>
      <w:r w:rsidR="00240278">
        <w:t>e</w:t>
      </w:r>
      <w:r w:rsidR="006A4B12">
        <w:t xml:space="preserve"> določen</w:t>
      </w:r>
      <w:r w:rsidR="00240278">
        <w:t>e</w:t>
      </w:r>
      <w:r w:rsidR="006A4B12">
        <w:t xml:space="preserve"> komponent</w:t>
      </w:r>
      <w:r w:rsidR="00240278">
        <w:t>e</w:t>
      </w:r>
      <w:r w:rsidR="006A4B12">
        <w:t>.</w:t>
      </w:r>
      <w:r w:rsidR="00C37BBD">
        <w:t xml:space="preserve"> Z </w:t>
      </w:r>
      <w:r w:rsidR="00C37BBD" w:rsidRPr="00335CF6">
        <w:rPr>
          <w:i/>
          <w:iCs/>
        </w:rPr>
        <w:t>React Router</w:t>
      </w:r>
      <w:r w:rsidR="00C37BBD">
        <w:t xml:space="preserve"> se poenostavi dodajanje novih funkcionalnosti </w:t>
      </w:r>
      <w:r w:rsidR="00E42901">
        <w:t xml:space="preserve">in </w:t>
      </w:r>
      <w:r w:rsidR="00AC7EA3">
        <w:t>izboljša berljivost in struktura programske kode</w:t>
      </w:r>
      <w:r w:rsidR="00E42901">
        <w:t>.</w:t>
      </w:r>
      <w:r w:rsidR="00710CD5">
        <w:t xml:space="preserve"> Tako lahko ustvarimo aplikacijo z eno spletno stranjo, saj se komponente na njej menjajo glede na </w:t>
      </w:r>
      <w:r w:rsidR="00935C45">
        <w:t>poti (</w:t>
      </w:r>
      <w:r w:rsidR="00935C45" w:rsidRPr="00935C45">
        <w:rPr>
          <w:i/>
          <w:iCs/>
        </w:rPr>
        <w:t>routes</w:t>
      </w:r>
      <w:r w:rsidR="00935C45">
        <w:t>)</w:t>
      </w:r>
      <w:r w:rsidR="00710CD5">
        <w:t>.</w:t>
      </w:r>
    </w:p>
    <w:p w14:paraId="484470D9" w14:textId="67CBB7C3" w:rsidR="00BC293A" w:rsidRDefault="00BC293A" w:rsidP="000B0481">
      <w:pPr>
        <w:spacing w:line="360" w:lineRule="auto"/>
        <w:jc w:val="both"/>
      </w:pPr>
      <w:r>
        <w:t>Običajno spletno aplikacijo gradimo z več stranmi, ki se nanašajo na različne vsebine.</w:t>
      </w:r>
      <w:r w:rsidR="00237B19">
        <w:t xml:space="preserve"> </w:t>
      </w:r>
      <w:r w:rsidR="009310CF">
        <w:t>Med njimi se uporabnik lahko pomika, zato moramo te strani nekako povezati med seboj.</w:t>
      </w:r>
      <w:r w:rsidR="006B7AB0">
        <w:t xml:space="preserve"> </w:t>
      </w:r>
      <w:r w:rsidR="007C5281">
        <w:t>To storimo z definiranjem poti</w:t>
      </w:r>
      <w:r w:rsidR="00CE1333">
        <w:fldChar w:fldCharType="begin"/>
      </w:r>
      <w:r w:rsidR="00CE1333">
        <w:instrText xml:space="preserve"> XE "</w:instrText>
      </w:r>
      <w:r w:rsidR="00CE1333" w:rsidRPr="00C44786">
        <w:instrText>poti</w:instrText>
      </w:r>
      <w:r w:rsidR="00CE1333">
        <w:instrText xml:space="preserve">" </w:instrText>
      </w:r>
      <w:r w:rsidR="00CE1333">
        <w:fldChar w:fldCharType="end"/>
      </w:r>
      <w:r w:rsidR="007C5281">
        <w:t xml:space="preserve"> vsaki komponenti, ki predstavlja svojo spletno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7C5281">
        <w:t xml:space="preserve">. </w:t>
      </w:r>
      <w:r w:rsidR="008B56E8">
        <w:t>Med stranmi lahko preklapljamo s povezavami, ki preklopijo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8B56E8">
        <w:t xml:space="preserve"> na željeno pot</w:t>
      </w:r>
      <w:r w:rsidR="003538ED">
        <w:fldChar w:fldCharType="begin"/>
      </w:r>
      <w:r w:rsidR="003538ED">
        <w:instrText xml:space="preserve"> XE "</w:instrText>
      </w:r>
      <w:r w:rsidR="003538ED" w:rsidRPr="0005165E">
        <w:instrText>pot</w:instrText>
      </w:r>
      <w:r w:rsidR="003538ED">
        <w:instrText xml:space="preserve">" </w:instrText>
      </w:r>
      <w:r w:rsidR="003538ED">
        <w:fldChar w:fldCharType="end"/>
      </w:r>
      <w:r w:rsidR="008B56E8">
        <w:t xml:space="preserve"> za</w:t>
      </w:r>
      <w:r w:rsidR="004C6542">
        <w:t xml:space="preserve"> ogled</w:t>
      </w:r>
      <w:r w:rsidR="008B56E8">
        <w:t xml:space="preserve"> komponent</w:t>
      </w:r>
      <w:r w:rsidR="004C6542">
        <w:t>e</w:t>
      </w:r>
      <w:r w:rsidR="008B56E8">
        <w:t>.</w:t>
      </w:r>
      <w:r w:rsidR="002F1EF8">
        <w:t xml:space="preserve"> Za uporabo</w:t>
      </w:r>
      <w:r w:rsidR="00D70A2F">
        <w:t xml:space="preserve"> 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 w:rsidR="00D70A2F">
        <w:t xml:space="preserve"> Routerja, ga naložimo z ukazom </w:t>
      </w:r>
      <w:r w:rsidR="00D70A2F" w:rsidRPr="00331606">
        <w:rPr>
          <w:i/>
          <w:iCs/>
        </w:rPr>
        <w:t>npm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2962E6">
        <w:instrText>npm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D70A2F" w:rsidRPr="00331606">
        <w:rPr>
          <w:i/>
          <w:iCs/>
        </w:rPr>
        <w:t xml:space="preserve"> i react-router</w:t>
      </w:r>
      <w:r w:rsidR="00B90DBD">
        <w:rPr>
          <w:i/>
          <w:iCs/>
        </w:rPr>
        <w:fldChar w:fldCharType="begin"/>
      </w:r>
      <w:r w:rsidR="00B90DBD">
        <w:instrText xml:space="preserve"> XE "</w:instrText>
      </w:r>
      <w:r w:rsidR="00B90DBD" w:rsidRPr="006360F2">
        <w:rPr>
          <w:i/>
          <w:iCs/>
        </w:rPr>
        <w:instrText>router</w:instrText>
      </w:r>
      <w:r w:rsidR="00B90DBD">
        <w:instrText xml:space="preserve">" </w:instrText>
      </w:r>
      <w:r w:rsidR="00B90DBD">
        <w:rPr>
          <w:i/>
          <w:iCs/>
        </w:rPr>
        <w:fldChar w:fldCharType="end"/>
      </w:r>
      <w:r w:rsidR="00D70A2F" w:rsidRPr="00331606">
        <w:rPr>
          <w:i/>
          <w:iCs/>
        </w:rPr>
        <w:t>-dom</w:t>
      </w:r>
      <w:r w:rsidR="00D70A2F">
        <w:t xml:space="preserve">. Zatem ga uvozimo v datoteko </w:t>
      </w:r>
      <w:r w:rsidR="00D70A2F" w:rsidRPr="006012A4">
        <w:rPr>
          <w:i/>
          <w:iCs/>
        </w:rPr>
        <w:t>App.js</w:t>
      </w:r>
      <w:r w:rsidR="00D70A2F">
        <w:t>, kjer bomo ustvarili vse poti za usmerjanje</w:t>
      </w:r>
      <w:r w:rsidR="00504942">
        <w:fldChar w:fldCharType="begin"/>
      </w:r>
      <w:r w:rsidR="00504942">
        <w:instrText xml:space="preserve"> XE "</w:instrText>
      </w:r>
      <w:r w:rsidR="00504942" w:rsidRPr="00A22569">
        <w:instrText>usmerjanje</w:instrText>
      </w:r>
      <w:r w:rsidR="00504942">
        <w:instrText xml:space="preserve">" </w:instrText>
      </w:r>
      <w:r w:rsidR="00504942">
        <w:fldChar w:fldCharType="end"/>
      </w:r>
      <w:r w:rsidR="003251C6">
        <w:t xml:space="preserve"> in od koder bomo dosegli vse komponente v aplikaciji.</w:t>
      </w:r>
      <w:r w:rsidR="00416385">
        <w:t xml:space="preserve"> </w:t>
      </w:r>
      <w:sdt>
        <w:sdtPr>
          <w:id w:val="744698267"/>
          <w:citation/>
        </w:sdtPr>
        <w:sdtContent>
          <w:r w:rsidR="00FE44A4">
            <w:fldChar w:fldCharType="begin"/>
          </w:r>
          <w:r w:rsidR="00FE44A4">
            <w:instrText xml:space="preserve"> CITATION Sim23 \l 1060 </w:instrText>
          </w:r>
          <w:r w:rsidR="00FE44A4">
            <w:fldChar w:fldCharType="separate"/>
          </w:r>
          <w:r w:rsidR="009D7DFB">
            <w:rPr>
              <w:noProof/>
            </w:rPr>
            <w:t>(68)</w:t>
          </w:r>
          <w:r w:rsidR="00FE44A4">
            <w:fldChar w:fldCharType="end"/>
          </w:r>
        </w:sdtContent>
      </w:sdt>
      <w:r w:rsidR="00FE44A4">
        <w:t xml:space="preserve"> </w:t>
      </w:r>
      <w:r w:rsidR="00F56BCC">
        <w:t xml:space="preserve">Poglejmo si datoteko </w:t>
      </w:r>
      <w:r w:rsidR="00F56BCC" w:rsidRPr="00FF5BE6">
        <w:rPr>
          <w:i/>
          <w:iCs/>
        </w:rPr>
        <w:t>App.js</w:t>
      </w:r>
      <w:r w:rsidR="00F56BCC">
        <w:t xml:space="preserve"> in v njej določene poti za </w:t>
      </w:r>
      <w:r w:rsidR="00F56BCC" w:rsidRPr="003538ED">
        <w:rPr>
          <w:i/>
          <w:iCs/>
        </w:rPr>
        <w:t>Router</w:t>
      </w:r>
      <w:r w:rsidR="00F56BCC">
        <w:t xml:space="preserve"> na </w:t>
      </w:r>
      <w:r w:rsidR="00E4268A">
        <w:fldChar w:fldCharType="begin"/>
      </w:r>
      <w:r w:rsidR="00E4268A">
        <w:instrText xml:space="preserve"> REF _Ref132460597 \h </w:instrText>
      </w:r>
      <w:r w:rsidR="00E4268A">
        <w:fldChar w:fldCharType="separate"/>
      </w:r>
      <w:r w:rsidR="008D7303">
        <w:t xml:space="preserve">Izsek </w:t>
      </w:r>
      <w:r w:rsidR="008D7303">
        <w:rPr>
          <w:noProof/>
        </w:rPr>
        <w:t>29</w:t>
      </w:r>
      <w:r w:rsidR="00E4268A">
        <w:fldChar w:fldCharType="end"/>
      </w:r>
      <w:r w:rsidR="00F56BCC">
        <w:t>.</w:t>
      </w:r>
      <w:r w:rsidR="00E91F12">
        <w:t xml:space="preserve"> </w:t>
      </w:r>
    </w:p>
    <w:p w14:paraId="4ECA4812" w14:textId="23269CA6" w:rsidR="00F436F8" w:rsidRDefault="00C67847" w:rsidP="000B0481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253C0260" wp14:editId="632B611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56275" cy="5114290"/>
                <wp:effectExtent l="0" t="0" r="0" b="0"/>
                <wp:wrapTopAndBottom/>
                <wp:docPr id="109" name="Skupina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5114290"/>
                          <a:chOff x="0" y="114300"/>
                          <a:chExt cx="5756275" cy="5114924"/>
                        </a:xfrm>
                      </wpg:grpSpPr>
                      <wps:wsp>
                        <wps:cNvPr id="107" name="Polje z besedilom 107"/>
                        <wps:cNvSpPr txBox="1"/>
                        <wps:spPr>
                          <a:xfrm>
                            <a:off x="0" y="228599"/>
                            <a:ext cx="5756275" cy="50006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2F2F5E5" w14:textId="7A86FD86" w:rsidR="007F765E" w:rsidRDefault="00D9528C" w:rsidP="007F765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5BF32671" w14:textId="62F73C24" w:rsidR="00D9528C" w:rsidRDefault="00D9528C" w:rsidP="007F765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BrowserRouter, Routes, Route } from 'react-router-dom';</w:t>
                              </w:r>
                            </w:p>
                            <w:p w14:paraId="25EA457C" w14:textId="0060F26D" w:rsidR="00D9528C" w:rsidRDefault="00D9528C" w:rsidP="007F765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6B247371" w14:textId="12969076" w:rsidR="00D9528C" w:rsidRDefault="00D9528C" w:rsidP="007F765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function App() {</w:t>
                              </w:r>
                            </w:p>
                            <w:p w14:paraId="2BE86118" w14:textId="0B116874" w:rsidR="00D9528C" w:rsidRDefault="00D9528C" w:rsidP="007F765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zgoraj = useRef('zgoraj');</w:t>
                              </w:r>
                            </w:p>
                            <w:p w14:paraId="607658B6" w14:textId="374F5EFA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return (</w:t>
                              </w:r>
                            </w:p>
                            <w:p w14:paraId="37361EC7" w14:textId="51C651BD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&lt;BrowserRouter&gt;</w:t>
                              </w:r>
                            </w:p>
                            <w:p w14:paraId="324777E9" w14:textId="46441380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&lt;UporabniskiKontekstProvider&gt;</w:t>
                              </w:r>
                            </w:p>
                            <w:p w14:paraId="7ACFE149" w14:textId="7A74C160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&lt;div className='vsebina' ref={zgoraj}&gt;</w:t>
                              </w:r>
                            </w:p>
                            <w:p w14:paraId="14029DD7" w14:textId="316A696F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&lt;NavigacijskaVrstica /&gt;</w:t>
                              </w:r>
                            </w:p>
                            <w:p w14:paraId="436DFF5F" w14:textId="33973FC7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&lt;div&gt;</w:t>
                              </w:r>
                            </w:p>
                            <w:p w14:paraId="6DEAB72D" w14:textId="2A9AF8F2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&lt;Routes&gt;</w:t>
                              </w:r>
                            </w:p>
                            <w:p w14:paraId="4EF3EF15" w14:textId="77777777" w:rsid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&lt;Route path='/' element={&lt;Domov /&gt;} /&gt;</w:t>
                              </w:r>
                            </w:p>
                            <w:p w14:paraId="644ABDF9" w14:textId="77777777" w:rsid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&lt;Route path='/oNas' element={&lt;ONas /&gt;} /&gt;</w:t>
                              </w:r>
                            </w:p>
                            <w:p w14:paraId="7A1CF458" w14:textId="7037D548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&lt;Route path='/avtentikacija' element={&lt;Avtentikacija/&gt;} /&gt;</w:t>
                              </w:r>
                            </w:p>
                            <w:p w14:paraId="43D6DB5D" w14:textId="365CE200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&lt;Route path='/trgovina' element={&lt;Trgovina Ref={zgoraj} /&gt;} /&gt;</w:t>
                              </w:r>
                            </w:p>
                            <w:p w14:paraId="24AA6151" w14:textId="618202DB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&lt;Route path='</w:t>
                              </w:r>
                              <w:r w:rsidR="00F541D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/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*' element={&lt;Error /&gt;} /&gt;</w:t>
                              </w:r>
                            </w:p>
                            <w:p w14:paraId="376434CC" w14:textId="6D8B24CC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&lt;/Routes&gt;</w:t>
                              </w:r>
                            </w:p>
                            <w:p w14:paraId="1A4A3DD2" w14:textId="2971B188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&lt;/div&gt;</w:t>
                              </w:r>
                            </w:p>
                            <w:p w14:paraId="2D324E3F" w14:textId="5BA453A4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&lt;Noga /&gt;</w:t>
                              </w:r>
                            </w:p>
                            <w:p w14:paraId="7DF0A01F" w14:textId="110A87C4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&lt;/div&gt;</w:t>
                              </w:r>
                            </w:p>
                            <w:p w14:paraId="133BD248" w14:textId="4D21F940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&lt;/UporabniskiKontekstProvider&gt;</w:t>
                              </w:r>
                            </w:p>
                            <w:p w14:paraId="78FEC1EF" w14:textId="4918547E" w:rsidR="00D9528C" w:rsidRP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&lt;/BrowserRouter&gt;</w:t>
                              </w:r>
                            </w:p>
                            <w:p w14:paraId="7CE7AACC" w14:textId="0671DA2E" w:rsidR="00D9528C" w:rsidRDefault="00D9528C" w:rsidP="00D9528C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D9528C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);</w:t>
                              </w:r>
                            </w:p>
                            <w:p w14:paraId="47108A07" w14:textId="608C18F1" w:rsidR="00D9528C" w:rsidRDefault="00D9528C" w:rsidP="007F765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  <w:p w14:paraId="2C5C2F2E" w14:textId="39BAACE7" w:rsidR="00E4268A" w:rsidRPr="00B70A3D" w:rsidRDefault="00E4268A" w:rsidP="007F765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E4268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export default App;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Polje z besedilom 108"/>
                        <wps:cNvSpPr txBox="1"/>
                        <wps:spPr>
                          <a:xfrm>
                            <a:off x="0" y="114300"/>
                            <a:ext cx="5756275" cy="2190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6CFD68" w14:textId="6D3659C6" w:rsidR="00E4268A" w:rsidRPr="009B7F4F" w:rsidRDefault="00E4268A" w:rsidP="00E4268A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08" w:name="_Ref132460597"/>
                              <w:bookmarkStart w:id="209" w:name="_Toc132752993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bookmarkEnd w:id="208"/>
                              <w:r>
                                <w:t>: Prikaz poti React Routerja v App.js</w:t>
                              </w:r>
                              <w:bookmarkEnd w:id="2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3C0260" id="Skupina 109" o:spid="_x0000_s1169" style="position:absolute;left:0;text-align:left;margin-left:0;margin-top:0;width:453.25pt;height:402.7pt;z-index:251746304;mso-position-horizontal:left;mso-position-horizontal-relative:margin;mso-height-relative:margin" coordorigin=",1143" coordsize="57562,51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">
                <v:shape id="Polje z besedilom 107" o:spid="_x0000_s1170" type="#_x0000_t202" style="position:absolute;top:2285;width:57562;height:50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" fillcolor="white [3212]" stroked="f" strokeweight=".5pt">
                  <v:textbox>
                    <w:txbxContent>
                      <w:p w14:paraId="62F2F5E5" w14:textId="7A86FD86" w:rsidR="007F765E" w:rsidRDefault="00D9528C" w:rsidP="007F765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5BF32671" w14:textId="62F73C24" w:rsidR="00D9528C" w:rsidRDefault="00D9528C" w:rsidP="007F765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BrowserRouter, Routes, Route } from 'react-router-dom';</w:t>
                        </w:r>
                      </w:p>
                      <w:p w14:paraId="25EA457C" w14:textId="0060F26D" w:rsidR="00D9528C" w:rsidRDefault="00D9528C" w:rsidP="007F765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6B247371" w14:textId="12969076" w:rsidR="00D9528C" w:rsidRDefault="00D9528C" w:rsidP="007F765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function App() {</w:t>
                        </w:r>
                      </w:p>
                      <w:p w14:paraId="2BE86118" w14:textId="0B116874" w:rsidR="00D9528C" w:rsidRDefault="00D9528C" w:rsidP="007F765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zgoraj = useRef('zgoraj');</w:t>
                        </w:r>
                      </w:p>
                      <w:p w14:paraId="607658B6" w14:textId="374F5EFA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return (</w:t>
                        </w:r>
                      </w:p>
                      <w:p w14:paraId="37361EC7" w14:textId="51C651BD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&lt;BrowserRouter&gt;</w:t>
                        </w:r>
                      </w:p>
                      <w:p w14:paraId="324777E9" w14:textId="46441380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&lt;UporabniskiKontekstProvider&gt;</w:t>
                        </w:r>
                      </w:p>
                      <w:p w14:paraId="7ACFE149" w14:textId="7A74C160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&lt;div className='vsebina' ref={zgoraj}&gt;</w:t>
                        </w:r>
                      </w:p>
                      <w:p w14:paraId="14029DD7" w14:textId="316A696F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&lt;NavigacijskaVrstica /&gt;</w:t>
                        </w:r>
                      </w:p>
                      <w:p w14:paraId="436DFF5F" w14:textId="33973FC7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&lt;div&gt;</w:t>
                        </w:r>
                      </w:p>
                      <w:p w14:paraId="6DEAB72D" w14:textId="2A9AF8F2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&lt;Routes&gt;</w:t>
                        </w:r>
                      </w:p>
                      <w:p w14:paraId="4EF3EF15" w14:textId="77777777" w:rsid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&lt;Route path='/' element={&lt;Domov /&gt;} /&gt;</w:t>
                        </w:r>
                      </w:p>
                      <w:p w14:paraId="644ABDF9" w14:textId="77777777" w:rsid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&lt;Route path='/oNas' element={&lt;ONas /&gt;} /&gt;</w:t>
                        </w:r>
                      </w:p>
                      <w:p w14:paraId="7A1CF458" w14:textId="7037D548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&lt;Route path='/avtentikacija' element={&lt;Avtentikacija/&gt;} /&gt;</w:t>
                        </w:r>
                      </w:p>
                      <w:p w14:paraId="43D6DB5D" w14:textId="365CE200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&lt;Route path='/trgovina' element={&lt;Trgovina Ref={zgoraj} /&gt;} /&gt;</w:t>
                        </w:r>
                      </w:p>
                      <w:p w14:paraId="24AA6151" w14:textId="618202DB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&lt;Route path='</w:t>
                        </w:r>
                        <w:r w:rsidR="00F541D2">
                          <w:rPr>
                            <w:rFonts w:ascii="Consolas" w:hAnsi="Consolas"/>
                            <w:sz w:val="22"/>
                            <w:szCs w:val="20"/>
                          </w:rPr>
                          <w:t>/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*' element={&lt;Error /&gt;} /&gt;</w:t>
                        </w:r>
                      </w:p>
                      <w:p w14:paraId="376434CC" w14:textId="6D8B24CC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&lt;/Routes&gt;</w:t>
                        </w:r>
                      </w:p>
                      <w:p w14:paraId="1A4A3DD2" w14:textId="2971B188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&lt;/div&gt;</w:t>
                        </w:r>
                      </w:p>
                      <w:p w14:paraId="2D324E3F" w14:textId="5BA453A4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&lt;Noga /&gt;</w:t>
                        </w:r>
                      </w:p>
                      <w:p w14:paraId="7DF0A01F" w14:textId="110A87C4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&lt;/div&gt;</w:t>
                        </w:r>
                      </w:p>
                      <w:p w14:paraId="133BD248" w14:textId="4D21F940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&lt;/UporabniskiKontekstProvider&gt;</w:t>
                        </w:r>
                      </w:p>
                      <w:p w14:paraId="78FEC1EF" w14:textId="4918547E" w:rsidR="00D9528C" w:rsidRP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&lt;/BrowserRouter&gt;</w:t>
                        </w:r>
                      </w:p>
                      <w:p w14:paraId="7CE7AACC" w14:textId="0671DA2E" w:rsidR="00D9528C" w:rsidRDefault="00D9528C" w:rsidP="00D9528C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D9528C">
                          <w:rPr>
                            <w:rFonts w:ascii="Consolas" w:hAnsi="Consolas"/>
                            <w:sz w:val="22"/>
                            <w:szCs w:val="20"/>
                          </w:rPr>
                          <w:t>);</w:t>
                        </w:r>
                      </w:p>
                      <w:p w14:paraId="47108A07" w14:textId="608C18F1" w:rsidR="00D9528C" w:rsidRDefault="00D9528C" w:rsidP="007F765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  <w:p w14:paraId="2C5C2F2E" w14:textId="39BAACE7" w:rsidR="00E4268A" w:rsidRPr="00B70A3D" w:rsidRDefault="00E4268A" w:rsidP="007F765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E4268A">
                          <w:rPr>
                            <w:rFonts w:ascii="Consolas" w:hAnsi="Consolas"/>
                            <w:sz w:val="22"/>
                            <w:szCs w:val="20"/>
                          </w:rPr>
                          <w:t>export default App;</w:t>
                        </w:r>
                      </w:p>
                    </w:txbxContent>
                  </v:textbox>
                </v:shape>
                <v:shape id="Polje z besedilom 108" o:spid="_x0000_s1171" type="#_x0000_t202" style="position:absolute;top:1143;width:57562;height:2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boNxQAAANw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" stroked="f">
                  <v:textbox inset="0,0,0,0">
                    <w:txbxContent>
                      <w:p w14:paraId="7B6CFD68" w14:textId="6D3659C6" w:rsidR="00E4268A" w:rsidRPr="009B7F4F" w:rsidRDefault="00E4268A" w:rsidP="00E4268A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10" w:name="_Ref132460597"/>
                        <w:bookmarkStart w:id="211" w:name="_Toc132752993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29</w:t>
                          </w:r>
                        </w:fldSimple>
                        <w:bookmarkEnd w:id="210"/>
                        <w:r>
                          <w:t>: Prikaz poti React Routerja v App.js</w:t>
                        </w:r>
                        <w:bookmarkEnd w:id="21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E44A4">
        <w:t>Glavna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FE44A4">
        <w:t xml:space="preserve"> </w:t>
      </w:r>
      <w:r w:rsidR="00D57784">
        <w:t xml:space="preserve">za navigacijo v aplikaciji je </w:t>
      </w:r>
      <w:r w:rsidR="00F436F8" w:rsidRPr="005F6D88">
        <w:rPr>
          <w:i/>
          <w:iCs/>
        </w:rPr>
        <w:t>Browser</w:t>
      </w:r>
      <w:r w:rsidR="00D57784" w:rsidRPr="005F6D88">
        <w:rPr>
          <w:i/>
          <w:iCs/>
        </w:rPr>
        <w:t>Router</w:t>
      </w:r>
      <w:r w:rsidR="00D57784">
        <w:t xml:space="preserve"> komponenta</w:t>
      </w:r>
      <w:r w:rsidR="00F436F8">
        <w:t>. Ta</w:t>
      </w:r>
      <w:r w:rsidR="006B514A">
        <w:t xml:space="preserve"> shrani trenutno lokacijo v naslovno vrstico brskalnika z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6B514A">
        <w:t xml:space="preserve">-ji in krmari s pomočjo </w:t>
      </w:r>
      <w:r w:rsidR="00E12300">
        <w:t>vgr</w:t>
      </w:r>
      <w:r w:rsidR="001172BE">
        <w:t>a</w:t>
      </w:r>
      <w:r w:rsidR="00E12300">
        <w:t>jenega brskalnikovega sklada</w:t>
      </w:r>
      <w:r w:rsidR="003538ED">
        <w:fldChar w:fldCharType="begin"/>
      </w:r>
      <w:r w:rsidR="003538ED">
        <w:instrText xml:space="preserve"> XE "</w:instrText>
      </w:r>
      <w:r w:rsidR="003538ED" w:rsidRPr="00CC4112">
        <w:instrText>sklada</w:instrText>
      </w:r>
      <w:r w:rsidR="003538ED">
        <w:instrText xml:space="preserve">" </w:instrText>
      </w:r>
      <w:r w:rsidR="003538ED">
        <w:fldChar w:fldCharType="end"/>
      </w:r>
      <w:r w:rsidR="00E12300">
        <w:t xml:space="preserve"> zgodovine.</w:t>
      </w:r>
      <w:sdt>
        <w:sdtPr>
          <w:id w:val="277305820"/>
          <w:citation/>
        </w:sdtPr>
        <w:sdtContent>
          <w:r w:rsidR="009F3510">
            <w:fldChar w:fldCharType="begin"/>
          </w:r>
          <w:r w:rsidR="009F3510">
            <w:instrText xml:space="preserve"> CITATION Rem23 \l 1060 </w:instrText>
          </w:r>
          <w:r w:rsidR="009F3510">
            <w:fldChar w:fldCharType="separate"/>
          </w:r>
          <w:r w:rsidR="009D7DFB">
            <w:rPr>
              <w:noProof/>
            </w:rPr>
            <w:t xml:space="preserve"> (69)</w:t>
          </w:r>
          <w:r w:rsidR="009F3510">
            <w:fldChar w:fldCharType="end"/>
          </w:r>
        </w:sdtContent>
      </w:sdt>
      <w:r w:rsidR="00FA1E41">
        <w:t xml:space="preserve"> </w:t>
      </w:r>
      <w:r w:rsidR="00B070EE">
        <w:t xml:space="preserve">Znotraj </w:t>
      </w:r>
      <w:r w:rsidR="00B070EE" w:rsidRPr="00ED77F5">
        <w:rPr>
          <w:i/>
          <w:iCs/>
        </w:rPr>
        <w:t>BrowserRouterja</w:t>
      </w:r>
      <w:r w:rsidR="00B070EE">
        <w:t xml:space="preserve"> </w:t>
      </w:r>
      <w:r w:rsidR="00ED77F5">
        <w:t xml:space="preserve">je komponenta </w:t>
      </w:r>
      <w:r w:rsidR="00ED77F5" w:rsidRPr="00ED77F5">
        <w:rPr>
          <w:i/>
          <w:iCs/>
        </w:rPr>
        <w:t>Routes</w:t>
      </w:r>
      <w:r w:rsidR="00ED77F5">
        <w:t xml:space="preserve">, </w:t>
      </w:r>
      <w:r w:rsidR="003D6DE1">
        <w:t>ki ob vsaki spremembi lokacije pregleda vse svoje potomce in najde ujemajočo pot</w:t>
      </w:r>
      <w:r w:rsidR="003538ED">
        <w:fldChar w:fldCharType="begin"/>
      </w:r>
      <w:r w:rsidR="003538ED">
        <w:instrText xml:space="preserve"> XE "</w:instrText>
      </w:r>
      <w:r w:rsidR="003538ED" w:rsidRPr="0005165E">
        <w:instrText>pot</w:instrText>
      </w:r>
      <w:r w:rsidR="003538ED">
        <w:instrText xml:space="preserve">" </w:instrText>
      </w:r>
      <w:r w:rsidR="003538ED">
        <w:fldChar w:fldCharType="end"/>
      </w:r>
      <w:r w:rsidR="003D6DE1">
        <w:t>.</w:t>
      </w:r>
      <w:r w:rsidR="00EE4CCE">
        <w:t xml:space="preserve"> </w:t>
      </w:r>
      <w:sdt>
        <w:sdtPr>
          <w:id w:val="-542287823"/>
          <w:citation/>
        </w:sdtPr>
        <w:sdtContent>
          <w:r w:rsidR="0000532A">
            <w:fldChar w:fldCharType="begin"/>
          </w:r>
          <w:r w:rsidR="0000532A">
            <w:instrText xml:space="preserve"> CITATION Rem231 \l 1060 </w:instrText>
          </w:r>
          <w:r w:rsidR="0000532A">
            <w:fldChar w:fldCharType="separate"/>
          </w:r>
          <w:r w:rsidR="009D7DFB">
            <w:rPr>
              <w:noProof/>
            </w:rPr>
            <w:t>(70)</w:t>
          </w:r>
          <w:r w:rsidR="0000532A">
            <w:fldChar w:fldCharType="end"/>
          </w:r>
        </w:sdtContent>
      </w:sdt>
      <w:r w:rsidR="0000532A">
        <w:t xml:space="preserve"> </w:t>
      </w:r>
      <w:r w:rsidR="00EE4CCE">
        <w:t xml:space="preserve">Potomci komponente </w:t>
      </w:r>
      <w:r w:rsidR="00EE4CCE" w:rsidRPr="003538ED">
        <w:rPr>
          <w:i/>
          <w:iCs/>
        </w:rPr>
        <w:t>Routes</w:t>
      </w:r>
      <w:r w:rsidR="00EE4CCE">
        <w:t xml:space="preserve"> pa so komponente </w:t>
      </w:r>
      <w:r w:rsidR="00EE4CCE" w:rsidRPr="003538ED">
        <w:rPr>
          <w:i/>
          <w:iCs/>
        </w:rPr>
        <w:t>Route</w:t>
      </w:r>
      <w:r w:rsidR="00EE4CCE">
        <w:t xml:space="preserve">, ki povezujejo </w:t>
      </w:r>
      <w:r w:rsidR="00B00BB5">
        <w:t>URL poti</w:t>
      </w:r>
      <w:r w:rsidR="00CE1333">
        <w:fldChar w:fldCharType="begin"/>
      </w:r>
      <w:r w:rsidR="00CE1333">
        <w:instrText xml:space="preserve"> XE "</w:instrText>
      </w:r>
      <w:r w:rsidR="00CE1333" w:rsidRPr="00C44786">
        <w:instrText>poti</w:instrText>
      </w:r>
      <w:r w:rsidR="00CE1333">
        <w:instrText xml:space="preserve">" </w:instrText>
      </w:r>
      <w:r w:rsidR="00CE1333">
        <w:fldChar w:fldCharType="end"/>
      </w:r>
      <w:r w:rsidR="00B00BB5">
        <w:t xml:space="preserve"> s komponentami</w:t>
      </w:r>
      <w:r w:rsidR="008D113C">
        <w:t xml:space="preserve"> za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 w:rsidR="00B00BB5">
        <w:t>.</w:t>
      </w:r>
      <w:r w:rsidR="00726164">
        <w:t xml:space="preserve"> Več </w:t>
      </w:r>
      <w:r w:rsidR="00726164" w:rsidRPr="003538ED">
        <w:rPr>
          <w:i/>
          <w:iCs/>
        </w:rPr>
        <w:t>Route</w:t>
      </w:r>
      <w:r w:rsidR="00726164">
        <w:t xml:space="preserve">-ov lahko </w:t>
      </w:r>
      <w:r w:rsidR="00355F7A">
        <w:t>gnezdimo in kompleksna sestava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355F7A">
        <w:t xml:space="preserve"> postane enostavnejša.</w:t>
      </w:r>
      <w:r w:rsidR="005A05EF">
        <w:t xml:space="preserve"> </w:t>
      </w:r>
      <w:r w:rsidR="00CF0C7A" w:rsidRPr="003538ED">
        <w:rPr>
          <w:i/>
          <w:iCs/>
        </w:rPr>
        <w:t>Route</w:t>
      </w:r>
      <w:r w:rsidR="00CF0C7A">
        <w:t xml:space="preserve"> </w:t>
      </w:r>
      <w:r w:rsidR="000A1D74">
        <w:t>ima 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0A1D74">
        <w:t xml:space="preserve"> </w:t>
      </w:r>
      <w:r w:rsidR="000A1D74" w:rsidRPr="005A4D4D">
        <w:rPr>
          <w:i/>
          <w:iCs/>
        </w:rPr>
        <w:t>path</w:t>
      </w:r>
      <w:r w:rsidR="000A1D74">
        <w:t xml:space="preserve">, v katerega podamo URL pot, kot smo to storili na </w:t>
      </w:r>
      <w:r w:rsidR="000A1D74">
        <w:fldChar w:fldCharType="begin"/>
      </w:r>
      <w:r w:rsidR="000A1D74">
        <w:instrText xml:space="preserve"> REF _Ref132460597 \h </w:instrText>
      </w:r>
      <w:r w:rsidR="000A1D74">
        <w:fldChar w:fldCharType="separate"/>
      </w:r>
      <w:r w:rsidR="008D7303">
        <w:t xml:space="preserve">Izsek </w:t>
      </w:r>
      <w:r w:rsidR="008D7303">
        <w:rPr>
          <w:noProof/>
        </w:rPr>
        <w:t>29</w:t>
      </w:r>
      <w:r w:rsidR="000A1D74">
        <w:fldChar w:fldCharType="end"/>
      </w:r>
      <w:r w:rsidR="000A1D74">
        <w:t xml:space="preserve">. </w:t>
      </w:r>
      <w:r w:rsidR="001E4E4A">
        <w:t xml:space="preserve">Na primer </w:t>
      </w:r>
      <w:r w:rsidR="00974055">
        <w:t xml:space="preserve">za </w:t>
      </w:r>
      <w:r w:rsidR="001E4E4A">
        <w:t xml:space="preserve">URL </w:t>
      </w:r>
      <w:r w:rsidR="001E4E4A" w:rsidRPr="003538ED">
        <w:rPr>
          <w:rFonts w:ascii="Consolas" w:hAnsi="Consolas"/>
        </w:rPr>
        <w:t>'/trgovina'</w:t>
      </w:r>
      <w:r w:rsidR="001E4E4A">
        <w:t xml:space="preserve"> </w:t>
      </w:r>
      <w:r w:rsidR="00974055">
        <w:t xml:space="preserve">bo </w:t>
      </w:r>
      <w:r w:rsidR="00974055" w:rsidRPr="00974055">
        <w:rPr>
          <w:i/>
          <w:iCs/>
        </w:rPr>
        <w:t>BrowserRouter</w:t>
      </w:r>
      <w:r w:rsidR="00974055">
        <w:t xml:space="preserve"> vrnil </w:t>
      </w:r>
      <w:r w:rsidR="00F416AF">
        <w:t>atribut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331072">
        <w:t>, ki je komponenta</w:t>
      </w:r>
      <w:r w:rsidR="00F416AF">
        <w:t xml:space="preserve"> </w:t>
      </w:r>
      <w:r w:rsidR="00974055" w:rsidRPr="003538ED">
        <w:rPr>
          <w:rFonts w:ascii="Consolas" w:hAnsi="Consolas"/>
        </w:rPr>
        <w:t>&lt;Trgovina&gt;</w:t>
      </w:r>
      <w:r w:rsidR="00974055">
        <w:t>.</w:t>
      </w:r>
      <w:r w:rsidR="00F85F0D">
        <w:t xml:space="preserve"> Za oblikovanje poti imamo možne tudi dinamične segmente z uporabo »:« in </w:t>
      </w:r>
      <w:r w:rsidR="009423BC">
        <w:t>neobvezne segmente z uporabo »?«, ki jih sicer v aplikaciji nismo uporabili.</w:t>
      </w:r>
      <w:sdt>
        <w:sdtPr>
          <w:id w:val="1010185783"/>
          <w:citation/>
        </w:sdtPr>
        <w:sdtContent>
          <w:r w:rsidR="007A51C8">
            <w:fldChar w:fldCharType="begin"/>
          </w:r>
          <w:r w:rsidR="007A51C8">
            <w:instrText xml:space="preserve"> CITATION Mit20 \l 1060 </w:instrText>
          </w:r>
          <w:r w:rsidR="007A51C8">
            <w:fldChar w:fldCharType="separate"/>
          </w:r>
          <w:r w:rsidR="009D7DFB">
            <w:rPr>
              <w:noProof/>
            </w:rPr>
            <w:t xml:space="preserve"> (71)</w:t>
          </w:r>
          <w:r w:rsidR="007A51C8">
            <w:fldChar w:fldCharType="end"/>
          </w:r>
        </w:sdtContent>
      </w:sdt>
      <w:r w:rsidR="00B422F7">
        <w:t xml:space="preserve"> Smo pa uporabili</w:t>
      </w:r>
      <w:r w:rsidR="000335C4">
        <w:t xml:space="preserve"> segment</w:t>
      </w:r>
      <w:r w:rsidR="003538ED">
        <w:fldChar w:fldCharType="begin"/>
      </w:r>
      <w:r w:rsidR="003538ED">
        <w:instrText xml:space="preserve"> XE "</w:instrText>
      </w:r>
      <w:r w:rsidR="003538ED" w:rsidRPr="000B537B">
        <w:instrText>segment</w:instrText>
      </w:r>
      <w:r w:rsidR="003538ED">
        <w:instrText xml:space="preserve">" </w:instrText>
      </w:r>
      <w:r w:rsidR="003538ED">
        <w:fldChar w:fldCharType="end"/>
      </w:r>
      <w:r w:rsidR="005868BA">
        <w:t xml:space="preserve"> </w:t>
      </w:r>
      <w:r w:rsidR="005868BA" w:rsidRPr="003538ED">
        <w:rPr>
          <w:i/>
          <w:iCs/>
        </w:rPr>
        <w:t>star</w:t>
      </w:r>
      <w:r w:rsidR="00D81C6F">
        <w:t xml:space="preserve">, ki </w:t>
      </w:r>
      <w:r w:rsidR="00390547">
        <w:t>poveže vse poti, ki imajo namesto zvezde v sebi katerekoli znake</w:t>
      </w:r>
      <w:r w:rsidR="004A66DC">
        <w:t>. Ta segment smo uporabili za prikaz strani z napako, če vnesemo napačen URL.</w:t>
      </w:r>
      <w:r w:rsidR="006D0A51">
        <w:t xml:space="preserve"> Poglejmo primer iz </w:t>
      </w:r>
      <w:r w:rsidR="007174DA">
        <w:fldChar w:fldCharType="begin"/>
      </w:r>
      <w:r w:rsidR="007174DA">
        <w:instrText xml:space="preserve"> REF _Ref132466817 \h </w:instrText>
      </w:r>
      <w:r w:rsidR="007174DA">
        <w:fldChar w:fldCharType="separate"/>
      </w:r>
      <w:r w:rsidR="008D7303">
        <w:t xml:space="preserve">Slika </w:t>
      </w:r>
      <w:r w:rsidR="008D7303">
        <w:rPr>
          <w:noProof/>
        </w:rPr>
        <w:t>15</w:t>
      </w:r>
      <w:r w:rsidR="007174DA">
        <w:fldChar w:fldCharType="end"/>
      </w:r>
      <w:r w:rsidR="007174DA">
        <w:t>, na katerem smo vnesli v URL pot</w:t>
      </w:r>
      <w:r w:rsidR="008D4DF1">
        <w:t xml:space="preserve"> </w:t>
      </w:r>
      <w:r w:rsidR="008D4DF1" w:rsidRPr="003538ED">
        <w:rPr>
          <w:rFonts w:ascii="Consolas" w:hAnsi="Consolas"/>
        </w:rPr>
        <w:t>'/trgovina1'</w:t>
      </w:r>
      <w:r w:rsidR="007174DA">
        <w:t xml:space="preserve">, ki ji nismo posebej definirali komponente, razen s segmentom </w:t>
      </w:r>
      <w:r w:rsidR="007174DA" w:rsidRPr="003538ED">
        <w:rPr>
          <w:rFonts w:ascii="Consolas" w:hAnsi="Consolas"/>
        </w:rPr>
        <w:t>"/*"</w:t>
      </w:r>
      <w:r w:rsidR="007174DA">
        <w:t xml:space="preserve">, ki prikaže za vse ostale poti komponento </w:t>
      </w:r>
      <w:r w:rsidR="007174DA" w:rsidRPr="007174DA">
        <w:rPr>
          <w:i/>
          <w:iCs/>
        </w:rPr>
        <w:t>Error</w:t>
      </w:r>
      <w:r w:rsidR="006D0A51">
        <w:t>.</w:t>
      </w:r>
      <w:r w:rsidR="006C2C3F">
        <w:t xml:space="preserve"> </w:t>
      </w:r>
      <w:sdt>
        <w:sdtPr>
          <w:id w:val="-254671534"/>
          <w:citation/>
        </w:sdtPr>
        <w:sdtContent>
          <w:r w:rsidR="006C2C3F">
            <w:fldChar w:fldCharType="begin"/>
          </w:r>
          <w:r w:rsidR="006C2C3F">
            <w:instrText xml:space="preserve"> CITATION Rem232 \l 1060 </w:instrText>
          </w:r>
          <w:r w:rsidR="006C2C3F">
            <w:fldChar w:fldCharType="separate"/>
          </w:r>
          <w:r w:rsidR="009D7DFB">
            <w:rPr>
              <w:noProof/>
            </w:rPr>
            <w:t>(72)</w:t>
          </w:r>
          <w:r w:rsidR="006C2C3F">
            <w:fldChar w:fldCharType="end"/>
          </w:r>
        </w:sdtContent>
      </w:sdt>
    </w:p>
    <w:p w14:paraId="7E886395" w14:textId="2197D90F" w:rsidR="00A05D07" w:rsidRDefault="00C67847" w:rsidP="000B0481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0692EE4B" wp14:editId="12394F3C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657725" cy="2714625"/>
                <wp:effectExtent l="0" t="0" r="9525" b="9525"/>
                <wp:wrapTopAndBottom/>
                <wp:docPr id="115" name="Skupina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7725" cy="2714625"/>
                          <a:chOff x="0" y="0"/>
                          <a:chExt cx="4657725" cy="2714625"/>
                        </a:xfrm>
                      </wpg:grpSpPr>
                      <wpg:grpSp>
                        <wpg:cNvPr id="113" name="Skupina 113"/>
                        <wpg:cNvGrpSpPr/>
                        <wpg:grpSpPr>
                          <a:xfrm>
                            <a:off x="0" y="0"/>
                            <a:ext cx="4657725" cy="2322830"/>
                            <a:chOff x="0" y="0"/>
                            <a:chExt cx="4657725" cy="2322830"/>
                          </a:xfrm>
                        </wpg:grpSpPr>
                        <pic:pic xmlns:pic="http://schemas.openxmlformats.org/drawingml/2006/picture">
                          <pic:nvPicPr>
                            <pic:cNvPr id="110" name="Slika 110" descr="Slika, ki vsebuje besede besedilo&#10;&#10;Opis je samodejno ustvarjen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27">
                                      <a14:imgEffect>
                                        <a14:sharpenSoften amount="25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28600"/>
                              <a:ext cx="4657725" cy="20942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" name="Slika 11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29">
                                      <a14:imgEffect>
                                        <a14:sharpenSoften amount="25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0"/>
                              <a:ext cx="4648200" cy="2139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4" name="Polje z besedilom 114"/>
                        <wps:cNvSpPr txBox="1"/>
                        <wps:spPr>
                          <a:xfrm>
                            <a:off x="0" y="2381250"/>
                            <a:ext cx="4657725" cy="3333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A1DC6C" w14:textId="3BB50C14" w:rsidR="007174DA" w:rsidRPr="009248AB" w:rsidRDefault="007174DA" w:rsidP="007174DA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212" w:name="_Ref132466817"/>
                              <w:bookmarkStart w:id="213" w:name="_Toc132752956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bookmarkEnd w:id="212"/>
                              <w:r>
                                <w:t>: Komponenta Error ob napačnem URL</w:t>
                              </w:r>
                              <w:bookmarkEnd w:id="2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92EE4B" id="Skupina 115" o:spid="_x0000_s1172" style="position:absolute;left:0;text-align:left;margin-left:0;margin-top:0;width:366.75pt;height:213.75pt;z-index:251752448;mso-position-horizontal:center;mso-position-horizontal-relative:margin;mso-height-relative:margin" coordsize="46577,2714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">
                <v:group id="Skupina 113" o:spid="_x0000_s1173" style="position:absolute;width:46577;height:23228" coordsize="46577,232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5L2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xvJ4JF8j5EwAA//8DAFBLAQItABQABgAIAAAAIQDb4fbL7gAAAIUBAAATAAAAAAAAAAAAAAAA&#10;AAAAAABbQ29udGVudF9UeXBlc10ueG1sUEsBAi0AFAAGAAgAAAAhAFr0LFu/AAAAFQEAAAsAAAAA&#10;AAAAAAAAAAAAHwEAAF9yZWxzLy5yZWxzUEsBAi0AFAAGAAgAAAAhAD7PkvbBAAAA3AAAAA8AAAAA&#10;AAAAAAAAAAAABwIAAGRycy9kb3ducmV2LnhtbFBLBQYAAAAAAwADALcAAAD1AgAAAAA=&#10;">
                  <v:shape id="Slika 110" o:spid="_x0000_s1174" type="#_x0000_t75" alt="Slika, ki vsebuje besede besedilo&#10;&#10;Opis je samodejno ustvarjen" style="position:absolute;top:2286;width:46577;height:20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">
                    <v:imagedata r:id="rId130" o:title="Slika, ki vsebuje besede besedilo&#10;&#10;Opis je samodejno ustvarjen"/>
                  </v:shape>
                  <v:shape id="Slika 112" o:spid="_x0000_s1175" type="#_x0000_t75" style="position:absolute;left:95;width:46482;height:2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">
                    <v:imagedata r:id="rId131" o:title=""/>
                  </v:shape>
                </v:group>
                <v:shape id="Polje z besedilom 114" o:spid="_x0000_s1176" type="#_x0000_t202" style="position:absolute;top:23812;width:46577;height:3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" stroked="f">
                  <v:textbox inset="0,0,0,0">
                    <w:txbxContent>
                      <w:p w14:paraId="7CA1DC6C" w14:textId="3BB50C14" w:rsidR="007174DA" w:rsidRPr="009248AB" w:rsidRDefault="007174DA" w:rsidP="007174DA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214" w:name="_Ref132466817"/>
                        <w:bookmarkStart w:id="215" w:name="_Toc132752956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15</w:t>
                          </w:r>
                        </w:fldSimple>
                        <w:bookmarkEnd w:id="214"/>
                        <w:r>
                          <w:t>: Komponenta Error ob napačnem URL</w:t>
                        </w:r>
                        <w:bookmarkEnd w:id="21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67CFD">
        <w:t xml:space="preserve">Vsi elementi, ki so na </w:t>
      </w:r>
      <w:r w:rsidR="00867CFD">
        <w:fldChar w:fldCharType="begin"/>
      </w:r>
      <w:r w:rsidR="00867CFD">
        <w:instrText xml:space="preserve"> REF _Ref132460597 \h </w:instrText>
      </w:r>
      <w:r w:rsidR="00867CFD">
        <w:fldChar w:fldCharType="separate"/>
      </w:r>
      <w:r w:rsidR="008D7303">
        <w:t xml:space="preserve">Izsek </w:t>
      </w:r>
      <w:r w:rsidR="008D7303">
        <w:rPr>
          <w:noProof/>
        </w:rPr>
        <w:t>29</w:t>
      </w:r>
      <w:r w:rsidR="00867CFD">
        <w:fldChar w:fldCharType="end"/>
      </w:r>
      <w:r w:rsidR="00867CFD">
        <w:t xml:space="preserve"> zunaj </w:t>
      </w:r>
      <w:r w:rsidR="00867CFD" w:rsidRPr="003538ED">
        <w:rPr>
          <w:i/>
          <w:iCs/>
        </w:rPr>
        <w:t>Routes</w:t>
      </w:r>
      <w:r w:rsidR="00867CFD">
        <w:t>, bodo prisotni na vsaki strani, ker jih ne preklapljamo.</w:t>
      </w:r>
      <w:r w:rsidR="00A62317">
        <w:t xml:space="preserve"> Tako bosta </w:t>
      </w:r>
      <w:r w:rsidR="00A62317" w:rsidRPr="00B6756A">
        <w:rPr>
          <w:i/>
          <w:iCs/>
        </w:rPr>
        <w:t>NavigacijskaVrstica</w:t>
      </w:r>
      <w:r w:rsidR="00A62317">
        <w:t xml:space="preserve"> in </w:t>
      </w:r>
      <w:r w:rsidR="00A62317" w:rsidRPr="00B6756A">
        <w:rPr>
          <w:i/>
          <w:iCs/>
        </w:rPr>
        <w:t>Noga</w:t>
      </w:r>
      <w:r w:rsidR="00A62317">
        <w:t xml:space="preserve"> na vsaki strani, ne glede na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A62317">
        <w:t xml:space="preserve"> pot</w:t>
      </w:r>
      <w:r w:rsidR="003538ED">
        <w:fldChar w:fldCharType="begin"/>
      </w:r>
      <w:r w:rsidR="003538ED">
        <w:instrText xml:space="preserve"> XE "</w:instrText>
      </w:r>
      <w:r w:rsidR="003538ED" w:rsidRPr="0005165E">
        <w:instrText>pot</w:instrText>
      </w:r>
      <w:r w:rsidR="003538ED">
        <w:instrText xml:space="preserve">" </w:instrText>
      </w:r>
      <w:r w:rsidR="003538ED">
        <w:fldChar w:fldCharType="end"/>
      </w:r>
      <w:r w:rsidR="00A62317">
        <w:t>.</w:t>
      </w:r>
      <w:r w:rsidR="005E1BA4">
        <w:t xml:space="preserve"> </w:t>
      </w:r>
      <w:sdt>
        <w:sdtPr>
          <w:id w:val="1739747866"/>
          <w:citation/>
        </w:sdtPr>
        <w:sdtContent>
          <w:r w:rsidR="005E1BA4">
            <w:fldChar w:fldCharType="begin"/>
          </w:r>
          <w:r w:rsidR="005E1BA4">
            <w:instrText xml:space="preserve"> CITATION Sim23 \l 1060 </w:instrText>
          </w:r>
          <w:r w:rsidR="005E1BA4">
            <w:fldChar w:fldCharType="separate"/>
          </w:r>
          <w:r w:rsidR="009D7DFB">
            <w:rPr>
              <w:noProof/>
            </w:rPr>
            <w:t>(68)</w:t>
          </w:r>
          <w:r w:rsidR="005E1BA4">
            <w:fldChar w:fldCharType="end"/>
          </w:r>
        </w:sdtContent>
      </w:sdt>
      <w:r w:rsidR="00855477">
        <w:t xml:space="preserve"> </w:t>
      </w:r>
    </w:p>
    <w:p w14:paraId="3281F52B" w14:textId="2B1F7B1F" w:rsidR="005A3BE2" w:rsidRDefault="00C27C90" w:rsidP="000B0481">
      <w:pPr>
        <w:spacing w:line="360" w:lineRule="auto"/>
        <w:jc w:val="both"/>
      </w:pPr>
      <w:r w:rsidRPr="003538ED">
        <w:rPr>
          <w:i/>
          <w:iCs/>
        </w:rPr>
        <w:t>React</w:t>
      </w:r>
      <w:r w:rsidR="00504942">
        <w:fldChar w:fldCharType="begin"/>
      </w:r>
      <w:r w:rsidR="00504942">
        <w:instrText xml:space="preserve"> XE "</w:instrText>
      </w:r>
      <w:r w:rsidR="00504942" w:rsidRPr="00B74D91">
        <w:instrText>React</w:instrText>
      </w:r>
      <w:r w:rsidR="00504942">
        <w:instrText xml:space="preserve">" </w:instrText>
      </w:r>
      <w:r w:rsidR="00504942">
        <w:fldChar w:fldCharType="end"/>
      </w:r>
      <w:r>
        <w:t xml:space="preserve"> </w:t>
      </w:r>
      <w:r w:rsidRPr="003538ED">
        <w:rPr>
          <w:i/>
          <w:iCs/>
        </w:rPr>
        <w:t>Router Link</w:t>
      </w:r>
      <w:r>
        <w:t xml:space="preserve"> je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>
        <w:t xml:space="preserve">, ki nadomešča oznako </w:t>
      </w:r>
      <w:r w:rsidRPr="003538ED">
        <w:rPr>
          <w:rFonts w:ascii="Consolas" w:hAnsi="Consolas"/>
        </w:rPr>
        <w:t>&lt;a&gt;</w:t>
      </w:r>
      <w:r>
        <w:t xml:space="preserve"> pri navigaciji med stranmi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>
        <w:t xml:space="preserve">. </w:t>
      </w:r>
      <w:r w:rsidR="00FE48AB">
        <w:t xml:space="preserve">Prednost komponente </w:t>
      </w:r>
      <w:r w:rsidR="00FE48AB" w:rsidRPr="003538ED">
        <w:rPr>
          <w:i/>
          <w:iCs/>
        </w:rPr>
        <w:t>Link</w:t>
      </w:r>
      <w:r w:rsidR="00FE48AB">
        <w:t xml:space="preserve"> je ta, da namesto ustvarjanja povezav strežniške strani, ki jih ustvarja </w:t>
      </w:r>
      <w:r w:rsidR="00FE48AB" w:rsidRPr="003538ED">
        <w:rPr>
          <w:rFonts w:ascii="Consolas" w:hAnsi="Consolas"/>
        </w:rPr>
        <w:t>&lt;a&gt;</w:t>
      </w:r>
      <w:r w:rsidR="00FE48AB">
        <w:t>, raje uporabimo usmerjanje</w:t>
      </w:r>
      <w:r w:rsidR="00504942">
        <w:fldChar w:fldCharType="begin"/>
      </w:r>
      <w:r w:rsidR="00504942">
        <w:instrText xml:space="preserve"> XE "</w:instrText>
      </w:r>
      <w:r w:rsidR="00504942" w:rsidRPr="00A22569">
        <w:instrText>usmerjanje</w:instrText>
      </w:r>
      <w:r w:rsidR="00504942">
        <w:instrText xml:space="preserve">" </w:instrText>
      </w:r>
      <w:r w:rsidR="00504942">
        <w:fldChar w:fldCharType="end"/>
      </w:r>
      <w:r w:rsidR="00FE48AB">
        <w:t xml:space="preserve"> na strani 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 w:rsidR="00FE48AB">
        <w:t>.</w:t>
      </w:r>
      <w:r w:rsidR="00790BF9">
        <w:t xml:space="preserve"> </w:t>
      </w:r>
      <w:r w:rsidR="0081600D">
        <w:t xml:space="preserve">Tako se ob kliku na </w:t>
      </w:r>
      <w:r w:rsidR="0081600D" w:rsidRPr="003538ED">
        <w:rPr>
          <w:rFonts w:ascii="Consolas" w:hAnsi="Consolas"/>
        </w:rPr>
        <w:t>&lt;Link&gt;</w:t>
      </w:r>
      <w:r w:rsidR="0081600D">
        <w:t xml:space="preserve"> v aplikaciji na odjemalčevi strani preveri pot</w:t>
      </w:r>
      <w:r w:rsidR="003538ED">
        <w:fldChar w:fldCharType="begin"/>
      </w:r>
      <w:r w:rsidR="003538ED">
        <w:instrText xml:space="preserve"> XE "</w:instrText>
      </w:r>
      <w:r w:rsidR="003538ED" w:rsidRPr="0005165E">
        <w:instrText>pot</w:instrText>
      </w:r>
      <w:r w:rsidR="003538ED">
        <w:instrText xml:space="preserve">" </w:instrText>
      </w:r>
      <w:r w:rsidR="003538ED">
        <w:fldChar w:fldCharType="end"/>
      </w:r>
      <w:r w:rsidR="0081600D">
        <w:t xml:space="preserve"> in naloži komponento, ki ji ustreza.</w:t>
      </w:r>
      <w:r w:rsidR="00506B6F">
        <w:t xml:space="preserve"> Tak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506B6F">
        <w:t xml:space="preserve"> je hitrejši in porablja manj virov</w:t>
      </w:r>
      <w:r w:rsidR="003538ED">
        <w:fldChar w:fldCharType="begin"/>
      </w:r>
      <w:r w:rsidR="003538ED">
        <w:instrText xml:space="preserve"> XE "</w:instrText>
      </w:r>
      <w:r w:rsidR="003538ED" w:rsidRPr="002D716A">
        <w:instrText>virov</w:instrText>
      </w:r>
      <w:r w:rsidR="003538ED">
        <w:instrText xml:space="preserve">" </w:instrText>
      </w:r>
      <w:r w:rsidR="003538ED">
        <w:fldChar w:fldCharType="end"/>
      </w:r>
      <w:r w:rsidR="00506B6F">
        <w:t>, ker ne nalagamo spletne strani za vsak klik na povezavo.</w:t>
      </w:r>
      <w:r w:rsidR="00EE7462">
        <w:t xml:space="preserve"> </w:t>
      </w:r>
      <w:sdt>
        <w:sdtPr>
          <w:id w:val="1743988700"/>
          <w:citation/>
        </w:sdtPr>
        <w:sdtContent>
          <w:r w:rsidR="00F05227">
            <w:fldChar w:fldCharType="begin"/>
          </w:r>
          <w:r w:rsidR="00F05227">
            <w:instrText xml:space="preserve"> CITATION Mac20 \l 1060 </w:instrText>
          </w:r>
          <w:r w:rsidR="00F05227">
            <w:fldChar w:fldCharType="separate"/>
          </w:r>
          <w:r w:rsidR="009D7DFB">
            <w:rPr>
              <w:noProof/>
            </w:rPr>
            <w:t>(73)</w:t>
          </w:r>
          <w:r w:rsidR="00F05227">
            <w:fldChar w:fldCharType="end"/>
          </w:r>
        </w:sdtContent>
      </w:sdt>
      <w:r w:rsidR="00F05227">
        <w:t xml:space="preserve"> </w:t>
      </w:r>
      <w:r w:rsidR="007270B5">
        <w:t xml:space="preserve">Poglejmo si primer uporabe komponent </w:t>
      </w:r>
      <w:r w:rsidR="007270B5" w:rsidRPr="003538ED">
        <w:rPr>
          <w:i/>
          <w:iCs/>
        </w:rPr>
        <w:t>Link</w:t>
      </w:r>
      <w:r w:rsidR="007270B5">
        <w:t xml:space="preserve"> iz komponente </w:t>
      </w:r>
      <w:r w:rsidR="007270B5" w:rsidRPr="00DB75AF">
        <w:rPr>
          <w:i/>
          <w:iCs/>
        </w:rPr>
        <w:t>NavigacijskaVrsticaC.jsx</w:t>
      </w:r>
      <w:r w:rsidR="00E45840">
        <w:t xml:space="preserve"> na </w:t>
      </w:r>
      <w:r w:rsidR="00E45840">
        <w:fldChar w:fldCharType="begin"/>
      </w:r>
      <w:r w:rsidR="00E45840">
        <w:instrText xml:space="preserve"> REF _Ref132470382 \h </w:instrText>
      </w:r>
      <w:r w:rsidR="00E45840">
        <w:fldChar w:fldCharType="separate"/>
      </w:r>
      <w:r w:rsidR="008D7303">
        <w:t xml:space="preserve">Izsek </w:t>
      </w:r>
      <w:r w:rsidR="008D7303">
        <w:rPr>
          <w:noProof/>
        </w:rPr>
        <w:t>30</w:t>
      </w:r>
      <w:r w:rsidR="00E45840">
        <w:fldChar w:fldCharType="end"/>
      </w:r>
      <w:r w:rsidR="00E45840">
        <w:t>.</w:t>
      </w:r>
      <w:r w:rsidR="005A3BE2">
        <w:br w:type="page"/>
      </w:r>
    </w:p>
    <w:p w14:paraId="410E44FC" w14:textId="05B605E8" w:rsidR="00B3100E" w:rsidRDefault="00E16782" w:rsidP="000B0481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0B23B588" wp14:editId="3C39E474">
                <wp:simplePos x="0" y="0"/>
                <wp:positionH relativeFrom="margin">
                  <wp:align>center</wp:align>
                </wp:positionH>
                <wp:positionV relativeFrom="paragraph">
                  <wp:posOffset>7765415</wp:posOffset>
                </wp:positionV>
                <wp:extent cx="5114925" cy="1115695"/>
                <wp:effectExtent l="0" t="0" r="9525" b="8255"/>
                <wp:wrapTopAndBottom/>
                <wp:docPr id="125" name="Skupina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4925" cy="1115695"/>
                          <a:chOff x="0" y="0"/>
                          <a:chExt cx="5114925" cy="1115695"/>
                        </a:xfrm>
                      </wpg:grpSpPr>
                      <wpg:grpSp>
                        <wpg:cNvPr id="123" name="Skupina 123"/>
                        <wpg:cNvGrpSpPr/>
                        <wpg:grpSpPr>
                          <a:xfrm>
                            <a:off x="0" y="0"/>
                            <a:ext cx="5105400" cy="828675"/>
                            <a:chOff x="0" y="0"/>
                            <a:chExt cx="5105400" cy="828675"/>
                          </a:xfrm>
                        </wpg:grpSpPr>
                        <pic:pic xmlns:pic="http://schemas.openxmlformats.org/drawingml/2006/picture">
                          <pic:nvPicPr>
                            <pic:cNvPr id="120" name="Slika 120" descr="Slika, ki vsebuje besede besedilo&#10;&#10;Opis je samodejno ustvarjen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95600" y="0"/>
                              <a:ext cx="2209800" cy="5238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9" name="Slika 119" descr="Slika, ki vsebuje besede besedilo&#10;&#10;Opis je samodejno ustvarjen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99" b="11668"/>
                            <a:stretch/>
                          </pic:blipFill>
                          <pic:spPr bwMode="auto">
                            <a:xfrm>
                              <a:off x="295275" y="0"/>
                              <a:ext cx="1400175" cy="4762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1" name="Polje z besedilom 121"/>
                          <wps:cNvSpPr txBox="1"/>
                          <wps:spPr>
                            <a:xfrm>
                              <a:off x="0" y="485775"/>
                              <a:ext cx="2076450" cy="2857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AD8467" w14:textId="3C1014E0" w:rsidR="00E16782" w:rsidRDefault="00E16782">
                                <w:r>
                                  <w:t>Neprijavljen uporabnik - gost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" name="Polje z besedilom 122"/>
                          <wps:cNvSpPr txBox="1"/>
                          <wps:spPr>
                            <a:xfrm>
                              <a:off x="2962275" y="533400"/>
                              <a:ext cx="2085975" cy="2952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181A977" w14:textId="170BDB3F" w:rsidR="00E16782" w:rsidRDefault="00E16782" w:rsidP="00E16782">
                                <w:r>
                                  <w:t>Prijavljen uporabnik – ales123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4" name="Polje z besedilom 124"/>
                        <wps:cNvSpPr txBox="1"/>
                        <wps:spPr>
                          <a:xfrm>
                            <a:off x="9525" y="857250"/>
                            <a:ext cx="51054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45B710" w14:textId="5F081356" w:rsidR="00E16782" w:rsidRPr="00CC6036" w:rsidRDefault="00E16782" w:rsidP="00E16782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16" w:name="_Ref132471510"/>
                              <w:bookmarkStart w:id="217" w:name="_Toc132752957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16</w:t>
                                </w:r>
                              </w:fldSimple>
                              <w:bookmarkEnd w:id="216"/>
                              <w:r>
                                <w:t>: Link za prijavo ali odjavo</w:t>
                              </w:r>
                              <w:bookmarkEnd w:id="2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23B588" id="Skupina 125" o:spid="_x0000_s1177" style="position:absolute;left:0;text-align:left;margin-left:0;margin-top:611.45pt;width:402.75pt;height:87.85pt;z-index:251766784;mso-position-horizontal:center;mso-position-horizontal-relative:margin" coordsize="51149,11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">
                <v:group id="Skupina 123" o:spid="_x0000_s1178" style="position:absolute;width:51054;height:8286" coordsize="51054,8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">
                  <v:shape id="Slika 120" o:spid="_x0000_s1179" type="#_x0000_t75" alt="Slika, ki vsebuje besede besedilo&#10;&#10;Opis je samodejno ustvarjen" style="position:absolute;left:28956;width:22098;height:5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">
                    <v:imagedata r:id="rId134" o:title="Slika, ki vsebuje besede besedilo&#10;&#10;Opis je samodejno ustvarjen"/>
                  </v:shape>
                  <v:shape id="Slika 119" o:spid="_x0000_s1180" type="#_x0000_t75" alt="Slika, ki vsebuje besede besedilo&#10;&#10;Opis je samodejno ustvarjen" style="position:absolute;left:2952;width:14002;height: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">
                    <v:imagedata r:id="rId135" o:title="Slika, ki vsebuje besede besedilo&#10;&#10;Opis je samodejno ustvarjen" croptop="3276f" cropbottom="7647f"/>
                  </v:shape>
                  <v:shape id="Polje z besedilom 121" o:spid="_x0000_s1181" type="#_x0000_t202" style="position:absolute;top:4857;width:20764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" filled="f" stroked="f" strokeweight=".5pt">
                    <v:textbox>
                      <w:txbxContent>
                        <w:p w14:paraId="54AD8467" w14:textId="3C1014E0" w:rsidR="00E16782" w:rsidRDefault="00E16782">
                          <w:r>
                            <w:t>Neprijavljen uporabnik - gost</w:t>
                          </w:r>
                        </w:p>
                      </w:txbxContent>
                    </v:textbox>
                  </v:shape>
                  <v:shape id="Polje z besedilom 122" o:spid="_x0000_s1182" type="#_x0000_t202" style="position:absolute;left:29622;top:5334;width:20860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" filled="f" stroked="f" strokeweight=".5pt">
                    <v:textbox>
                      <w:txbxContent>
                        <w:p w14:paraId="2181A977" w14:textId="170BDB3F" w:rsidR="00E16782" w:rsidRDefault="00E16782" w:rsidP="00E16782">
                          <w:r>
                            <w:t>Prijavljen uporabnik – ales123</w:t>
                          </w:r>
                        </w:p>
                      </w:txbxContent>
                    </v:textbox>
                  </v:shape>
                </v:group>
                <v:shape id="Polje z besedilom 124" o:spid="_x0000_s1183" type="#_x0000_t202" style="position:absolute;left:95;top:8572;width:51054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0945B710" w14:textId="5F081356" w:rsidR="00E16782" w:rsidRPr="00CC6036" w:rsidRDefault="00E16782" w:rsidP="00E16782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18" w:name="_Ref132471510"/>
                        <w:bookmarkStart w:id="219" w:name="_Toc132752957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16</w:t>
                          </w:r>
                        </w:fldSimple>
                        <w:bookmarkEnd w:id="218"/>
                        <w:r>
                          <w:t>: Link za prijavo ali odjavo</w:t>
                        </w:r>
                        <w:bookmarkEnd w:id="21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A3BE2"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01B1467F" wp14:editId="3BA1760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56275" cy="5209540"/>
                <wp:effectExtent l="0" t="0" r="0" b="0"/>
                <wp:wrapTopAndBottom/>
                <wp:docPr id="118" name="Skupina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5210174"/>
                          <a:chOff x="0" y="0"/>
                          <a:chExt cx="5756275" cy="5210174"/>
                        </a:xfrm>
                      </wpg:grpSpPr>
                      <wps:wsp>
                        <wps:cNvPr id="116" name="Polje z besedilom 116"/>
                        <wps:cNvSpPr txBox="1"/>
                        <wps:spPr>
                          <a:xfrm>
                            <a:off x="0" y="209549"/>
                            <a:ext cx="5756275" cy="50006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5C3C47" w14:textId="62604545" w:rsidR="001459F0" w:rsidRDefault="001459F0" w:rsidP="001459F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459F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Link } from 'react-router-dom';</w:t>
                              </w:r>
                            </w:p>
                            <w:p w14:paraId="1040EDF5" w14:textId="601D6944" w:rsidR="001459F0" w:rsidRDefault="001459F0" w:rsidP="001459F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757E9900" w14:textId="77777777" w:rsidR="001459F0" w:rsidRDefault="001459F0" w:rsidP="001459F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1459F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NavigacijskaVrstica = () =&gt; {</w:t>
                              </w:r>
                            </w:p>
                            <w:p w14:paraId="59D6C4F5" w14:textId="505DE2CD" w:rsidR="003352B6" w:rsidRPr="001459F0" w:rsidRDefault="00F55C81" w:rsidP="001459F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3352B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306585E4" w14:textId="796887E3" w:rsidR="001459F0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1459F0" w:rsidRPr="001459F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{ uporabnik, jeAvtenticiran, setJeAvtenticiran } = useContext(UporabniskiKontekst);</w:t>
                              </w:r>
                            </w:p>
                            <w:p w14:paraId="2434FCD6" w14:textId="14E36615" w:rsidR="00F55C81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return (</w:t>
                              </w:r>
                            </w:p>
                            <w:p w14:paraId="33501412" w14:textId="51E8409E" w:rsidR="00F55C81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...</w:t>
                              </w:r>
                            </w:p>
                            <w:p w14:paraId="6BB2F70C" w14:textId="1F50422D" w:rsidR="00F55C81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&lt;Link to='/' className='linki'&gt;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Domov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&lt;/Link&gt;</w:t>
                              </w:r>
                            </w:p>
                            <w:p w14:paraId="1476A34A" w14:textId="72216FB0" w:rsidR="00F55C81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...</w:t>
                              </w:r>
                            </w:p>
                            <w:p w14:paraId="2266E9C3" w14:textId="77BAEC98" w:rsidR="00F55C81" w:rsidRPr="00F55C81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&lt;Link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to='/avtentikacija'</w:t>
                              </w:r>
                            </w:p>
                            <w:p w14:paraId="06D73A79" w14:textId="1E8E09A6" w:rsidR="00F55C81" w:rsidRPr="00F55C81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state={{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prikazAvtentikacija: 'prijava',</w:t>
                              </w:r>
                            </w:p>
                            <w:p w14:paraId="11BAD626" w14:textId="115796DB" w:rsidR="00F55C81" w:rsidRPr="00F55C81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sporocilo: jeAvtenticiran ? sporocilo.sporocilo1 : '',</w:t>
                              </w:r>
                              <w:r w:rsidR="000702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}}</w:t>
                              </w:r>
                            </w:p>
                            <w:p w14:paraId="47B62B99" w14:textId="686AB4E9" w:rsidR="00F55C81" w:rsidRPr="00F55C81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className='linki'&gt;</w:t>
                              </w:r>
                            </w:p>
                            <w:p w14:paraId="54668677" w14:textId="77777777" w:rsidR="00070282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{jeAvtenticiran ? (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&lt;&gt;</w:t>
                              </w:r>
                            </w:p>
                            <w:p w14:paraId="6ABAF283" w14:textId="63CC5DE8" w:rsidR="00F55C81" w:rsidRPr="00F55C81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&lt;UserCircle size={28} style={{ marginRight: '4px' }} /&gt;</w:t>
                              </w:r>
                            </w:p>
                            <w:p w14:paraId="3ED1D136" w14:textId="77777777" w:rsidR="00070282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&lt;label style={{ marginRight: '12px' }}&gt;</w:t>
                              </w:r>
                            </w:p>
                            <w:p w14:paraId="20F67671" w14:textId="2715380A" w:rsidR="00F55C81" w:rsidRPr="00F55C81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{uporabnik.uporabnisko_ime}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&lt;/label&gt;</w:t>
                              </w:r>
                            </w:p>
                            <w:p w14:paraId="55053226" w14:textId="77777777" w:rsidR="00070282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&lt;label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onClick={(e) =&gt; {</w:t>
                              </w:r>
                            </w:p>
                            <w:p w14:paraId="7FF2B2AE" w14:textId="77777777" w:rsidR="00070282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e.preventDefault();</w:t>
                              </w:r>
                            </w:p>
                            <w:p w14:paraId="41AB5844" w14:textId="62D7F85C" w:rsidR="00F55C81" w:rsidRPr="00F55C81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e.stopPropagation();</w:t>
                              </w:r>
                            </w:p>
                            <w:p w14:paraId="34B8037B" w14:textId="77777777" w:rsidR="00070282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setJeAvtenticiran(false);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}}</w:t>
                              </w:r>
                            </w:p>
                            <w:p w14:paraId="4AC77B74" w14:textId="7562031D" w:rsidR="00F55C81" w:rsidRPr="00F55C81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style={{ textDecoration: 'underline' }}&gt;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Odjava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&lt;/label&gt;</w:t>
                              </w:r>
                            </w:p>
                            <w:p w14:paraId="24F14619" w14:textId="6509650D" w:rsidR="00F55C81" w:rsidRPr="00F55C81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&lt;/&gt;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 : (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'Prijava'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)}</w:t>
                              </w:r>
                            </w:p>
                            <w:p w14:paraId="6DB0DA26" w14:textId="2FBCA52C" w:rsidR="00F55C81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="00F55C81" w:rsidRP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&lt;/Link&gt;</w:t>
                              </w:r>
                            </w:p>
                            <w:p w14:paraId="182F4C5E" w14:textId="1020E17D" w:rsidR="001459F0" w:rsidRDefault="00070282" w:rsidP="0007028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F55C8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);</w:t>
                              </w:r>
                            </w:p>
                            <w:p w14:paraId="460F98DB" w14:textId="3054C8AD" w:rsidR="00F55C81" w:rsidRDefault="00F55C81" w:rsidP="00F55C8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Polje z besedilom 117"/>
                        <wps:cNvSpPr txBox="1"/>
                        <wps:spPr>
                          <a:xfrm>
                            <a:off x="0" y="0"/>
                            <a:ext cx="5756275" cy="2095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49539A" w14:textId="41455A89" w:rsidR="00070282" w:rsidRPr="00E02BCD" w:rsidRDefault="00070282" w:rsidP="00070282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220" w:name="_Ref132470382"/>
                              <w:bookmarkStart w:id="221" w:name="_Toc132752994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bookmarkEnd w:id="220"/>
                              <w:r>
                                <w:t>: Uporaba Link v navigacijski vrstici</w:t>
                              </w:r>
                              <w:bookmarkEnd w:id="2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B1467F" id="Skupina 118" o:spid="_x0000_s1184" style="position:absolute;left:0;text-align:left;margin-left:0;margin-top:0;width:453.25pt;height:410.2pt;z-index:251757568;mso-position-horizontal:left;mso-position-horizontal-relative:margin;mso-height-relative:margin" coordsize="57562,521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">
                <v:shape id="Polje z besedilom 116" o:spid="_x0000_s1185" type="#_x0000_t202" style="position:absolute;top:2095;width:57562;height:50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" fillcolor="white [3212]" stroked="f" strokeweight=".5pt">
                  <v:textbox>
                    <w:txbxContent>
                      <w:p w14:paraId="635C3C47" w14:textId="62604545" w:rsidR="001459F0" w:rsidRDefault="001459F0" w:rsidP="001459F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459F0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Link } from 'react-router-dom';</w:t>
                        </w:r>
                      </w:p>
                      <w:p w14:paraId="1040EDF5" w14:textId="601D6944" w:rsidR="001459F0" w:rsidRDefault="001459F0" w:rsidP="001459F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757E9900" w14:textId="77777777" w:rsidR="001459F0" w:rsidRDefault="001459F0" w:rsidP="001459F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1459F0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NavigacijskaVrstica = () =&gt; {</w:t>
                        </w:r>
                      </w:p>
                      <w:p w14:paraId="59D6C4F5" w14:textId="505DE2CD" w:rsidR="003352B6" w:rsidRPr="001459F0" w:rsidRDefault="00F55C81" w:rsidP="001459F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3352B6"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306585E4" w14:textId="796887E3" w:rsidR="001459F0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1459F0" w:rsidRPr="001459F0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{ uporabnik, jeAvtenticiran, setJeAvtenticiran } = useContext(UporabniskiKontekst);</w:t>
                        </w:r>
                      </w:p>
                      <w:p w14:paraId="2434FCD6" w14:textId="14E36615" w:rsidR="00F55C81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return (</w:t>
                        </w:r>
                      </w:p>
                      <w:p w14:paraId="33501412" w14:textId="51E8409E" w:rsidR="00F55C81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...</w:t>
                        </w:r>
                      </w:p>
                      <w:p w14:paraId="6BB2F70C" w14:textId="1F50422D" w:rsidR="00F55C81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&lt;Link to='/' className='linki'&gt;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Domov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&lt;/Link&gt;</w:t>
                        </w:r>
                      </w:p>
                      <w:p w14:paraId="1476A34A" w14:textId="72216FB0" w:rsidR="00F55C81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...</w:t>
                        </w:r>
                      </w:p>
                      <w:p w14:paraId="2266E9C3" w14:textId="77BAEC98" w:rsidR="00F55C81" w:rsidRPr="00F55C81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&lt;Link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to='/avtentikacija'</w:t>
                        </w:r>
                      </w:p>
                      <w:p w14:paraId="06D73A79" w14:textId="1E8E09A6" w:rsidR="00F55C81" w:rsidRPr="00F55C81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state={{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prikazAvtentikacija: 'prijava',</w:t>
                        </w:r>
                      </w:p>
                      <w:p w14:paraId="11BAD626" w14:textId="115796DB" w:rsidR="00F55C81" w:rsidRPr="00F55C81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sporocilo: jeAvtenticiran ? sporocilo.sporocilo1 : '',</w:t>
                        </w:r>
                        <w:r w:rsidR="000702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}}</w:t>
                        </w:r>
                      </w:p>
                      <w:p w14:paraId="47B62B99" w14:textId="686AB4E9" w:rsidR="00F55C81" w:rsidRPr="00F55C81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className='linki'&gt;</w:t>
                        </w:r>
                      </w:p>
                      <w:p w14:paraId="54668677" w14:textId="77777777" w:rsidR="00070282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{jeAvtenticiran ? (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&lt;&gt;</w:t>
                        </w:r>
                      </w:p>
                      <w:p w14:paraId="6ABAF283" w14:textId="63CC5DE8" w:rsidR="00F55C81" w:rsidRPr="00F55C81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&lt;UserCircle size={28} style={{ marginRight: '4px' }} /&gt;</w:t>
                        </w:r>
                      </w:p>
                      <w:p w14:paraId="3ED1D136" w14:textId="77777777" w:rsidR="00070282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&lt;label style={{ marginRight: '12px' }}&gt;</w:t>
                        </w:r>
                      </w:p>
                      <w:p w14:paraId="20F67671" w14:textId="2715380A" w:rsidR="00F55C81" w:rsidRPr="00F55C81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{uporabnik.uporabnisko_ime}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&lt;/label&gt;</w:t>
                        </w:r>
                      </w:p>
                      <w:p w14:paraId="55053226" w14:textId="77777777" w:rsidR="00070282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&lt;label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onClick={(e) =&gt; {</w:t>
                        </w:r>
                      </w:p>
                      <w:p w14:paraId="7FF2B2AE" w14:textId="77777777" w:rsidR="00070282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e.preventDefault();</w:t>
                        </w:r>
                      </w:p>
                      <w:p w14:paraId="41AB5844" w14:textId="62D7F85C" w:rsidR="00F55C81" w:rsidRPr="00F55C81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e.stopPropagation();</w:t>
                        </w:r>
                      </w:p>
                      <w:p w14:paraId="34B8037B" w14:textId="77777777" w:rsidR="00070282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setJeAvtenticiran(false);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}}</w:t>
                        </w:r>
                      </w:p>
                      <w:p w14:paraId="4AC77B74" w14:textId="7562031D" w:rsidR="00F55C81" w:rsidRPr="00F55C81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style={{ textDecoration: 'underline' }}&gt;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Odjava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&lt;/label&gt;</w:t>
                        </w:r>
                      </w:p>
                      <w:p w14:paraId="24F14619" w14:textId="6509650D" w:rsidR="00F55C81" w:rsidRPr="00F55C81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&lt;/&gt;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) : (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'Prijava'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)}</w:t>
                        </w:r>
                      </w:p>
                      <w:p w14:paraId="6DB0DA26" w14:textId="2FBCA52C" w:rsidR="00F55C81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="00F55C81" w:rsidRP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&lt;/Link&gt;</w:t>
                        </w:r>
                      </w:p>
                      <w:p w14:paraId="182F4C5E" w14:textId="1020E17D" w:rsidR="001459F0" w:rsidRDefault="00070282" w:rsidP="0007028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F55C81">
                          <w:rPr>
                            <w:rFonts w:ascii="Consolas" w:hAnsi="Consolas"/>
                            <w:sz w:val="22"/>
                            <w:szCs w:val="20"/>
                          </w:rPr>
                          <w:t>);</w:t>
                        </w:r>
                      </w:p>
                      <w:p w14:paraId="460F98DB" w14:textId="3054C8AD" w:rsidR="00F55C81" w:rsidRDefault="00F55C81" w:rsidP="00F55C8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};</w:t>
                        </w:r>
                      </w:p>
                    </w:txbxContent>
                  </v:textbox>
                </v:shape>
                <v:shape id="Polje z besedilom 117" o:spid="_x0000_s1186" type="#_x0000_t202" style="position:absolute;width:57562;height:2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" stroked="f">
                  <v:textbox inset="0,0,0,0">
                    <w:txbxContent>
                      <w:p w14:paraId="4249539A" w14:textId="41455A89" w:rsidR="00070282" w:rsidRPr="00E02BCD" w:rsidRDefault="00070282" w:rsidP="00070282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222" w:name="_Ref132470382"/>
                        <w:bookmarkStart w:id="223" w:name="_Toc132752994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30</w:t>
                          </w:r>
                        </w:fldSimple>
                        <w:bookmarkEnd w:id="222"/>
                        <w:r>
                          <w:t>: Uporaba Link v navigacijski vrstici</w:t>
                        </w:r>
                        <w:bookmarkEnd w:id="22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30AA0">
        <w:t xml:space="preserve">Na zgornjem izseku programa lahko vidimo </w:t>
      </w:r>
      <w:r w:rsidR="00797D0D">
        <w:t xml:space="preserve">dva primera uporabe komponente </w:t>
      </w:r>
      <w:r w:rsidR="00797D0D" w:rsidRPr="00DF75ED">
        <w:rPr>
          <w:i/>
          <w:iCs/>
        </w:rPr>
        <w:t>Link</w:t>
      </w:r>
      <w:r w:rsidR="00797D0D">
        <w:t>. Prvi primer je enostaven</w:t>
      </w:r>
      <w:r w:rsidR="00D77B39">
        <w:t>, saj klik nanj vodi na pot</w:t>
      </w:r>
      <w:r w:rsidR="003538ED">
        <w:fldChar w:fldCharType="begin"/>
      </w:r>
      <w:r w:rsidR="003538ED">
        <w:instrText xml:space="preserve"> XE "</w:instrText>
      </w:r>
      <w:r w:rsidR="003538ED" w:rsidRPr="0005165E">
        <w:instrText>pot</w:instrText>
      </w:r>
      <w:r w:rsidR="003538ED">
        <w:instrText xml:space="preserve">" </w:instrText>
      </w:r>
      <w:r w:rsidR="003538ED">
        <w:fldChar w:fldCharType="end"/>
      </w:r>
      <w:r w:rsidR="00D77B39">
        <w:t xml:space="preserve">, določeno z atributom </w:t>
      </w:r>
      <w:r w:rsidR="00D77B39" w:rsidRPr="00D77B39">
        <w:rPr>
          <w:i/>
          <w:iCs/>
        </w:rPr>
        <w:t>to</w:t>
      </w:r>
      <w:r w:rsidR="00734018">
        <w:t xml:space="preserve">, torej s klikom nanj pridemo na </w:t>
      </w:r>
      <w:r w:rsidR="00C7450C">
        <w:t xml:space="preserve">komponento </w:t>
      </w:r>
      <w:r w:rsidR="00C7450C" w:rsidRPr="007A62E6">
        <w:rPr>
          <w:i/>
          <w:iCs/>
        </w:rPr>
        <w:t>Domov</w:t>
      </w:r>
      <w:r w:rsidR="00C7450C">
        <w:t xml:space="preserve">, kar lahko razberemo iz </w:t>
      </w:r>
      <w:r w:rsidR="00155E3E">
        <w:fldChar w:fldCharType="begin"/>
      </w:r>
      <w:r w:rsidR="00155E3E">
        <w:instrText xml:space="preserve"> REF _Ref132460597 \h </w:instrText>
      </w:r>
      <w:r w:rsidR="00155E3E">
        <w:fldChar w:fldCharType="separate"/>
      </w:r>
      <w:r w:rsidR="008D7303">
        <w:t xml:space="preserve">Izsek </w:t>
      </w:r>
      <w:r w:rsidR="008D7303">
        <w:rPr>
          <w:noProof/>
        </w:rPr>
        <w:t>29</w:t>
      </w:r>
      <w:r w:rsidR="00155E3E">
        <w:fldChar w:fldCharType="end"/>
      </w:r>
      <w:r w:rsidR="00C7450C">
        <w:t>.</w:t>
      </w:r>
      <w:r w:rsidR="004240E0">
        <w:t xml:space="preserve"> V drugi </w:t>
      </w:r>
      <w:r w:rsidR="004240E0" w:rsidRPr="003538ED">
        <w:rPr>
          <w:i/>
          <w:iCs/>
        </w:rPr>
        <w:t>Link</w:t>
      </w:r>
      <w:r w:rsidR="004240E0">
        <w:t xml:space="preserve"> komponenti pa </w:t>
      </w:r>
      <w:r w:rsidR="00944954">
        <w:t xml:space="preserve">smo za pot določili </w:t>
      </w:r>
      <w:r w:rsidR="00944954" w:rsidRPr="003538ED">
        <w:rPr>
          <w:rFonts w:ascii="Consolas" w:hAnsi="Consolas"/>
        </w:rPr>
        <w:t>'/avtentikacija'</w:t>
      </w:r>
      <w:r w:rsidR="006E0EC7">
        <w:t xml:space="preserve">, poleg tega pa tudi </w:t>
      </w:r>
      <w:r w:rsidR="00E8354B">
        <w:t>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6E0EC7">
        <w:t xml:space="preserve"> </w:t>
      </w:r>
      <w:r w:rsidR="006E0EC7" w:rsidRPr="00B65EF3">
        <w:rPr>
          <w:i/>
          <w:iCs/>
        </w:rPr>
        <w:t>state</w:t>
      </w:r>
      <w:r w:rsidR="003538ED">
        <w:rPr>
          <w:i/>
          <w:iCs/>
        </w:rPr>
        <w:fldChar w:fldCharType="begin"/>
      </w:r>
      <w:r w:rsidR="003538ED">
        <w:instrText xml:space="preserve"> XE "</w:instrText>
      </w:r>
      <w:r w:rsidR="003538ED" w:rsidRPr="0082136B">
        <w:rPr>
          <w:i/>
          <w:iCs/>
        </w:rPr>
        <w:instrText>state</w:instrText>
      </w:r>
      <w:r w:rsidR="003538ED">
        <w:instrText xml:space="preserve">" </w:instrText>
      </w:r>
      <w:r w:rsidR="003538ED">
        <w:rPr>
          <w:i/>
          <w:iCs/>
        </w:rPr>
        <w:fldChar w:fldCharType="end"/>
      </w:r>
      <w:r w:rsidR="00354461">
        <w:t>, saj želimo s prehodom na drugo komponento prenesti določene informacije</w:t>
      </w:r>
      <w:r w:rsidR="00F808CD">
        <w:fldChar w:fldCharType="begin"/>
      </w:r>
      <w:r w:rsidR="00F808CD">
        <w:instrText xml:space="preserve"> XE "</w:instrText>
      </w:r>
      <w:r w:rsidR="00F808CD" w:rsidRPr="005E41DC">
        <w:instrText>informacije</w:instrText>
      </w:r>
      <w:r w:rsidR="00F808CD">
        <w:instrText xml:space="preserve">" </w:instrText>
      </w:r>
      <w:r w:rsidR="00F808CD">
        <w:fldChar w:fldCharType="end"/>
      </w:r>
      <w:r w:rsidR="00354461">
        <w:t xml:space="preserve"> s sabo</w:t>
      </w:r>
      <w:r w:rsidR="006E0EC7">
        <w:t>.</w:t>
      </w:r>
      <w:r w:rsidR="00A54E28">
        <w:t xml:space="preserve"> </w:t>
      </w:r>
      <w:r w:rsidR="00115215">
        <w:t xml:space="preserve">V </w:t>
      </w:r>
      <w:r w:rsidR="00115215" w:rsidRPr="00115215">
        <w:rPr>
          <w:i/>
          <w:iCs/>
        </w:rPr>
        <w:t>state</w:t>
      </w:r>
      <w:r w:rsidR="00A54E28">
        <w:t xml:space="preserve"> vnesemo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A54E28">
        <w:t xml:space="preserve"> z dvema lastnostma</w:t>
      </w:r>
      <w:r w:rsidR="00911C14">
        <w:t xml:space="preserve">, </w:t>
      </w:r>
      <w:r w:rsidR="00911C14" w:rsidRPr="001F6F5E">
        <w:rPr>
          <w:i/>
          <w:iCs/>
        </w:rPr>
        <w:t>prikazAvtentikacija</w:t>
      </w:r>
      <w:r w:rsidR="00911C14">
        <w:t xml:space="preserve"> in </w:t>
      </w:r>
      <w:r w:rsidR="00911C14" w:rsidRPr="001F6F5E">
        <w:rPr>
          <w:i/>
          <w:iCs/>
        </w:rPr>
        <w:t>sporocilo</w:t>
      </w:r>
      <w:r w:rsidR="00911C14">
        <w:t>.</w:t>
      </w:r>
      <w:r w:rsidR="001F6F5E">
        <w:t xml:space="preserve"> Objekt</w:t>
      </w:r>
      <w:r w:rsidR="0078577C">
        <w:fldChar w:fldCharType="begin"/>
      </w:r>
      <w:r w:rsidR="0078577C">
        <w:instrText xml:space="preserve"> XE "</w:instrText>
      </w:r>
      <w:r w:rsidR="0078577C" w:rsidRPr="008831E7">
        <w:instrText>Objekt</w:instrText>
      </w:r>
      <w:r w:rsidR="0078577C">
        <w:instrText xml:space="preserve">" </w:instrText>
      </w:r>
      <w:r w:rsidR="0078577C">
        <w:fldChar w:fldCharType="end"/>
      </w:r>
      <w:r w:rsidR="001F6F5E">
        <w:t xml:space="preserve"> se bo shranil </w:t>
      </w:r>
      <w:r w:rsidR="005013DA">
        <w:t xml:space="preserve">ob kliku na povezavo </w:t>
      </w:r>
      <w:r w:rsidR="005013DA" w:rsidRPr="00E01621">
        <w:rPr>
          <w:i/>
          <w:iCs/>
        </w:rPr>
        <w:t>Link</w:t>
      </w:r>
      <w:r w:rsidR="005013DA">
        <w:t xml:space="preserve"> in bo dostopen v komponenti, kamor se premaknemo.</w:t>
      </w:r>
      <w:r w:rsidR="00327DE8">
        <w:t xml:space="preserve"> Znotraj </w:t>
      </w:r>
      <w:r w:rsidR="00327DE8" w:rsidRPr="00DB3343">
        <w:rPr>
          <w:i/>
          <w:iCs/>
        </w:rPr>
        <w:t>Link</w:t>
      </w:r>
      <w:r w:rsidR="00327DE8">
        <w:t xml:space="preserve">-a je dodan še pogojni operator, ki v primeru, da je uporabnik že </w:t>
      </w:r>
      <w:r w:rsidR="00327DE8" w:rsidRPr="00720F46">
        <w:rPr>
          <w:i/>
          <w:iCs/>
        </w:rPr>
        <w:t>avtenticiran</w:t>
      </w:r>
      <w:r w:rsidR="00327DE8">
        <w:t>, prikaže uporabniško ime</w:t>
      </w:r>
      <w:r w:rsidR="00F808CD">
        <w:fldChar w:fldCharType="begin"/>
      </w:r>
      <w:r w:rsidR="00F808CD">
        <w:instrText xml:space="preserve"> XE "</w:instrText>
      </w:r>
      <w:r w:rsidR="00F808CD" w:rsidRPr="00A313B2">
        <w:instrText>uporabniško ime</w:instrText>
      </w:r>
      <w:r w:rsidR="00F808CD">
        <w:instrText xml:space="preserve">" </w:instrText>
      </w:r>
      <w:r w:rsidR="00F808CD">
        <w:fldChar w:fldCharType="end"/>
      </w:r>
      <w:r w:rsidR="00327DE8">
        <w:t xml:space="preserve"> in </w:t>
      </w:r>
      <w:r w:rsidR="002E2466" w:rsidRPr="003538ED">
        <w:rPr>
          <w:i/>
          <w:iCs/>
        </w:rPr>
        <w:t>Link</w:t>
      </w:r>
      <w:r w:rsidR="00327DE8">
        <w:t xml:space="preserve"> za odjavo, sicer pa le </w:t>
      </w:r>
      <w:r w:rsidR="002F050A" w:rsidRPr="003538ED">
        <w:rPr>
          <w:i/>
          <w:iCs/>
        </w:rPr>
        <w:t>Link</w:t>
      </w:r>
      <w:r w:rsidR="00327DE8">
        <w:t xml:space="preserve"> za prijavo</w:t>
      </w:r>
      <w:r w:rsidR="000A1981">
        <w:t xml:space="preserve">, kar lahko vidimo na </w:t>
      </w:r>
      <w:r>
        <w:fldChar w:fldCharType="begin"/>
      </w:r>
      <w:r>
        <w:instrText xml:space="preserve"> REF _Ref132471510 \h </w:instrText>
      </w:r>
      <w:r>
        <w:fldChar w:fldCharType="separate"/>
      </w:r>
      <w:r w:rsidR="008D7303">
        <w:t xml:space="preserve">Slika </w:t>
      </w:r>
      <w:r w:rsidR="008D7303">
        <w:rPr>
          <w:noProof/>
        </w:rPr>
        <w:t>16</w:t>
      </w:r>
      <w:r>
        <w:fldChar w:fldCharType="end"/>
      </w:r>
      <w:r w:rsidR="000A1981">
        <w:t>.</w:t>
      </w:r>
    </w:p>
    <w:p w14:paraId="0E9ED819" w14:textId="19D08109" w:rsidR="006F55C1" w:rsidRDefault="00D754C1" w:rsidP="000B0481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03F254D3" wp14:editId="13FDFDED">
                <wp:simplePos x="0" y="0"/>
                <wp:positionH relativeFrom="margin">
                  <wp:align>right</wp:align>
                </wp:positionH>
                <wp:positionV relativeFrom="paragraph">
                  <wp:posOffset>1148080</wp:posOffset>
                </wp:positionV>
                <wp:extent cx="5756275" cy="3829050"/>
                <wp:effectExtent l="0" t="0" r="0" b="0"/>
                <wp:wrapTopAndBottom/>
                <wp:docPr id="128" name="Skupina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3829050"/>
                          <a:chOff x="0" y="0"/>
                          <a:chExt cx="5756275" cy="3829050"/>
                        </a:xfrm>
                      </wpg:grpSpPr>
                      <wps:wsp>
                        <wps:cNvPr id="126" name="Polje z besedilom 126"/>
                        <wps:cNvSpPr txBox="1"/>
                        <wps:spPr>
                          <a:xfrm>
                            <a:off x="0" y="266700"/>
                            <a:ext cx="5756275" cy="35623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A13A3D4" w14:textId="3D066424" w:rsidR="00EE44B4" w:rsidRDefault="00D754C1" w:rsidP="00EE44B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useLocation } from 'react-router-dom';</w:t>
                              </w:r>
                            </w:p>
                            <w:p w14:paraId="61F748E6" w14:textId="3496A032" w:rsidR="00D754C1" w:rsidRDefault="00D754C1" w:rsidP="00EE44B4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6220D906" w14:textId="77777777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Avtentikacija = () =&gt; {</w:t>
                              </w:r>
                            </w:p>
                            <w:p w14:paraId="21329E3D" w14:textId="77777777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location = useLocation();</w:t>
                              </w:r>
                            </w:p>
                            <w:p w14:paraId="2DED4295" w14:textId="77777777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const { jeAvtenticiran } = useContext(UporabniskiKontekst);</w:t>
                              </w:r>
                            </w:p>
                            <w:p w14:paraId="02201F5B" w14:textId="77777777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  <w:p w14:paraId="255F95A4" w14:textId="77777777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return (</w:t>
                              </w:r>
                            </w:p>
                            <w:p w14:paraId="5EFC752B" w14:textId="5FA0EF71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&lt;div&gt;</w:t>
                              </w:r>
                            </w:p>
                            <w:p w14:paraId="1627D322" w14:textId="2BB930BE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{jeAvtenticiran ? (</w:t>
                              </w:r>
                            </w:p>
                            <w:p w14:paraId="10DB7108" w14:textId="68693CAC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&lt;Profil /&gt;</w:t>
                              </w:r>
                            </w:p>
                            <w:p w14:paraId="4D8C03CA" w14:textId="4AF38929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 : location.state.prikazAvtentikacija === 'prijava' ? (</w:t>
                              </w:r>
                            </w:p>
                            <w:p w14:paraId="0F7A4BF4" w14:textId="246D994A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&lt;Prijava /&gt;</w:t>
                              </w:r>
                            </w:p>
                            <w:p w14:paraId="61C094DF" w14:textId="708914A0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 : location.state.prikazAvtentikacija === 'registracija' ? (</w:t>
                              </w:r>
                            </w:p>
                            <w:p w14:paraId="341C28EC" w14:textId="16FEF15A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&lt;Registracija /&gt;</w:t>
                              </w:r>
                            </w:p>
                            <w:p w14:paraId="48E7CEA4" w14:textId="1B7D18EE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 : (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&lt;Error /&gt;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)}</w:t>
                              </w:r>
                            </w:p>
                            <w:p w14:paraId="7FEF509A" w14:textId="2FDB7E5F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&lt;/div&gt;</w:t>
                              </w:r>
                            </w:p>
                            <w:p w14:paraId="1AF41AC9" w14:textId="77777777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);</w:t>
                              </w:r>
                            </w:p>
                            <w:p w14:paraId="1C33081F" w14:textId="4E009300" w:rsidR="00D754C1" w:rsidRP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};</w:t>
                              </w:r>
                            </w:p>
                            <w:p w14:paraId="19B14E64" w14:textId="6CCB4AC7" w:rsidR="00D754C1" w:rsidRDefault="00D754C1" w:rsidP="00D754C1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D754C1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export default Avtentikacija;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Polje z besedilom 127"/>
                        <wps:cNvSpPr txBox="1"/>
                        <wps:spPr>
                          <a:xfrm>
                            <a:off x="0" y="0"/>
                            <a:ext cx="57562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79A373" w14:textId="70EE09D4" w:rsidR="00D754C1" w:rsidRPr="00F41492" w:rsidRDefault="00D754C1" w:rsidP="00D754C1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24" w:name="_Ref132473049"/>
                              <w:bookmarkStart w:id="225" w:name="_Toc132752995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31</w:t>
                                </w:r>
                              </w:fldSimple>
                              <w:bookmarkEnd w:id="224"/>
                              <w:r>
                                <w:t>: Uporaba useLocation v Avtentikacija</w:t>
                              </w:r>
                              <w:bookmarkEnd w:id="2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254D3" id="Skupina 128" o:spid="_x0000_s1187" style="position:absolute;left:0;text-align:left;margin-left:402.05pt;margin-top:90.4pt;width:453.25pt;height:301.5pt;z-index:251771904;mso-position-horizontal:right;mso-position-horizontal-relative:margin" coordsize="57562,38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">
                <v:shape id="Polje z besedilom 126" o:spid="_x0000_s1188" type="#_x0000_t202" style="position:absolute;top:2667;width:57562;height:35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" fillcolor="white [3212]" stroked="f" strokeweight=".5pt">
                  <v:textbox>
                    <w:txbxContent>
                      <w:p w14:paraId="5A13A3D4" w14:textId="3D066424" w:rsidR="00EE44B4" w:rsidRDefault="00D754C1" w:rsidP="00EE44B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useLocation } from 'react-router-dom';</w:t>
                        </w:r>
                      </w:p>
                      <w:p w14:paraId="61F748E6" w14:textId="3496A032" w:rsidR="00D754C1" w:rsidRDefault="00D754C1" w:rsidP="00EE44B4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6220D906" w14:textId="77777777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Avtentikacija = () =&gt; {</w:t>
                        </w:r>
                      </w:p>
                      <w:p w14:paraId="21329E3D" w14:textId="77777777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location = useLocation();</w:t>
                        </w:r>
                      </w:p>
                      <w:p w14:paraId="2DED4295" w14:textId="77777777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const { jeAvtenticiran } = useContext(UporabniskiKontekst);</w:t>
                        </w:r>
                      </w:p>
                      <w:p w14:paraId="02201F5B" w14:textId="77777777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  <w:p w14:paraId="255F95A4" w14:textId="77777777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return (</w:t>
                        </w:r>
                      </w:p>
                      <w:p w14:paraId="5EFC752B" w14:textId="5FA0EF71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&lt;div&gt;</w:t>
                        </w:r>
                      </w:p>
                      <w:p w14:paraId="1627D322" w14:textId="2BB930BE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{jeAvtenticiran ? (</w:t>
                        </w:r>
                      </w:p>
                      <w:p w14:paraId="10DB7108" w14:textId="68693CAC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&lt;Profil /&gt;</w:t>
                        </w:r>
                      </w:p>
                      <w:p w14:paraId="4D8C03CA" w14:textId="4AF38929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) : location.state.prikazAvtentikacija === 'prijava' ? (</w:t>
                        </w:r>
                      </w:p>
                      <w:p w14:paraId="0F7A4BF4" w14:textId="246D994A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&lt;Prijava /&gt;</w:t>
                        </w:r>
                      </w:p>
                      <w:p w14:paraId="61C094DF" w14:textId="708914A0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) : location.state.prikazAvtentikacija === 'registracija' ? (</w:t>
                        </w:r>
                      </w:p>
                      <w:p w14:paraId="341C28EC" w14:textId="16FEF15A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&lt;Registracija /&gt;</w:t>
                        </w:r>
                      </w:p>
                      <w:p w14:paraId="48E7CEA4" w14:textId="1B7D18EE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) : (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&lt;Error /&gt;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)}</w:t>
                        </w:r>
                      </w:p>
                      <w:p w14:paraId="7FEF509A" w14:textId="2FDB7E5F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&lt;/div&gt;</w:t>
                        </w:r>
                      </w:p>
                      <w:p w14:paraId="1AF41AC9" w14:textId="77777777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);</w:t>
                        </w:r>
                      </w:p>
                      <w:p w14:paraId="1C33081F" w14:textId="4E009300" w:rsidR="00D754C1" w:rsidRP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};</w:t>
                        </w:r>
                      </w:p>
                      <w:p w14:paraId="19B14E64" w14:textId="6CCB4AC7" w:rsidR="00D754C1" w:rsidRDefault="00D754C1" w:rsidP="00D754C1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D754C1">
                          <w:rPr>
                            <w:rFonts w:ascii="Consolas" w:hAnsi="Consolas"/>
                            <w:sz w:val="22"/>
                            <w:szCs w:val="20"/>
                          </w:rPr>
                          <w:t>export default Avtentikacija;</w:t>
                        </w:r>
                      </w:p>
                    </w:txbxContent>
                  </v:textbox>
                </v:shape>
                <v:shape id="Polje z besedilom 127" o:spid="_x0000_s1189" type="#_x0000_t202" style="position:absolute;width:5756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" stroked="f">
                  <v:textbox inset="0,0,0,0">
                    <w:txbxContent>
                      <w:p w14:paraId="3779A373" w14:textId="70EE09D4" w:rsidR="00D754C1" w:rsidRPr="00F41492" w:rsidRDefault="00D754C1" w:rsidP="00D754C1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26" w:name="_Ref132473049"/>
                        <w:bookmarkStart w:id="227" w:name="_Toc132752995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31</w:t>
                          </w:r>
                        </w:fldSimple>
                        <w:bookmarkEnd w:id="226"/>
                        <w:r>
                          <w:t>: Uporaba useLocation v Avtentikacija</w:t>
                        </w:r>
                        <w:bookmarkEnd w:id="22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95005">
        <w:t>Poglejmo</w:t>
      </w:r>
      <w:r w:rsidR="00AA38F2">
        <w:t xml:space="preserve">, kako lahko dostopamo do podatkov, ki smo jih v obliki objekta </w:t>
      </w:r>
      <w:r w:rsidR="00C0753C">
        <w:t xml:space="preserve">atributu </w:t>
      </w:r>
      <w:r w:rsidR="00C0753C" w:rsidRPr="00C0753C">
        <w:rPr>
          <w:i/>
          <w:iCs/>
        </w:rPr>
        <w:t>state</w:t>
      </w:r>
      <w:r w:rsidR="003538ED">
        <w:rPr>
          <w:i/>
          <w:iCs/>
        </w:rPr>
        <w:fldChar w:fldCharType="begin"/>
      </w:r>
      <w:r w:rsidR="003538ED">
        <w:instrText xml:space="preserve"> XE "</w:instrText>
      </w:r>
      <w:r w:rsidR="003538ED" w:rsidRPr="0082136B">
        <w:rPr>
          <w:i/>
          <w:iCs/>
        </w:rPr>
        <w:instrText>state</w:instrText>
      </w:r>
      <w:r w:rsidR="003538ED">
        <w:instrText xml:space="preserve">" </w:instrText>
      </w:r>
      <w:r w:rsidR="003538ED">
        <w:rPr>
          <w:i/>
          <w:iCs/>
        </w:rPr>
        <w:fldChar w:fldCharType="end"/>
      </w:r>
      <w:r w:rsidR="00C0753C">
        <w:t xml:space="preserve"> </w:t>
      </w:r>
      <w:r w:rsidR="00AA38F2">
        <w:t xml:space="preserve">predali </w:t>
      </w:r>
      <w:r w:rsidR="00170689" w:rsidRPr="003538ED">
        <w:rPr>
          <w:i/>
          <w:iCs/>
        </w:rPr>
        <w:t>Link</w:t>
      </w:r>
      <w:r w:rsidR="005F2E2A">
        <w:t>-u</w:t>
      </w:r>
      <w:r w:rsidR="00170689">
        <w:t xml:space="preserve"> iz </w:t>
      </w:r>
      <w:r w:rsidR="00170689">
        <w:fldChar w:fldCharType="begin"/>
      </w:r>
      <w:r w:rsidR="00170689">
        <w:instrText xml:space="preserve"> REF _Ref132470382 \h </w:instrText>
      </w:r>
      <w:r w:rsidR="00170689">
        <w:fldChar w:fldCharType="separate"/>
      </w:r>
      <w:r w:rsidR="008D7303">
        <w:t xml:space="preserve">Izsek </w:t>
      </w:r>
      <w:r w:rsidR="008D7303">
        <w:rPr>
          <w:noProof/>
        </w:rPr>
        <w:t>30</w:t>
      </w:r>
      <w:r w:rsidR="00170689">
        <w:fldChar w:fldCharType="end"/>
      </w:r>
      <w:r w:rsidR="00170689">
        <w:t>.</w:t>
      </w:r>
      <w:r w:rsidR="00FE3859">
        <w:t xml:space="preserve"> Po kliku na </w:t>
      </w:r>
      <w:r w:rsidR="00014AB7" w:rsidRPr="003538ED">
        <w:rPr>
          <w:i/>
          <w:iCs/>
        </w:rPr>
        <w:t>Link</w:t>
      </w:r>
      <w:r w:rsidR="00014AB7">
        <w:t xml:space="preserve"> za prijavo ali odjavo</w:t>
      </w:r>
      <w:r w:rsidR="003B027C">
        <w:t xml:space="preserve"> se zaradi atributa to premaknemo na komponento </w:t>
      </w:r>
      <w:r w:rsidR="003B027C" w:rsidRPr="006830D3">
        <w:rPr>
          <w:i/>
          <w:iCs/>
        </w:rPr>
        <w:t>Avtentikacija</w:t>
      </w:r>
      <w:r w:rsidR="003B027C">
        <w:t xml:space="preserve">, kar je vidno iz </w:t>
      </w:r>
      <w:r w:rsidR="006830D3">
        <w:fldChar w:fldCharType="begin"/>
      </w:r>
      <w:r w:rsidR="006830D3">
        <w:instrText xml:space="preserve"> REF _Ref132460597 \h </w:instrText>
      </w:r>
      <w:r w:rsidR="006830D3">
        <w:fldChar w:fldCharType="separate"/>
      </w:r>
      <w:r w:rsidR="008D7303">
        <w:t xml:space="preserve">Izsek </w:t>
      </w:r>
      <w:r w:rsidR="008D7303">
        <w:rPr>
          <w:noProof/>
        </w:rPr>
        <w:t>29</w:t>
      </w:r>
      <w:r w:rsidR="006830D3">
        <w:fldChar w:fldCharType="end"/>
      </w:r>
      <w:r w:rsidR="006830D3">
        <w:t xml:space="preserve"> in </w:t>
      </w:r>
      <w:r w:rsidR="006830D3">
        <w:fldChar w:fldCharType="begin"/>
      </w:r>
      <w:r w:rsidR="006830D3">
        <w:instrText xml:space="preserve"> REF _Ref132470382 \h </w:instrText>
      </w:r>
      <w:r w:rsidR="006830D3">
        <w:fldChar w:fldCharType="separate"/>
      </w:r>
      <w:r w:rsidR="008D7303">
        <w:t xml:space="preserve">Izsek </w:t>
      </w:r>
      <w:r w:rsidR="008D7303">
        <w:rPr>
          <w:noProof/>
        </w:rPr>
        <w:t>30</w:t>
      </w:r>
      <w:r w:rsidR="006830D3">
        <w:fldChar w:fldCharType="end"/>
      </w:r>
      <w:r w:rsidR="006830D3">
        <w:t>.</w:t>
      </w:r>
      <w:r w:rsidR="001459DF">
        <w:t xml:space="preserve"> </w:t>
      </w:r>
      <w:r w:rsidR="009B1F97">
        <w:t xml:space="preserve">Poglejmo si programsko kodo </w:t>
      </w:r>
      <w:r>
        <w:t>komponente</w:t>
      </w:r>
      <w:r w:rsidR="009B1F97">
        <w:t xml:space="preserve"> </w:t>
      </w:r>
      <w:r w:rsidR="009B1F97" w:rsidRPr="00183B4A">
        <w:rPr>
          <w:i/>
          <w:iCs/>
        </w:rPr>
        <w:t>Avtentikacija</w:t>
      </w:r>
      <w:r w:rsidR="009B1F97">
        <w:t>.</w:t>
      </w:r>
    </w:p>
    <w:p w14:paraId="1FE1AABC" w14:textId="1BC7E946" w:rsidR="00183B4A" w:rsidRDefault="002E6F7C" w:rsidP="000B0481">
      <w:pPr>
        <w:spacing w:line="360" w:lineRule="auto"/>
        <w:jc w:val="both"/>
      </w:pPr>
      <w:r>
        <w:t xml:space="preserve">V funkciji </w:t>
      </w:r>
      <w:r w:rsidRPr="003538ED">
        <w:rPr>
          <w:rFonts w:ascii="Consolas" w:hAnsi="Consolas"/>
        </w:rPr>
        <w:t>Avtentikacija()</w:t>
      </w:r>
      <w:r>
        <w:t xml:space="preserve"> smo z up</w:t>
      </w:r>
      <w:r w:rsidR="008615E6">
        <w:t>orabili kavelj</w:t>
      </w:r>
      <w:r>
        <w:t xml:space="preserve"> </w:t>
      </w:r>
      <w:r w:rsidRPr="003538ED">
        <w:rPr>
          <w:rFonts w:ascii="Consolas" w:hAnsi="Consolas"/>
        </w:rPr>
        <w:t>useLocation()</w:t>
      </w:r>
      <w:r w:rsidR="008615E6">
        <w:rPr>
          <w:rFonts w:ascii="Consolas" w:hAnsi="Consolas"/>
        </w:rPr>
        <w:fldChar w:fldCharType="begin"/>
      </w:r>
      <w:r w:rsidR="008615E6">
        <w:instrText xml:space="preserve"> XE "</w:instrText>
      </w:r>
      <w:r w:rsidR="008615E6" w:rsidRPr="008877A8">
        <w:rPr>
          <w:rFonts w:ascii="Consolas" w:hAnsi="Consolas"/>
        </w:rPr>
        <w:instrText>useLocation()</w:instrText>
      </w:r>
      <w:r w:rsidR="008615E6">
        <w:instrText xml:space="preserve">" </w:instrText>
      </w:r>
      <w:r w:rsidR="008615E6">
        <w:rPr>
          <w:rFonts w:ascii="Consolas" w:hAnsi="Consolas"/>
        </w:rPr>
        <w:fldChar w:fldCharType="end"/>
      </w:r>
      <w:r w:rsidR="00F167A7">
        <w:t>.</w:t>
      </w:r>
      <w:r w:rsidR="00673AA2">
        <w:t xml:space="preserve"> </w:t>
      </w:r>
      <w:r w:rsidR="00673AA2" w:rsidRPr="008615E6">
        <w:rPr>
          <w:rFonts w:ascii="Consolas" w:hAnsi="Consolas"/>
        </w:rPr>
        <w:t>useLocation()</w:t>
      </w:r>
      <w:r w:rsidR="00673AA2">
        <w:t xml:space="preserve"> vrne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673AA2">
        <w:t xml:space="preserve"> </w:t>
      </w:r>
      <w:r w:rsidR="00673AA2" w:rsidRPr="005A1FA0">
        <w:rPr>
          <w:i/>
          <w:iCs/>
        </w:rPr>
        <w:t>location</w:t>
      </w:r>
      <w:r w:rsidR="00673AA2">
        <w:t>, ki vsebuje vse informacije</w:t>
      </w:r>
      <w:r w:rsidR="00F808CD">
        <w:fldChar w:fldCharType="begin"/>
      </w:r>
      <w:r w:rsidR="00F808CD">
        <w:instrText xml:space="preserve"> XE "</w:instrText>
      </w:r>
      <w:r w:rsidR="00F808CD" w:rsidRPr="005E41DC">
        <w:instrText>informacije</w:instrText>
      </w:r>
      <w:r w:rsidR="00F808CD">
        <w:instrText xml:space="preserve">" </w:instrText>
      </w:r>
      <w:r w:rsidR="00F808CD">
        <w:fldChar w:fldCharType="end"/>
      </w:r>
      <w:r w:rsidR="00673AA2">
        <w:t xml:space="preserve"> o trenutnem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673AA2">
        <w:t>.</w:t>
      </w:r>
      <w:r w:rsidR="00816571">
        <w:t xml:space="preserve"> Z vsako spremembo URL bo vrnjen nov objekt </w:t>
      </w:r>
      <w:r w:rsidR="00816571" w:rsidRPr="00A51FBA">
        <w:rPr>
          <w:i/>
          <w:iCs/>
        </w:rPr>
        <w:t>location</w:t>
      </w:r>
      <w:r w:rsidR="00816571">
        <w:t>.</w:t>
      </w:r>
      <w:r w:rsidR="003C3704">
        <w:t xml:space="preserve"> Ta objekt ima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3C3704">
        <w:t xml:space="preserve"> </w:t>
      </w:r>
      <w:r w:rsidR="003C3704" w:rsidRPr="003C3704">
        <w:rPr>
          <w:i/>
          <w:iCs/>
        </w:rPr>
        <w:t>hash</w:t>
      </w:r>
      <w:r w:rsidR="003C3704">
        <w:t xml:space="preserve">, </w:t>
      </w:r>
      <w:r w:rsidR="003C3704" w:rsidRPr="003C3704">
        <w:rPr>
          <w:i/>
          <w:iCs/>
        </w:rPr>
        <w:t>pathname</w:t>
      </w:r>
      <w:r w:rsidR="003C3704">
        <w:t xml:space="preserve">, </w:t>
      </w:r>
      <w:r w:rsidR="003C3704" w:rsidRPr="003C3704">
        <w:rPr>
          <w:i/>
          <w:iCs/>
        </w:rPr>
        <w:t>search</w:t>
      </w:r>
      <w:r w:rsidR="003C3704">
        <w:t xml:space="preserve">, </w:t>
      </w:r>
      <w:r w:rsidR="003C3704" w:rsidRPr="003C3704">
        <w:rPr>
          <w:i/>
          <w:iCs/>
        </w:rPr>
        <w:t>state</w:t>
      </w:r>
      <w:r w:rsidR="003538ED">
        <w:rPr>
          <w:i/>
          <w:iCs/>
        </w:rPr>
        <w:fldChar w:fldCharType="begin"/>
      </w:r>
      <w:r w:rsidR="003538ED">
        <w:instrText xml:space="preserve"> XE "</w:instrText>
      </w:r>
      <w:r w:rsidR="003538ED" w:rsidRPr="0082136B">
        <w:rPr>
          <w:i/>
          <w:iCs/>
        </w:rPr>
        <w:instrText>state</w:instrText>
      </w:r>
      <w:r w:rsidR="003538ED">
        <w:instrText xml:space="preserve">" </w:instrText>
      </w:r>
      <w:r w:rsidR="003538ED">
        <w:rPr>
          <w:i/>
          <w:iCs/>
        </w:rPr>
        <w:fldChar w:fldCharType="end"/>
      </w:r>
      <w:r w:rsidR="003C3704">
        <w:t xml:space="preserve"> in </w:t>
      </w:r>
      <w:r w:rsidR="003C3704" w:rsidRPr="003C3704">
        <w:rPr>
          <w:i/>
          <w:iCs/>
        </w:rPr>
        <w:t>key</w:t>
      </w:r>
      <w:r w:rsidR="003C3704">
        <w:t>.</w:t>
      </w:r>
      <w:r w:rsidR="00187CC8">
        <w:t xml:space="preserve"> </w:t>
      </w:r>
      <w:r w:rsidR="005818E4">
        <w:t xml:space="preserve">V navigacijski vrstici na </w:t>
      </w:r>
      <w:r w:rsidR="005818E4">
        <w:fldChar w:fldCharType="begin"/>
      </w:r>
      <w:r w:rsidR="005818E4">
        <w:instrText xml:space="preserve"> REF _Ref132470382 \h </w:instrText>
      </w:r>
      <w:r w:rsidR="005818E4">
        <w:fldChar w:fldCharType="separate"/>
      </w:r>
      <w:r w:rsidR="008D7303">
        <w:t xml:space="preserve">Izsek </w:t>
      </w:r>
      <w:r w:rsidR="008D7303">
        <w:rPr>
          <w:noProof/>
        </w:rPr>
        <w:t>30</w:t>
      </w:r>
      <w:r w:rsidR="005818E4">
        <w:fldChar w:fldCharType="end"/>
      </w:r>
      <w:r w:rsidR="005818E4">
        <w:t xml:space="preserve"> smo nastavili 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5818E4">
        <w:t xml:space="preserve"> </w:t>
      </w:r>
      <w:r w:rsidR="005818E4" w:rsidRPr="005818E4">
        <w:rPr>
          <w:i/>
          <w:iCs/>
        </w:rPr>
        <w:t>state</w:t>
      </w:r>
      <w:r w:rsidR="005818E4">
        <w:t xml:space="preserve"> na objekt, ki ga sedaj lahko pridobimo z </w:t>
      </w:r>
      <w:r w:rsidR="005818E4" w:rsidRPr="005818E4">
        <w:rPr>
          <w:i/>
          <w:iCs/>
        </w:rPr>
        <w:t>location.state</w:t>
      </w:r>
      <w:r w:rsidR="0063688C">
        <w:t xml:space="preserve">, kar smo tudi storili na </w:t>
      </w:r>
      <w:r w:rsidR="0063688C">
        <w:fldChar w:fldCharType="begin"/>
      </w:r>
      <w:r w:rsidR="0063688C">
        <w:instrText xml:space="preserve"> REF _Ref132473049 \h </w:instrText>
      </w:r>
      <w:r w:rsidR="0063688C">
        <w:fldChar w:fldCharType="separate"/>
      </w:r>
      <w:r w:rsidR="008D7303">
        <w:t xml:space="preserve">Izsek </w:t>
      </w:r>
      <w:r w:rsidR="008D7303">
        <w:rPr>
          <w:noProof/>
        </w:rPr>
        <w:t>31</w:t>
      </w:r>
      <w:r w:rsidR="0063688C">
        <w:fldChar w:fldCharType="end"/>
      </w:r>
      <w:r w:rsidR="0063688C">
        <w:t>.</w:t>
      </w:r>
      <w:sdt>
        <w:sdtPr>
          <w:id w:val="182795096"/>
          <w:citation/>
        </w:sdtPr>
        <w:sdtContent>
          <w:r w:rsidR="00181E98">
            <w:fldChar w:fldCharType="begin"/>
          </w:r>
          <w:r w:rsidR="00181E98">
            <w:instrText xml:space="preserve"> CITATION Nap23 \l 1060 </w:instrText>
          </w:r>
          <w:r w:rsidR="00181E98">
            <w:fldChar w:fldCharType="separate"/>
          </w:r>
          <w:r w:rsidR="009D7DFB">
            <w:rPr>
              <w:noProof/>
            </w:rPr>
            <w:t xml:space="preserve"> (74)</w:t>
          </w:r>
          <w:r w:rsidR="00181E98">
            <w:fldChar w:fldCharType="end"/>
          </w:r>
        </w:sdtContent>
      </w:sdt>
      <w:r w:rsidR="00BA2DB1" w:rsidRPr="00BA2DB1">
        <w:rPr>
          <w:color w:val="4472C4" w:themeColor="accent1"/>
        </w:rPr>
        <w:t xml:space="preserve"> </w:t>
      </w:r>
      <w:sdt>
        <w:sdtPr>
          <w:id w:val="188651974"/>
          <w:citation/>
        </w:sdtPr>
        <w:sdtContent>
          <w:r w:rsidR="00BA2DB1" w:rsidRPr="00D65F7B">
            <w:fldChar w:fldCharType="begin"/>
          </w:r>
          <w:r w:rsidR="00BA2DB1" w:rsidRPr="00D65F7B">
            <w:instrText xml:space="preserve"> CITATION Nas23 \l 1060 </w:instrText>
          </w:r>
          <w:r w:rsidR="00BA2DB1" w:rsidRPr="00D65F7B">
            <w:fldChar w:fldCharType="separate"/>
          </w:r>
          <w:r w:rsidR="009D7DFB">
            <w:rPr>
              <w:noProof/>
            </w:rPr>
            <w:t>(75)</w:t>
          </w:r>
          <w:r w:rsidR="00BA2DB1" w:rsidRPr="00D65F7B">
            <w:fldChar w:fldCharType="end"/>
          </w:r>
        </w:sdtContent>
      </w:sdt>
      <w:r w:rsidR="0063688C" w:rsidRPr="00D65F7B">
        <w:t xml:space="preserve"> </w:t>
      </w:r>
      <w:r w:rsidR="0063688C">
        <w:t>S tem smo pridobili</w:t>
      </w:r>
      <w:r w:rsidR="0053032B">
        <w:t xml:space="preserve">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53032B">
        <w:t xml:space="preserve"> lastnosti </w:t>
      </w:r>
      <w:r w:rsidR="0053032B" w:rsidRPr="00783DD0">
        <w:rPr>
          <w:i/>
          <w:iCs/>
        </w:rPr>
        <w:t>prikazAvtentikacija</w:t>
      </w:r>
      <w:r w:rsidR="0053032B">
        <w:t xml:space="preserve">, da prikažemo komponento </w:t>
      </w:r>
      <w:r w:rsidR="0053032B" w:rsidRPr="00783DD0">
        <w:rPr>
          <w:i/>
          <w:iCs/>
        </w:rPr>
        <w:t>Prijava</w:t>
      </w:r>
      <w:r w:rsidR="0053032B">
        <w:t>.</w:t>
      </w:r>
    </w:p>
    <w:p w14:paraId="6E1BA964" w14:textId="3CBBBF17" w:rsidR="0039209E" w:rsidRDefault="0044114F" w:rsidP="000B0481">
      <w:pPr>
        <w:spacing w:line="360" w:lineRule="auto"/>
        <w:jc w:val="both"/>
      </w:pPr>
      <w:r>
        <w:t xml:space="preserve">V aplikaciji pa se lahko pojavi potreba po navigaciji na drugo komponento </w:t>
      </w:r>
      <w:r w:rsidR="00D022F4">
        <w:t>tudi po končanem opravilu, ki ne zahteva klika na gumb</w:t>
      </w:r>
      <w:r w:rsidR="00BA00AF">
        <w:fldChar w:fldCharType="begin"/>
      </w:r>
      <w:r w:rsidR="00BA00AF">
        <w:instrText xml:space="preserve"> XE "</w:instrText>
      </w:r>
      <w:r w:rsidR="00BA00AF" w:rsidRPr="00C5737F">
        <w:instrText>gumb</w:instrText>
      </w:r>
      <w:r w:rsidR="00BA00AF">
        <w:instrText xml:space="preserve">" </w:instrText>
      </w:r>
      <w:r w:rsidR="00BA00AF">
        <w:fldChar w:fldCharType="end"/>
      </w:r>
      <w:r w:rsidR="00D022F4">
        <w:t xml:space="preserve"> ali povezavo.</w:t>
      </w:r>
      <w:r w:rsidR="006E462E">
        <w:t xml:space="preserve"> Tedaj uporabimo </w:t>
      </w:r>
      <w:r w:rsidR="008615E6">
        <w:t xml:space="preserve">kavelj </w:t>
      </w:r>
      <w:r w:rsidR="006E462E" w:rsidRPr="008F5A08">
        <w:rPr>
          <w:i/>
          <w:iCs/>
        </w:rPr>
        <w:t>useNavigate</w:t>
      </w:r>
      <w:r w:rsidR="007A554D">
        <w:t>, s katerim lahko preidemo na katerokoli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7A554D">
        <w:t xml:space="preserve"> pot</w:t>
      </w:r>
      <w:r w:rsidR="003538ED">
        <w:fldChar w:fldCharType="begin"/>
      </w:r>
      <w:r w:rsidR="003538ED">
        <w:instrText xml:space="preserve"> XE "</w:instrText>
      </w:r>
      <w:r w:rsidR="003538ED" w:rsidRPr="0005165E">
        <w:instrText>pot</w:instrText>
      </w:r>
      <w:r w:rsidR="003538ED">
        <w:instrText xml:space="preserve">" </w:instrText>
      </w:r>
      <w:r w:rsidR="003538ED">
        <w:fldChar w:fldCharType="end"/>
      </w:r>
      <w:r w:rsidR="007A554D">
        <w:t>.</w:t>
      </w:r>
      <w:r w:rsidR="0007199F">
        <w:t xml:space="preserve"> Mogoče je tudi prehajanje na prejšnjo in naslednjo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07199F">
        <w:t>.</w:t>
      </w:r>
      <w:r w:rsidR="00B26D70">
        <w:t xml:space="preserve"> </w:t>
      </w:r>
      <w:r w:rsidR="00E65A97">
        <w:t xml:space="preserve">Poglejmo primer uporabe </w:t>
      </w:r>
      <w:r w:rsidR="00E65A97" w:rsidRPr="00947E02">
        <w:rPr>
          <w:rFonts w:ascii="Consolas" w:hAnsi="Consolas"/>
        </w:rPr>
        <w:t>useNavigate()</w:t>
      </w:r>
      <w:r w:rsidR="00947E02">
        <w:rPr>
          <w:rFonts w:ascii="Consolas" w:hAnsi="Consolas"/>
        </w:rPr>
        <w:fldChar w:fldCharType="begin"/>
      </w:r>
      <w:r w:rsidR="00947E02">
        <w:instrText xml:space="preserve"> XE "</w:instrText>
      </w:r>
      <w:r w:rsidR="00947E02" w:rsidRPr="00DB6BDC">
        <w:rPr>
          <w:rFonts w:ascii="Consolas" w:hAnsi="Consolas"/>
        </w:rPr>
        <w:instrText>useNavigate()</w:instrText>
      </w:r>
      <w:r w:rsidR="00947E02">
        <w:instrText xml:space="preserve">" </w:instrText>
      </w:r>
      <w:r w:rsidR="00947E02">
        <w:rPr>
          <w:rFonts w:ascii="Consolas" w:hAnsi="Consolas"/>
        </w:rPr>
        <w:fldChar w:fldCharType="end"/>
      </w:r>
      <w:r w:rsidR="00E65A97">
        <w:t xml:space="preserve"> v aplikaciji na </w:t>
      </w:r>
      <w:r w:rsidR="001517EF">
        <w:fldChar w:fldCharType="begin"/>
      </w:r>
      <w:r w:rsidR="001517EF">
        <w:instrText xml:space="preserve"> REF _Ref132477064 \h </w:instrText>
      </w:r>
      <w:r w:rsidR="001517EF">
        <w:fldChar w:fldCharType="separate"/>
      </w:r>
      <w:r w:rsidR="008D7303">
        <w:t xml:space="preserve">Izsek </w:t>
      </w:r>
      <w:r w:rsidR="008D7303">
        <w:rPr>
          <w:noProof/>
        </w:rPr>
        <w:t>32</w:t>
      </w:r>
      <w:r w:rsidR="001517EF">
        <w:fldChar w:fldCharType="end"/>
      </w:r>
      <w:r w:rsidR="00E65A97">
        <w:t>.</w:t>
      </w:r>
      <w:r w:rsidR="0039209E">
        <w:br w:type="page"/>
      </w:r>
    </w:p>
    <w:p w14:paraId="5C9C1571" w14:textId="2566A70C" w:rsidR="0039209E" w:rsidRDefault="0039209E" w:rsidP="000B0481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77024" behindDoc="0" locked="0" layoutInCell="1" allowOverlap="1" wp14:anchorId="25F72C46" wp14:editId="12032107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56275" cy="2381250"/>
                <wp:effectExtent l="0" t="0" r="0" b="0"/>
                <wp:wrapTopAndBottom/>
                <wp:docPr id="131" name="Skupina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381250"/>
                          <a:chOff x="0" y="0"/>
                          <a:chExt cx="5756275" cy="2381250"/>
                        </a:xfrm>
                      </wpg:grpSpPr>
                      <wps:wsp>
                        <wps:cNvPr id="129" name="Polje z besedilom 129"/>
                        <wps:cNvSpPr txBox="1"/>
                        <wps:spPr>
                          <a:xfrm>
                            <a:off x="0" y="276226"/>
                            <a:ext cx="5756275" cy="210502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E9180C8" w14:textId="0AEB2371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9209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import { useNavigate } from 'react-router-dom';</w:t>
                              </w:r>
                            </w:p>
                            <w:p w14:paraId="2660015C" w14:textId="59187BE6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...</w:t>
                              </w:r>
                            </w:p>
                            <w:p w14:paraId="7A84E63E" w14:textId="2F067916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9209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IzbrisProfila = ({ props }) =&gt; {</w:t>
                              </w:r>
                            </w:p>
                            <w:p w14:paraId="23A93C58" w14:textId="325E01E9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9209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navigate = useNavigate();</w:t>
                              </w:r>
                            </w:p>
                            <w:p w14:paraId="2D773AC9" w14:textId="0BE58CAD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...</w:t>
                              </w:r>
                            </w:p>
                            <w:p w14:paraId="66ACCB2A" w14:textId="77777777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9209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navigate('/', { state: { </w:t>
                              </w:r>
                            </w:p>
                            <w:p w14:paraId="2A8A6994" w14:textId="77777777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39209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sporocilo: `račun ${uporabnik.uporabnisko_ime} izbrisan` </w:t>
                              </w:r>
                            </w:p>
                            <w:p w14:paraId="70717DB2" w14:textId="226C405D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39209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} </w:t>
                              </w:r>
                            </w:p>
                            <w:p w14:paraId="73CE6D3C" w14:textId="2EE8D566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39209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});</w:t>
                              </w:r>
                            </w:p>
                            <w:p w14:paraId="2EB05B06" w14:textId="3F859329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...</w:t>
                              </w:r>
                            </w:p>
                            <w:p w14:paraId="0500E4F0" w14:textId="0E5B7873" w:rsidR="0039209E" w:rsidRDefault="0039209E" w:rsidP="0039209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Polje z besedilom 130"/>
                        <wps:cNvSpPr txBox="1"/>
                        <wps:spPr>
                          <a:xfrm>
                            <a:off x="0" y="0"/>
                            <a:ext cx="5756275" cy="2762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0BF841" w14:textId="236C852B" w:rsidR="0039209E" w:rsidRPr="00E377DD" w:rsidRDefault="0039209E" w:rsidP="0039209E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28" w:name="_Ref132477064"/>
                              <w:bookmarkStart w:id="229" w:name="_Toc132752996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32</w:t>
                                </w:r>
                              </w:fldSimple>
                              <w:bookmarkEnd w:id="228"/>
                              <w:r>
                                <w:t>: Uporaba useNavigate v IzbrisProfilaC.jsx</w:t>
                              </w:r>
                              <w:bookmarkEnd w:id="2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F72C46" id="Skupina 131" o:spid="_x0000_s1190" style="position:absolute;left:0;text-align:left;margin-left:402.05pt;margin-top:0;width:453.25pt;height:187.5pt;z-index:251777024;mso-position-horizontal:right;mso-position-horizontal-relative:margin;mso-height-relative:margin" coordsize="57562,23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">
                <v:shape id="Polje z besedilom 129" o:spid="_x0000_s1191" type="#_x0000_t202" style="position:absolute;top:2762;width:57562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" fillcolor="white [3212]" stroked="f" strokeweight=".5pt">
                  <v:textbox>
                    <w:txbxContent>
                      <w:p w14:paraId="7E9180C8" w14:textId="0AEB2371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9209E">
                          <w:rPr>
                            <w:rFonts w:ascii="Consolas" w:hAnsi="Consolas"/>
                            <w:sz w:val="22"/>
                            <w:szCs w:val="20"/>
                          </w:rPr>
                          <w:t>import { useNavigate } from 'react-router-dom';</w:t>
                        </w:r>
                      </w:p>
                      <w:p w14:paraId="2660015C" w14:textId="59187BE6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...</w:t>
                        </w:r>
                      </w:p>
                      <w:p w14:paraId="7A84E63E" w14:textId="2F067916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9209E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IzbrisProfila = ({ props }) =&gt; {</w:t>
                        </w:r>
                      </w:p>
                      <w:p w14:paraId="23A93C58" w14:textId="325E01E9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9209E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navigate = useNavigate();</w:t>
                        </w:r>
                      </w:p>
                      <w:p w14:paraId="2D773AC9" w14:textId="0BE58CAD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...</w:t>
                        </w:r>
                      </w:p>
                      <w:p w14:paraId="66ACCB2A" w14:textId="77777777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9209E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navigate('/', { state: { </w:t>
                        </w:r>
                      </w:p>
                      <w:p w14:paraId="2A8A6994" w14:textId="77777777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39209E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sporocilo: `račun ${uporabnik.uporabnisko_ime} izbrisan` </w:t>
                        </w:r>
                      </w:p>
                      <w:p w14:paraId="70717DB2" w14:textId="226C405D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39209E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} </w:t>
                        </w:r>
                      </w:p>
                      <w:p w14:paraId="73CE6D3C" w14:textId="2EE8D566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39209E">
                          <w:rPr>
                            <w:rFonts w:ascii="Consolas" w:hAnsi="Consolas"/>
                            <w:sz w:val="22"/>
                            <w:szCs w:val="20"/>
                          </w:rPr>
                          <w:t>});</w:t>
                        </w:r>
                      </w:p>
                      <w:p w14:paraId="2EB05B06" w14:textId="3F859329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...</w:t>
                        </w:r>
                      </w:p>
                      <w:p w14:paraId="0500E4F0" w14:textId="0E5B7873" w:rsidR="0039209E" w:rsidRDefault="0039209E" w:rsidP="0039209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130" o:spid="_x0000_s1192" type="#_x0000_t202" style="position:absolute;width:5756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" stroked="f">
                  <v:textbox inset="0,0,0,0">
                    <w:txbxContent>
                      <w:p w14:paraId="670BF841" w14:textId="236C852B" w:rsidR="0039209E" w:rsidRPr="00E377DD" w:rsidRDefault="0039209E" w:rsidP="0039209E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30" w:name="_Ref132477064"/>
                        <w:bookmarkStart w:id="231" w:name="_Toc132752996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32</w:t>
                          </w:r>
                        </w:fldSimple>
                        <w:bookmarkEnd w:id="230"/>
                        <w:r>
                          <w:t>: Uporaba useNavigate v IzbrisProfilaC.jsx</w:t>
                        </w:r>
                        <w:bookmarkEnd w:id="23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C6327">
        <w:t xml:space="preserve">Podobno kot s komponento </w:t>
      </w:r>
      <w:r w:rsidR="000C6327" w:rsidRPr="00666E8F">
        <w:rPr>
          <w:i/>
          <w:iCs/>
        </w:rPr>
        <w:t>Link</w:t>
      </w:r>
      <w:r w:rsidR="000C6327">
        <w:t xml:space="preserve">, lahko z </w:t>
      </w:r>
      <w:r w:rsidR="000C6327" w:rsidRPr="00666E8F">
        <w:rPr>
          <w:i/>
          <w:iCs/>
        </w:rPr>
        <w:t>navigate</w:t>
      </w:r>
      <w:r w:rsidR="000C6327">
        <w:t xml:space="preserve"> prehajamo na druge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0C6327">
        <w:t xml:space="preserve"> in za prehod shranimo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0C6327">
        <w:t xml:space="preserve"> v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0C6327">
        <w:t xml:space="preserve"> </w:t>
      </w:r>
      <w:r w:rsidR="000C6327" w:rsidRPr="003C7DD3">
        <w:rPr>
          <w:i/>
          <w:iCs/>
        </w:rPr>
        <w:t>state</w:t>
      </w:r>
      <w:r w:rsidR="003538ED">
        <w:rPr>
          <w:i/>
          <w:iCs/>
        </w:rPr>
        <w:fldChar w:fldCharType="begin"/>
      </w:r>
      <w:r w:rsidR="003538ED">
        <w:instrText xml:space="preserve"> XE "</w:instrText>
      </w:r>
      <w:r w:rsidR="003538ED" w:rsidRPr="0082136B">
        <w:rPr>
          <w:i/>
          <w:iCs/>
        </w:rPr>
        <w:instrText>state</w:instrText>
      </w:r>
      <w:r w:rsidR="003538ED">
        <w:instrText xml:space="preserve">" </w:instrText>
      </w:r>
      <w:r w:rsidR="003538ED">
        <w:rPr>
          <w:i/>
          <w:iCs/>
        </w:rPr>
        <w:fldChar w:fldCharType="end"/>
      </w:r>
      <w:r w:rsidR="00666E8F">
        <w:t xml:space="preserve">, </w:t>
      </w:r>
      <w:r w:rsidR="00444420">
        <w:t xml:space="preserve">kot smo to storili na zgornjem primeru. Do podatkov nato </w:t>
      </w:r>
      <w:r w:rsidR="00666E8F">
        <w:t xml:space="preserve">dostopamo z </w:t>
      </w:r>
      <w:r w:rsidR="00666E8F" w:rsidRPr="00947E02">
        <w:rPr>
          <w:rFonts w:ascii="Consolas" w:hAnsi="Consolas"/>
        </w:rPr>
        <w:t>useLocation()</w:t>
      </w:r>
      <w:r w:rsidR="008615E6">
        <w:rPr>
          <w:i/>
          <w:iCs/>
        </w:rPr>
        <w:fldChar w:fldCharType="begin"/>
      </w:r>
      <w:r w:rsidR="008615E6">
        <w:instrText xml:space="preserve"> XE "</w:instrText>
      </w:r>
      <w:r w:rsidR="008615E6" w:rsidRPr="008877A8">
        <w:rPr>
          <w:rFonts w:ascii="Consolas" w:hAnsi="Consolas"/>
        </w:rPr>
        <w:instrText>useLocation()</w:instrText>
      </w:r>
      <w:r w:rsidR="008615E6">
        <w:instrText xml:space="preserve">" </w:instrText>
      </w:r>
      <w:r w:rsidR="008615E6">
        <w:rPr>
          <w:i/>
          <w:iCs/>
        </w:rPr>
        <w:fldChar w:fldCharType="end"/>
      </w:r>
      <w:r w:rsidR="00666E8F">
        <w:t>.</w:t>
      </w:r>
      <w:r w:rsidR="00BA2DB1">
        <w:t xml:space="preserve"> </w:t>
      </w:r>
      <w:sdt>
        <w:sdtPr>
          <w:id w:val="1623274631"/>
          <w:citation/>
        </w:sdtPr>
        <w:sdtContent>
          <w:r w:rsidR="00BA2DB1">
            <w:fldChar w:fldCharType="begin"/>
          </w:r>
          <w:r w:rsidR="00BA2DB1">
            <w:instrText xml:space="preserve"> CITATION Mub21 \l 1060 </w:instrText>
          </w:r>
          <w:r w:rsidR="00BA2DB1">
            <w:fldChar w:fldCharType="separate"/>
          </w:r>
          <w:r w:rsidR="009D7DFB">
            <w:rPr>
              <w:noProof/>
            </w:rPr>
            <w:t>(76)</w:t>
          </w:r>
          <w:r w:rsidR="00BA2DB1">
            <w:fldChar w:fldCharType="end"/>
          </w:r>
        </w:sdtContent>
      </w:sdt>
    </w:p>
    <w:p w14:paraId="57C2FD70" w14:textId="65A166A0" w:rsidR="00FF265D" w:rsidRDefault="00C71260" w:rsidP="000B0481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234B19CF" wp14:editId="1D16B84D">
                <wp:simplePos x="0" y="0"/>
                <wp:positionH relativeFrom="margin">
                  <wp:align>left</wp:align>
                </wp:positionH>
                <wp:positionV relativeFrom="paragraph">
                  <wp:posOffset>1191260</wp:posOffset>
                </wp:positionV>
                <wp:extent cx="5756275" cy="1990090"/>
                <wp:effectExtent l="0" t="0" r="0" b="0"/>
                <wp:wrapTopAndBottom/>
                <wp:docPr id="134" name="Skupina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1990090"/>
                          <a:chOff x="0" y="95250"/>
                          <a:chExt cx="5756275" cy="1990090"/>
                        </a:xfrm>
                      </wpg:grpSpPr>
                      <wps:wsp>
                        <wps:cNvPr id="132" name="Polje z besedilom 132"/>
                        <wps:cNvSpPr txBox="1"/>
                        <wps:spPr>
                          <a:xfrm>
                            <a:off x="0" y="304800"/>
                            <a:ext cx="5756275" cy="17805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946DA0" w14:textId="3C776BD3" w:rsidR="00801B3A" w:rsidRDefault="00C71260" w:rsidP="00801B3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712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Noga = () =&gt; {</w:t>
                              </w:r>
                            </w:p>
                            <w:p w14:paraId="0930389C" w14:textId="71057892" w:rsidR="00C71260" w:rsidRDefault="00C71260" w:rsidP="00801B3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</w:p>
                            <w:p w14:paraId="3C7A5560" w14:textId="77777777" w:rsidR="00C71260" w:rsidRDefault="00C71260" w:rsidP="00C712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</w:r>
                              <w:r w:rsidRPr="00C712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&lt;button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C712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onClick={(e) =&gt; {</w:t>
                              </w:r>
                            </w:p>
                            <w:p w14:paraId="26511424" w14:textId="2F99DB2F" w:rsidR="00C71260" w:rsidRPr="00C71260" w:rsidRDefault="00C71260" w:rsidP="00C71260">
                              <w:pPr>
                                <w:spacing w:after="0"/>
                                <w:ind w:left="708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712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window.open('https://www.facebook.com', '_blank');</w:t>
                              </w:r>
                            </w:p>
                            <w:p w14:paraId="0F7E82D8" w14:textId="3C2A2060" w:rsidR="00C71260" w:rsidRPr="00C71260" w:rsidRDefault="00C71260" w:rsidP="00C712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712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}}&gt;</w:t>
                              </w:r>
                            </w:p>
                            <w:p w14:paraId="036E632D" w14:textId="3728D299" w:rsidR="00C71260" w:rsidRPr="00C71260" w:rsidRDefault="00C71260" w:rsidP="00C71260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712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&lt;FacebookLogo size={25} /&gt;</w:t>
                              </w:r>
                            </w:p>
                            <w:p w14:paraId="704EA8A8" w14:textId="34241B9D" w:rsidR="00C71260" w:rsidRDefault="00C71260" w:rsidP="00C71260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71260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&lt;/button&gt;</w:t>
                              </w:r>
                            </w:p>
                            <w:p w14:paraId="54B302D9" w14:textId="6CF5659F" w:rsidR="00C71260" w:rsidRDefault="00C71260" w:rsidP="00801B3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</w:p>
                            <w:p w14:paraId="6A653EF5" w14:textId="492D2C46" w:rsidR="00C71260" w:rsidRDefault="00C71260" w:rsidP="00801B3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Polje z besedilom 133"/>
                        <wps:cNvSpPr txBox="1"/>
                        <wps:spPr>
                          <a:xfrm>
                            <a:off x="0" y="95250"/>
                            <a:ext cx="5756275" cy="2095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75BBF1" w14:textId="2759274A" w:rsidR="00C71260" w:rsidRPr="006A1B03" w:rsidRDefault="00C71260" w:rsidP="00C71260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32" w:name="_Ref132476977"/>
                              <w:bookmarkStart w:id="233" w:name="_Toc132752997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bookmarkEnd w:id="232"/>
                              <w:r>
                                <w:t>: Uporaba zunanjih povezav</w:t>
                              </w:r>
                              <w:bookmarkEnd w:id="2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4B19CF" id="Skupina 134" o:spid="_x0000_s1193" style="position:absolute;left:0;text-align:left;margin-left:0;margin-top:93.8pt;width:453.25pt;height:156.7pt;z-index:251782144;mso-position-horizontal:left;mso-position-horizontal-relative:margin;mso-height-relative:margin" coordorigin=",952" coordsize="57562,19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">
                <v:shape id="Polje z besedilom 132" o:spid="_x0000_s1194" type="#_x0000_t202" style="position:absolute;top:3048;width:57562;height:17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" fillcolor="white [3212]" stroked="f" strokeweight=".5pt">
                  <v:textbox>
                    <w:txbxContent>
                      <w:p w14:paraId="0C946DA0" w14:textId="3C776BD3" w:rsidR="00801B3A" w:rsidRDefault="00C71260" w:rsidP="00801B3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71260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Noga = () =&gt; {</w:t>
                        </w:r>
                      </w:p>
                      <w:p w14:paraId="0930389C" w14:textId="71057892" w:rsidR="00C71260" w:rsidRDefault="00C71260" w:rsidP="00801B3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</w:p>
                      <w:p w14:paraId="3C7A5560" w14:textId="77777777" w:rsidR="00C71260" w:rsidRDefault="00C71260" w:rsidP="00C712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</w:r>
                        <w:r w:rsidRPr="00C71260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&lt;button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C71260">
                          <w:rPr>
                            <w:rFonts w:ascii="Consolas" w:hAnsi="Consolas"/>
                            <w:sz w:val="22"/>
                            <w:szCs w:val="20"/>
                          </w:rPr>
                          <w:t>onClick={(e) =&gt; {</w:t>
                        </w:r>
                      </w:p>
                      <w:p w14:paraId="26511424" w14:textId="2F99DB2F" w:rsidR="00C71260" w:rsidRPr="00C71260" w:rsidRDefault="00C71260" w:rsidP="00C71260">
                        <w:pPr>
                          <w:spacing w:after="0"/>
                          <w:ind w:left="708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71260">
                          <w:rPr>
                            <w:rFonts w:ascii="Consolas" w:hAnsi="Consolas"/>
                            <w:sz w:val="22"/>
                            <w:szCs w:val="20"/>
                          </w:rPr>
                          <w:t>window.open('https://www.facebook.com', '_blank');</w:t>
                        </w:r>
                      </w:p>
                      <w:p w14:paraId="0F7E82D8" w14:textId="3C2A2060" w:rsidR="00C71260" w:rsidRPr="00C71260" w:rsidRDefault="00C71260" w:rsidP="00C712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71260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}}&gt;</w:t>
                        </w:r>
                      </w:p>
                      <w:p w14:paraId="036E632D" w14:textId="3728D299" w:rsidR="00C71260" w:rsidRPr="00C71260" w:rsidRDefault="00C71260" w:rsidP="00C71260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71260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&lt;FacebookLogo size={25} /&gt;</w:t>
                        </w:r>
                      </w:p>
                      <w:p w14:paraId="704EA8A8" w14:textId="34241B9D" w:rsidR="00C71260" w:rsidRDefault="00C71260" w:rsidP="00C71260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71260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&lt;/button&gt;</w:t>
                        </w:r>
                      </w:p>
                      <w:p w14:paraId="54B302D9" w14:textId="6CF5659F" w:rsidR="00C71260" w:rsidRDefault="00C71260" w:rsidP="00801B3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</w:p>
                      <w:p w14:paraId="6A653EF5" w14:textId="492D2C46" w:rsidR="00C71260" w:rsidRDefault="00C71260" w:rsidP="00801B3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133" o:spid="_x0000_s1195" type="#_x0000_t202" style="position:absolute;top:952;width:57562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" stroked="f">
                  <v:textbox inset="0,0,0,0">
                    <w:txbxContent>
                      <w:p w14:paraId="3775BBF1" w14:textId="2759274A" w:rsidR="00C71260" w:rsidRPr="006A1B03" w:rsidRDefault="00C71260" w:rsidP="00C71260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34" w:name="_Ref132476977"/>
                        <w:bookmarkStart w:id="235" w:name="_Toc132752997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33</w:t>
                          </w:r>
                        </w:fldSimple>
                        <w:bookmarkEnd w:id="234"/>
                        <w:r>
                          <w:t>: Uporaba zunanjih povezav</w:t>
                        </w:r>
                        <w:bookmarkEnd w:id="23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F265D">
        <w:t xml:space="preserve">Ker se z </w:t>
      </w:r>
      <w:r w:rsidR="00FF265D" w:rsidRPr="00CD273C">
        <w:rPr>
          <w:i/>
          <w:iCs/>
        </w:rPr>
        <w:t>Link</w:t>
      </w:r>
      <w:r w:rsidR="001B4DC4" w:rsidRPr="001B4DC4">
        <w:t xml:space="preserve"> </w:t>
      </w:r>
      <w:r w:rsidR="001B4DC4">
        <w:t>komponento</w:t>
      </w:r>
      <w:r w:rsidR="00FF265D">
        <w:t xml:space="preserve"> </w:t>
      </w:r>
      <w:r w:rsidR="001B4DC4">
        <w:t xml:space="preserve">in </w:t>
      </w:r>
      <w:r w:rsidR="001B4DC4" w:rsidRPr="00CD273C">
        <w:rPr>
          <w:i/>
          <w:iCs/>
        </w:rPr>
        <w:t>navigate</w:t>
      </w:r>
      <w:r w:rsidR="001B4DC4">
        <w:t xml:space="preserve"> </w:t>
      </w:r>
      <w:r w:rsidR="00FF265D">
        <w:t>lahko premikamo le med lokalnimi potmi, moramo za odpiranje zunanjih povezav uporabiti</w:t>
      </w:r>
      <w:r w:rsidR="004E160E">
        <w:t xml:space="preserve"> metodo brskalnikovega 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4E160E">
        <w:t xml:space="preserve"> za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4E160E">
        <w:t xml:space="preserve"> </w:t>
      </w:r>
      <w:r w:rsidR="004E160E" w:rsidRPr="00E615E5">
        <w:rPr>
          <w:i/>
          <w:iCs/>
        </w:rPr>
        <w:t>window</w:t>
      </w:r>
      <w:r w:rsidR="00E615E5" w:rsidRPr="00E615E5">
        <w:t>,</w:t>
      </w:r>
      <w:r w:rsidR="004E160E">
        <w:t xml:space="preserve"> </w:t>
      </w:r>
      <w:r w:rsidR="004E160E" w:rsidRPr="00947E02">
        <w:rPr>
          <w:rFonts w:ascii="Consolas" w:hAnsi="Consolas"/>
        </w:rPr>
        <w:t>open()</w:t>
      </w:r>
      <w:r w:rsidR="004E160E">
        <w:t>.</w:t>
      </w:r>
      <w:r w:rsidR="00830B13">
        <w:t xml:space="preserve"> To smo storili v nogi</w:t>
      </w:r>
      <w:r>
        <w:t xml:space="preserve"> strani</w:t>
      </w:r>
      <w:r w:rsidR="00830B13">
        <w:t>, kjer smo dodali povezave</w:t>
      </w:r>
      <w:r w:rsidR="000C6B69">
        <w:fldChar w:fldCharType="begin"/>
      </w:r>
      <w:r w:rsidR="000C6B69">
        <w:instrText xml:space="preserve"> XE "</w:instrText>
      </w:r>
      <w:r w:rsidR="000C6B69" w:rsidRPr="00DC32CB">
        <w:instrText>povezave</w:instrText>
      </w:r>
      <w:r w:rsidR="000C6B69">
        <w:instrText xml:space="preserve">" </w:instrText>
      </w:r>
      <w:r w:rsidR="000C6B69">
        <w:fldChar w:fldCharType="end"/>
      </w:r>
      <w:r w:rsidR="00830B13">
        <w:t xml:space="preserve"> na družabna omrežja podjetja.</w:t>
      </w:r>
      <w:r w:rsidR="007A4E44">
        <w:t xml:space="preserve"> Primer povezav za odpiranje zunanjih poveza</w:t>
      </w:r>
      <w:r w:rsidR="00EB579B">
        <w:t xml:space="preserve">v je podan na </w:t>
      </w:r>
      <w:r>
        <w:fldChar w:fldCharType="begin"/>
      </w:r>
      <w:r>
        <w:instrText xml:space="preserve"> REF _Ref132476977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33</w:t>
      </w:r>
      <w:r>
        <w:fldChar w:fldCharType="end"/>
      </w:r>
      <w:r w:rsidR="00EB579B">
        <w:t>.</w:t>
      </w:r>
    </w:p>
    <w:p w14:paraId="18680D7E" w14:textId="47FF1823" w:rsidR="00801B3A" w:rsidRDefault="00FD58FE" w:rsidP="00FD58FE">
      <w:pPr>
        <w:pStyle w:val="Naslov3"/>
      </w:pPr>
      <w:bookmarkStart w:id="236" w:name="_Toc132793608"/>
      <w:r>
        <w:t>P</w:t>
      </w:r>
      <w:r w:rsidR="00951A06">
        <w:t>renašanje</w:t>
      </w:r>
      <w:r>
        <w:t xml:space="preserve"> lastnosti</w:t>
      </w:r>
      <w:bookmarkEnd w:id="236"/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</w:p>
    <w:p w14:paraId="4EDE9E7B" w14:textId="4D949C1A" w:rsidR="00FD58FE" w:rsidRPr="00FD58FE" w:rsidRDefault="00300528" w:rsidP="0017002C">
      <w:pPr>
        <w:spacing w:line="360" w:lineRule="auto"/>
        <w:jc w:val="both"/>
      </w:pPr>
      <w:r>
        <w:t>Med funkcijami komponent Reacta</w:t>
      </w:r>
      <w:r w:rsidR="00504942">
        <w:fldChar w:fldCharType="begin"/>
      </w:r>
      <w:r w:rsidR="00504942">
        <w:instrText xml:space="preserve"> XE "</w:instrText>
      </w:r>
      <w:r w:rsidR="00504942" w:rsidRPr="00150F53">
        <w:instrText>Reacta</w:instrText>
      </w:r>
      <w:r w:rsidR="00504942">
        <w:instrText xml:space="preserve">" </w:instrText>
      </w:r>
      <w:r w:rsidR="00504942">
        <w:fldChar w:fldCharType="end"/>
      </w:r>
      <w:r>
        <w:t xml:space="preserve"> pogosto potrebujemo prenašanje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A01230">
        <w:t xml:space="preserve"> (</w:t>
      </w:r>
      <w:r w:rsidR="006916D8">
        <w:t xml:space="preserve">angl. </w:t>
      </w:r>
      <w:r w:rsidR="00A01230" w:rsidRPr="00A01230">
        <w:rPr>
          <w:i/>
          <w:iCs/>
        </w:rPr>
        <w:t>props</w:t>
      </w:r>
      <w:r w:rsidR="008E59DB">
        <w:rPr>
          <w:i/>
          <w:iCs/>
        </w:rPr>
        <w:fldChar w:fldCharType="begin"/>
      </w:r>
      <w:r w:rsidR="008E59DB">
        <w:instrText xml:space="preserve"> XE "</w:instrText>
      </w:r>
      <w:r w:rsidR="008E59DB" w:rsidRPr="001E7D87">
        <w:rPr>
          <w:i/>
          <w:iCs/>
        </w:rPr>
        <w:instrText>props</w:instrText>
      </w:r>
      <w:r w:rsidR="008E59DB">
        <w:instrText xml:space="preserve">" </w:instrText>
      </w:r>
      <w:r w:rsidR="008E59DB">
        <w:rPr>
          <w:i/>
          <w:iCs/>
        </w:rPr>
        <w:fldChar w:fldCharType="end"/>
      </w:r>
      <w:r w:rsidR="00A01230">
        <w:t xml:space="preserve"> oz. </w:t>
      </w:r>
      <w:r w:rsidR="00A01230" w:rsidRPr="00A01230">
        <w:rPr>
          <w:i/>
          <w:iCs/>
        </w:rPr>
        <w:t>properties</w:t>
      </w:r>
      <w:r w:rsidR="00A01230">
        <w:t>)</w:t>
      </w:r>
      <w:r>
        <w:t xml:space="preserve"> iz nadrejene </w:t>
      </w:r>
      <w:r w:rsidR="00D45B5C">
        <w:t>komponente</w:t>
      </w:r>
      <w:r>
        <w:t xml:space="preserve"> v podrejeno</w:t>
      </w:r>
      <w:r w:rsidR="00F307C6">
        <w:t>. To storimo tako, da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F307C6">
        <w:t xml:space="preserve"> podamo kot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F307C6">
        <w:t xml:space="preserve"> atributov podrejene komponente.</w:t>
      </w:r>
      <w:r w:rsidR="0042199B">
        <w:t xml:space="preserve"> Poglejmo primer prenašanja lastnosti iz komponente </w:t>
      </w:r>
      <w:r w:rsidR="0042199B" w:rsidRPr="0038087A">
        <w:rPr>
          <w:i/>
          <w:iCs/>
        </w:rPr>
        <w:t>PrikazProduktovC.jsx</w:t>
      </w:r>
      <w:r w:rsidR="0042199B">
        <w:t xml:space="preserve"> v komponento </w:t>
      </w:r>
      <w:r w:rsidR="0042199B" w:rsidRPr="0038087A">
        <w:rPr>
          <w:i/>
          <w:iCs/>
        </w:rPr>
        <w:t>ProduktC.jsx</w:t>
      </w:r>
      <w:r w:rsidR="0042199B">
        <w:t xml:space="preserve"> na </w:t>
      </w:r>
      <w:r w:rsidR="005E3B5F">
        <w:fldChar w:fldCharType="begin"/>
      </w:r>
      <w:r w:rsidR="005E3B5F">
        <w:instrText xml:space="preserve"> REF _Ref132478476 \h </w:instrText>
      </w:r>
      <w:r w:rsidR="005E3B5F">
        <w:fldChar w:fldCharType="separate"/>
      </w:r>
      <w:r w:rsidR="008D7303">
        <w:t xml:space="preserve">Izsek </w:t>
      </w:r>
      <w:r w:rsidR="008D7303">
        <w:rPr>
          <w:noProof/>
        </w:rPr>
        <w:t>34</w:t>
      </w:r>
      <w:r w:rsidR="005E3B5F">
        <w:fldChar w:fldCharType="end"/>
      </w:r>
      <w:r w:rsidR="0042199B">
        <w:t>.</w:t>
      </w:r>
    </w:p>
    <w:p w14:paraId="5952B0B1" w14:textId="68EE80A0" w:rsidR="006A02CF" w:rsidRDefault="005802E0" w:rsidP="00B626F2">
      <w:pPr>
        <w:spacing w:after="0"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19A79A0F" wp14:editId="2364937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56275" cy="2895600"/>
                <wp:effectExtent l="0" t="0" r="0" b="0"/>
                <wp:wrapTopAndBottom/>
                <wp:docPr id="137" name="Skupina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895600"/>
                          <a:chOff x="0" y="0"/>
                          <a:chExt cx="5756275" cy="2895600"/>
                        </a:xfrm>
                      </wpg:grpSpPr>
                      <wps:wsp>
                        <wps:cNvPr id="135" name="Polje z besedilom 135"/>
                        <wps:cNvSpPr txBox="1"/>
                        <wps:spPr>
                          <a:xfrm>
                            <a:off x="0" y="247650"/>
                            <a:ext cx="5756275" cy="264795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3A2C1AE" w14:textId="038DDB4E" w:rsid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PrikazProduktov = ({ setFokus1, props, stVsehProduktov, filtriraj, filtri, kategorijeF }) =&gt; {</w:t>
                              </w:r>
                            </w:p>
                            <w:p w14:paraId="7C2BA2D5" w14:textId="5DF85731" w:rsid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...</w:t>
                              </w:r>
                            </w:p>
                            <w:p w14:paraId="19E38F28" w14:textId="1A019759" w:rsidR="00CE2082" w:rsidRDefault="00CE2082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{props.prikazaniProdukti.map((produkt) =&gt; {</w:t>
                              </w:r>
                            </w:p>
                            <w:p w14:paraId="032C8DFB" w14:textId="641F212E" w:rsidR="0081570E" w:rsidRP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return (</w:t>
                              </w:r>
                            </w:p>
                            <w:p w14:paraId="5F4F7D72" w14:textId="501B7468" w:rsidR="0081570E" w:rsidRP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&lt;Produkt</w:t>
                              </w:r>
                            </w:p>
                            <w:p w14:paraId="078C5F27" w14:textId="72E0890C" w:rsidR="0081570E" w:rsidRP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key={produkt.ID_izdelka}</w:t>
                              </w:r>
                            </w:p>
                            <w:p w14:paraId="6EBA85D7" w14:textId="16B53FC8" w:rsid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setVidno={props.setVidno}</w:t>
                              </w:r>
                            </w:p>
                            <w:p w14:paraId="226D5B26" w14:textId="73B3C5D1" w:rsidR="0081570E" w:rsidRP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setPrikazi={props.setPrikazi}</w:t>
                              </w:r>
                            </w:p>
                            <w:p w14:paraId="584E8BF5" w14:textId="3A40116B" w:rsidR="0081570E" w:rsidRP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taProdukt={produkt}</w:t>
                              </w:r>
                            </w:p>
                            <w:p w14:paraId="585C16F6" w14:textId="731FF2C1" w:rsidR="0081570E" w:rsidRP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setIzbranProdukt={props.setIzbranProdukt}</w:t>
                              </w:r>
                            </w:p>
                            <w:p w14:paraId="5FE9B6DA" w14:textId="62D85569" w:rsidR="0081570E" w:rsidRP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setIzKosarice={props.setIzKosarice}</w:t>
                              </w:r>
                            </w:p>
                            <w:p w14:paraId="2418C115" w14:textId="2E746E45" w:rsidR="0081570E" w:rsidRP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/&gt;</w:t>
                              </w:r>
                            </w:p>
                            <w:p w14:paraId="51E8EC91" w14:textId="656938F5" w:rsidR="0081570E" w:rsidRDefault="0081570E" w:rsidP="0081570E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81570E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);</w:t>
                              </w:r>
                              <w:r w:rsidR="00CC540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="00CE2082" w:rsidRPr="00CE20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})}</w:t>
                              </w:r>
                              <w:r w:rsidR="00CC540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Polje z besedilom 136"/>
                        <wps:cNvSpPr txBox="1"/>
                        <wps:spPr>
                          <a:xfrm>
                            <a:off x="0" y="0"/>
                            <a:ext cx="5756275" cy="2476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610A3E" w14:textId="71D668EC" w:rsidR="00CE2082" w:rsidRPr="009569D3" w:rsidRDefault="00CE2082" w:rsidP="00CE2082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37" w:name="_Ref132478476"/>
                              <w:bookmarkStart w:id="238" w:name="_Toc132752999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34</w:t>
                                </w:r>
                              </w:fldSimple>
                              <w:bookmarkEnd w:id="237"/>
                              <w:r>
                                <w:t>: Podajanje lastnosti nadrejene komponente</w:t>
                              </w:r>
                              <w:bookmarkEnd w:id="2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A79A0F" id="Skupina 137" o:spid="_x0000_s1196" style="position:absolute;left:0;text-align:left;margin-left:402.05pt;margin-top:0;width:453.25pt;height:228pt;z-index:251787264;mso-position-horizontal:right;mso-position-horizontal-relative:margin;mso-height-relative:margin" coordsize="57562,28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">
                <v:shape id="Polje z besedilom 135" o:spid="_x0000_s1197" type="#_x0000_t202" style="position:absolute;top:2476;width:57562;height:26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" fillcolor="white [3212]" stroked="f" strokeweight=".5pt">
                  <v:textbox>
                    <w:txbxContent>
                      <w:p w14:paraId="43A2C1AE" w14:textId="038DDB4E" w:rsid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PrikazProduktov = ({ setFokus1, props, stVsehProduktov, filtriraj, filtri, kategorijeF }) =&gt; {</w:t>
                        </w:r>
                      </w:p>
                      <w:p w14:paraId="7C2BA2D5" w14:textId="5DF85731" w:rsid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...</w:t>
                        </w:r>
                      </w:p>
                      <w:p w14:paraId="19E38F28" w14:textId="1A019759" w:rsidR="00CE2082" w:rsidRDefault="00CE2082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>{props.prikazaniProdukti.map((produkt) =&gt; {</w:t>
                        </w:r>
                      </w:p>
                      <w:p w14:paraId="032C8DFB" w14:textId="641F212E" w:rsidR="0081570E" w:rsidRP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return (</w:t>
                        </w:r>
                      </w:p>
                      <w:p w14:paraId="5F4F7D72" w14:textId="501B7468" w:rsidR="0081570E" w:rsidRP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&lt;Produkt</w:t>
                        </w:r>
                      </w:p>
                      <w:p w14:paraId="078C5F27" w14:textId="72E0890C" w:rsidR="0081570E" w:rsidRP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key={produkt.ID_izdelka}</w:t>
                        </w:r>
                      </w:p>
                      <w:p w14:paraId="6EBA85D7" w14:textId="16B53FC8" w:rsid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setVidno={props.setVidno}</w:t>
                        </w:r>
                      </w:p>
                      <w:p w14:paraId="226D5B26" w14:textId="73B3C5D1" w:rsidR="0081570E" w:rsidRP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setPrikazi={props.setPrikazi}</w:t>
                        </w:r>
                      </w:p>
                      <w:p w14:paraId="584E8BF5" w14:textId="3A40116B" w:rsidR="0081570E" w:rsidRP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taProdukt={produkt}</w:t>
                        </w:r>
                      </w:p>
                      <w:p w14:paraId="585C16F6" w14:textId="731FF2C1" w:rsidR="0081570E" w:rsidRP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setIzbranProdukt={props.setIzbranProdukt}</w:t>
                        </w:r>
                      </w:p>
                      <w:p w14:paraId="5FE9B6DA" w14:textId="62D85569" w:rsidR="0081570E" w:rsidRP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setIzKosarice={props.setIzKosarice}</w:t>
                        </w:r>
                      </w:p>
                      <w:p w14:paraId="2418C115" w14:textId="2E746E45" w:rsidR="0081570E" w:rsidRP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/&gt;</w:t>
                        </w:r>
                      </w:p>
                      <w:p w14:paraId="51E8EC91" w14:textId="656938F5" w:rsidR="0081570E" w:rsidRDefault="0081570E" w:rsidP="0081570E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81570E">
                          <w:rPr>
                            <w:rFonts w:ascii="Consolas" w:hAnsi="Consolas"/>
                            <w:sz w:val="22"/>
                            <w:szCs w:val="20"/>
                          </w:rPr>
                          <w:t>);</w:t>
                        </w:r>
                        <w:r w:rsidR="00CC540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="00CE2082" w:rsidRPr="00CE2082">
                          <w:rPr>
                            <w:rFonts w:ascii="Consolas" w:hAnsi="Consolas"/>
                            <w:sz w:val="22"/>
                            <w:szCs w:val="20"/>
                          </w:rPr>
                          <w:t>})}</w:t>
                        </w:r>
                        <w:r w:rsidR="00CC540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136" o:spid="_x0000_s1198" type="#_x0000_t202" style="position:absolute;width:57562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" stroked="f">
                  <v:textbox inset="0,0,0,0">
                    <w:txbxContent>
                      <w:p w14:paraId="6A610A3E" w14:textId="71D668EC" w:rsidR="00CE2082" w:rsidRPr="009569D3" w:rsidRDefault="00CE2082" w:rsidP="00CE2082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39" w:name="_Ref132478476"/>
                        <w:bookmarkStart w:id="240" w:name="_Toc132752999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34</w:t>
                          </w:r>
                        </w:fldSimple>
                        <w:bookmarkEnd w:id="239"/>
                        <w:r>
                          <w:t>: Podajanje lastnosti nadrejene komponente</w:t>
                        </w:r>
                        <w:bookmarkEnd w:id="24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715CFB18" wp14:editId="64952AAC">
                <wp:simplePos x="0" y="0"/>
                <wp:positionH relativeFrom="margin">
                  <wp:align>right</wp:align>
                </wp:positionH>
                <wp:positionV relativeFrom="paragraph">
                  <wp:posOffset>4267850</wp:posOffset>
                </wp:positionV>
                <wp:extent cx="5756275" cy="2219325"/>
                <wp:effectExtent l="0" t="0" r="0" b="9525"/>
                <wp:wrapTopAndBottom/>
                <wp:docPr id="140" name="Skupina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219325"/>
                          <a:chOff x="0" y="57150"/>
                          <a:chExt cx="5756275" cy="2219325"/>
                        </a:xfrm>
                      </wpg:grpSpPr>
                      <wps:wsp>
                        <wps:cNvPr id="138" name="Polje z besedilom 138"/>
                        <wps:cNvSpPr txBox="1"/>
                        <wps:spPr>
                          <a:xfrm>
                            <a:off x="0" y="257176"/>
                            <a:ext cx="5756275" cy="201929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AB6701E" w14:textId="6EA9B1F9" w:rsidR="00537F27" w:rsidRDefault="00537F27" w:rsidP="00537F2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Produkt = ({ setPrikazi, taProdukt, setIzbranProdukt, setIzKosarice, setVidno }) =&gt; {</w:t>
                              </w:r>
                            </w:p>
                            <w:p w14:paraId="2A9E5787" w14:textId="7577B17B" w:rsidR="00537F27" w:rsidRDefault="00537F27" w:rsidP="00537F2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</w:p>
                            <w:p w14:paraId="107A88E1" w14:textId="55AF81BC" w:rsidR="00537F27" w:rsidRPr="00537F27" w:rsidRDefault="00537F27" w:rsidP="00D80882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&lt;div</w:t>
                              </w:r>
                              <w:r w:rsidR="00CC540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className='poljeProdukta'</w:t>
                              </w:r>
                              <w:r w:rsidR="00D808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onClick={(e) =&gt; {</w:t>
                              </w:r>
                            </w:p>
                            <w:p w14:paraId="47E1E81E" w14:textId="5D883BA1" w:rsidR="00537F27" w:rsidRPr="00537F27" w:rsidRDefault="00537F27" w:rsidP="00537F27">
                              <w:pPr>
                                <w:spacing w:after="0"/>
                                <w:ind w:left="2124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e.preventDefault();</w:t>
                              </w:r>
                            </w:p>
                            <w:p w14:paraId="4092B292" w14:textId="4E64819A" w:rsidR="00537F27" w:rsidRPr="00537F27" w:rsidRDefault="00537F27" w:rsidP="00537F27">
                              <w:pPr>
                                <w:spacing w:after="0"/>
                                <w:ind w:left="2124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setIzbranProdukt(taProdukt);</w:t>
                              </w:r>
                            </w:p>
                            <w:p w14:paraId="56D9658D" w14:textId="00CCE34A" w:rsidR="00537F27" w:rsidRPr="00537F27" w:rsidRDefault="00537F27" w:rsidP="00537F27">
                              <w:pPr>
                                <w:spacing w:after="0"/>
                                <w:ind w:left="2124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setPrikazi('produkt');</w:t>
                              </w:r>
                            </w:p>
                            <w:p w14:paraId="6D19BC3E" w14:textId="3D3E6BF0" w:rsidR="00537F27" w:rsidRPr="00537F27" w:rsidRDefault="00537F27" w:rsidP="00537F27">
                              <w:pPr>
                                <w:spacing w:after="0"/>
                                <w:ind w:left="2124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setVidno(0);</w:t>
                              </w:r>
                            </w:p>
                            <w:p w14:paraId="0F57978E" w14:textId="1EBFB74C" w:rsidR="00537F27" w:rsidRPr="00537F27" w:rsidRDefault="00537F27" w:rsidP="00537F27">
                              <w:pPr>
                                <w:spacing w:after="0"/>
                                <w:ind w:left="2124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setIzKosarice(false);</w:t>
                              </w:r>
                            </w:p>
                            <w:p w14:paraId="553F3AC2" w14:textId="3BE7A1AC" w:rsidR="00537F27" w:rsidRDefault="00537F27" w:rsidP="00537F27">
                              <w:pPr>
                                <w:spacing w:after="0"/>
                                <w:ind w:left="1416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}}&gt;</w:t>
                              </w:r>
                            </w:p>
                            <w:p w14:paraId="221D60C7" w14:textId="62CDD3F3" w:rsidR="00537F27" w:rsidRDefault="00537F27" w:rsidP="00537F27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  <w:r w:rsidR="00D808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Polje z besedilom 139"/>
                        <wps:cNvSpPr txBox="1"/>
                        <wps:spPr>
                          <a:xfrm>
                            <a:off x="0" y="57150"/>
                            <a:ext cx="5756275" cy="200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841E40" w14:textId="4C6BABFC" w:rsidR="00537F27" w:rsidRPr="005B3BB6" w:rsidRDefault="00537F27" w:rsidP="00537F27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41" w:name="_Ref132478988"/>
                              <w:bookmarkStart w:id="242" w:name="_Toc132753000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35</w:t>
                                </w:r>
                              </w:fldSimple>
                              <w:bookmarkEnd w:id="241"/>
                              <w:r>
                                <w:t>: Prvi način sprejemanja lastnosti</w:t>
                              </w:r>
                              <w:bookmarkEnd w:id="2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CFB18" id="Skupina 140" o:spid="_x0000_s1199" style="position:absolute;left:0;text-align:left;margin-left:402.05pt;margin-top:336.05pt;width:453.25pt;height:174.75pt;z-index:251792384;mso-position-horizontal:right;mso-position-horizontal-relative:margin;mso-height-relative:margin" coordorigin=",571" coordsize="57562,22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">
                <v:shape id="Polje z besedilom 138" o:spid="_x0000_s1200" type="#_x0000_t202" style="position:absolute;top:2571;width:57562;height:20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" fillcolor="white [3212]" stroked="f" strokeweight=".5pt">
                  <v:textbox>
                    <w:txbxContent>
                      <w:p w14:paraId="7AB6701E" w14:textId="6EA9B1F9" w:rsidR="00537F27" w:rsidRDefault="00537F27" w:rsidP="00537F2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Produkt = ({ setPrikazi, taProdukt, setIzbranProdukt, setIzKosarice, setVidno }) =&gt; {</w:t>
                        </w:r>
                      </w:p>
                      <w:p w14:paraId="2A9E5787" w14:textId="7577B17B" w:rsidR="00537F27" w:rsidRDefault="00537F27" w:rsidP="00537F2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</w:p>
                      <w:p w14:paraId="107A88E1" w14:textId="55AF81BC" w:rsidR="00537F27" w:rsidRPr="00537F27" w:rsidRDefault="00537F27" w:rsidP="00D80882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&lt;div</w:t>
                        </w:r>
                        <w:r w:rsidR="00CC5406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className='poljeProdukta'</w:t>
                        </w:r>
                        <w:r w:rsidR="00D808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onClick={(e) =&gt; {</w:t>
                        </w:r>
                      </w:p>
                      <w:p w14:paraId="47E1E81E" w14:textId="5D883BA1" w:rsidR="00537F27" w:rsidRPr="00537F27" w:rsidRDefault="00537F27" w:rsidP="00537F27">
                        <w:pPr>
                          <w:spacing w:after="0"/>
                          <w:ind w:left="2124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e.preventDefault();</w:t>
                        </w:r>
                      </w:p>
                      <w:p w14:paraId="4092B292" w14:textId="4E64819A" w:rsidR="00537F27" w:rsidRPr="00537F27" w:rsidRDefault="00537F27" w:rsidP="00537F27">
                        <w:pPr>
                          <w:spacing w:after="0"/>
                          <w:ind w:left="2124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setIzbranProdukt(taProdukt);</w:t>
                        </w:r>
                      </w:p>
                      <w:p w14:paraId="56D9658D" w14:textId="00CCE34A" w:rsidR="00537F27" w:rsidRPr="00537F27" w:rsidRDefault="00537F27" w:rsidP="00537F27">
                        <w:pPr>
                          <w:spacing w:after="0"/>
                          <w:ind w:left="2124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setPrikazi('produkt');</w:t>
                        </w:r>
                      </w:p>
                      <w:p w14:paraId="6D19BC3E" w14:textId="3D3E6BF0" w:rsidR="00537F27" w:rsidRPr="00537F27" w:rsidRDefault="00537F27" w:rsidP="00537F27">
                        <w:pPr>
                          <w:spacing w:after="0"/>
                          <w:ind w:left="2124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setVidno(0);</w:t>
                        </w:r>
                      </w:p>
                      <w:p w14:paraId="0F57978E" w14:textId="1EBFB74C" w:rsidR="00537F27" w:rsidRPr="00537F27" w:rsidRDefault="00537F27" w:rsidP="00537F27">
                        <w:pPr>
                          <w:spacing w:after="0"/>
                          <w:ind w:left="2124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setIzKosarice(false);</w:t>
                        </w:r>
                      </w:p>
                      <w:p w14:paraId="553F3AC2" w14:textId="3BE7A1AC" w:rsidR="00537F27" w:rsidRDefault="00537F27" w:rsidP="00537F27">
                        <w:pPr>
                          <w:spacing w:after="0"/>
                          <w:ind w:left="1416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}}&gt;</w:t>
                        </w:r>
                      </w:p>
                      <w:p w14:paraId="221D60C7" w14:textId="62CDD3F3" w:rsidR="00537F27" w:rsidRDefault="00537F27" w:rsidP="00537F27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  <w:r w:rsidR="00D808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139" o:spid="_x0000_s1201" type="#_x0000_t202" style="position:absolute;top:571;width:57562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" stroked="f">
                  <v:textbox inset="0,0,0,0">
                    <w:txbxContent>
                      <w:p w14:paraId="46841E40" w14:textId="4C6BABFC" w:rsidR="00537F27" w:rsidRPr="005B3BB6" w:rsidRDefault="00537F27" w:rsidP="00537F27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43" w:name="_Ref132478988"/>
                        <w:bookmarkStart w:id="244" w:name="_Toc132753000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35</w:t>
                          </w:r>
                        </w:fldSimple>
                        <w:bookmarkEnd w:id="243"/>
                        <w:r>
                          <w:t>: Prvi način sprejemanja lastnosti</w:t>
                        </w:r>
                        <w:bookmarkEnd w:id="24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A4142">
        <w:rPr>
          <w:noProof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788765EA" wp14:editId="213A8091">
                <wp:simplePos x="0" y="0"/>
                <wp:positionH relativeFrom="margin">
                  <wp:align>right</wp:align>
                </wp:positionH>
                <wp:positionV relativeFrom="paragraph">
                  <wp:posOffset>6741780</wp:posOffset>
                </wp:positionV>
                <wp:extent cx="5756275" cy="2123440"/>
                <wp:effectExtent l="0" t="0" r="0" b="0"/>
                <wp:wrapTopAndBottom/>
                <wp:docPr id="144" name="Skupina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123440"/>
                          <a:chOff x="0" y="0"/>
                          <a:chExt cx="5756275" cy="2124654"/>
                        </a:xfrm>
                      </wpg:grpSpPr>
                      <wps:wsp>
                        <wps:cNvPr id="142" name="Polje z besedilom 142"/>
                        <wps:cNvSpPr txBox="1"/>
                        <wps:spPr>
                          <a:xfrm>
                            <a:off x="0" y="257173"/>
                            <a:ext cx="5756275" cy="18674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29582CF" w14:textId="77777777" w:rsidR="00CC5406" w:rsidRDefault="00CC5406" w:rsidP="00CC540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C540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Produkt = (props) =&gt; {</w:t>
                              </w:r>
                            </w:p>
                            <w:p w14:paraId="5E20FDE5" w14:textId="015059E6" w:rsidR="00CC5406" w:rsidRDefault="00CC5406" w:rsidP="00CC540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</w:p>
                            <w:p w14:paraId="4760E82C" w14:textId="7FE1A60B" w:rsidR="00CC5406" w:rsidRPr="00537F27" w:rsidRDefault="00CC5406" w:rsidP="00D80882">
                              <w:pPr>
                                <w:spacing w:after="0"/>
                                <w:ind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&lt;div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className='poljeProdukta'</w:t>
                              </w:r>
                              <w:r w:rsidR="00D808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onClick={(e) =&gt; {</w:t>
                              </w:r>
                            </w:p>
                            <w:p w14:paraId="6BB7B195" w14:textId="77777777" w:rsidR="00CC5406" w:rsidRPr="00537F27" w:rsidRDefault="00CC5406" w:rsidP="00CC5406">
                              <w:pPr>
                                <w:spacing w:after="0"/>
                                <w:ind w:left="2124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e.preventDefault();</w:t>
                              </w:r>
                            </w:p>
                            <w:p w14:paraId="2CB34471" w14:textId="77777777" w:rsidR="00CC5406" w:rsidRPr="00CC5406" w:rsidRDefault="00CC5406" w:rsidP="00CC5406">
                              <w:pPr>
                                <w:spacing w:after="0"/>
                                <w:ind w:left="2124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C540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props.setIzbranProdukt(props.taProdukt);</w:t>
                              </w:r>
                            </w:p>
                            <w:p w14:paraId="745574F2" w14:textId="2F45D3BA" w:rsidR="00CC5406" w:rsidRPr="00CC5406" w:rsidRDefault="00CC5406" w:rsidP="00CC5406">
                              <w:pPr>
                                <w:spacing w:after="0"/>
                                <w:ind w:left="1416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C540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props.setPrikazi('produkt');</w:t>
                              </w:r>
                            </w:p>
                            <w:p w14:paraId="0D745636" w14:textId="28002E43" w:rsidR="00CC5406" w:rsidRPr="00CC5406" w:rsidRDefault="00CC5406" w:rsidP="00CC5406">
                              <w:pPr>
                                <w:spacing w:after="0"/>
                                <w:ind w:left="1416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C540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props.setVidno(0);</w:t>
                              </w:r>
                            </w:p>
                            <w:p w14:paraId="74878EDB" w14:textId="77777777" w:rsidR="00CC5406" w:rsidRDefault="00CC5406" w:rsidP="00CC5406">
                              <w:pPr>
                                <w:spacing w:after="0"/>
                                <w:ind w:left="1416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CC5406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props.setIzKosarice(false);</w:t>
                              </w:r>
                            </w:p>
                            <w:p w14:paraId="428AE561" w14:textId="0B1660AD" w:rsidR="00CC5406" w:rsidRDefault="00CC5406" w:rsidP="00CC5406">
                              <w:pPr>
                                <w:spacing w:after="0"/>
                                <w:ind w:left="1416" w:firstLine="708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537F27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}}&gt;</w:t>
                              </w:r>
                            </w:p>
                            <w:p w14:paraId="29D394F0" w14:textId="0D48FCBA" w:rsidR="00CC5406" w:rsidRDefault="00CC5406" w:rsidP="00CC540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...</w:t>
                              </w:r>
                              <w:r w:rsidR="00D8088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Polje z besedilom 143"/>
                        <wps:cNvSpPr txBox="1"/>
                        <wps:spPr>
                          <a:xfrm>
                            <a:off x="0" y="0"/>
                            <a:ext cx="5756275" cy="2571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079CBF" w14:textId="759865AD" w:rsidR="00CC5406" w:rsidRPr="001558EC" w:rsidRDefault="00CC5406" w:rsidP="00CC5406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45" w:name="_Ref132479496"/>
                              <w:bookmarkStart w:id="246" w:name="_Toc132752998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36</w:t>
                                </w:r>
                              </w:fldSimple>
                              <w:bookmarkEnd w:id="245"/>
                              <w:r>
                                <w:t>: Drugi način sprejemanja lastnosti</w:t>
                              </w:r>
                              <w:bookmarkEnd w:id="2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8765EA" id="Skupina 144" o:spid="_x0000_s1202" style="position:absolute;left:0;text-align:left;margin-left:402.05pt;margin-top:530.85pt;width:453.25pt;height:167.2pt;z-index:251797504;mso-position-horizontal:right;mso-position-horizontal-relative:margin;mso-height-relative:margin" coordsize="57562,212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">
                <v:shape id="Polje z besedilom 142" o:spid="_x0000_s1203" type="#_x0000_t202" style="position:absolute;top:2571;width:57562;height:18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" fillcolor="white [3212]" stroked="f" strokeweight=".5pt">
                  <v:textbox>
                    <w:txbxContent>
                      <w:p w14:paraId="029582CF" w14:textId="77777777" w:rsidR="00CC5406" w:rsidRDefault="00CC5406" w:rsidP="00CC540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C5406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Produkt = (props) =&gt; {</w:t>
                        </w:r>
                      </w:p>
                      <w:p w14:paraId="5E20FDE5" w14:textId="015059E6" w:rsidR="00CC5406" w:rsidRDefault="00CC5406" w:rsidP="00CC540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</w:p>
                      <w:p w14:paraId="4760E82C" w14:textId="7FE1A60B" w:rsidR="00CC5406" w:rsidRPr="00537F27" w:rsidRDefault="00CC5406" w:rsidP="00D80882">
                        <w:pPr>
                          <w:spacing w:after="0"/>
                          <w:ind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&lt;div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className='poljeProdukta'</w:t>
                        </w:r>
                        <w:r w:rsidR="00D808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onClick={(e) =&gt; {</w:t>
                        </w:r>
                      </w:p>
                      <w:p w14:paraId="6BB7B195" w14:textId="77777777" w:rsidR="00CC5406" w:rsidRPr="00537F27" w:rsidRDefault="00CC5406" w:rsidP="00CC5406">
                        <w:pPr>
                          <w:spacing w:after="0"/>
                          <w:ind w:left="2124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e.preventDefault();</w:t>
                        </w:r>
                      </w:p>
                      <w:p w14:paraId="2CB34471" w14:textId="77777777" w:rsidR="00CC5406" w:rsidRPr="00CC5406" w:rsidRDefault="00CC5406" w:rsidP="00CC5406">
                        <w:pPr>
                          <w:spacing w:after="0"/>
                          <w:ind w:left="2124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C5406">
                          <w:rPr>
                            <w:rFonts w:ascii="Consolas" w:hAnsi="Consolas"/>
                            <w:sz w:val="22"/>
                            <w:szCs w:val="20"/>
                          </w:rPr>
                          <w:t>props.setIzbranProdukt(props.taProdukt);</w:t>
                        </w:r>
                      </w:p>
                      <w:p w14:paraId="745574F2" w14:textId="2F45D3BA" w:rsidR="00CC5406" w:rsidRPr="00CC5406" w:rsidRDefault="00CC5406" w:rsidP="00CC5406">
                        <w:pPr>
                          <w:spacing w:after="0"/>
                          <w:ind w:left="1416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C540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props.setPrikazi('produkt');</w:t>
                        </w:r>
                      </w:p>
                      <w:p w14:paraId="0D745636" w14:textId="28002E43" w:rsidR="00CC5406" w:rsidRPr="00CC5406" w:rsidRDefault="00CC5406" w:rsidP="00CC5406">
                        <w:pPr>
                          <w:spacing w:after="0"/>
                          <w:ind w:left="1416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C540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props.setVidno(0);</w:t>
                        </w:r>
                      </w:p>
                      <w:p w14:paraId="74878EDB" w14:textId="77777777" w:rsidR="00CC5406" w:rsidRDefault="00CC5406" w:rsidP="00CC5406">
                        <w:pPr>
                          <w:spacing w:after="0"/>
                          <w:ind w:left="1416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CC5406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props.setIzKosarice(false);</w:t>
                        </w:r>
                      </w:p>
                      <w:p w14:paraId="428AE561" w14:textId="0B1660AD" w:rsidR="00CC5406" w:rsidRDefault="00CC5406" w:rsidP="00CC5406">
                        <w:pPr>
                          <w:spacing w:after="0"/>
                          <w:ind w:left="1416" w:firstLine="708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537F27">
                          <w:rPr>
                            <w:rFonts w:ascii="Consolas" w:hAnsi="Consolas"/>
                            <w:sz w:val="22"/>
                            <w:szCs w:val="20"/>
                          </w:rPr>
                          <w:t>}}&gt;</w:t>
                        </w:r>
                      </w:p>
                      <w:p w14:paraId="29D394F0" w14:textId="0D48FCBA" w:rsidR="00CC5406" w:rsidRDefault="00CC5406" w:rsidP="00CC540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...</w:t>
                        </w:r>
                        <w:r w:rsidR="00D80882"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143" o:spid="_x0000_s1204" type="#_x0000_t202" style="position:absolute;width:57562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" stroked="f">
                  <v:textbox inset="0,0,0,0">
                    <w:txbxContent>
                      <w:p w14:paraId="5C079CBF" w14:textId="759865AD" w:rsidR="00CC5406" w:rsidRPr="001558EC" w:rsidRDefault="00CC5406" w:rsidP="00CC5406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47" w:name="_Ref132479496"/>
                        <w:bookmarkStart w:id="248" w:name="_Toc132752998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36</w:t>
                          </w:r>
                        </w:fldSimple>
                        <w:bookmarkEnd w:id="247"/>
                        <w:r>
                          <w:t>: Drugi način sprejemanja lastnosti</w:t>
                        </w:r>
                        <w:bookmarkEnd w:id="24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81DF8">
        <w:t xml:space="preserve">V komponenti </w:t>
      </w:r>
      <w:r w:rsidR="00281DF8" w:rsidRPr="00F55703">
        <w:rPr>
          <w:i/>
          <w:iCs/>
        </w:rPr>
        <w:t>PrikazProduktov.jsx</w:t>
      </w:r>
      <w:r w:rsidR="00281DF8">
        <w:t xml:space="preserve"> imamo tabelo vseh produktov, ki jih bomo prikazali, zato s funkcijo </w:t>
      </w:r>
      <w:r w:rsidR="00281DF8" w:rsidRPr="006916D8">
        <w:rPr>
          <w:rFonts w:ascii="Consolas" w:hAnsi="Consolas"/>
        </w:rPr>
        <w:t>map()</w:t>
      </w:r>
      <w:r w:rsidR="00281DF8">
        <w:t xml:space="preserve"> ustvarimo novo tabelo, ki bo imela iste elemente</w:t>
      </w:r>
      <w:r w:rsidR="00FA6A82">
        <w:t xml:space="preserve">, vendar v telesu </w:t>
      </w:r>
      <w:r w:rsidR="00FA6A82" w:rsidRPr="00345A2E">
        <w:rPr>
          <w:i/>
          <w:iCs/>
        </w:rPr>
        <w:t>callback</w:t>
      </w:r>
      <w:r w:rsidR="001E7C77">
        <w:rPr>
          <w:i/>
          <w:iCs/>
        </w:rPr>
        <w:fldChar w:fldCharType="begin"/>
      </w:r>
      <w:r w:rsidR="001E7C77">
        <w:instrText xml:space="preserve"> XE "</w:instrText>
      </w:r>
      <w:r w:rsidR="001E7C77" w:rsidRPr="00AD7C5C">
        <w:rPr>
          <w:i/>
          <w:iCs/>
        </w:rPr>
        <w:instrText>callback</w:instrText>
      </w:r>
      <w:r w:rsidR="001E7C77">
        <w:instrText xml:space="preserve">" </w:instrText>
      </w:r>
      <w:r w:rsidR="001E7C77">
        <w:rPr>
          <w:i/>
          <w:iCs/>
        </w:rPr>
        <w:fldChar w:fldCharType="end"/>
      </w:r>
      <w:r w:rsidR="00FA6A82">
        <w:t xml:space="preserve"> funkcije vračamo komponento </w:t>
      </w:r>
      <w:r w:rsidR="00FA6A82" w:rsidRPr="006916D8">
        <w:rPr>
          <w:rFonts w:ascii="Consolas" w:hAnsi="Consolas"/>
        </w:rPr>
        <w:t>&lt;Produkt&gt;</w:t>
      </w:r>
      <w:r w:rsidR="00FA6A82">
        <w:t>, ki ji dodamo atribute z vrednostmi stanj</w:t>
      </w:r>
      <w:r w:rsidR="00982628">
        <w:fldChar w:fldCharType="begin"/>
      </w:r>
      <w:r w:rsidR="00982628">
        <w:instrText xml:space="preserve"> XE "</w:instrText>
      </w:r>
      <w:r w:rsidR="00982628" w:rsidRPr="001573AF">
        <w:instrText>stanj</w:instrText>
      </w:r>
      <w:r w:rsidR="00982628">
        <w:instrText xml:space="preserve">" </w:instrText>
      </w:r>
      <w:r w:rsidR="00982628">
        <w:fldChar w:fldCharType="end"/>
      </w:r>
      <w:r w:rsidR="00FA6A82">
        <w:t xml:space="preserve"> iz zdajšnje komponente </w:t>
      </w:r>
      <w:r w:rsidR="00FA6A82" w:rsidRPr="006916D8">
        <w:rPr>
          <w:rFonts w:ascii="Consolas" w:hAnsi="Consolas"/>
        </w:rPr>
        <w:t>&lt;PrikazProduktov&gt;</w:t>
      </w:r>
      <w:r w:rsidR="00751048">
        <w:t>.</w:t>
      </w:r>
      <w:r w:rsidR="00265F27">
        <w:t xml:space="preserve"> S tem omogočimo dostop do teh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265F27">
        <w:t xml:space="preserve"> v podrejeni komponenti, kar lahko vidimo na </w:t>
      </w:r>
      <w:r w:rsidR="00B226FE">
        <w:fldChar w:fldCharType="begin"/>
      </w:r>
      <w:r w:rsidR="00B226FE">
        <w:instrText xml:space="preserve"> REF _Ref132478988 \h </w:instrText>
      </w:r>
      <w:r w:rsidR="00B226FE">
        <w:fldChar w:fldCharType="separate"/>
      </w:r>
      <w:r w:rsidR="008D7303">
        <w:t xml:space="preserve">Izsek </w:t>
      </w:r>
      <w:r w:rsidR="008D7303">
        <w:rPr>
          <w:noProof/>
        </w:rPr>
        <w:t>35</w:t>
      </w:r>
      <w:r w:rsidR="00B226FE">
        <w:fldChar w:fldCharType="end"/>
      </w:r>
      <w:r w:rsidR="00537F27">
        <w:t xml:space="preserve"> in </w:t>
      </w:r>
      <w:r w:rsidR="004628BD">
        <w:fldChar w:fldCharType="begin"/>
      </w:r>
      <w:r w:rsidR="004628BD">
        <w:instrText xml:space="preserve"> REF _Ref132479496 \h </w:instrText>
      </w:r>
      <w:r w:rsidR="004628BD">
        <w:fldChar w:fldCharType="separate"/>
      </w:r>
      <w:r w:rsidR="008D7303">
        <w:t xml:space="preserve">Izsek </w:t>
      </w:r>
      <w:r w:rsidR="008D7303">
        <w:rPr>
          <w:noProof/>
        </w:rPr>
        <w:t>36</w:t>
      </w:r>
      <w:r w:rsidR="004628BD">
        <w:fldChar w:fldCharType="end"/>
      </w:r>
      <w:r w:rsidR="00537F27">
        <w:t xml:space="preserve">. </w:t>
      </w:r>
    </w:p>
    <w:p w14:paraId="7E4238DC" w14:textId="7A91FB62" w:rsidR="00F40D0A" w:rsidRDefault="00FE0D48" w:rsidP="00165C6C">
      <w:pPr>
        <w:spacing w:after="0" w:line="360" w:lineRule="auto"/>
        <w:jc w:val="both"/>
      </w:pPr>
      <w:r>
        <w:lastRenderedPageBreak/>
        <w:t>V obeh primerih smo prenesli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>
        <w:t xml:space="preserve"> iz nadrejene v podrejeno komponento, pri čemer je razlika le v klicu lastnosti in metod.</w:t>
      </w:r>
      <w:r w:rsidR="00101CDA">
        <w:t xml:space="preserve"> Pri prenašanju lastnosti se torej ustvari objekt</w:t>
      </w:r>
      <w:r w:rsidR="00B90DBD">
        <w:fldChar w:fldCharType="begin"/>
      </w:r>
      <w:r w:rsidR="00B90DBD">
        <w:instrText xml:space="preserve"> XE "</w:instrText>
      </w:r>
      <w:r w:rsidR="00B90DBD" w:rsidRPr="0054506D">
        <w:instrText>objekt</w:instrText>
      </w:r>
      <w:r w:rsidR="00B90DBD">
        <w:instrText xml:space="preserve">" </w:instrText>
      </w:r>
      <w:r w:rsidR="00B90DBD">
        <w:fldChar w:fldCharType="end"/>
      </w:r>
      <w:r w:rsidR="00101CDA">
        <w:t xml:space="preserve"> </w:t>
      </w:r>
      <w:r w:rsidR="00101CDA" w:rsidRPr="008E59DB">
        <w:rPr>
          <w:i/>
          <w:iCs/>
        </w:rPr>
        <w:t>props</w:t>
      </w:r>
      <w:r w:rsidR="008E59DB">
        <w:rPr>
          <w:i/>
          <w:iCs/>
        </w:rPr>
        <w:fldChar w:fldCharType="begin"/>
      </w:r>
      <w:r w:rsidR="008E59DB">
        <w:instrText xml:space="preserve"> XE "</w:instrText>
      </w:r>
      <w:r w:rsidR="008E59DB" w:rsidRPr="001E7D87">
        <w:rPr>
          <w:i/>
          <w:iCs/>
        </w:rPr>
        <w:instrText>props</w:instrText>
      </w:r>
      <w:r w:rsidR="008E59DB">
        <w:instrText xml:space="preserve">" </w:instrText>
      </w:r>
      <w:r w:rsidR="008E59DB">
        <w:rPr>
          <w:i/>
          <w:iCs/>
        </w:rPr>
        <w:fldChar w:fldCharType="end"/>
      </w:r>
      <w:r w:rsidR="00101CDA">
        <w:t>, v katerem so kot lastnosti shranjeni podatki nadrejene komponente.</w:t>
      </w:r>
      <w:sdt>
        <w:sdtPr>
          <w:id w:val="1358848877"/>
          <w:citation/>
        </w:sdtPr>
        <w:sdtContent>
          <w:r w:rsidR="00F003A6">
            <w:fldChar w:fldCharType="begin"/>
          </w:r>
          <w:r w:rsidR="00F003A6">
            <w:instrText xml:space="preserve"> CITATION Seb20 \l 1060 </w:instrText>
          </w:r>
          <w:r w:rsidR="00F003A6">
            <w:fldChar w:fldCharType="separate"/>
          </w:r>
          <w:r w:rsidR="009D7DFB">
            <w:rPr>
              <w:noProof/>
            </w:rPr>
            <w:t xml:space="preserve"> (77)</w:t>
          </w:r>
          <w:r w:rsidR="00F003A6">
            <w:fldChar w:fldCharType="end"/>
          </w:r>
        </w:sdtContent>
      </w:sdt>
      <w:r w:rsidR="00F003A6">
        <w:t xml:space="preserve"> </w:t>
      </w:r>
      <w:r w:rsidR="00101CDA">
        <w:t>Do teh lahko dostopamo tako, da v oklepajih destrukturiramo</w:t>
      </w:r>
      <w:r w:rsidR="008E59DB">
        <w:fldChar w:fldCharType="begin"/>
      </w:r>
      <w:r w:rsidR="008E59DB">
        <w:instrText xml:space="preserve"> XE "</w:instrText>
      </w:r>
      <w:r w:rsidR="008E59DB" w:rsidRPr="00CE7BA9">
        <w:instrText>destrukturiramo</w:instrText>
      </w:r>
      <w:r w:rsidR="008E59DB">
        <w:instrText xml:space="preserve">" </w:instrText>
      </w:r>
      <w:r w:rsidR="008E59DB">
        <w:fldChar w:fldCharType="end"/>
      </w:r>
      <w:r w:rsidR="00101CDA">
        <w:t xml:space="preserve"> objekt in pridobimo iz njega posamezne lastnosti, kot smo storili na </w:t>
      </w:r>
      <w:r w:rsidR="00101CDA">
        <w:fldChar w:fldCharType="begin"/>
      </w:r>
      <w:r w:rsidR="00101CDA">
        <w:instrText xml:space="preserve"> REF _Ref132478988 \h </w:instrText>
      </w:r>
      <w:r w:rsidR="00101CDA">
        <w:fldChar w:fldCharType="separate"/>
      </w:r>
      <w:r w:rsidR="008D7303">
        <w:t xml:space="preserve">Izsek </w:t>
      </w:r>
      <w:r w:rsidR="008D7303">
        <w:rPr>
          <w:noProof/>
        </w:rPr>
        <w:t>35</w:t>
      </w:r>
      <w:r w:rsidR="00101CDA">
        <w:fldChar w:fldCharType="end"/>
      </w:r>
      <w:r w:rsidR="00101CDA">
        <w:t xml:space="preserve">, ali pa v funkcijo vnesemo sam objekt </w:t>
      </w:r>
      <w:r w:rsidR="00101CDA" w:rsidRPr="00A25F52">
        <w:rPr>
          <w:i/>
          <w:iCs/>
        </w:rPr>
        <w:t>props</w:t>
      </w:r>
      <w:r w:rsidR="00101CDA">
        <w:t xml:space="preserve"> in nato kličemo vsako lastnost posebej.</w:t>
      </w:r>
      <w:sdt>
        <w:sdtPr>
          <w:id w:val="-830679023"/>
          <w:citation/>
        </w:sdtPr>
        <w:sdtContent>
          <w:r w:rsidR="00B277BE">
            <w:fldChar w:fldCharType="begin"/>
          </w:r>
          <w:r w:rsidR="00B277BE">
            <w:instrText xml:space="preserve"> CITATION MDN233 \l 1060 </w:instrText>
          </w:r>
          <w:r w:rsidR="00B277BE">
            <w:fldChar w:fldCharType="separate"/>
          </w:r>
          <w:r w:rsidR="009D7DFB">
            <w:rPr>
              <w:noProof/>
            </w:rPr>
            <w:t xml:space="preserve"> (78)</w:t>
          </w:r>
          <w:r w:rsidR="00B277BE">
            <w:fldChar w:fldCharType="end"/>
          </w:r>
        </w:sdtContent>
      </w:sdt>
    </w:p>
    <w:p w14:paraId="265BE251" w14:textId="4DF88C8E" w:rsidR="00E81299" w:rsidRDefault="00E81299" w:rsidP="005C03A8">
      <w:pPr>
        <w:pStyle w:val="Naslov3"/>
        <w:spacing w:line="360" w:lineRule="auto"/>
      </w:pPr>
      <w:bookmarkStart w:id="249" w:name="_Toc132793609"/>
      <w:r>
        <w:t>Dodajanje stilov s CSS</w:t>
      </w:r>
      <w:bookmarkEnd w:id="249"/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</w:p>
    <w:p w14:paraId="144FEE0C" w14:textId="5DB3FD7A" w:rsidR="00E81299" w:rsidRDefault="00B67A50" w:rsidP="005C03A8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712530FE" wp14:editId="613EAE8B">
                <wp:simplePos x="0" y="0"/>
                <wp:positionH relativeFrom="margin">
                  <wp:align>right</wp:align>
                </wp:positionH>
                <wp:positionV relativeFrom="paragraph">
                  <wp:posOffset>3454400</wp:posOffset>
                </wp:positionV>
                <wp:extent cx="5756275" cy="2495550"/>
                <wp:effectExtent l="0" t="0" r="0" b="0"/>
                <wp:wrapTopAndBottom/>
                <wp:docPr id="222" name="Skupina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495550"/>
                          <a:chOff x="0" y="0"/>
                          <a:chExt cx="5756275" cy="2495550"/>
                        </a:xfrm>
                      </wpg:grpSpPr>
                      <wps:wsp>
                        <wps:cNvPr id="220" name="Polje z besedilom 220"/>
                        <wps:cNvSpPr txBox="1"/>
                        <wps:spPr>
                          <a:xfrm>
                            <a:off x="0" y="209550"/>
                            <a:ext cx="5756275" cy="22860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CA62D2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.poljeProdukta {</w:t>
                              </w:r>
                            </w:p>
                            <w:p w14:paraId="3A3DE77C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display: inline-block;</w:t>
                              </w:r>
                            </w:p>
                            <w:p w14:paraId="73E647AD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justify-content: center;</w:t>
                              </w:r>
                            </w:p>
                            <w:p w14:paraId="6458AA90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align-items: center;</w:t>
                              </w:r>
                            </w:p>
                            <w:p w14:paraId="389433C0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border: 1px solid #f0f0f0;</w:t>
                              </w:r>
                            </w:p>
                            <w:p w14:paraId="289213A2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margin: 0px;</w:t>
                              </w:r>
                            </w:p>
                            <w:p w14:paraId="07080140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padding: 30px;</w:t>
                              </w:r>
                            </w:p>
                            <w:p w14:paraId="5924AE18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width: 190px;</w:t>
                              </w:r>
                            </w:p>
                            <w:p w14:paraId="6F37B13F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height: 475px;</w:t>
                              </w:r>
                            </w:p>
                            <w:p w14:paraId="4697B89F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background-color: white;</w:t>
                              </w:r>
                            </w:p>
                            <w:p w14:paraId="4592739E" w14:textId="77777777" w:rsidR="00363392" w:rsidRPr="00363392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ab/>
                                <w:t>text-overflow: ellipsis;</w:t>
                              </w:r>
                            </w:p>
                            <w:p w14:paraId="1593DAD8" w14:textId="1E6A55A8" w:rsidR="0069184B" w:rsidRDefault="00363392" w:rsidP="00363392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363392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Polje z besedilom 221"/>
                        <wps:cNvSpPr txBox="1"/>
                        <wps:spPr>
                          <a:xfrm>
                            <a:off x="0" y="0"/>
                            <a:ext cx="5756275" cy="2095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A741AF" w14:textId="2BFF6EE1" w:rsidR="00363392" w:rsidRPr="00C90F11" w:rsidRDefault="00363392" w:rsidP="00363392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50" w:name="_Ref132647180"/>
                              <w:bookmarkStart w:id="251" w:name="_Toc132753001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37</w:t>
                                </w:r>
                              </w:fldSimple>
                              <w:bookmarkEnd w:id="250"/>
                              <w:r>
                                <w:t>: Stilska določila za elemente z atributom className='poljeProdukta'</w:t>
                              </w:r>
                              <w:bookmarkEnd w:id="2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530FE" id="Skupina 222" o:spid="_x0000_s1205" style="position:absolute;left:0;text-align:left;margin-left:402.05pt;margin-top:272pt;width:453.25pt;height:196.5pt;z-index:251915264;mso-position-horizontal:right;mso-position-horizontal-relative:margin;mso-height-relative:margin" coordsize="57562,24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">
                <v:shape id="Polje z besedilom 220" o:spid="_x0000_s1206" type="#_x0000_t202" style="position:absolute;top:2095;width:57562;height:22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" fillcolor="white [3212]" stroked="f" strokeweight=".5pt">
                  <v:textbox>
                    <w:txbxContent>
                      <w:p w14:paraId="47CA62D2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>.poljeProdukta {</w:t>
                        </w:r>
                      </w:p>
                      <w:p w14:paraId="3A3DE77C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display: inline-block;</w:t>
                        </w:r>
                      </w:p>
                      <w:p w14:paraId="73E647AD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justify-content: center;</w:t>
                        </w:r>
                      </w:p>
                      <w:p w14:paraId="6458AA90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align-items: center;</w:t>
                        </w:r>
                      </w:p>
                      <w:p w14:paraId="389433C0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border: 1px solid #f0f0f0;</w:t>
                        </w:r>
                      </w:p>
                      <w:p w14:paraId="289213A2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margin: 0px;</w:t>
                        </w:r>
                      </w:p>
                      <w:p w14:paraId="07080140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padding: 30px;</w:t>
                        </w:r>
                      </w:p>
                      <w:p w14:paraId="5924AE18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width: 190px;</w:t>
                        </w:r>
                      </w:p>
                      <w:p w14:paraId="6F37B13F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height: 475px;</w:t>
                        </w:r>
                      </w:p>
                      <w:p w14:paraId="4697B89F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background-color: white;</w:t>
                        </w:r>
                      </w:p>
                      <w:p w14:paraId="4592739E" w14:textId="77777777" w:rsidR="00363392" w:rsidRPr="00363392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ab/>
                          <w:t>text-overflow: ellipsis;</w:t>
                        </w:r>
                      </w:p>
                      <w:p w14:paraId="1593DAD8" w14:textId="1E6A55A8" w:rsidR="0069184B" w:rsidRDefault="00363392" w:rsidP="00363392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363392">
                          <w:rPr>
                            <w:rFonts w:ascii="Consolas" w:hAnsi="Consolas"/>
                            <w:sz w:val="22"/>
                            <w:szCs w:val="20"/>
                          </w:rPr>
                          <w:t>}</w:t>
                        </w:r>
                      </w:p>
                    </w:txbxContent>
                  </v:textbox>
                </v:shape>
                <v:shape id="Polje z besedilom 221" o:spid="_x0000_s1207" type="#_x0000_t202" style="position:absolute;width:57562;height:20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y6MxAAAANw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TSfwOhOPgFw8AQAA//8DAFBLAQItABQABgAIAAAAIQDb4fbL7gAAAIUBAAATAAAAAAAAAAAA&#10;AAAAAAAAAABbQ29udGVudF9UeXBlc10ueG1sUEsBAi0AFAAGAAgAAAAhAFr0LFu/AAAAFQEAAAsA&#10;AAAAAAAAAAAAAAAAHwEAAF9yZWxzLy5yZWxzUEsBAi0AFAAGAAgAAAAhAI67LozEAAAA3AAAAA8A&#10;AAAAAAAAAAAAAAAABwIAAGRycy9kb3ducmV2LnhtbFBLBQYAAAAAAwADALcAAAD4AgAAAAA=&#10;" stroked="f">
                  <v:textbox inset="0,0,0,0">
                    <w:txbxContent>
                      <w:p w14:paraId="0FA741AF" w14:textId="2BFF6EE1" w:rsidR="00363392" w:rsidRPr="00C90F11" w:rsidRDefault="00363392" w:rsidP="00363392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52" w:name="_Ref132647180"/>
                        <w:bookmarkStart w:id="253" w:name="_Toc132753001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37</w:t>
                          </w:r>
                        </w:fldSimple>
                        <w:bookmarkEnd w:id="252"/>
                        <w:r>
                          <w:t>: Stilska določila za elemente z atributom className='poljeProdukta'</w:t>
                        </w:r>
                        <w:bookmarkEnd w:id="25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373760D3" wp14:editId="11655F0C">
                <wp:simplePos x="0" y="0"/>
                <wp:positionH relativeFrom="margin">
                  <wp:align>right</wp:align>
                </wp:positionH>
                <wp:positionV relativeFrom="paragraph">
                  <wp:posOffset>1048415</wp:posOffset>
                </wp:positionV>
                <wp:extent cx="5756275" cy="2343150"/>
                <wp:effectExtent l="0" t="0" r="0" b="0"/>
                <wp:wrapTopAndBottom/>
                <wp:docPr id="219" name="Skupina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343150"/>
                          <a:chOff x="0" y="0"/>
                          <a:chExt cx="5756275" cy="2343150"/>
                        </a:xfrm>
                      </wpg:grpSpPr>
                      <wps:wsp>
                        <wps:cNvPr id="217" name="Polje z besedilom 217"/>
                        <wps:cNvSpPr txBox="1"/>
                        <wps:spPr>
                          <a:xfrm>
                            <a:off x="0" y="238125"/>
                            <a:ext cx="5756275" cy="21050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84A3800" w14:textId="4764E0AC" w:rsid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const Produkt = (props) =&gt; {</w:t>
                              </w:r>
                            </w:p>
                            <w:p w14:paraId="5B86810C" w14:textId="02DE0148" w:rsid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...</w:t>
                              </w:r>
                            </w:p>
                            <w:p w14:paraId="75825340" w14:textId="6CF9C29B" w:rsidR="0069184B" w:rsidRP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return (</w:t>
                              </w:r>
                            </w:p>
                            <w:p w14:paraId="359C0B33" w14:textId="6FB05906" w:rsidR="0069184B" w:rsidRP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&lt;div</w:t>
                              </w: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className='poljeProdukta'</w:t>
                              </w:r>
                            </w:p>
                            <w:p w14:paraId="3E667799" w14:textId="1050B554" w:rsidR="0069184B" w:rsidRP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onClick={(e) =&gt; {</w:t>
                              </w:r>
                            </w:p>
                            <w:p w14:paraId="6CEEE8FA" w14:textId="77777777" w:rsid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e.preventDefault();</w:t>
                              </w:r>
                            </w:p>
                            <w:p w14:paraId="32CF8819" w14:textId="246CB582" w:rsidR="0069184B" w:rsidRP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props.setIzbranProdukt(props.taProdukt);</w:t>
                              </w:r>
                            </w:p>
                            <w:p w14:paraId="5EA4FED2" w14:textId="01B023B8" w:rsidR="0069184B" w:rsidRP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props.setPrikazi('produkt');</w:t>
                              </w:r>
                            </w:p>
                            <w:p w14:paraId="7AD0B306" w14:textId="71C6D962" w:rsidR="0069184B" w:rsidRP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props.setVidno(0);</w:t>
                              </w:r>
                            </w:p>
                            <w:p w14:paraId="3370ED3C" w14:textId="3D868587" w:rsidR="0069184B" w:rsidRPr="0069184B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   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props.setIzKosarice(false);</w:t>
                              </w:r>
                            </w:p>
                            <w:p w14:paraId="21A66626" w14:textId="24CB3A7A" w:rsidR="00111530" w:rsidRDefault="0069184B" w:rsidP="0069184B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 xml:space="preserve">    </w:t>
                              </w:r>
                              <w:r w:rsidRPr="0069184B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}}&gt;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Polje z besedilom 218"/>
                        <wps:cNvSpPr txBox="1"/>
                        <wps:spPr>
                          <a:xfrm>
                            <a:off x="0" y="0"/>
                            <a:ext cx="5756275" cy="238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8AE263" w14:textId="2185151B" w:rsidR="0069184B" w:rsidRPr="00936282" w:rsidRDefault="0069184B" w:rsidP="0069184B">
                              <w:pPr>
                                <w:pStyle w:val="Napis"/>
                                <w:rPr>
                                  <w:b/>
                                  <w:noProof/>
                                  <w:color w:val="000000" w:themeColor="text1"/>
                                </w:rPr>
                              </w:pPr>
                              <w:bookmarkStart w:id="254" w:name="_Ref132647170"/>
                              <w:bookmarkStart w:id="255" w:name="_Toc132753002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38</w:t>
                                </w:r>
                              </w:fldSimple>
                              <w:bookmarkEnd w:id="254"/>
                              <w:r>
                                <w:t>: Element &lt;div&gt; z atributom className='poljeProdukta'</w:t>
                              </w:r>
                              <w:bookmarkEnd w:id="2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3760D3" id="Skupina 219" o:spid="_x0000_s1208" style="position:absolute;left:0;text-align:left;margin-left:402.05pt;margin-top:82.55pt;width:453.25pt;height:184.5pt;z-index:251910144;mso-position-horizontal:right;mso-position-horizontal-relative:margin" coordsize="57562,23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">
                <v:shape id="Polje z besedilom 217" o:spid="_x0000_s1209" type="#_x0000_t202" style="position:absolute;top:2381;width:57562;height:21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" fillcolor="white [3212]" stroked="f" strokeweight=".5pt">
                  <v:textbox>
                    <w:txbxContent>
                      <w:p w14:paraId="384A3800" w14:textId="4764E0AC" w:rsid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const Produkt = (props) =&gt; {</w:t>
                        </w:r>
                      </w:p>
                      <w:p w14:paraId="5B86810C" w14:textId="02DE0148" w:rsid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...</w:t>
                        </w:r>
                      </w:p>
                      <w:p w14:paraId="75825340" w14:textId="6CF9C29B" w:rsidR="0069184B" w:rsidRP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return (</w:t>
                        </w:r>
                      </w:p>
                      <w:p w14:paraId="359C0B33" w14:textId="6FB05906" w:rsidR="0069184B" w:rsidRP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&lt;div</w:t>
                        </w: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className='poljeProdukta'</w:t>
                        </w:r>
                      </w:p>
                      <w:p w14:paraId="3E667799" w14:textId="1050B554" w:rsidR="0069184B" w:rsidRP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onClick={(e) =&gt; {</w:t>
                        </w:r>
                      </w:p>
                      <w:p w14:paraId="6CEEE8FA" w14:textId="77777777" w:rsid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e.preventDefault();</w:t>
                        </w:r>
                      </w:p>
                      <w:p w14:paraId="32CF8819" w14:textId="246CB582" w:rsidR="0069184B" w:rsidRP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props.setIzbranProdukt(props.taProdukt);</w:t>
                        </w:r>
                      </w:p>
                      <w:p w14:paraId="5EA4FED2" w14:textId="01B023B8" w:rsidR="0069184B" w:rsidRP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props.setPrikazi('produkt');</w:t>
                        </w:r>
                      </w:p>
                      <w:p w14:paraId="7AD0B306" w14:textId="71C6D962" w:rsidR="0069184B" w:rsidRP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props.setVidno(0);</w:t>
                        </w:r>
                      </w:p>
                      <w:p w14:paraId="3370ED3C" w14:textId="3D868587" w:rsidR="0069184B" w:rsidRPr="0069184B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   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props.setIzKosarice(false);</w:t>
                        </w:r>
                      </w:p>
                      <w:p w14:paraId="21A66626" w14:textId="24CB3A7A" w:rsidR="00111530" w:rsidRDefault="0069184B" w:rsidP="0069184B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  <w:szCs w:val="20"/>
                          </w:rPr>
                          <w:t xml:space="preserve">    </w:t>
                        </w:r>
                        <w:r w:rsidRPr="0069184B">
                          <w:rPr>
                            <w:rFonts w:ascii="Consolas" w:hAnsi="Consolas"/>
                            <w:sz w:val="22"/>
                            <w:szCs w:val="20"/>
                          </w:rPr>
                          <w:t>}}&gt;</w:t>
                        </w:r>
                      </w:p>
                    </w:txbxContent>
                  </v:textbox>
                </v:shape>
                <v:shape id="Polje z besedilom 218" o:spid="_x0000_s1210" type="#_x0000_t202" style="position:absolute;width:57562;height:2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" stroked="f">
                  <v:textbox inset="0,0,0,0">
                    <w:txbxContent>
                      <w:p w14:paraId="068AE263" w14:textId="2185151B" w:rsidR="0069184B" w:rsidRPr="00936282" w:rsidRDefault="0069184B" w:rsidP="0069184B">
                        <w:pPr>
                          <w:pStyle w:val="Napis"/>
                          <w:rPr>
                            <w:b/>
                            <w:noProof/>
                            <w:color w:val="000000" w:themeColor="text1"/>
                          </w:rPr>
                        </w:pPr>
                        <w:bookmarkStart w:id="256" w:name="_Ref132647170"/>
                        <w:bookmarkStart w:id="257" w:name="_Toc132753002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38</w:t>
                          </w:r>
                        </w:fldSimple>
                        <w:bookmarkEnd w:id="256"/>
                        <w:r>
                          <w:t>: Element &lt;div&gt; z atributom className='poljeProdukta'</w:t>
                        </w:r>
                        <w:bookmarkEnd w:id="25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43C82">
        <w:t>Kot smo že omenili, lahko s 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 w:rsidR="00143C82">
        <w:t xml:space="preserve"> datotekami dodajamo stilske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143C82">
        <w:t xml:space="preserve"> HTML</w:t>
      </w:r>
      <w:r w:rsidR="00FE535C">
        <w:fldChar w:fldCharType="begin"/>
      </w:r>
      <w:r w:rsidR="00FE535C">
        <w:instrText xml:space="preserve"> XE "</w:instrText>
      </w:r>
      <w:r w:rsidR="00FE535C" w:rsidRPr="00FA1BAE">
        <w:instrText>HTML</w:instrText>
      </w:r>
      <w:r w:rsidR="00FE535C">
        <w:instrText xml:space="preserve">" </w:instrText>
      </w:r>
      <w:r w:rsidR="00FE535C">
        <w:fldChar w:fldCharType="end"/>
      </w:r>
      <w:r w:rsidR="00143C82">
        <w:t xml:space="preserve"> in JSX</w:t>
      </w:r>
      <w:r w:rsidR="0078577C">
        <w:fldChar w:fldCharType="begin"/>
      </w:r>
      <w:r w:rsidR="0078577C">
        <w:instrText xml:space="preserve"> XE "</w:instrText>
      </w:r>
      <w:r w:rsidR="0078577C" w:rsidRPr="00D953D5">
        <w:instrText>JSX</w:instrText>
      </w:r>
      <w:r w:rsidR="0078577C">
        <w:instrText xml:space="preserve">" </w:instrText>
      </w:r>
      <w:r w:rsidR="0078577C">
        <w:fldChar w:fldCharType="end"/>
      </w:r>
      <w:r w:rsidR="00143C82">
        <w:t xml:space="preserve"> značkam.</w:t>
      </w:r>
      <w:r w:rsidR="00B016B7">
        <w:t xml:space="preserve"> Za namen dodajanja stilov sem v aplikaciji komponentam, katere sem želel oblikovati, dodal </w:t>
      </w:r>
      <w:r w:rsidR="00207305">
        <w:t>atribut</w:t>
      </w:r>
      <w:r w:rsidR="00F808CD">
        <w:fldChar w:fldCharType="begin"/>
      </w:r>
      <w:r w:rsidR="00F808CD">
        <w:instrText xml:space="preserve"> XE "</w:instrText>
      </w:r>
      <w:r w:rsidR="00F808CD" w:rsidRPr="00207018">
        <w:instrText>atribut</w:instrText>
      </w:r>
      <w:r w:rsidR="00F808CD">
        <w:instrText xml:space="preserve">" </w:instrText>
      </w:r>
      <w:r w:rsidR="00F808CD">
        <w:fldChar w:fldCharType="end"/>
      </w:r>
      <w:r w:rsidR="00207305">
        <w:t xml:space="preserve"> </w:t>
      </w:r>
      <w:r w:rsidR="00207305" w:rsidRPr="00CF4674">
        <w:rPr>
          <w:i/>
          <w:iCs/>
        </w:rPr>
        <w:t>className</w:t>
      </w:r>
      <w:r w:rsidR="00207305">
        <w:t>.</w:t>
      </w:r>
      <w:r w:rsidR="00CF4674">
        <w:t xml:space="preserve"> </w:t>
      </w:r>
      <w:r w:rsidR="00C57DE0">
        <w:t xml:space="preserve">Nato sem se na ime skliceval v datotekah </w:t>
      </w:r>
      <w:r w:rsidR="00C57DE0" w:rsidRPr="000864FC">
        <w:rPr>
          <w:i/>
          <w:iCs/>
        </w:rPr>
        <w:t>.css</w:t>
      </w:r>
      <w:r w:rsidR="00C57DE0">
        <w:t xml:space="preserve">. Povezavo lahko razberemo iz izsekov </w:t>
      </w:r>
      <w:r w:rsidR="00363392">
        <w:fldChar w:fldCharType="begin"/>
      </w:r>
      <w:r w:rsidR="00363392">
        <w:instrText xml:space="preserve"> REF _Ref132647170 \h </w:instrText>
      </w:r>
      <w:r w:rsidR="00363392">
        <w:fldChar w:fldCharType="separate"/>
      </w:r>
      <w:r w:rsidR="008D7303">
        <w:t xml:space="preserve">Izsek </w:t>
      </w:r>
      <w:r w:rsidR="008D7303">
        <w:rPr>
          <w:noProof/>
        </w:rPr>
        <w:t>38</w:t>
      </w:r>
      <w:r w:rsidR="00363392">
        <w:fldChar w:fldCharType="end"/>
      </w:r>
      <w:r w:rsidR="00363392">
        <w:t xml:space="preserve"> </w:t>
      </w:r>
      <w:r w:rsidR="00C57DE0">
        <w:t xml:space="preserve">in </w:t>
      </w:r>
      <w:r w:rsidR="00363392">
        <w:fldChar w:fldCharType="begin"/>
      </w:r>
      <w:r w:rsidR="00363392">
        <w:instrText xml:space="preserve"> REF _Ref132647180 \h </w:instrText>
      </w:r>
      <w:r w:rsidR="00363392">
        <w:fldChar w:fldCharType="separate"/>
      </w:r>
      <w:r w:rsidR="008D7303">
        <w:t xml:space="preserve">Izsek </w:t>
      </w:r>
      <w:r w:rsidR="008D7303">
        <w:rPr>
          <w:noProof/>
        </w:rPr>
        <w:t>37</w:t>
      </w:r>
      <w:r w:rsidR="00363392">
        <w:fldChar w:fldCharType="end"/>
      </w:r>
      <w:r w:rsidR="00C57DE0">
        <w:t>.</w:t>
      </w:r>
    </w:p>
    <w:p w14:paraId="1356CDDA" w14:textId="64E8C88C" w:rsidR="00111530" w:rsidRPr="00E81299" w:rsidRDefault="0007701A" w:rsidP="005C03A8">
      <w:pPr>
        <w:spacing w:line="360" w:lineRule="auto"/>
        <w:jc w:val="both"/>
      </w:pPr>
      <w:r>
        <w:t>Iz zgornjih izsekov vidimo, kako se poveže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>
        <w:t xml:space="preserve"> s stilsko določbo z uporabo razredov</w:t>
      </w:r>
      <w:r w:rsidR="00475A48">
        <w:t>.</w:t>
      </w:r>
      <w:r w:rsidR="003C2524">
        <w:t xml:space="preserve"> Za določanje stila razredu, uporabimo CSS</w:t>
      </w:r>
      <w:r w:rsidR="00EC58C9">
        <w:fldChar w:fldCharType="begin"/>
      </w:r>
      <w:r w:rsidR="00EC58C9">
        <w:instrText xml:space="preserve"> XE "</w:instrText>
      </w:r>
      <w:r w:rsidR="00EC58C9" w:rsidRPr="00B57EB8">
        <w:instrText>CSS</w:instrText>
      </w:r>
      <w:r w:rsidR="00EC58C9">
        <w:instrText xml:space="preserve">" </w:instrText>
      </w:r>
      <w:r w:rsidR="00EC58C9">
        <w:fldChar w:fldCharType="end"/>
      </w:r>
      <w:r w:rsidR="003C2524">
        <w:t xml:space="preserve"> selektor</w:t>
      </w:r>
      <w:r w:rsidR="00601F76">
        <w:fldChar w:fldCharType="begin"/>
      </w:r>
      <w:r w:rsidR="00601F76">
        <w:instrText xml:space="preserve"> XE "</w:instrText>
      </w:r>
      <w:r w:rsidR="00601F76" w:rsidRPr="00E87D14">
        <w:instrText>CSS selektor</w:instrText>
      </w:r>
      <w:r w:rsidR="00601F76">
        <w:instrText xml:space="preserve">" </w:instrText>
      </w:r>
      <w:r w:rsidR="00601F76">
        <w:fldChar w:fldCharType="end"/>
      </w:r>
      <w:r w:rsidR="003C2524">
        <w:t>, sestavljen iz pike in imena razreda.</w:t>
      </w:r>
      <w:r w:rsidR="007D7BD2">
        <w:t xml:space="preserve"> Ta stil</w:t>
      </w:r>
      <w:r w:rsidR="00EC58C9">
        <w:fldChar w:fldCharType="begin"/>
      </w:r>
      <w:r w:rsidR="00EC58C9">
        <w:instrText xml:space="preserve"> XE "</w:instrText>
      </w:r>
      <w:r w:rsidR="00EC58C9" w:rsidRPr="002A42F2">
        <w:instrText>stil</w:instrText>
      </w:r>
      <w:r w:rsidR="00EC58C9">
        <w:instrText xml:space="preserve">" </w:instrText>
      </w:r>
      <w:r w:rsidR="00EC58C9">
        <w:fldChar w:fldCharType="end"/>
      </w:r>
      <w:r w:rsidR="007D7BD2">
        <w:t xml:space="preserve"> lahko uporabimo na več elementih, ki jim je določen isti razred</w:t>
      </w:r>
      <w:r w:rsidR="00EC58C9">
        <w:fldChar w:fldCharType="begin"/>
      </w:r>
      <w:r w:rsidR="00EC58C9">
        <w:instrText xml:space="preserve"> XE "</w:instrText>
      </w:r>
      <w:r w:rsidR="00EC58C9" w:rsidRPr="00B32DC2">
        <w:instrText>razred</w:instrText>
      </w:r>
      <w:r w:rsidR="00EC58C9">
        <w:instrText xml:space="preserve">" </w:instrText>
      </w:r>
      <w:r w:rsidR="00EC58C9">
        <w:fldChar w:fldCharType="end"/>
      </w:r>
      <w:r w:rsidR="007D7BD2">
        <w:t>.</w:t>
      </w:r>
      <w:sdt>
        <w:sdtPr>
          <w:id w:val="-895118567"/>
          <w:citation/>
        </w:sdtPr>
        <w:sdtContent>
          <w:r w:rsidR="00666D50">
            <w:fldChar w:fldCharType="begin"/>
          </w:r>
          <w:r w:rsidR="00666D50">
            <w:instrText xml:space="preserve"> CITATION Zor23 \l 1060 </w:instrText>
          </w:r>
          <w:r w:rsidR="00666D50">
            <w:fldChar w:fldCharType="separate"/>
          </w:r>
          <w:r w:rsidR="009D7DFB">
            <w:rPr>
              <w:noProof/>
            </w:rPr>
            <w:t xml:space="preserve"> (2)</w:t>
          </w:r>
          <w:r w:rsidR="00666D50">
            <w:fldChar w:fldCharType="end"/>
          </w:r>
        </w:sdtContent>
      </w:sdt>
    </w:p>
    <w:p w14:paraId="11493D50" w14:textId="7202FE64" w:rsidR="00B11102" w:rsidRDefault="0083581F" w:rsidP="00165C6C">
      <w:pPr>
        <w:pStyle w:val="Naslov3"/>
        <w:spacing w:line="360" w:lineRule="auto"/>
      </w:pPr>
      <w:bookmarkStart w:id="258" w:name="_Toc132793610"/>
      <w:r>
        <w:lastRenderedPageBreak/>
        <w:t>Priprava za produkcijo</w:t>
      </w:r>
      <w:r w:rsidR="00F46FD6">
        <w:fldChar w:fldCharType="begin"/>
      </w:r>
      <w:r w:rsidR="00F46FD6">
        <w:instrText xml:space="preserve"> XE "</w:instrText>
      </w:r>
      <w:r w:rsidR="00F46FD6" w:rsidRPr="00410CC0">
        <w:instrText>produkcijo</w:instrText>
      </w:r>
      <w:r w:rsidR="00F46FD6">
        <w:instrText xml:space="preserve">" </w:instrText>
      </w:r>
      <w:r w:rsidR="00F46FD6">
        <w:fldChar w:fldCharType="end"/>
      </w:r>
      <w:r w:rsidR="0010468D">
        <w:t xml:space="preserve"> in lokalno oddajanje</w:t>
      </w:r>
      <w:bookmarkEnd w:id="258"/>
    </w:p>
    <w:p w14:paraId="0223DE53" w14:textId="7BE47762" w:rsidR="006C706D" w:rsidRDefault="008B508B" w:rsidP="00165C6C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713D5103" wp14:editId="7B284E74">
                <wp:simplePos x="0" y="0"/>
                <wp:positionH relativeFrom="margin">
                  <wp:align>left</wp:align>
                </wp:positionH>
                <wp:positionV relativeFrom="paragraph">
                  <wp:posOffset>1186180</wp:posOffset>
                </wp:positionV>
                <wp:extent cx="5763895" cy="603885"/>
                <wp:effectExtent l="0" t="0" r="8255" b="5715"/>
                <wp:wrapTopAndBottom/>
                <wp:docPr id="47" name="Skupina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3895" cy="603885"/>
                          <a:chOff x="0" y="0"/>
                          <a:chExt cx="5764227" cy="604776"/>
                        </a:xfrm>
                      </wpg:grpSpPr>
                      <wps:wsp>
                        <wps:cNvPr id="44" name="Polje z besedilom 44"/>
                        <wps:cNvSpPr txBox="1"/>
                        <wps:spPr>
                          <a:xfrm>
                            <a:off x="7952" y="206708"/>
                            <a:ext cx="5756275" cy="39806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E2C8243" w14:textId="3CD854E3" w:rsidR="001E1645" w:rsidRPr="001E1645" w:rsidRDefault="00CE2208" w:rsidP="001E1645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sz w:val="22"/>
                                </w:rPr>
                                <w:t>s</w:t>
                              </w:r>
                              <w:r w:rsidR="001E1645">
                                <w:rPr>
                                  <w:rFonts w:ascii="Consolas" w:hAnsi="Consolas"/>
                                  <w:sz w:val="22"/>
                                </w:rPr>
                                <w:t>erve -s build -l 3010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Polje z besedilom 46"/>
                        <wps:cNvSpPr txBox="1"/>
                        <wps:spPr>
                          <a:xfrm>
                            <a:off x="0" y="0"/>
                            <a:ext cx="5756275" cy="2343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239E5F" w14:textId="5260F882" w:rsidR="001E1645" w:rsidRPr="00967433" w:rsidRDefault="001E1645" w:rsidP="001E1645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59" w:name="_Ref132294839"/>
                              <w:bookmarkStart w:id="260" w:name="_Toc132753003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39</w:t>
                                </w:r>
                              </w:fldSimple>
                              <w:bookmarkEnd w:id="259"/>
                              <w:r>
                                <w:t xml:space="preserve">: </w:t>
                              </w:r>
                              <w:r w:rsidR="006F7E73">
                                <w:t>Ukaz za s</w:t>
                              </w:r>
                              <w:r>
                                <w:t>tatično oddajanje aplikacije</w:t>
                              </w:r>
                              <w:bookmarkEnd w:id="2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3D5103" id="Skupina 47" o:spid="_x0000_s1211" style="position:absolute;left:0;text-align:left;margin-left:0;margin-top:93.4pt;width:453.85pt;height:47.55pt;z-index:251644928;mso-position-horizontal:left;mso-position-horizontal-relative:margin;mso-width-relative:margin;mso-height-relative:margin" coordsize="57642,60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">
                <v:shape id="Polje z besedilom 44" o:spid="_x0000_s1212" type="#_x0000_t202" style="position:absolute;left:79;top:2067;width:57563;height:39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" fillcolor="white [3212]" stroked="f" strokeweight=".5pt">
                  <v:textbox>
                    <w:txbxContent>
                      <w:p w14:paraId="1E2C8243" w14:textId="3CD854E3" w:rsidR="001E1645" w:rsidRPr="001E1645" w:rsidRDefault="00CE2208" w:rsidP="001E1645">
                        <w:pPr>
                          <w:spacing w:after="0"/>
                          <w:rPr>
                            <w:rFonts w:ascii="Consolas" w:hAnsi="Consolas"/>
                            <w:sz w:val="22"/>
                          </w:rPr>
                        </w:pPr>
                        <w:r>
                          <w:rPr>
                            <w:rFonts w:ascii="Consolas" w:hAnsi="Consolas"/>
                            <w:sz w:val="22"/>
                          </w:rPr>
                          <w:t>s</w:t>
                        </w:r>
                        <w:r w:rsidR="001E1645">
                          <w:rPr>
                            <w:rFonts w:ascii="Consolas" w:hAnsi="Consolas"/>
                            <w:sz w:val="22"/>
                          </w:rPr>
                          <w:t>erve -s build -l 3010</w:t>
                        </w:r>
                      </w:p>
                    </w:txbxContent>
                  </v:textbox>
                </v:shape>
                <v:shape id="Polje z besedilom 46" o:spid="_x0000_s1213" type="#_x0000_t202" style="position:absolute;width:57562;height:2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MasxQAAANsAAAAPAAAAZHJzL2Rvd25yZXYueG1sRI/NasMw&#10;EITvhbyD2EAupZEbi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BqNMasxQAAANsAAAAP&#10;AAAAAAAAAAAAAAAAAAcCAABkcnMvZG93bnJldi54bWxQSwUGAAAAAAMAAwC3AAAA+QIAAAAA&#10;" stroked="f">
                  <v:textbox inset="0,0,0,0">
                    <w:txbxContent>
                      <w:p w14:paraId="28239E5F" w14:textId="5260F882" w:rsidR="001E1645" w:rsidRPr="00967433" w:rsidRDefault="001E1645" w:rsidP="001E1645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61" w:name="_Ref132294839"/>
                        <w:bookmarkStart w:id="262" w:name="_Toc132753003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39</w:t>
                          </w:r>
                        </w:fldSimple>
                        <w:bookmarkEnd w:id="261"/>
                        <w:r>
                          <w:t xml:space="preserve">: </w:t>
                        </w:r>
                        <w:r w:rsidR="006F7E73">
                          <w:t>Ukaz za s</w:t>
                        </w:r>
                        <w:r>
                          <w:t>tatično oddajanje aplikacije</w:t>
                        </w:r>
                        <w:bookmarkEnd w:id="26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A7A4F">
        <w:t>Ko ustvarimo različico za produkcijo</w:t>
      </w:r>
      <w:r w:rsidR="00F46FD6">
        <w:fldChar w:fldCharType="begin"/>
      </w:r>
      <w:r w:rsidR="00F46FD6">
        <w:instrText xml:space="preserve"> XE "</w:instrText>
      </w:r>
      <w:r w:rsidR="00F46FD6" w:rsidRPr="00410CC0">
        <w:instrText>produkcijo</w:instrText>
      </w:r>
      <w:r w:rsidR="00F46FD6">
        <w:instrText xml:space="preserve">" </w:instrText>
      </w:r>
      <w:r w:rsidR="00F46FD6">
        <w:fldChar w:fldCharType="end"/>
      </w:r>
      <w:r w:rsidR="00E71AB8">
        <w:t xml:space="preserve"> z ukazom </w:t>
      </w:r>
      <w:r w:rsidR="00E71AB8" w:rsidRPr="00F46FD6">
        <w:rPr>
          <w:rFonts w:ascii="Consolas" w:hAnsi="Consolas"/>
        </w:rPr>
        <w:t>npm</w:t>
      </w:r>
      <w:r w:rsidR="00894413">
        <w:rPr>
          <w:i/>
          <w:iCs/>
        </w:rPr>
        <w:fldChar w:fldCharType="begin"/>
      </w:r>
      <w:r w:rsidR="00894413">
        <w:instrText xml:space="preserve"> XE "</w:instrText>
      </w:r>
      <w:r w:rsidR="00894413" w:rsidRPr="002962E6">
        <w:instrText>npm</w:instrText>
      </w:r>
      <w:r w:rsidR="00894413">
        <w:instrText xml:space="preserve">" </w:instrText>
      </w:r>
      <w:r w:rsidR="00894413">
        <w:rPr>
          <w:i/>
          <w:iCs/>
        </w:rPr>
        <w:fldChar w:fldCharType="end"/>
      </w:r>
      <w:r w:rsidR="00E71AB8" w:rsidRPr="00E71AB8">
        <w:rPr>
          <w:i/>
          <w:iCs/>
        </w:rPr>
        <w:t xml:space="preserve"> </w:t>
      </w:r>
      <w:r w:rsidR="00E71AB8" w:rsidRPr="00F46FD6">
        <w:rPr>
          <w:rFonts w:ascii="Consolas" w:hAnsi="Consolas"/>
        </w:rPr>
        <w:t>run build</w:t>
      </w:r>
      <w:r w:rsidR="00E71AB8">
        <w:t xml:space="preserve"> v mapi </w:t>
      </w:r>
      <w:r w:rsidR="00E71AB8" w:rsidRPr="00E71AB8">
        <w:rPr>
          <w:i/>
          <w:iCs/>
        </w:rPr>
        <w:t>client</w:t>
      </w:r>
      <w:r w:rsidR="003150D2">
        <w:rPr>
          <w:i/>
          <w:iCs/>
        </w:rPr>
        <w:fldChar w:fldCharType="begin"/>
      </w:r>
      <w:r w:rsidR="003150D2">
        <w:instrText xml:space="preserve"> XE "</w:instrText>
      </w:r>
      <w:r w:rsidR="003150D2" w:rsidRPr="0003088C">
        <w:rPr>
          <w:i/>
          <w:iCs/>
        </w:rPr>
        <w:instrText>client</w:instrText>
      </w:r>
      <w:r w:rsidR="003150D2">
        <w:instrText xml:space="preserve">" </w:instrText>
      </w:r>
      <w:r w:rsidR="003150D2">
        <w:rPr>
          <w:i/>
          <w:iCs/>
        </w:rPr>
        <w:fldChar w:fldCharType="end"/>
      </w:r>
      <w:r w:rsidR="00CA7A4F">
        <w:t xml:space="preserve">, jo lahko oddajamo </w:t>
      </w:r>
      <w:r w:rsidR="00261DA9">
        <w:t>na strežniku kot statično</w:t>
      </w:r>
      <w:r w:rsidR="00F46FD6">
        <w:fldChar w:fldCharType="begin"/>
      </w:r>
      <w:r w:rsidR="00F46FD6">
        <w:instrText xml:space="preserve"> XE "</w:instrText>
      </w:r>
      <w:r w:rsidR="00F46FD6" w:rsidRPr="00257E70">
        <w:instrText>statično</w:instrText>
      </w:r>
      <w:r w:rsidR="00F46FD6">
        <w:instrText xml:space="preserve">" </w:instrText>
      </w:r>
      <w:r w:rsidR="00F46FD6">
        <w:fldChar w:fldCharType="end"/>
      </w:r>
      <w:r w:rsidR="00261DA9">
        <w:t xml:space="preserve"> spletno aplikacijo.</w:t>
      </w:r>
      <w:r w:rsidR="00A86135">
        <w:t xml:space="preserve"> </w:t>
      </w:r>
      <w:r w:rsidR="006C706D">
        <w:t>Uporabili bomo paket</w:t>
      </w:r>
      <w:r w:rsidR="00894413">
        <w:fldChar w:fldCharType="begin"/>
      </w:r>
      <w:r w:rsidR="00894413">
        <w:instrText xml:space="preserve"> XE "</w:instrText>
      </w:r>
      <w:r w:rsidR="00894413" w:rsidRPr="00705DC7">
        <w:instrText>paket</w:instrText>
      </w:r>
      <w:r w:rsidR="00894413">
        <w:instrText xml:space="preserve">" </w:instrText>
      </w:r>
      <w:r w:rsidR="00894413">
        <w:fldChar w:fldCharType="end"/>
      </w:r>
      <w:r w:rsidR="006C706D">
        <w:t xml:space="preserve"> </w:t>
      </w:r>
      <w:r w:rsidR="006C706D" w:rsidRPr="008B3E52">
        <w:rPr>
          <w:i/>
          <w:iCs/>
        </w:rPr>
        <w:t>npm</w:t>
      </w:r>
      <w:r w:rsidR="006C706D">
        <w:t xml:space="preserve">, imenovan </w:t>
      </w:r>
      <w:r w:rsidR="006C706D" w:rsidRPr="008B3E52">
        <w:rPr>
          <w:i/>
          <w:iCs/>
        </w:rPr>
        <w:t>serve</w:t>
      </w:r>
      <w:r w:rsidR="006C706D">
        <w:t xml:space="preserve">, ki omogoča </w:t>
      </w:r>
      <w:r w:rsidR="00B72AA6">
        <w:t>prav to</w:t>
      </w:r>
      <w:r w:rsidR="006C706D">
        <w:t>.</w:t>
      </w:r>
      <w:r w:rsidR="00867627">
        <w:t xml:space="preserve"> </w:t>
      </w:r>
      <w:r w:rsidR="00C50535">
        <w:t>Naložimo modul</w:t>
      </w:r>
      <w:r w:rsidR="0078577C">
        <w:fldChar w:fldCharType="begin"/>
      </w:r>
      <w:r w:rsidR="0078577C">
        <w:instrText xml:space="preserve"> XE "</w:instrText>
      </w:r>
      <w:r w:rsidR="0078577C" w:rsidRPr="00F428E2">
        <w:instrText>modul</w:instrText>
      </w:r>
      <w:r w:rsidR="0078577C">
        <w:instrText xml:space="preserve">" </w:instrText>
      </w:r>
      <w:r w:rsidR="0078577C">
        <w:fldChar w:fldCharType="end"/>
      </w:r>
      <w:r w:rsidR="00C50535">
        <w:t xml:space="preserve"> z ukazom </w:t>
      </w:r>
      <w:r w:rsidR="00C50535" w:rsidRPr="00F46FD6">
        <w:rPr>
          <w:rFonts w:ascii="Consolas" w:hAnsi="Consolas"/>
        </w:rPr>
        <w:t>npm i -g serve</w:t>
      </w:r>
      <w:r w:rsidR="00F97EDF" w:rsidRPr="00F46FD6">
        <w:rPr>
          <w:rFonts w:ascii="Consolas" w:hAnsi="Consolas"/>
        </w:rPr>
        <w:t xml:space="preserve"> </w:t>
      </w:r>
      <w:r w:rsidR="00F97EDF">
        <w:t>in aplikacijo oddajamo z ukazom</w:t>
      </w:r>
      <w:r>
        <w:t xml:space="preserve"> v ukazni vrstici</w:t>
      </w:r>
      <w:r w:rsidR="00F97EDF">
        <w:t xml:space="preserve"> iz </w:t>
      </w:r>
      <w:r w:rsidR="001E1645">
        <w:fldChar w:fldCharType="begin"/>
      </w:r>
      <w:r w:rsidR="001E1645">
        <w:instrText xml:space="preserve"> REF _Ref132294839 \h </w:instrText>
      </w:r>
      <w:r w:rsidR="0083581F">
        <w:instrText xml:space="preserve"> \* MERGEFORMAT </w:instrText>
      </w:r>
      <w:r w:rsidR="001E1645">
        <w:fldChar w:fldCharType="separate"/>
      </w:r>
      <w:r w:rsidR="008D7303">
        <w:t xml:space="preserve">Izsek </w:t>
      </w:r>
      <w:r w:rsidR="008D7303">
        <w:rPr>
          <w:noProof/>
        </w:rPr>
        <w:t>39</w:t>
      </w:r>
      <w:r w:rsidR="001E1645">
        <w:fldChar w:fldCharType="end"/>
      </w:r>
      <w:r w:rsidR="009D0040">
        <w:t>.</w:t>
      </w:r>
      <w:sdt>
        <w:sdtPr>
          <w:id w:val="637455259"/>
          <w:citation/>
        </w:sdtPr>
        <w:sdtContent>
          <w:r w:rsidR="00A43C28">
            <w:fldChar w:fldCharType="begin"/>
          </w:r>
          <w:r w:rsidR="00A43C28">
            <w:instrText xml:space="preserve"> CITATION Bad21 \l 1060 </w:instrText>
          </w:r>
          <w:r w:rsidR="00A43C28">
            <w:fldChar w:fldCharType="separate"/>
          </w:r>
          <w:r w:rsidR="009D7DFB">
            <w:rPr>
              <w:noProof/>
            </w:rPr>
            <w:t xml:space="preserve"> (79)</w:t>
          </w:r>
          <w:r w:rsidR="00A43C28">
            <w:fldChar w:fldCharType="end"/>
          </w:r>
        </w:sdtContent>
      </w:sdt>
    </w:p>
    <w:p w14:paraId="5F4C53BD" w14:textId="49CCABF7" w:rsidR="00990961" w:rsidRDefault="00CE2208" w:rsidP="0083581F">
      <w:pPr>
        <w:spacing w:line="360" w:lineRule="auto"/>
        <w:jc w:val="both"/>
      </w:pPr>
      <w:r>
        <w:t>Ukaz</w:t>
      </w:r>
      <w:r w:rsidR="00985C73">
        <w:t xml:space="preserve"> vsebuje mapo</w:t>
      </w:r>
      <w:r w:rsidR="00934204">
        <w:fldChar w:fldCharType="begin"/>
      </w:r>
      <w:r w:rsidR="00934204">
        <w:instrText xml:space="preserve"> XE "</w:instrText>
      </w:r>
      <w:r w:rsidR="00934204" w:rsidRPr="00892A45">
        <w:instrText>mapo</w:instrText>
      </w:r>
      <w:r w:rsidR="00934204">
        <w:instrText xml:space="preserve">" </w:instrText>
      </w:r>
      <w:r w:rsidR="00934204">
        <w:fldChar w:fldCharType="end"/>
      </w:r>
      <w:r w:rsidR="00985C73">
        <w:t xml:space="preserve">, ki jo oddaja in </w:t>
      </w:r>
      <w:r w:rsidR="00990961">
        <w:t>vrata</w:t>
      </w:r>
      <w:r w:rsidR="00934204">
        <w:fldChar w:fldCharType="begin"/>
      </w:r>
      <w:r w:rsidR="00934204">
        <w:instrText xml:space="preserve"> XE "</w:instrText>
      </w:r>
      <w:r w:rsidR="00934204" w:rsidRPr="009E701D">
        <w:instrText>vrata</w:instrText>
      </w:r>
      <w:r w:rsidR="00934204">
        <w:instrText xml:space="preserve">" </w:instrText>
      </w:r>
      <w:r w:rsidR="00934204">
        <w:fldChar w:fldCharType="end"/>
      </w:r>
      <w:r w:rsidR="00990961">
        <w:t xml:space="preserve"> (</w:t>
      </w:r>
      <w:r w:rsidR="00985C73" w:rsidRPr="00990961">
        <w:rPr>
          <w:i/>
          <w:iCs/>
        </w:rPr>
        <w:t>port</w:t>
      </w:r>
      <w:r w:rsidR="00990961">
        <w:t>)</w:t>
      </w:r>
      <w:r w:rsidR="00985C73">
        <w:t>, na kater</w:t>
      </w:r>
      <w:r w:rsidR="004514C5">
        <w:t>ih</w:t>
      </w:r>
      <w:r w:rsidR="00985C73">
        <w:t xml:space="preserve"> jo oddaja.</w:t>
      </w:r>
      <w:r w:rsidR="00A17786" w:rsidRPr="00A17786">
        <w:t xml:space="preserve"> </w:t>
      </w:r>
      <w:sdt>
        <w:sdtPr>
          <w:id w:val="-1120525593"/>
          <w:citation/>
        </w:sdtPr>
        <w:sdtContent>
          <w:r w:rsidR="00A17786">
            <w:fldChar w:fldCharType="begin"/>
          </w:r>
          <w:r w:rsidR="00A17786">
            <w:instrText xml:space="preserve"> CITATION Dep22 \l 1060 </w:instrText>
          </w:r>
          <w:r w:rsidR="00A17786">
            <w:fldChar w:fldCharType="separate"/>
          </w:r>
          <w:r w:rsidR="009D7DFB">
            <w:rPr>
              <w:noProof/>
            </w:rPr>
            <w:t>(80)</w:t>
          </w:r>
          <w:r w:rsidR="00A17786">
            <w:fldChar w:fldCharType="end"/>
          </w:r>
        </w:sdtContent>
      </w:sdt>
      <w:r w:rsidR="00B76F3B">
        <w:t xml:space="preserve"> Tako zaženemo odjemalčevo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B76F3B">
        <w:t>.</w:t>
      </w:r>
    </w:p>
    <w:p w14:paraId="5AF73117" w14:textId="0BD92B7F" w:rsidR="008573D7" w:rsidRDefault="001605B2" w:rsidP="0083581F">
      <w:pPr>
        <w:spacing w:line="360" w:lineRule="auto"/>
        <w:jc w:val="both"/>
      </w:pPr>
      <w:r w:rsidRPr="008573D7">
        <w:t>Za zaganjanje celotne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Pr="008573D7">
        <w:t xml:space="preserve"> moramo uporabiti</w:t>
      </w:r>
      <w:r w:rsidR="00FC2E77" w:rsidRPr="008573D7">
        <w:t xml:space="preserve"> tudi</w:t>
      </w:r>
      <w:r w:rsidRPr="008573D7">
        <w:t xml:space="preserve"> ukaz</w:t>
      </w:r>
      <w:r w:rsidR="000C3C45" w:rsidRPr="008573D7">
        <w:t xml:space="preserve"> </w:t>
      </w:r>
      <w:r w:rsidR="000C3C45" w:rsidRPr="00F46FD6">
        <w:rPr>
          <w:rFonts w:ascii="Consolas" w:hAnsi="Consolas" w:cs="Times New Roman"/>
        </w:rPr>
        <w:t>node index.js</w:t>
      </w:r>
      <w:r w:rsidR="00FC2E77" w:rsidRPr="008573D7">
        <w:t>, ki zažene strežni</w:t>
      </w:r>
      <w:r w:rsidR="00CF76BA" w:rsidRPr="008573D7">
        <w:t>ško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FC2E77" w:rsidRPr="008573D7">
        <w:t xml:space="preserve"> aplikacije iz</w:t>
      </w:r>
      <w:r w:rsidRPr="008573D7">
        <w:t xml:space="preserve"> ukazn</w:t>
      </w:r>
      <w:r w:rsidR="00FC2E77" w:rsidRPr="008573D7">
        <w:t>e</w:t>
      </w:r>
      <w:r w:rsidRPr="008573D7">
        <w:t xml:space="preserve"> vrstic</w:t>
      </w:r>
      <w:r w:rsidR="00FC2E77" w:rsidRPr="008573D7">
        <w:t>e</w:t>
      </w:r>
      <w:r w:rsidRPr="008573D7">
        <w:t>.</w:t>
      </w:r>
      <w:r w:rsidR="00257F1C" w:rsidRPr="008573D7">
        <w:t xml:space="preserve"> </w:t>
      </w:r>
      <w:r w:rsidR="00083F69" w:rsidRPr="008573D7">
        <w:t>N</w:t>
      </w:r>
      <w:r w:rsidR="00257F1C" w:rsidRPr="008573D7">
        <w:t>ato odpre</w:t>
      </w:r>
      <w:r w:rsidR="00083F69" w:rsidRPr="008573D7">
        <w:t>mo</w:t>
      </w:r>
      <w:r w:rsidR="00257F1C" w:rsidRPr="008573D7">
        <w:t xml:space="preserve"> brskalnik</w:t>
      </w:r>
      <w:r w:rsidR="00937DCF">
        <w:fldChar w:fldCharType="begin"/>
      </w:r>
      <w:r w:rsidR="00937DCF">
        <w:instrText xml:space="preserve"> XE "</w:instrText>
      </w:r>
      <w:r w:rsidR="00937DCF" w:rsidRPr="0069403E">
        <w:instrText>brskalnik</w:instrText>
      </w:r>
      <w:r w:rsidR="00937DCF">
        <w:instrText xml:space="preserve">" </w:instrText>
      </w:r>
      <w:r w:rsidR="00937DCF">
        <w:fldChar w:fldCharType="end"/>
      </w:r>
      <w:r w:rsidR="00257F1C" w:rsidRPr="008573D7">
        <w:t xml:space="preserve"> na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257F1C" w:rsidRPr="008573D7">
        <w:t xml:space="preserve">-ju: </w:t>
      </w:r>
      <w:hyperlink r:id="rId136" w:history="1">
        <w:r w:rsidR="00822D86" w:rsidRPr="00F46FD6">
          <w:rPr>
            <w:rStyle w:val="Hiperpovezava"/>
            <w:rFonts w:ascii="Consolas" w:hAnsi="Consolas"/>
          </w:rPr>
          <w:t>http://localhost:3010/</w:t>
        </w:r>
      </w:hyperlink>
      <w:r w:rsidR="00A52F8C">
        <w:t>, kjer lahko vidimo aplikacijo</w:t>
      </w:r>
      <w:r w:rsidR="006105A1">
        <w:t>.</w:t>
      </w:r>
    </w:p>
    <w:p w14:paraId="57C50842" w14:textId="4904BAA3" w:rsidR="000E3514" w:rsidRDefault="0047150A" w:rsidP="0083581F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0E3DD31D" wp14:editId="42E36FEE">
                <wp:simplePos x="0" y="0"/>
                <wp:positionH relativeFrom="margin">
                  <wp:align>left</wp:align>
                </wp:positionH>
                <wp:positionV relativeFrom="paragraph">
                  <wp:posOffset>1143635</wp:posOffset>
                </wp:positionV>
                <wp:extent cx="5756275" cy="1685925"/>
                <wp:effectExtent l="0" t="0" r="0" b="9525"/>
                <wp:wrapTopAndBottom/>
                <wp:docPr id="234" name="Skupina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1685925"/>
                          <a:chOff x="0" y="0"/>
                          <a:chExt cx="5756275" cy="1685925"/>
                        </a:xfrm>
                      </wpg:grpSpPr>
                      <wps:wsp>
                        <wps:cNvPr id="232" name="Polje z besedilom 232"/>
                        <wps:cNvSpPr txBox="1"/>
                        <wps:spPr>
                          <a:xfrm>
                            <a:off x="0" y="228600"/>
                            <a:ext cx="5756275" cy="145732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0CF122F" w14:textId="77777777" w:rsidR="0047150A" w:rsidRPr="0047150A" w:rsidRDefault="0047150A" w:rsidP="0047150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47150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@echo off</w:t>
                              </w:r>
                            </w:p>
                            <w:p w14:paraId="02F97656" w14:textId="77777777" w:rsidR="0047150A" w:rsidRPr="0047150A" w:rsidRDefault="0047150A" w:rsidP="0047150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47150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cd "C:\VisualStudioCode\AplikacijaMatura\server\"</w:t>
                              </w:r>
                            </w:p>
                            <w:p w14:paraId="373D6BE1" w14:textId="77777777" w:rsidR="0047150A" w:rsidRPr="0047150A" w:rsidRDefault="0047150A" w:rsidP="0047150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47150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start node index.js</w:t>
                              </w:r>
                            </w:p>
                            <w:p w14:paraId="4A6057C7" w14:textId="77777777" w:rsidR="0047150A" w:rsidRPr="0047150A" w:rsidRDefault="0047150A" w:rsidP="0047150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47150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cd "C:\VisualStudioCode\AplikacijaMatura\client"</w:t>
                              </w:r>
                            </w:p>
                            <w:p w14:paraId="6D14513F" w14:textId="77777777" w:rsidR="0047150A" w:rsidRPr="0047150A" w:rsidRDefault="0047150A" w:rsidP="0047150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47150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start serve -s build -l 3010</w:t>
                              </w:r>
                            </w:p>
                            <w:p w14:paraId="3F7DC391" w14:textId="77777777" w:rsidR="0047150A" w:rsidRPr="0047150A" w:rsidRDefault="0047150A" w:rsidP="0047150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47150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start firefox http://localhost:3010</w:t>
                              </w:r>
                            </w:p>
                            <w:p w14:paraId="6C6E7B32" w14:textId="56C457E2" w:rsidR="0047150A" w:rsidRDefault="0047150A" w:rsidP="0047150A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  <w:r w:rsidRPr="0047150A"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  <w:t>exit /B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Polje z besedilom 233"/>
                        <wps:cNvSpPr txBox="1"/>
                        <wps:spPr>
                          <a:xfrm>
                            <a:off x="0" y="0"/>
                            <a:ext cx="5756275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05A7DC" w14:textId="0DFBAFD0" w:rsidR="0047150A" w:rsidRPr="008C73B3" w:rsidRDefault="0047150A" w:rsidP="0047150A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63" w:name="_Ref132655504"/>
                              <w:bookmarkStart w:id="264" w:name="_Toc132753004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40</w:t>
                                </w:r>
                              </w:fldSimple>
                              <w:bookmarkEnd w:id="263"/>
                              <w:r>
                                <w:t>: Batch datoteka za lokalni zagon aplikacije</w:t>
                              </w:r>
                              <w:bookmarkEnd w:id="2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3DD31D" id="Skupina 234" o:spid="_x0000_s1214" style="position:absolute;left:0;text-align:left;margin-left:0;margin-top:90.05pt;width:453.25pt;height:132.75pt;z-index:251933696;mso-position-horizontal:left;mso-position-horizontal-relative:margin;mso-height-relative:margin" coordsize="57562,168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">
                <v:shape id="Polje z besedilom 232" o:spid="_x0000_s1215" type="#_x0000_t202" style="position:absolute;top:2286;width:57562;height:14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" fillcolor="white [3212]" stroked="f" strokeweight=".5pt">
                  <v:textbox>
                    <w:txbxContent>
                      <w:p w14:paraId="60CF122F" w14:textId="77777777" w:rsidR="0047150A" w:rsidRPr="0047150A" w:rsidRDefault="0047150A" w:rsidP="0047150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47150A">
                          <w:rPr>
                            <w:rFonts w:ascii="Consolas" w:hAnsi="Consolas"/>
                            <w:sz w:val="22"/>
                            <w:szCs w:val="20"/>
                          </w:rPr>
                          <w:t>@echo off</w:t>
                        </w:r>
                      </w:p>
                      <w:p w14:paraId="02F97656" w14:textId="77777777" w:rsidR="0047150A" w:rsidRPr="0047150A" w:rsidRDefault="0047150A" w:rsidP="0047150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47150A">
                          <w:rPr>
                            <w:rFonts w:ascii="Consolas" w:hAnsi="Consolas"/>
                            <w:sz w:val="22"/>
                            <w:szCs w:val="20"/>
                          </w:rPr>
                          <w:t>cd "C:\VisualStudioCode\AplikacijaMatura\server\"</w:t>
                        </w:r>
                      </w:p>
                      <w:p w14:paraId="373D6BE1" w14:textId="77777777" w:rsidR="0047150A" w:rsidRPr="0047150A" w:rsidRDefault="0047150A" w:rsidP="0047150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47150A">
                          <w:rPr>
                            <w:rFonts w:ascii="Consolas" w:hAnsi="Consolas"/>
                            <w:sz w:val="22"/>
                            <w:szCs w:val="20"/>
                          </w:rPr>
                          <w:t>start node index.js</w:t>
                        </w:r>
                      </w:p>
                      <w:p w14:paraId="4A6057C7" w14:textId="77777777" w:rsidR="0047150A" w:rsidRPr="0047150A" w:rsidRDefault="0047150A" w:rsidP="0047150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47150A">
                          <w:rPr>
                            <w:rFonts w:ascii="Consolas" w:hAnsi="Consolas"/>
                            <w:sz w:val="22"/>
                            <w:szCs w:val="20"/>
                          </w:rPr>
                          <w:t>cd "C:\VisualStudioCode\AplikacijaMatura\client"</w:t>
                        </w:r>
                      </w:p>
                      <w:p w14:paraId="6D14513F" w14:textId="77777777" w:rsidR="0047150A" w:rsidRPr="0047150A" w:rsidRDefault="0047150A" w:rsidP="0047150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47150A">
                          <w:rPr>
                            <w:rFonts w:ascii="Consolas" w:hAnsi="Consolas"/>
                            <w:sz w:val="22"/>
                            <w:szCs w:val="20"/>
                          </w:rPr>
                          <w:t>start serve -s build -l 3010</w:t>
                        </w:r>
                      </w:p>
                      <w:p w14:paraId="3F7DC391" w14:textId="77777777" w:rsidR="0047150A" w:rsidRPr="0047150A" w:rsidRDefault="0047150A" w:rsidP="0047150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47150A">
                          <w:rPr>
                            <w:rFonts w:ascii="Consolas" w:hAnsi="Consolas"/>
                            <w:sz w:val="22"/>
                            <w:szCs w:val="20"/>
                          </w:rPr>
                          <w:t>start firefox http://localhost:3010</w:t>
                        </w:r>
                      </w:p>
                      <w:p w14:paraId="6C6E7B32" w14:textId="56C457E2" w:rsidR="0047150A" w:rsidRDefault="0047150A" w:rsidP="0047150A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  <w:r w:rsidRPr="0047150A">
                          <w:rPr>
                            <w:rFonts w:ascii="Consolas" w:hAnsi="Consolas"/>
                            <w:sz w:val="22"/>
                            <w:szCs w:val="20"/>
                          </w:rPr>
                          <w:t>exit /B</w:t>
                        </w:r>
                      </w:p>
                    </w:txbxContent>
                  </v:textbox>
                </v:shape>
                <v:shape id="Polje z besedilom 233" o:spid="_x0000_s1216" type="#_x0000_t202" style="position:absolute;width:57562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" stroked="f">
                  <v:textbox inset="0,0,0,0">
                    <w:txbxContent>
                      <w:p w14:paraId="5605A7DC" w14:textId="0DFBAFD0" w:rsidR="0047150A" w:rsidRPr="008C73B3" w:rsidRDefault="0047150A" w:rsidP="0047150A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65" w:name="_Ref132655504"/>
                        <w:bookmarkStart w:id="266" w:name="_Toc132753004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40</w:t>
                          </w:r>
                        </w:fldSimple>
                        <w:bookmarkEnd w:id="265"/>
                        <w:r>
                          <w:t>: Batch datoteka za lokalni zagon aplikacije</w:t>
                        </w:r>
                        <w:bookmarkEnd w:id="26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D3E1A">
        <w:t>Za hitrejši zagon</w:t>
      </w:r>
      <w:r w:rsidR="00F46FD6">
        <w:fldChar w:fldCharType="begin"/>
      </w:r>
      <w:r w:rsidR="00F46FD6">
        <w:instrText xml:space="preserve"> XE "</w:instrText>
      </w:r>
      <w:r w:rsidR="00F46FD6" w:rsidRPr="00AF14C5">
        <w:instrText>zagon</w:instrText>
      </w:r>
      <w:r w:rsidR="00F46FD6">
        <w:instrText xml:space="preserve">" </w:instrText>
      </w:r>
      <w:r w:rsidR="00F46FD6">
        <w:fldChar w:fldCharType="end"/>
      </w:r>
      <w:r w:rsidR="00CD3E1A">
        <w:t xml:space="preserve">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CD3E1A">
        <w:t xml:space="preserve"> lahko uporabimo </w:t>
      </w:r>
      <w:r w:rsidR="00CD3E1A" w:rsidRPr="00CD3E1A">
        <w:rPr>
          <w:i/>
          <w:iCs/>
        </w:rPr>
        <w:t>batch</w:t>
      </w:r>
      <w:r w:rsidR="00F46FD6">
        <w:rPr>
          <w:i/>
          <w:iCs/>
        </w:rPr>
        <w:fldChar w:fldCharType="begin"/>
      </w:r>
      <w:r w:rsidR="00F46FD6">
        <w:instrText xml:space="preserve"> XE "</w:instrText>
      </w:r>
      <w:r w:rsidR="00F46FD6" w:rsidRPr="003B435D">
        <w:rPr>
          <w:i/>
          <w:iCs/>
        </w:rPr>
        <w:instrText>batch</w:instrText>
      </w:r>
      <w:r w:rsidR="00F46FD6">
        <w:instrText xml:space="preserve">" </w:instrText>
      </w:r>
      <w:r w:rsidR="00F46FD6">
        <w:rPr>
          <w:i/>
          <w:iCs/>
        </w:rPr>
        <w:fldChar w:fldCharType="end"/>
      </w:r>
      <w:r w:rsidR="00CD3E1A">
        <w:t xml:space="preserve"> datoteke</w:t>
      </w:r>
      <w:r w:rsidR="004871EF">
        <w:t>, ki jih uporabljamo za avtomatizacijo ponavljajočih procesov.</w:t>
      </w:r>
      <w:sdt>
        <w:sdtPr>
          <w:id w:val="1106615442"/>
          <w:citation/>
        </w:sdtPr>
        <w:sdtContent>
          <w:r w:rsidR="005B1E27">
            <w:fldChar w:fldCharType="begin"/>
          </w:r>
          <w:r w:rsidR="005B1E27">
            <w:instrText xml:space="preserve"> CITATION Buc22 \l 1060 </w:instrText>
          </w:r>
          <w:r w:rsidR="005B1E27">
            <w:fldChar w:fldCharType="separate"/>
          </w:r>
          <w:r w:rsidR="009D7DFB">
            <w:rPr>
              <w:noProof/>
            </w:rPr>
            <w:t xml:space="preserve"> (81)</w:t>
          </w:r>
          <w:r w:rsidR="005B1E27">
            <w:fldChar w:fldCharType="end"/>
          </w:r>
        </w:sdtContent>
      </w:sdt>
      <w:r w:rsidR="00B32134">
        <w:t xml:space="preserve"> </w:t>
      </w:r>
      <w:r w:rsidR="0052015F">
        <w:t>Za zagon našega strežnika za oddajanje spletne aplikacije odjemalca</w:t>
      </w:r>
      <w:r w:rsidR="008B7803">
        <w:fldChar w:fldCharType="begin"/>
      </w:r>
      <w:r w:rsidR="008B7803">
        <w:instrText xml:space="preserve"> XE "</w:instrText>
      </w:r>
      <w:r w:rsidR="008B7803" w:rsidRPr="000D1A98">
        <w:instrText>odjemalca</w:instrText>
      </w:r>
      <w:r w:rsidR="008B7803">
        <w:instrText xml:space="preserve">" </w:instrText>
      </w:r>
      <w:r w:rsidR="008B7803">
        <w:fldChar w:fldCharType="end"/>
      </w:r>
      <w:r w:rsidR="0052015F">
        <w:t xml:space="preserve"> in aplikacije strežniške strani</w:t>
      </w:r>
      <w:r w:rsidR="00090A3A">
        <w:t xml:space="preserve"> bomo torej ustvarili datoteko </w:t>
      </w:r>
      <w:r w:rsidR="00090A3A" w:rsidRPr="0084767F">
        <w:rPr>
          <w:i/>
          <w:iCs/>
        </w:rPr>
        <w:t>AplikacijaMatura.bat</w:t>
      </w:r>
      <w:r w:rsidR="00090A3A">
        <w:t>.</w:t>
      </w:r>
      <w:r w:rsidR="00AD68ED">
        <w:t xml:space="preserve"> Poglejmo si njeno vsebino na </w:t>
      </w:r>
      <w:r>
        <w:fldChar w:fldCharType="begin"/>
      </w:r>
      <w:r>
        <w:instrText xml:space="preserve"> REF _Ref132655504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40</w:t>
      </w:r>
      <w:r>
        <w:fldChar w:fldCharType="end"/>
      </w:r>
      <w:r w:rsidR="00AD68ED">
        <w:t>.</w:t>
      </w:r>
    </w:p>
    <w:p w14:paraId="24ED040D" w14:textId="2D77CC29" w:rsidR="00CC41B0" w:rsidRDefault="007662E3" w:rsidP="0083581F">
      <w:pPr>
        <w:spacing w:line="360" w:lineRule="auto"/>
        <w:jc w:val="both"/>
      </w:pPr>
      <w:r>
        <w:t xml:space="preserve">Ukaz </w:t>
      </w:r>
      <w:r w:rsidRPr="007662E3">
        <w:rPr>
          <w:i/>
          <w:iCs/>
        </w:rPr>
        <w:t>@echo off</w:t>
      </w:r>
      <w:r>
        <w:t xml:space="preserve"> poskrbi, da</w:t>
      </w:r>
      <w:r w:rsidR="00944461">
        <w:t xml:space="preserve"> </w:t>
      </w:r>
      <w:r w:rsidR="00350174">
        <w:t>ukaz</w:t>
      </w:r>
      <w:r w:rsidR="00944461">
        <w:t xml:space="preserve"> te datoteke</w:t>
      </w:r>
      <w:r w:rsidR="00E879D7">
        <w:t xml:space="preserve"> ni prikazan v ukaznem pozivu ob </w:t>
      </w:r>
      <w:r w:rsidR="002B49CB">
        <w:t>izvedbi.</w:t>
      </w:r>
      <w:r w:rsidR="00D00047">
        <w:t xml:space="preserve"> Sledi ukaz za pomik</w:t>
      </w:r>
      <w:r w:rsidR="00B90C7B">
        <w:fldChar w:fldCharType="begin"/>
      </w:r>
      <w:r w:rsidR="00B90C7B">
        <w:instrText xml:space="preserve"> XE "</w:instrText>
      </w:r>
      <w:r w:rsidR="00B90C7B" w:rsidRPr="007826F8">
        <w:instrText>pomik</w:instrText>
      </w:r>
      <w:r w:rsidR="00B90C7B">
        <w:instrText xml:space="preserve">" </w:instrText>
      </w:r>
      <w:r w:rsidR="00B90C7B">
        <w:fldChar w:fldCharType="end"/>
      </w:r>
      <w:r w:rsidR="00D00047">
        <w:t xml:space="preserve"> v </w:t>
      </w:r>
      <w:r w:rsidR="00FC1E39">
        <w:t>mapo</w:t>
      </w:r>
      <w:r w:rsidR="00934204">
        <w:fldChar w:fldCharType="begin"/>
      </w:r>
      <w:r w:rsidR="00934204">
        <w:instrText xml:space="preserve"> XE "</w:instrText>
      </w:r>
      <w:r w:rsidR="00934204" w:rsidRPr="00892A45">
        <w:instrText>mapo</w:instrText>
      </w:r>
      <w:r w:rsidR="00934204">
        <w:instrText xml:space="preserve">" </w:instrText>
      </w:r>
      <w:r w:rsidR="00934204">
        <w:fldChar w:fldCharType="end"/>
      </w:r>
      <w:r w:rsidR="00FC1E39">
        <w:t xml:space="preserve"> </w:t>
      </w:r>
      <w:r w:rsidR="00FC1E39" w:rsidRPr="008B3DF2">
        <w:rPr>
          <w:i/>
          <w:iCs/>
        </w:rPr>
        <w:t>server</w:t>
      </w:r>
      <w:r w:rsidR="0078577C">
        <w:rPr>
          <w:i/>
          <w:iCs/>
        </w:rPr>
        <w:fldChar w:fldCharType="begin"/>
      </w:r>
      <w:r w:rsidR="0078577C">
        <w:instrText xml:space="preserve"> XE "</w:instrText>
      </w:r>
      <w:r w:rsidR="0078577C" w:rsidRPr="0013553A">
        <w:rPr>
          <w:i/>
          <w:iCs/>
        </w:rPr>
        <w:instrText>server</w:instrText>
      </w:r>
      <w:r w:rsidR="0078577C">
        <w:instrText xml:space="preserve">" </w:instrText>
      </w:r>
      <w:r w:rsidR="0078577C">
        <w:rPr>
          <w:i/>
          <w:iCs/>
        </w:rPr>
        <w:fldChar w:fldCharType="end"/>
      </w:r>
      <w:r w:rsidR="00FC1E39">
        <w:t xml:space="preserve">, kjer z ukazom </w:t>
      </w:r>
      <w:r w:rsidR="00FC1E39" w:rsidRPr="008B3DF2">
        <w:rPr>
          <w:i/>
          <w:iCs/>
        </w:rPr>
        <w:t>start node index.js</w:t>
      </w:r>
      <w:r w:rsidR="00FC1E39">
        <w:t xml:space="preserve"> zaženemo strežniško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FC1E39">
        <w:t xml:space="preserve">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FC1E39">
        <w:t xml:space="preserve">. Nato se pomaknemo še v mapo </w:t>
      </w:r>
      <w:r w:rsidR="00FC1E39" w:rsidRPr="008B3DF2">
        <w:rPr>
          <w:i/>
          <w:iCs/>
        </w:rPr>
        <w:t>client</w:t>
      </w:r>
      <w:r w:rsidR="003150D2">
        <w:rPr>
          <w:i/>
          <w:iCs/>
        </w:rPr>
        <w:fldChar w:fldCharType="begin"/>
      </w:r>
      <w:r w:rsidR="003150D2">
        <w:instrText xml:space="preserve"> XE "</w:instrText>
      </w:r>
      <w:r w:rsidR="003150D2" w:rsidRPr="0003088C">
        <w:rPr>
          <w:i/>
          <w:iCs/>
        </w:rPr>
        <w:instrText>client</w:instrText>
      </w:r>
      <w:r w:rsidR="003150D2">
        <w:instrText xml:space="preserve">" </w:instrText>
      </w:r>
      <w:r w:rsidR="003150D2">
        <w:rPr>
          <w:i/>
          <w:iCs/>
        </w:rPr>
        <w:fldChar w:fldCharType="end"/>
      </w:r>
      <w:r w:rsidR="00FC1E39">
        <w:t xml:space="preserve"> in zaženemo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FC1E39">
        <w:t xml:space="preserve"> za oddajanje vsebine mape </w:t>
      </w:r>
      <w:r w:rsidR="00FC1E39" w:rsidRPr="008B3DF2">
        <w:rPr>
          <w:i/>
          <w:iCs/>
        </w:rPr>
        <w:t>build</w:t>
      </w:r>
      <w:r w:rsidR="008B3DF2" w:rsidRPr="008B3DF2">
        <w:t>, kjer</w:t>
      </w:r>
      <w:r w:rsidR="008B3DF2">
        <w:t xml:space="preserve"> se nahaja odjemal</w:t>
      </w:r>
      <w:r w:rsidR="00081BF2">
        <w:t>čeva</w:t>
      </w:r>
      <w:r w:rsidR="008B3DF2">
        <w:t xml:space="preserve"> aplikacija</w:t>
      </w:r>
      <w:r w:rsidR="00FC1E39">
        <w:t>.</w:t>
      </w:r>
      <w:r w:rsidR="00723414">
        <w:t xml:space="preserve"> Zatem zaženemo še brskalnik</w:t>
      </w:r>
      <w:r w:rsidR="00937DCF">
        <w:fldChar w:fldCharType="begin"/>
      </w:r>
      <w:r w:rsidR="00937DCF">
        <w:instrText xml:space="preserve"> XE "</w:instrText>
      </w:r>
      <w:r w:rsidR="00937DCF" w:rsidRPr="0069403E">
        <w:instrText>brskalnik</w:instrText>
      </w:r>
      <w:r w:rsidR="00937DCF">
        <w:instrText xml:space="preserve">" </w:instrText>
      </w:r>
      <w:r w:rsidR="00937DCF">
        <w:fldChar w:fldCharType="end"/>
      </w:r>
      <w:r w:rsidR="00723414">
        <w:t xml:space="preserve"> na lokalnem URL</w:t>
      </w:r>
      <w:r w:rsidR="008B7803">
        <w:fldChar w:fldCharType="begin"/>
      </w:r>
      <w:r w:rsidR="008B7803">
        <w:instrText xml:space="preserve"> XE "</w:instrText>
      </w:r>
      <w:r w:rsidR="008B7803" w:rsidRPr="009B4510">
        <w:instrText>URL</w:instrText>
      </w:r>
      <w:r w:rsidR="008B7803">
        <w:instrText xml:space="preserve">" </w:instrText>
      </w:r>
      <w:r w:rsidR="008B7803">
        <w:fldChar w:fldCharType="end"/>
      </w:r>
      <w:r w:rsidR="00723414">
        <w:t xml:space="preserve">-ju in končamo </w:t>
      </w:r>
      <w:r w:rsidR="00ED5A06" w:rsidRPr="00ED5A06">
        <w:rPr>
          <w:i/>
          <w:iCs/>
        </w:rPr>
        <w:t>batch</w:t>
      </w:r>
      <w:r w:rsidR="00F46FD6">
        <w:rPr>
          <w:i/>
          <w:iCs/>
        </w:rPr>
        <w:fldChar w:fldCharType="begin"/>
      </w:r>
      <w:r w:rsidR="00F46FD6">
        <w:instrText xml:space="preserve"> XE "</w:instrText>
      </w:r>
      <w:r w:rsidR="00F46FD6" w:rsidRPr="003B435D">
        <w:rPr>
          <w:i/>
          <w:iCs/>
        </w:rPr>
        <w:instrText>batch</w:instrText>
      </w:r>
      <w:r w:rsidR="00F46FD6">
        <w:instrText xml:space="preserve">" </w:instrText>
      </w:r>
      <w:r w:rsidR="00F46FD6">
        <w:rPr>
          <w:i/>
          <w:iCs/>
        </w:rPr>
        <w:fldChar w:fldCharType="end"/>
      </w:r>
      <w:r w:rsidR="00ED5A06">
        <w:t xml:space="preserve"> </w:t>
      </w:r>
      <w:r w:rsidR="00723414">
        <w:t xml:space="preserve">skript z ukazom </w:t>
      </w:r>
      <w:r w:rsidR="00723414" w:rsidRPr="00AD44F3">
        <w:rPr>
          <w:i/>
          <w:iCs/>
        </w:rPr>
        <w:t>exit /B</w:t>
      </w:r>
      <w:r w:rsidR="00723414">
        <w:t>.</w:t>
      </w:r>
      <w:sdt>
        <w:sdtPr>
          <w:id w:val="-991107286"/>
          <w:citation/>
        </w:sdtPr>
        <w:sdtContent>
          <w:r w:rsidR="009D6975">
            <w:fldChar w:fldCharType="begin"/>
          </w:r>
          <w:r w:rsidR="009D6975">
            <w:instrText xml:space="preserve"> CITATION Sie21 \l 1060 </w:instrText>
          </w:r>
          <w:r w:rsidR="009D6975">
            <w:fldChar w:fldCharType="separate"/>
          </w:r>
          <w:r w:rsidR="009D7DFB">
            <w:rPr>
              <w:noProof/>
            </w:rPr>
            <w:t xml:space="preserve"> (82)</w:t>
          </w:r>
          <w:r w:rsidR="009D6975">
            <w:fldChar w:fldCharType="end"/>
          </w:r>
        </w:sdtContent>
      </w:sdt>
      <w:r w:rsidR="002266C2">
        <w:t xml:space="preserve"> </w:t>
      </w:r>
      <w:r w:rsidR="009D6975">
        <w:t>T</w:t>
      </w:r>
      <w:r w:rsidR="002266C2">
        <w:t>ako smo zagnali aplikacijo in jo lahko začnemo uporabljati v brskalniku.</w:t>
      </w:r>
      <w:r w:rsidR="00CC41B0">
        <w:br w:type="page"/>
      </w:r>
    </w:p>
    <w:p w14:paraId="5B2AF4F0" w14:textId="066E7894" w:rsidR="001C1752" w:rsidRDefault="001C1752" w:rsidP="001C1752">
      <w:pPr>
        <w:pStyle w:val="Naslov2"/>
      </w:pPr>
      <w:bookmarkStart w:id="267" w:name="_Toc132793611"/>
      <w:r>
        <w:lastRenderedPageBreak/>
        <w:t>Podatkovna baza</w:t>
      </w:r>
      <w:bookmarkEnd w:id="267"/>
      <w:r w:rsidR="00F46FD6">
        <w:fldChar w:fldCharType="begin"/>
      </w:r>
      <w:r w:rsidR="00F46FD6">
        <w:instrText xml:space="preserve"> XE "</w:instrText>
      </w:r>
      <w:r w:rsidR="00F46FD6" w:rsidRPr="00253CDE">
        <w:instrText>Podatkovna baza</w:instrText>
      </w:r>
      <w:r w:rsidR="00F46FD6">
        <w:instrText xml:space="preserve">" </w:instrText>
      </w:r>
      <w:r w:rsidR="00F46FD6">
        <w:fldChar w:fldCharType="end"/>
      </w:r>
    </w:p>
    <w:p w14:paraId="1C6E7624" w14:textId="5B6C54A6" w:rsidR="0029190E" w:rsidRDefault="009D4506" w:rsidP="009A2E01">
      <w:pPr>
        <w:spacing w:line="360" w:lineRule="auto"/>
        <w:jc w:val="both"/>
      </w:pPr>
      <w:r>
        <w:t>Za ustvarjanje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>
        <w:t xml:space="preserve"> </w:t>
      </w:r>
      <w:r w:rsidR="00FE660A">
        <w:t xml:space="preserve">sem uporabil </w:t>
      </w:r>
      <w:r w:rsidR="009A2E01">
        <w:t>sistem</w:t>
      </w:r>
      <w:r w:rsidR="00335CF6">
        <w:fldChar w:fldCharType="begin"/>
      </w:r>
      <w:r w:rsidR="00335CF6">
        <w:instrText xml:space="preserve"> XE "</w:instrText>
      </w:r>
      <w:r w:rsidR="00335CF6" w:rsidRPr="00E920FE">
        <w:instrText>sistem</w:instrText>
      </w:r>
      <w:r w:rsidR="00335CF6">
        <w:instrText xml:space="preserve">" </w:instrText>
      </w:r>
      <w:r w:rsidR="00335CF6">
        <w:fldChar w:fldCharType="end"/>
      </w:r>
      <w:r w:rsidR="009A2E01">
        <w:t xml:space="preserve"> za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 w:rsidR="009A2E01">
        <w:t xml:space="preserve"> s podatkovno bazo MySQL</w:t>
      </w:r>
      <w:r w:rsidR="00672CC2">
        <w:fldChar w:fldCharType="begin"/>
      </w:r>
      <w:r w:rsidR="00672CC2">
        <w:instrText xml:space="preserve"> XE "</w:instrText>
      </w:r>
      <w:r w:rsidR="00672CC2" w:rsidRPr="005B5FF8">
        <w:instrText>MySQL</w:instrText>
      </w:r>
      <w:r w:rsidR="00672CC2">
        <w:instrText xml:space="preserve">" </w:instrText>
      </w:r>
      <w:r w:rsidR="00672CC2">
        <w:fldChar w:fldCharType="end"/>
      </w:r>
      <w:r w:rsidR="009A2E01">
        <w:t>.</w:t>
      </w:r>
      <w:r w:rsidR="00A567AC">
        <w:t xml:space="preserve"> Za delo s podatkovno bazo </w:t>
      </w:r>
      <w:r w:rsidR="008E77FC">
        <w:t>potrebujemo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8E77FC">
        <w:t xml:space="preserve"> MySQL in orodje za komunikacijo z njim. </w:t>
      </w:r>
      <w:r w:rsidR="009E6E94">
        <w:t xml:space="preserve">Za našo podatkovno bazo smo uporabili </w:t>
      </w:r>
      <w:r w:rsidR="009E6E94" w:rsidRPr="00D06251">
        <w:rPr>
          <w:i/>
          <w:iCs/>
        </w:rPr>
        <w:t>MySQL Workbench</w:t>
      </w:r>
      <w:r w:rsidR="009E6E94">
        <w:t>, ki ponuja dostop do podatkovne baze in urejevalnik</w:t>
      </w:r>
      <w:r w:rsidR="00F46FD6">
        <w:fldChar w:fldCharType="begin"/>
      </w:r>
      <w:r w:rsidR="00F46FD6">
        <w:instrText xml:space="preserve"> XE "</w:instrText>
      </w:r>
      <w:r w:rsidR="00F46FD6" w:rsidRPr="00BF7BF5">
        <w:instrText>urejevalnik</w:instrText>
      </w:r>
      <w:r w:rsidR="00F46FD6">
        <w:instrText xml:space="preserve">" </w:instrText>
      </w:r>
      <w:r w:rsidR="00F46FD6">
        <w:fldChar w:fldCharType="end"/>
      </w:r>
      <w:r w:rsidR="009E6E94">
        <w:t xml:space="preserve"> za razvoj SQL</w:t>
      </w:r>
      <w:r w:rsidR="00672CC2">
        <w:fldChar w:fldCharType="begin"/>
      </w:r>
      <w:r w:rsidR="00672CC2">
        <w:instrText xml:space="preserve"> XE "</w:instrText>
      </w:r>
      <w:r w:rsidR="00672CC2" w:rsidRPr="001A4329">
        <w:instrText>SQL</w:instrText>
      </w:r>
      <w:r w:rsidR="00672CC2">
        <w:instrText xml:space="preserve">" </w:instrText>
      </w:r>
      <w:r w:rsidR="00672CC2">
        <w:fldChar w:fldCharType="end"/>
      </w:r>
      <w:r w:rsidR="009E6E94">
        <w:t xml:space="preserve"> stavkov.</w:t>
      </w:r>
      <w:r w:rsidR="00F47D1E">
        <w:t xml:space="preserve"> </w:t>
      </w:r>
    </w:p>
    <w:p w14:paraId="7C421EDD" w14:textId="25CEB03F" w:rsidR="001E30E4" w:rsidRDefault="0029190E" w:rsidP="009A2E01">
      <w:pPr>
        <w:spacing w:line="360" w:lineRule="auto"/>
        <w:jc w:val="both"/>
      </w:pPr>
      <w:r>
        <w:t>Za začetek razvoja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>
        <w:t xml:space="preserve"> v orodju </w:t>
      </w:r>
      <w:r w:rsidRPr="005E1DF3">
        <w:rPr>
          <w:i/>
          <w:iCs/>
        </w:rPr>
        <w:t>MySQL</w:t>
      </w:r>
      <w:r w:rsidR="00672CC2">
        <w:rPr>
          <w:i/>
          <w:iCs/>
        </w:rPr>
        <w:fldChar w:fldCharType="begin"/>
      </w:r>
      <w:r w:rsidR="00672CC2">
        <w:instrText xml:space="preserve"> XE "</w:instrText>
      </w:r>
      <w:r w:rsidR="00672CC2" w:rsidRPr="005B5FF8">
        <w:instrText>MySQL</w:instrText>
      </w:r>
      <w:r w:rsidR="00672CC2">
        <w:instrText xml:space="preserve">" </w:instrText>
      </w:r>
      <w:r w:rsidR="00672CC2">
        <w:rPr>
          <w:i/>
          <w:iCs/>
        </w:rPr>
        <w:fldChar w:fldCharType="end"/>
      </w:r>
      <w:r w:rsidRPr="005E1DF3">
        <w:rPr>
          <w:i/>
          <w:iCs/>
        </w:rPr>
        <w:t xml:space="preserve"> Workbench</w:t>
      </w:r>
      <w:r>
        <w:t xml:space="preserve"> ustvarimo povezavo z bazo.</w:t>
      </w:r>
      <w:r w:rsidR="004C5C7C">
        <w:t xml:space="preserve"> To storimo prek okna, v katerega vpišemo ime povezave</w:t>
      </w:r>
      <w:r w:rsidR="000C6B69">
        <w:fldChar w:fldCharType="begin"/>
      </w:r>
      <w:r w:rsidR="000C6B69">
        <w:instrText xml:space="preserve"> XE "</w:instrText>
      </w:r>
      <w:r w:rsidR="000C6B69" w:rsidRPr="00DC32CB">
        <w:instrText>povezave</w:instrText>
      </w:r>
      <w:r w:rsidR="000C6B69">
        <w:instrText xml:space="preserve">" </w:instrText>
      </w:r>
      <w:r w:rsidR="000C6B69">
        <w:fldChar w:fldCharType="end"/>
      </w:r>
      <w:r w:rsidR="004C5C7C">
        <w:t>, uporabniško ime</w:t>
      </w:r>
      <w:r w:rsidR="00F808CD">
        <w:fldChar w:fldCharType="begin"/>
      </w:r>
      <w:r w:rsidR="00F808CD">
        <w:instrText xml:space="preserve"> XE "</w:instrText>
      </w:r>
      <w:r w:rsidR="00F808CD" w:rsidRPr="00A313B2">
        <w:instrText>uporabniško ime</w:instrText>
      </w:r>
      <w:r w:rsidR="00F808CD">
        <w:instrText xml:space="preserve">" </w:instrText>
      </w:r>
      <w:r w:rsidR="00F808CD">
        <w:fldChar w:fldCharType="end"/>
      </w:r>
      <w:r w:rsidR="004C5C7C">
        <w:t>, geslo</w:t>
      </w:r>
      <w:r w:rsidR="000C6B69">
        <w:fldChar w:fldCharType="begin"/>
      </w:r>
      <w:r w:rsidR="000C6B69">
        <w:instrText xml:space="preserve"> XE "</w:instrText>
      </w:r>
      <w:r w:rsidR="000C6B69" w:rsidRPr="00BB4AD4">
        <w:instrText>geslo</w:instrText>
      </w:r>
      <w:r w:rsidR="000C6B69">
        <w:instrText xml:space="preserve">" </w:instrText>
      </w:r>
      <w:r w:rsidR="000C6B69">
        <w:fldChar w:fldCharType="end"/>
      </w:r>
      <w:r w:rsidR="004C5C7C">
        <w:t xml:space="preserve"> in dodatne nastavitve, ali pa za lokalno uporabo uporabimo že nastavljene.</w:t>
      </w:r>
      <w:r w:rsidR="00D04D6D">
        <w:t xml:space="preserve"> Konfiguriramo lahko tudi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 w:rsidR="00D04D6D">
        <w:t xml:space="preserve"> s strežnikom in nato testiramo ter potrdimo povezavo.</w:t>
      </w:r>
      <w:sdt>
        <w:sdtPr>
          <w:id w:val="-883478401"/>
          <w:citation/>
        </w:sdtPr>
        <w:sdtContent>
          <w:r w:rsidR="00357C60">
            <w:fldChar w:fldCharType="begin"/>
          </w:r>
          <w:r w:rsidR="00357C60">
            <w:instrText xml:space="preserve"> CITATION Pet23 \l 1060 </w:instrText>
          </w:r>
          <w:r w:rsidR="00357C60">
            <w:fldChar w:fldCharType="separate"/>
          </w:r>
          <w:r w:rsidR="009D7DFB">
            <w:rPr>
              <w:noProof/>
            </w:rPr>
            <w:t xml:space="preserve"> (83)</w:t>
          </w:r>
          <w:r w:rsidR="00357C60">
            <w:fldChar w:fldCharType="end"/>
          </w:r>
        </w:sdtContent>
      </w:sdt>
    </w:p>
    <w:p w14:paraId="518CA9C9" w14:textId="5060EE41" w:rsidR="00357C60" w:rsidRDefault="00206EF1" w:rsidP="009A2E01">
      <w:pPr>
        <w:spacing w:line="360" w:lineRule="auto"/>
        <w:jc w:val="both"/>
      </w:pPr>
      <w:r>
        <w:t xml:space="preserve">Ko smo nastavili </w:t>
      </w:r>
      <w:r w:rsidR="00786061">
        <w:t xml:space="preserve">povezavo s podatkovno bazo, </w:t>
      </w:r>
      <w:r w:rsidR="009C03EE">
        <w:t xml:space="preserve">lahko </w:t>
      </w:r>
      <w:r w:rsidR="00BF520B">
        <w:t>s stavki SQL</w:t>
      </w:r>
      <w:r w:rsidR="00672CC2">
        <w:fldChar w:fldCharType="begin"/>
      </w:r>
      <w:r w:rsidR="00672CC2">
        <w:instrText xml:space="preserve"> XE "</w:instrText>
      </w:r>
      <w:r w:rsidR="00672CC2" w:rsidRPr="001A4329">
        <w:instrText>SQL</w:instrText>
      </w:r>
      <w:r w:rsidR="00672CC2">
        <w:instrText xml:space="preserve">" </w:instrText>
      </w:r>
      <w:r w:rsidR="00672CC2">
        <w:fldChar w:fldCharType="end"/>
      </w:r>
      <w:r w:rsidR="00BF520B">
        <w:t xml:space="preserve"> ustvarimo </w:t>
      </w:r>
      <w:r w:rsidR="009C03EE">
        <w:t>novo shemo</w:t>
      </w:r>
      <w:r w:rsidR="006B3E6E">
        <w:t xml:space="preserve">, tabele in relacije med njimi. </w:t>
      </w:r>
      <w:r w:rsidR="00E970AF">
        <w:t>Ker imamo že modelirano strukturo</w:t>
      </w:r>
      <w:r w:rsidR="00934204">
        <w:fldChar w:fldCharType="begin"/>
      </w:r>
      <w:r w:rsidR="00934204">
        <w:instrText xml:space="preserve"> XE "</w:instrText>
      </w:r>
      <w:r w:rsidR="00934204" w:rsidRPr="00AF0C1D">
        <w:instrText>strukturo</w:instrText>
      </w:r>
      <w:r w:rsidR="00934204">
        <w:instrText xml:space="preserve">" </w:instrText>
      </w:r>
      <w:r w:rsidR="00934204">
        <w:fldChar w:fldCharType="end"/>
      </w:r>
      <w:r w:rsidR="00E970AF">
        <w:t xml:space="preserve">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E970AF">
        <w:t xml:space="preserve">, </w:t>
      </w:r>
      <w:r w:rsidR="00F57A56">
        <w:t>je potrebno le vse ustvariti v jeziku SQL</w:t>
      </w:r>
      <w:r w:rsidR="00F57A56" w:rsidRPr="004C4C5B">
        <w:t>.</w:t>
      </w:r>
      <w:r w:rsidR="00BF6C7B" w:rsidRPr="004C4C5B">
        <w:t xml:space="preserve"> </w:t>
      </w:r>
      <w:r w:rsidR="0007486D" w:rsidRPr="004C4C5B">
        <w:t xml:space="preserve">V </w:t>
      </w:r>
      <w:r w:rsidR="004C4C5B" w:rsidRPr="004C4C5B">
        <w:fldChar w:fldCharType="begin"/>
      </w:r>
      <w:r w:rsidR="004C4C5B" w:rsidRPr="004C4C5B">
        <w:instrText xml:space="preserve"> REF _Ref132645186 \h  \* MERGEFORMAT </w:instrText>
      </w:r>
      <w:r w:rsidR="004C4C5B" w:rsidRPr="004C4C5B">
        <w:fldChar w:fldCharType="separate"/>
      </w:r>
      <w:r w:rsidR="008D7303">
        <w:t xml:space="preserve">Priloga </w:t>
      </w:r>
      <w:r w:rsidR="008D7303">
        <w:rPr>
          <w:noProof/>
        </w:rPr>
        <w:t>11</w:t>
      </w:r>
      <w:r w:rsidR="004C4C5B" w:rsidRPr="004C4C5B">
        <w:fldChar w:fldCharType="end"/>
      </w:r>
      <w:r w:rsidR="00D929CF" w:rsidRPr="004C4C5B">
        <w:t xml:space="preserve"> si na</w:t>
      </w:r>
      <w:r w:rsidR="00D929CF">
        <w:t xml:space="preserve"> povezavi do </w:t>
      </w:r>
      <w:r w:rsidR="00D929CF" w:rsidRPr="00D929CF">
        <w:rPr>
          <w:i/>
          <w:iCs/>
        </w:rPr>
        <w:t>GitHub</w:t>
      </w:r>
      <w:r w:rsidR="003150D2">
        <w:rPr>
          <w:i/>
          <w:iCs/>
        </w:rPr>
        <w:fldChar w:fldCharType="begin"/>
      </w:r>
      <w:r w:rsidR="003150D2">
        <w:instrText xml:space="preserve"> XE "</w:instrText>
      </w:r>
      <w:r w:rsidR="003150D2" w:rsidRPr="00D77A0A">
        <w:instrText>GitHub</w:instrText>
      </w:r>
      <w:r w:rsidR="003150D2">
        <w:instrText xml:space="preserve">" </w:instrText>
      </w:r>
      <w:r w:rsidR="003150D2">
        <w:rPr>
          <w:i/>
          <w:iCs/>
        </w:rPr>
        <w:fldChar w:fldCharType="end"/>
      </w:r>
      <w:r w:rsidR="00D929CF">
        <w:t xml:space="preserve"> repozitorija lahko ogledamo SQL stavke za kreiranje tabel</w:t>
      </w:r>
      <w:r w:rsidR="00F46FD6">
        <w:fldChar w:fldCharType="begin"/>
      </w:r>
      <w:r w:rsidR="00F46FD6">
        <w:instrText xml:space="preserve"> XE "</w:instrText>
      </w:r>
      <w:r w:rsidR="00F46FD6" w:rsidRPr="00F61F4D">
        <w:instrText>tabel</w:instrText>
      </w:r>
      <w:r w:rsidR="00F46FD6">
        <w:instrText xml:space="preserve">" </w:instrText>
      </w:r>
      <w:r w:rsidR="00F46FD6">
        <w:fldChar w:fldCharType="end"/>
      </w:r>
      <w:r w:rsidR="00D929CF">
        <w:t>.</w:t>
      </w:r>
    </w:p>
    <w:p w14:paraId="45C56BE3" w14:textId="55D1C18B" w:rsidR="009E063C" w:rsidRDefault="004642B6" w:rsidP="009A2E01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4844E199" wp14:editId="4258068C">
                <wp:simplePos x="0" y="0"/>
                <wp:positionH relativeFrom="margin">
                  <wp:align>right</wp:align>
                </wp:positionH>
                <wp:positionV relativeFrom="paragraph">
                  <wp:posOffset>2840355</wp:posOffset>
                </wp:positionV>
                <wp:extent cx="5756275" cy="838200"/>
                <wp:effectExtent l="0" t="0" r="0" b="0"/>
                <wp:wrapNone/>
                <wp:docPr id="157" name="Skupina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838200"/>
                          <a:chOff x="0" y="0"/>
                          <a:chExt cx="5756275" cy="838200"/>
                        </a:xfrm>
                      </wpg:grpSpPr>
                      <wps:wsp>
                        <wps:cNvPr id="155" name="Polje z besedilom 155"/>
                        <wps:cNvSpPr txBox="1"/>
                        <wps:spPr>
                          <a:xfrm>
                            <a:off x="0" y="266700"/>
                            <a:ext cx="5756275" cy="5715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E9C994" w14:textId="172F7775" w:rsidR="004642B6" w:rsidRDefault="004642B6" w:rsidP="004642B6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>CREATE DATABASE bazaMatura;</w:t>
                              </w:r>
                            </w:p>
                            <w:p w14:paraId="7BCFB8AD" w14:textId="6B2ACB2D" w:rsidR="004642B6" w:rsidRPr="00ED67B1" w:rsidRDefault="004642B6" w:rsidP="004642B6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>USE bazaMatura;</w:t>
                              </w:r>
                            </w:p>
                            <w:p w14:paraId="7A3D0CCE" w14:textId="0622D843" w:rsidR="004642B6" w:rsidRPr="00ED67B1" w:rsidRDefault="004642B6" w:rsidP="004642B6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</w:p>
                            <w:p w14:paraId="132127C9" w14:textId="77777777" w:rsidR="004642B6" w:rsidRDefault="004642B6" w:rsidP="004642B6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Polje z besedilom 156"/>
                        <wps:cNvSpPr txBox="1"/>
                        <wps:spPr>
                          <a:xfrm>
                            <a:off x="0" y="0"/>
                            <a:ext cx="57562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E9779F" w14:textId="42CB3254" w:rsidR="004642B6" w:rsidRPr="00EE294B" w:rsidRDefault="004642B6" w:rsidP="004642B6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68" w:name="_Ref132549662"/>
                              <w:bookmarkStart w:id="269" w:name="_Toc132753005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41</w:t>
                                </w:r>
                              </w:fldSimple>
                              <w:bookmarkEnd w:id="268"/>
                              <w:r>
                                <w:t>: Ustvarjanje baze podatkov</w:t>
                              </w:r>
                              <w:bookmarkEnd w:id="2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44E199" id="Skupina 157" o:spid="_x0000_s1217" style="position:absolute;left:0;text-align:left;margin-left:402.05pt;margin-top:223.65pt;width:453.25pt;height:66pt;z-index:251823104;mso-position-horizontal:right;mso-position-horizontal-relative:margin" coordsize="57562,8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">
                <v:shape id="Polje z besedilom 155" o:spid="_x0000_s1218" type="#_x0000_t202" style="position:absolute;top:2667;width:57562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" fillcolor="white [3212]" stroked="f" strokeweight=".5pt">
                  <v:textbox>
                    <w:txbxContent>
                      <w:p w14:paraId="47E9C994" w14:textId="172F7775" w:rsidR="004642B6" w:rsidRDefault="004642B6" w:rsidP="004642B6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>CREATE DATABASE bazaMatura;</w:t>
                        </w:r>
                      </w:p>
                      <w:p w14:paraId="7BCFB8AD" w14:textId="6B2ACB2D" w:rsidR="004642B6" w:rsidRPr="00ED67B1" w:rsidRDefault="004642B6" w:rsidP="004642B6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>USE bazaMatura;</w:t>
                        </w:r>
                      </w:p>
                      <w:p w14:paraId="7A3D0CCE" w14:textId="0622D843" w:rsidR="004642B6" w:rsidRPr="00ED67B1" w:rsidRDefault="004642B6" w:rsidP="004642B6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</w:p>
                      <w:p w14:paraId="132127C9" w14:textId="77777777" w:rsidR="004642B6" w:rsidRDefault="004642B6" w:rsidP="004642B6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</w:txbxContent>
                  </v:textbox>
                </v:shape>
                <v:shape id="Polje z besedilom 156" o:spid="_x0000_s1219" type="#_x0000_t202" style="position:absolute;width:5756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" stroked="f">
                  <v:textbox inset="0,0,0,0">
                    <w:txbxContent>
                      <w:p w14:paraId="11E9779F" w14:textId="42CB3254" w:rsidR="004642B6" w:rsidRPr="00EE294B" w:rsidRDefault="004642B6" w:rsidP="004642B6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70" w:name="_Ref132549662"/>
                        <w:bookmarkStart w:id="271" w:name="_Toc132753005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41</w:t>
                          </w:r>
                        </w:fldSimple>
                        <w:bookmarkEnd w:id="270"/>
                        <w:r>
                          <w:t>: Ustvarjanje baze podatkov</w:t>
                        </w:r>
                        <w:bookmarkEnd w:id="271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64A54">
        <w:t xml:space="preserve">Kot lahko vidimo na ER modelu iz </w:t>
      </w:r>
      <w:r w:rsidR="00463DE1">
        <w:fldChar w:fldCharType="begin"/>
      </w:r>
      <w:r w:rsidR="00463DE1">
        <w:instrText xml:space="preserve"> REF _Ref132021463 \h </w:instrText>
      </w:r>
      <w:r w:rsidR="00463DE1">
        <w:fldChar w:fldCharType="separate"/>
      </w:r>
      <w:r w:rsidR="008D7303">
        <w:t xml:space="preserve">Priloga </w:t>
      </w:r>
      <w:r w:rsidR="008D7303">
        <w:rPr>
          <w:noProof/>
        </w:rPr>
        <w:t>1</w:t>
      </w:r>
      <w:r w:rsidR="00463DE1">
        <w:fldChar w:fldCharType="end"/>
      </w:r>
      <w:r w:rsidR="00463DE1">
        <w:t>, moramo ustvariti</w:t>
      </w:r>
      <w:r w:rsidR="00EE6825">
        <w:t xml:space="preserve"> 6 tabel</w:t>
      </w:r>
      <w:r w:rsidR="00F46FD6">
        <w:fldChar w:fldCharType="begin"/>
      </w:r>
      <w:r w:rsidR="00F46FD6">
        <w:instrText xml:space="preserve"> XE "</w:instrText>
      </w:r>
      <w:r w:rsidR="00F46FD6" w:rsidRPr="00F61F4D">
        <w:instrText>tabel</w:instrText>
      </w:r>
      <w:r w:rsidR="00F46FD6">
        <w:instrText xml:space="preserve">" </w:instrText>
      </w:r>
      <w:r w:rsidR="00F46FD6">
        <w:fldChar w:fldCharType="end"/>
      </w:r>
      <w:r w:rsidR="00EE6825">
        <w:t xml:space="preserve">. </w:t>
      </w:r>
      <w:r w:rsidR="008A76C0">
        <w:t xml:space="preserve">Najprej ustvarimo podatkovno bazo in se povežemo nanjo, z ukazoma iz </w:t>
      </w:r>
      <w:r>
        <w:fldChar w:fldCharType="begin"/>
      </w:r>
      <w:r>
        <w:instrText xml:space="preserve"> REF _Ref132549662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41</w:t>
      </w:r>
      <w:r>
        <w:fldChar w:fldCharType="end"/>
      </w:r>
      <w:r w:rsidR="008A76C0">
        <w:t xml:space="preserve">. </w:t>
      </w:r>
      <w:r>
        <w:t>N</w:t>
      </w:r>
      <w:r w:rsidR="008A76C0">
        <w:t xml:space="preserve">ato sledi ustvarjanje tabel. </w:t>
      </w:r>
      <w:r w:rsidR="004E5212">
        <w:t xml:space="preserve">Tabela </w:t>
      </w:r>
      <w:r w:rsidR="004E5212" w:rsidRPr="005D22F3">
        <w:rPr>
          <w:i/>
          <w:iCs/>
        </w:rPr>
        <w:t>Uporabniki</w:t>
      </w:r>
      <w:r w:rsidR="004E5212">
        <w:t xml:space="preserve"> bo shranjevala </w:t>
      </w:r>
      <w:r w:rsidR="00794638">
        <w:t>uporabniška imena, šifrirana gesla, številke vlog in logično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794638">
        <w:t>, ki pove, ali je uporabnik omogočen.</w:t>
      </w:r>
      <w:r w:rsidR="009F1FB8">
        <w:t xml:space="preserve"> Ustvarimo še tabelo </w:t>
      </w:r>
      <w:r w:rsidR="009F1FB8" w:rsidRPr="009F1FB8">
        <w:rPr>
          <w:i/>
          <w:iCs/>
        </w:rPr>
        <w:t>Stranke_in_zaposleni</w:t>
      </w:r>
      <w:r w:rsidR="009F1FB8">
        <w:t>, ki shranjuje podrobne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9F1FB8">
        <w:t xml:space="preserve"> oseb.</w:t>
      </w:r>
      <w:r w:rsidR="00D302F0">
        <w:t xml:space="preserve"> Ti podatki so </w:t>
      </w:r>
      <w:r w:rsidR="00D302F0" w:rsidRPr="00602E22">
        <w:rPr>
          <w:i/>
          <w:iCs/>
        </w:rPr>
        <w:t>ID</w:t>
      </w:r>
      <w:r w:rsidR="00601F76">
        <w:rPr>
          <w:i/>
          <w:iCs/>
        </w:rPr>
        <w:fldChar w:fldCharType="begin"/>
      </w:r>
      <w:r w:rsidR="00601F76">
        <w:instrText xml:space="preserve"> XE "</w:instrText>
      </w:r>
      <w:r w:rsidR="00601F76" w:rsidRPr="00002EE2">
        <w:instrText>ID</w:instrText>
      </w:r>
      <w:r w:rsidR="00601F76">
        <w:instrText xml:space="preserve">" </w:instrText>
      </w:r>
      <w:r w:rsidR="00601F76">
        <w:rPr>
          <w:i/>
          <w:iCs/>
        </w:rPr>
        <w:fldChar w:fldCharType="end"/>
      </w:r>
      <w:r w:rsidR="00D302F0">
        <w:t>, uporabniško ime</w:t>
      </w:r>
      <w:r w:rsidR="00F808CD">
        <w:fldChar w:fldCharType="begin"/>
      </w:r>
      <w:r w:rsidR="00F808CD">
        <w:instrText xml:space="preserve"> XE "</w:instrText>
      </w:r>
      <w:r w:rsidR="00F808CD" w:rsidRPr="00A313B2">
        <w:instrText>uporabniško ime</w:instrText>
      </w:r>
      <w:r w:rsidR="00F808CD">
        <w:instrText xml:space="preserve">" </w:instrText>
      </w:r>
      <w:r w:rsidR="00F808CD">
        <w:fldChar w:fldCharType="end"/>
      </w:r>
      <w:r w:rsidR="00D302F0">
        <w:t>, elektronski naslov</w:t>
      </w:r>
      <w:r w:rsidR="000C6B69">
        <w:fldChar w:fldCharType="begin"/>
      </w:r>
      <w:r w:rsidR="000C6B69">
        <w:instrText xml:space="preserve"> XE "</w:instrText>
      </w:r>
      <w:r w:rsidR="000C6B69" w:rsidRPr="00F33F44">
        <w:instrText>elektronski naslov</w:instrText>
      </w:r>
      <w:r w:rsidR="000C6B69">
        <w:instrText xml:space="preserve">" </w:instrText>
      </w:r>
      <w:r w:rsidR="000C6B69">
        <w:fldChar w:fldCharType="end"/>
      </w:r>
      <w:r w:rsidR="00D302F0">
        <w:t>, ime, priimek, ulica in hišna številka, kraj, poštna številka, telefonska številka, podjetje, oddelek in plača.</w:t>
      </w:r>
      <w:r w:rsidR="001959CE">
        <w:t xml:space="preserve"> </w:t>
      </w:r>
      <w:r w:rsidR="00602E22">
        <w:t xml:space="preserve">Primarni ključ je </w:t>
      </w:r>
      <w:r w:rsidR="00602E22" w:rsidRPr="00602E22">
        <w:rPr>
          <w:i/>
          <w:iCs/>
        </w:rPr>
        <w:t>ID</w:t>
      </w:r>
      <w:r w:rsidR="00602E22">
        <w:t>, tuji ključ</w:t>
      </w:r>
      <w:r w:rsidR="000C6B69">
        <w:fldChar w:fldCharType="begin"/>
      </w:r>
      <w:r w:rsidR="000C6B69">
        <w:instrText xml:space="preserve"> XE "</w:instrText>
      </w:r>
      <w:r w:rsidR="000C6B69" w:rsidRPr="00DD0990">
        <w:instrText>tuji ključ</w:instrText>
      </w:r>
      <w:r w:rsidR="000C6B69">
        <w:instrText xml:space="preserve">" </w:instrText>
      </w:r>
      <w:r w:rsidR="000C6B69">
        <w:fldChar w:fldCharType="end"/>
      </w:r>
      <w:r w:rsidR="00602E22">
        <w:t xml:space="preserve"> pa je </w:t>
      </w:r>
      <w:r w:rsidR="00602E22" w:rsidRPr="00602E22">
        <w:rPr>
          <w:i/>
          <w:iCs/>
        </w:rPr>
        <w:t>uporabnisko_ime</w:t>
      </w:r>
      <w:r w:rsidR="00602E22">
        <w:t xml:space="preserve">, ki se povezuje s tabelo </w:t>
      </w:r>
      <w:r w:rsidR="00602E22" w:rsidRPr="00602E22">
        <w:rPr>
          <w:i/>
          <w:iCs/>
        </w:rPr>
        <w:t>Uporabniki</w:t>
      </w:r>
      <w:r w:rsidR="00602E22">
        <w:t xml:space="preserve">, kjer je </w:t>
      </w:r>
      <w:r w:rsidR="00602E22" w:rsidRPr="00602E22">
        <w:rPr>
          <w:i/>
          <w:iCs/>
        </w:rPr>
        <w:t>uporabnisko_ime</w:t>
      </w:r>
      <w:r w:rsidR="00602E22">
        <w:t xml:space="preserve"> primarni ključ</w:t>
      </w:r>
      <w:r w:rsidR="00F808CD">
        <w:fldChar w:fldCharType="begin"/>
      </w:r>
      <w:r w:rsidR="00F808CD">
        <w:instrText xml:space="preserve"> XE "</w:instrText>
      </w:r>
      <w:r w:rsidR="00F808CD" w:rsidRPr="00A95B98">
        <w:instrText>primarni ključ</w:instrText>
      </w:r>
      <w:r w:rsidR="00F808CD">
        <w:instrText xml:space="preserve">" </w:instrText>
      </w:r>
      <w:r w:rsidR="00F808CD">
        <w:fldChar w:fldCharType="end"/>
      </w:r>
      <w:r w:rsidR="00602E22">
        <w:t>.</w:t>
      </w:r>
      <w:r w:rsidR="000602B8">
        <w:t xml:space="preserve"> </w:t>
      </w:r>
      <w:r w:rsidR="005373B8">
        <w:t>Povezava med tabelama omogoča kaskadno brisanje in posodabljanje</w:t>
      </w:r>
      <w:r w:rsidR="003521FF">
        <w:fldChar w:fldCharType="begin"/>
      </w:r>
      <w:r w:rsidR="003521FF">
        <w:instrText xml:space="preserve"> XE "</w:instrText>
      </w:r>
      <w:r w:rsidR="003521FF" w:rsidRPr="000A19F8">
        <w:instrText>posodabljanje</w:instrText>
      </w:r>
      <w:r w:rsidR="003521FF">
        <w:instrText xml:space="preserve">" </w:instrText>
      </w:r>
      <w:r w:rsidR="003521FF">
        <w:fldChar w:fldCharType="end"/>
      </w:r>
      <w:r w:rsidR="00FB2B7F">
        <w:t>.</w:t>
      </w:r>
      <w:r w:rsidR="00B16EE0">
        <w:t xml:space="preserve"> Poglejmo SQL</w:t>
      </w:r>
      <w:r w:rsidR="00672CC2">
        <w:fldChar w:fldCharType="begin"/>
      </w:r>
      <w:r w:rsidR="00672CC2">
        <w:instrText xml:space="preserve"> XE "</w:instrText>
      </w:r>
      <w:r w:rsidR="00672CC2" w:rsidRPr="001A4329">
        <w:instrText>SQL</w:instrText>
      </w:r>
      <w:r w:rsidR="00672CC2">
        <w:instrText xml:space="preserve">" </w:instrText>
      </w:r>
      <w:r w:rsidR="00672CC2">
        <w:fldChar w:fldCharType="end"/>
      </w:r>
      <w:r w:rsidR="00B16EE0">
        <w:t xml:space="preserve"> stavek za ustvarjanje tabele </w:t>
      </w:r>
      <w:r w:rsidR="00B16EE0" w:rsidRPr="009F1FB8">
        <w:rPr>
          <w:i/>
          <w:iCs/>
        </w:rPr>
        <w:t>Stranke_in_zaposleni</w:t>
      </w:r>
      <w:r w:rsidR="00B16EE0">
        <w:t xml:space="preserve"> na </w:t>
      </w:r>
      <w:r w:rsidR="009E063C">
        <w:fldChar w:fldCharType="begin"/>
      </w:r>
      <w:r w:rsidR="009E063C">
        <w:instrText xml:space="preserve"> REF _Ref132549140 \h </w:instrText>
      </w:r>
      <w:r w:rsidR="009E063C">
        <w:fldChar w:fldCharType="separate"/>
      </w:r>
      <w:r w:rsidR="008D7303">
        <w:t xml:space="preserve">Izsek </w:t>
      </w:r>
      <w:r w:rsidR="008D7303">
        <w:rPr>
          <w:noProof/>
        </w:rPr>
        <w:t>42</w:t>
      </w:r>
      <w:r w:rsidR="009E063C">
        <w:fldChar w:fldCharType="end"/>
      </w:r>
      <w:r w:rsidR="00B16EE0">
        <w:t>.</w:t>
      </w:r>
    </w:p>
    <w:p w14:paraId="69DE260C" w14:textId="7EBD3CB8" w:rsidR="00AF2A92" w:rsidRDefault="00786AD8" w:rsidP="009A2E01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399D61CA" wp14:editId="1B12FBF1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56275" cy="4124325"/>
                <wp:effectExtent l="0" t="0" r="0" b="9525"/>
                <wp:wrapTopAndBottom/>
                <wp:docPr id="154" name="Skupina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4124325"/>
                          <a:chOff x="0" y="0"/>
                          <a:chExt cx="5756275" cy="4124325"/>
                        </a:xfrm>
                      </wpg:grpSpPr>
                      <wps:wsp>
                        <wps:cNvPr id="152" name="Polje z besedilom 152"/>
                        <wps:cNvSpPr txBox="1"/>
                        <wps:spPr>
                          <a:xfrm>
                            <a:off x="0" y="209550"/>
                            <a:ext cx="5756275" cy="391477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A301C9B" w14:textId="77777777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 w:rsidRPr="00ED67B1">
                                <w:rPr>
                                  <w:rFonts w:ascii="Consolas" w:hAnsi="Consolas"/>
                                </w:rPr>
                                <w:t>CREATE TABLE IF NOT EXISTS Stranke_in_zaposleni (</w:t>
                              </w:r>
                            </w:p>
                            <w:p w14:paraId="42C63163" w14:textId="3C3905C8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ID INT PRIMARY KEY AUTO_INCREMENT,</w:t>
                              </w:r>
                            </w:p>
                            <w:p w14:paraId="48617CF4" w14:textId="3B9F803C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uporabnisko_ime VARCHAR(150) DEFAULT NULL,</w:t>
                              </w:r>
                            </w:p>
                            <w:p w14:paraId="5F037C3F" w14:textId="235FAB9E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elektronski_naslov VARCHAR(160) UNIQUE NOT NULL,</w:t>
                              </w:r>
                            </w:p>
                            <w:p w14:paraId="23C27466" w14:textId="6CBD2BFA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ime VARCHAR(120) NOT NULL,</w:t>
                              </w:r>
                            </w:p>
                            <w:p w14:paraId="75F83C07" w14:textId="7BE3B263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priimek VARCHAR(130) NOT NULL,</w:t>
                              </w:r>
                            </w:p>
                            <w:p w14:paraId="4F23C39D" w14:textId="5F066C3D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ulica_in_hisna_stevilka VARCHAR(160) DEFAULT NULL,</w:t>
                              </w:r>
                            </w:p>
                            <w:p w14:paraId="2A144D9B" w14:textId="7D0EB9C5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kraj VARCHAR(130) DEFAULT NULL,</w:t>
                              </w:r>
                            </w:p>
                            <w:p w14:paraId="67F1F88A" w14:textId="365099A7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postna_stevilka INT DEFAULT NULL CHECK (postna_stevilka &lt; 10000</w:t>
                              </w:r>
                            </w:p>
                            <w:p w14:paraId="48D8C00A" w14:textId="2D1188A0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AND postna_stevilka &gt; 0),</w:t>
                              </w:r>
                            </w:p>
                            <w:p w14:paraId="3E4C2DC7" w14:textId="3E5E9920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telefonska_stevilka VARCHAR(20) DEFAULT NULL,</w:t>
                              </w:r>
                            </w:p>
                            <w:p w14:paraId="0B850596" w14:textId="6B9C38FF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podjetje VARCHAR(255) DEFAULT NULL,</w:t>
                              </w:r>
                            </w:p>
                            <w:p w14:paraId="0933FA40" w14:textId="78857EF2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oddelek VARCHAR(100) DEFAULT NULL,</w:t>
                              </w:r>
                            </w:p>
                            <w:p w14:paraId="2A1429EA" w14:textId="3963406F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placa DOUBLE DEFAULT 0.00,</w:t>
                              </w:r>
                            </w:p>
                            <w:p w14:paraId="6298C67B" w14:textId="3E91894E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CONSTRAINT fk_uime FOREIGN KEY (uporabnisko_ime)</w:t>
                              </w:r>
                            </w:p>
                            <w:p w14:paraId="1A0339AC" w14:textId="30250C50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REFERENCES Uporabniki (uporabnisko_ime)</w:t>
                              </w:r>
                            </w:p>
                            <w:p w14:paraId="08C83EEC" w14:textId="228AA313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 xml:space="preserve">      </w:t>
                              </w:r>
                              <w:r w:rsidRPr="00ED67B1">
                                <w:rPr>
                                  <w:rFonts w:ascii="Consolas" w:hAnsi="Consolas"/>
                                </w:rPr>
                                <w:t>ON DELETE CASCADE ON UPDATE CASCADE</w:t>
                              </w:r>
                            </w:p>
                            <w:p w14:paraId="0522A97F" w14:textId="77777777" w:rsidR="00ED67B1" w:rsidRPr="00ED67B1" w:rsidRDefault="00ED67B1" w:rsidP="00ED67B1">
                              <w:pPr>
                                <w:spacing w:after="0" w:line="276" w:lineRule="auto"/>
                                <w:jc w:val="both"/>
                                <w:rPr>
                                  <w:rFonts w:ascii="Consolas" w:hAnsi="Consolas"/>
                                </w:rPr>
                              </w:pPr>
                              <w:r w:rsidRPr="00ED67B1">
                                <w:rPr>
                                  <w:rFonts w:ascii="Consolas" w:hAnsi="Consolas"/>
                                </w:rPr>
                                <w:t>);</w:t>
                              </w:r>
                            </w:p>
                            <w:p w14:paraId="358D8F9B" w14:textId="4BA2B165" w:rsidR="0006533D" w:rsidRDefault="0006533D" w:rsidP="0006533D">
                              <w:pPr>
                                <w:spacing w:after="0"/>
                                <w:rPr>
                                  <w:rFonts w:ascii="Consolas" w:hAnsi="Consolas"/>
                                  <w:sz w:val="22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Polje z besedilom 153"/>
                        <wps:cNvSpPr txBox="1"/>
                        <wps:spPr>
                          <a:xfrm>
                            <a:off x="0" y="0"/>
                            <a:ext cx="5756275" cy="1905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F66B2BB" w14:textId="156DC5B0" w:rsidR="00ED67B1" w:rsidRPr="00211686" w:rsidRDefault="00ED67B1" w:rsidP="00ED67B1">
                              <w:pPr>
                                <w:pStyle w:val="Napis"/>
                                <w:rPr>
                                  <w:b/>
                                  <w:noProof/>
                                  <w:color w:val="000000" w:themeColor="text1"/>
                                </w:rPr>
                              </w:pPr>
                              <w:bookmarkStart w:id="272" w:name="_Ref132549140"/>
                              <w:bookmarkStart w:id="273" w:name="_Toc132753006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42</w:t>
                                </w:r>
                              </w:fldSimple>
                              <w:bookmarkEnd w:id="272"/>
                              <w:r>
                                <w:t>: SQL stavki za ustvarjanje tabele Stranke_in_zaposleni</w:t>
                              </w:r>
                              <w:bookmarkEnd w:id="2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9D61CA" id="Skupina 154" o:spid="_x0000_s1220" style="position:absolute;left:0;text-align:left;margin-left:402.05pt;margin-top:0;width:453.25pt;height:324.75pt;z-index:251817984;mso-position-horizontal:right;mso-position-horizontal-relative:margin;mso-height-relative:margin" coordsize="57562,412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">
                <v:shape id="Polje z besedilom 152" o:spid="_x0000_s1221" type="#_x0000_t202" style="position:absolute;top:2095;width:57562;height:39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" fillcolor="white [3212]" stroked="f" strokeweight=".5pt">
                  <v:textbox>
                    <w:txbxContent>
                      <w:p w14:paraId="1A301C9B" w14:textId="77777777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 w:rsidRPr="00ED67B1">
                          <w:rPr>
                            <w:rFonts w:ascii="Consolas" w:hAnsi="Consolas"/>
                          </w:rPr>
                          <w:t>CREATE TABLE IF NOT EXISTS Stranke_in_zaposleni (</w:t>
                        </w:r>
                      </w:p>
                      <w:p w14:paraId="42C63163" w14:textId="3C3905C8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ID INT PRIMARY KEY AUTO_INCREMENT,</w:t>
                        </w:r>
                      </w:p>
                      <w:p w14:paraId="48617CF4" w14:textId="3B9F803C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uporabnisko_ime VARCHAR(150) DEFAULT NULL,</w:t>
                        </w:r>
                      </w:p>
                      <w:p w14:paraId="5F037C3F" w14:textId="235FAB9E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elektronski_naslov VARCHAR(160) UNIQUE NOT NULL,</w:t>
                        </w:r>
                      </w:p>
                      <w:p w14:paraId="23C27466" w14:textId="6CBD2BFA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ime VARCHAR(120) NOT NULL,</w:t>
                        </w:r>
                      </w:p>
                      <w:p w14:paraId="75F83C07" w14:textId="7BE3B263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priimek VARCHAR(130) NOT NULL,</w:t>
                        </w:r>
                      </w:p>
                      <w:p w14:paraId="4F23C39D" w14:textId="5F066C3D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ulica_in_hisna_stevilka VARCHAR(160) DEFAULT NULL,</w:t>
                        </w:r>
                      </w:p>
                      <w:p w14:paraId="2A144D9B" w14:textId="7D0EB9C5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kraj VARCHAR(130) DEFAULT NULL,</w:t>
                        </w:r>
                      </w:p>
                      <w:p w14:paraId="67F1F88A" w14:textId="365099A7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postna_stevilka INT DEFAULT NULL CHECK (postna_stevilka &lt; 10000</w:t>
                        </w:r>
                      </w:p>
                      <w:p w14:paraId="48D8C00A" w14:textId="2D1188A0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   </w:t>
                        </w:r>
                        <w:r w:rsidRPr="00ED67B1">
                          <w:rPr>
                            <w:rFonts w:ascii="Consolas" w:hAnsi="Consolas"/>
                          </w:rPr>
                          <w:t>AND postna_stevilka &gt; 0),</w:t>
                        </w:r>
                      </w:p>
                      <w:p w14:paraId="3E4C2DC7" w14:textId="3E5E9920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telefonska_stevilka VARCHAR(20) DEFAULT NULL,</w:t>
                        </w:r>
                      </w:p>
                      <w:p w14:paraId="0B850596" w14:textId="6B9C38FF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podjetje VARCHAR(255) DEFAULT NULL,</w:t>
                        </w:r>
                      </w:p>
                      <w:p w14:paraId="0933FA40" w14:textId="78857EF2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oddelek VARCHAR(100) DEFAULT NULL,</w:t>
                        </w:r>
                      </w:p>
                      <w:p w14:paraId="2A1429EA" w14:textId="3963406F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placa DOUBLE DEFAULT 0.00,</w:t>
                        </w:r>
                      </w:p>
                      <w:p w14:paraId="6298C67B" w14:textId="3E91894E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</w:t>
                        </w:r>
                        <w:r w:rsidRPr="00ED67B1">
                          <w:rPr>
                            <w:rFonts w:ascii="Consolas" w:hAnsi="Consolas"/>
                          </w:rPr>
                          <w:t>CONSTRAINT fk_uime FOREIGN KEY (uporabnisko_ime)</w:t>
                        </w:r>
                      </w:p>
                      <w:p w14:paraId="1A0339AC" w14:textId="30250C50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   </w:t>
                        </w:r>
                        <w:r w:rsidRPr="00ED67B1">
                          <w:rPr>
                            <w:rFonts w:ascii="Consolas" w:hAnsi="Consolas"/>
                          </w:rPr>
                          <w:t>REFERENCES Uporabniki (uporabnisko_ime)</w:t>
                        </w:r>
                      </w:p>
                      <w:p w14:paraId="08C83EEC" w14:textId="228AA313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 xml:space="preserve">      </w:t>
                        </w:r>
                        <w:r w:rsidRPr="00ED67B1">
                          <w:rPr>
                            <w:rFonts w:ascii="Consolas" w:hAnsi="Consolas"/>
                          </w:rPr>
                          <w:t>ON DELETE CASCADE ON UPDATE CASCADE</w:t>
                        </w:r>
                      </w:p>
                      <w:p w14:paraId="0522A97F" w14:textId="77777777" w:rsidR="00ED67B1" w:rsidRPr="00ED67B1" w:rsidRDefault="00ED67B1" w:rsidP="00ED67B1">
                        <w:pPr>
                          <w:spacing w:after="0" w:line="276" w:lineRule="auto"/>
                          <w:jc w:val="both"/>
                          <w:rPr>
                            <w:rFonts w:ascii="Consolas" w:hAnsi="Consolas"/>
                          </w:rPr>
                        </w:pPr>
                        <w:r w:rsidRPr="00ED67B1">
                          <w:rPr>
                            <w:rFonts w:ascii="Consolas" w:hAnsi="Consolas"/>
                          </w:rPr>
                          <w:t>);</w:t>
                        </w:r>
                      </w:p>
                      <w:p w14:paraId="358D8F9B" w14:textId="4BA2B165" w:rsidR="0006533D" w:rsidRDefault="0006533D" w:rsidP="0006533D">
                        <w:pPr>
                          <w:spacing w:after="0"/>
                          <w:rPr>
                            <w:rFonts w:ascii="Consolas" w:hAnsi="Consolas"/>
                            <w:sz w:val="22"/>
                            <w:szCs w:val="20"/>
                          </w:rPr>
                        </w:pPr>
                      </w:p>
                    </w:txbxContent>
                  </v:textbox>
                </v:shape>
                <v:shape id="Polje z besedilom 153" o:spid="_x0000_s1222" type="#_x0000_t202" style="position:absolute;width:5756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" stroked="f">
                  <v:textbox inset="0,0,0,0">
                    <w:txbxContent>
                      <w:p w14:paraId="7F66B2BB" w14:textId="156DC5B0" w:rsidR="00ED67B1" w:rsidRPr="00211686" w:rsidRDefault="00ED67B1" w:rsidP="00ED67B1">
                        <w:pPr>
                          <w:pStyle w:val="Napis"/>
                          <w:rPr>
                            <w:b/>
                            <w:noProof/>
                            <w:color w:val="000000" w:themeColor="text1"/>
                          </w:rPr>
                        </w:pPr>
                        <w:bookmarkStart w:id="274" w:name="_Ref132549140"/>
                        <w:bookmarkStart w:id="275" w:name="_Toc132753006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42</w:t>
                          </w:r>
                        </w:fldSimple>
                        <w:bookmarkEnd w:id="274"/>
                        <w:r>
                          <w:t>: SQL stavki za ustvarjanje tabele Stranke_in_zaposleni</w:t>
                        </w:r>
                        <w:bookmarkEnd w:id="27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62F0">
        <w:t xml:space="preserve">Ustvarimo še tabelo </w:t>
      </w:r>
      <w:r w:rsidR="00D662F0" w:rsidRPr="00E259BC">
        <w:rPr>
          <w:i/>
          <w:iCs/>
        </w:rPr>
        <w:t>Narocila</w:t>
      </w:r>
      <w:r w:rsidR="00D662F0">
        <w:t xml:space="preserve">, ki shranjuje </w:t>
      </w:r>
      <w:r w:rsidR="00D662F0" w:rsidRPr="00E259BC">
        <w:rPr>
          <w:i/>
          <w:iCs/>
        </w:rPr>
        <w:t>ID</w:t>
      </w:r>
      <w:r w:rsidR="00601F76">
        <w:rPr>
          <w:i/>
          <w:iCs/>
        </w:rPr>
        <w:fldChar w:fldCharType="begin"/>
      </w:r>
      <w:r w:rsidR="00601F76">
        <w:instrText xml:space="preserve"> XE "</w:instrText>
      </w:r>
      <w:r w:rsidR="00601F76" w:rsidRPr="00002EE2">
        <w:instrText>ID</w:instrText>
      </w:r>
      <w:r w:rsidR="00601F76">
        <w:instrText xml:space="preserve">" </w:instrText>
      </w:r>
      <w:r w:rsidR="00601F76">
        <w:rPr>
          <w:i/>
          <w:iCs/>
        </w:rPr>
        <w:fldChar w:fldCharType="end"/>
      </w:r>
      <w:r w:rsidR="00D662F0" w:rsidRPr="00E259BC">
        <w:rPr>
          <w:i/>
          <w:iCs/>
        </w:rPr>
        <w:t>_narocila</w:t>
      </w:r>
      <w:r w:rsidR="00D662F0">
        <w:t xml:space="preserve">, datum, </w:t>
      </w:r>
      <w:r w:rsidR="00D662F0" w:rsidRPr="00E259BC">
        <w:rPr>
          <w:i/>
          <w:iCs/>
        </w:rPr>
        <w:t>ID_stranke</w:t>
      </w:r>
      <w:r w:rsidR="00D662F0">
        <w:t>, logično vrednost</w:t>
      </w:r>
      <w:r w:rsidR="00F808CD">
        <w:fldChar w:fldCharType="begin"/>
      </w:r>
      <w:r w:rsidR="00F808CD">
        <w:instrText xml:space="preserve"> XE "</w:instrText>
      </w:r>
      <w:r w:rsidR="00F808CD" w:rsidRPr="00A77630">
        <w:instrText>vrednost</w:instrText>
      </w:r>
      <w:r w:rsidR="00F808CD">
        <w:instrText xml:space="preserve">" </w:instrText>
      </w:r>
      <w:r w:rsidR="00F808CD">
        <w:fldChar w:fldCharType="end"/>
      </w:r>
      <w:r w:rsidR="00D662F0">
        <w:t xml:space="preserve"> za opravljenost naročila, ime in priimek stranke, naslov za dostavo in ceno poštnine.</w:t>
      </w:r>
      <w:r w:rsidR="00D4139A">
        <w:t xml:space="preserve"> </w:t>
      </w:r>
      <w:r w:rsidR="0058152E" w:rsidRPr="0058152E">
        <w:rPr>
          <w:i/>
          <w:iCs/>
        </w:rPr>
        <w:t>ID_narocila</w:t>
      </w:r>
      <w:r w:rsidR="0058152E">
        <w:t xml:space="preserve"> je primarni, </w:t>
      </w:r>
      <w:r w:rsidR="00D4139A" w:rsidRPr="00D71AFA">
        <w:rPr>
          <w:i/>
          <w:iCs/>
        </w:rPr>
        <w:t>ID_stranke</w:t>
      </w:r>
      <w:r w:rsidR="00D4139A">
        <w:t xml:space="preserve"> </w:t>
      </w:r>
      <w:r w:rsidR="0058152E">
        <w:t>pa</w:t>
      </w:r>
      <w:r w:rsidR="00D4139A">
        <w:t xml:space="preserve"> tuji ključ</w:t>
      </w:r>
      <w:r w:rsidR="000C6B69">
        <w:fldChar w:fldCharType="begin"/>
      </w:r>
      <w:r w:rsidR="000C6B69">
        <w:instrText xml:space="preserve"> XE "</w:instrText>
      </w:r>
      <w:r w:rsidR="000C6B69" w:rsidRPr="00DD0990">
        <w:instrText>tuji ključ</w:instrText>
      </w:r>
      <w:r w:rsidR="000C6B69">
        <w:instrText xml:space="preserve">" </w:instrText>
      </w:r>
      <w:r w:rsidR="000C6B69">
        <w:fldChar w:fldCharType="end"/>
      </w:r>
      <w:r w:rsidR="00D4139A">
        <w:t xml:space="preserve">, ki se navezuje na </w:t>
      </w:r>
      <w:r w:rsidR="00D4139A" w:rsidRPr="00D71AFA">
        <w:rPr>
          <w:i/>
          <w:iCs/>
        </w:rPr>
        <w:t>ID</w:t>
      </w:r>
      <w:r w:rsidR="00D4139A">
        <w:t xml:space="preserve"> iz tabele </w:t>
      </w:r>
      <w:r w:rsidR="00D4139A" w:rsidRPr="00D71AFA">
        <w:rPr>
          <w:i/>
          <w:iCs/>
        </w:rPr>
        <w:t>Stranke_in_zaposleni</w:t>
      </w:r>
      <w:r w:rsidR="00D4139A">
        <w:t>.</w:t>
      </w:r>
      <w:r w:rsidR="001727E8">
        <w:t xml:space="preserve"> </w:t>
      </w:r>
      <w:r w:rsidR="00EC5544">
        <w:t xml:space="preserve">Vsak račun bo dobil tudi svoj račun, zato ustvarimo tudi tabelo </w:t>
      </w:r>
      <w:r w:rsidR="00EC5544" w:rsidRPr="00EC5544">
        <w:rPr>
          <w:i/>
          <w:iCs/>
        </w:rPr>
        <w:t>Racuni</w:t>
      </w:r>
      <w:r w:rsidR="00EC5544">
        <w:t xml:space="preserve"> s primarnim ključem </w:t>
      </w:r>
      <w:r w:rsidR="00EC5544" w:rsidRPr="00EC5544">
        <w:rPr>
          <w:i/>
          <w:iCs/>
        </w:rPr>
        <w:t>ID_racuna</w:t>
      </w:r>
      <w:r w:rsidR="00EC5544">
        <w:t xml:space="preserve"> in tujim klju</w:t>
      </w:r>
      <w:r w:rsidR="002F2967">
        <w:t>č</w:t>
      </w:r>
      <w:r w:rsidR="00EC5544">
        <w:t xml:space="preserve">em </w:t>
      </w:r>
      <w:r w:rsidR="00EC5544" w:rsidRPr="00EC5544">
        <w:rPr>
          <w:i/>
          <w:iCs/>
        </w:rPr>
        <w:t>ID_narocila</w:t>
      </w:r>
      <w:r w:rsidR="00EC5544">
        <w:t>.</w:t>
      </w:r>
      <w:r w:rsidR="000F4674">
        <w:t xml:space="preserve"> Poleg tega imamo še kupca, znesek za plačilo in datum izdaje.</w:t>
      </w:r>
      <w:r w:rsidR="009106BB">
        <w:t xml:space="preserve"> Ker ima naročilo enega ali več izdelkov, ustvarimo še tabelo</w:t>
      </w:r>
      <w:r w:rsidR="00466A59">
        <w:t xml:space="preserve"> </w:t>
      </w:r>
      <w:r w:rsidR="00466A59" w:rsidRPr="00466A59">
        <w:rPr>
          <w:i/>
          <w:iCs/>
        </w:rPr>
        <w:t>Izdelki</w:t>
      </w:r>
      <w:r w:rsidR="00466A59">
        <w:t>.</w:t>
      </w:r>
      <w:r w:rsidR="00C25D5E">
        <w:t xml:space="preserve"> V njej hranimo </w:t>
      </w:r>
      <w:r w:rsidR="00BD3D4E" w:rsidRPr="002A06BF">
        <w:rPr>
          <w:i/>
          <w:iCs/>
        </w:rPr>
        <w:t>ID_izdelka</w:t>
      </w:r>
      <w:r w:rsidR="00BD3D4E">
        <w:t>, ime, kategorijo, ceno za kos, število kosov na voljo, kratek opis izdelka, celotne informacije</w:t>
      </w:r>
      <w:r w:rsidR="00F808CD">
        <w:fldChar w:fldCharType="begin"/>
      </w:r>
      <w:r w:rsidR="00F808CD">
        <w:instrText xml:space="preserve"> XE "</w:instrText>
      </w:r>
      <w:r w:rsidR="00F808CD" w:rsidRPr="005E41DC">
        <w:instrText>informacije</w:instrText>
      </w:r>
      <w:r w:rsidR="00F808CD">
        <w:instrText xml:space="preserve">" </w:instrText>
      </w:r>
      <w:r w:rsidR="00F808CD">
        <w:fldChar w:fldCharType="end"/>
      </w:r>
      <w:r w:rsidR="00BD3D4E">
        <w:t>, odstotek popusta in sliko</w:t>
      </w:r>
      <w:r w:rsidR="00E8544A">
        <w:fldChar w:fldCharType="begin"/>
      </w:r>
      <w:r w:rsidR="00E8544A">
        <w:instrText xml:space="preserve"> XE "</w:instrText>
      </w:r>
      <w:r w:rsidR="00E8544A" w:rsidRPr="00542FEE">
        <w:instrText>sliko</w:instrText>
      </w:r>
      <w:r w:rsidR="00E8544A">
        <w:instrText xml:space="preserve">" </w:instrText>
      </w:r>
      <w:r w:rsidR="00E8544A">
        <w:fldChar w:fldCharType="end"/>
      </w:r>
      <w:r w:rsidR="00BD3D4E">
        <w:t>.</w:t>
      </w:r>
      <w:r w:rsidR="008C7FFB">
        <w:t xml:space="preserve"> Potrebno je le še povezati tabeli </w:t>
      </w:r>
      <w:r w:rsidR="008C7FFB" w:rsidRPr="000037EC">
        <w:rPr>
          <w:i/>
          <w:iCs/>
        </w:rPr>
        <w:t>Narocila</w:t>
      </w:r>
      <w:r w:rsidR="008C7FFB">
        <w:t xml:space="preserve"> in </w:t>
      </w:r>
      <w:r w:rsidR="008C7FFB" w:rsidRPr="000037EC">
        <w:rPr>
          <w:i/>
          <w:iCs/>
        </w:rPr>
        <w:t>Izdelki</w:t>
      </w:r>
      <w:r w:rsidR="008C7FFB">
        <w:t xml:space="preserve"> tako, da bo lahko pri enem naročilu več izdelkov.</w:t>
      </w:r>
      <w:r w:rsidR="00B669B6">
        <w:t xml:space="preserve"> </w:t>
      </w:r>
      <w:r w:rsidR="00E6590E">
        <w:t xml:space="preserve">Zato ustvarimo še zadnjo tabelo </w:t>
      </w:r>
      <w:r w:rsidR="00F77836" w:rsidRPr="004C7079">
        <w:rPr>
          <w:i/>
          <w:iCs/>
        </w:rPr>
        <w:t>Izdelki_pri_narocilu</w:t>
      </w:r>
      <w:r w:rsidR="00F77836">
        <w:t>, ki nima primarnega ključa, saj služi le povezavi med tabelama.</w:t>
      </w:r>
      <w:r w:rsidR="004C7079">
        <w:t xml:space="preserve"> Ima pa zato dva tuja ključa, in sicer </w:t>
      </w:r>
      <w:r w:rsidR="004C7079" w:rsidRPr="001125E6">
        <w:rPr>
          <w:i/>
          <w:iCs/>
        </w:rPr>
        <w:t>ID_narocila</w:t>
      </w:r>
      <w:r w:rsidR="004C7079">
        <w:t xml:space="preserve">, ki se navezuje na tabelo naročil in </w:t>
      </w:r>
      <w:r w:rsidR="004C7079" w:rsidRPr="001125E6">
        <w:rPr>
          <w:i/>
          <w:iCs/>
        </w:rPr>
        <w:t>ID_izdelka</w:t>
      </w:r>
      <w:r w:rsidR="004C7079">
        <w:t>, ki se navezuje na tabelo izdelkov.</w:t>
      </w:r>
      <w:r w:rsidR="00A62AB0">
        <w:t xml:space="preserve"> Tako lahko shranimo več ID</w:t>
      </w:r>
      <w:r w:rsidR="00712D90">
        <w:t>-jev izdelka z istim ID-je naročila.</w:t>
      </w:r>
    </w:p>
    <w:p w14:paraId="6E12276B" w14:textId="0820A74F" w:rsidR="00752E84" w:rsidRDefault="00FD58C6" w:rsidP="00752E84">
      <w:pPr>
        <w:spacing w:line="360" w:lineRule="auto"/>
        <w:jc w:val="both"/>
      </w:pPr>
      <w:r>
        <w:t xml:space="preserve">Ko smo naredili vse tabele, moramo vnesti le še </w:t>
      </w:r>
      <w:r w:rsidR="008C0760">
        <w:t>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8C0760">
        <w:t xml:space="preserve"> za administratorja</w:t>
      </w:r>
      <w:r w:rsidR="00B90C7B">
        <w:fldChar w:fldCharType="begin"/>
      </w:r>
      <w:r w:rsidR="00B90C7B">
        <w:instrText xml:space="preserve"> XE "</w:instrText>
      </w:r>
      <w:r w:rsidR="00B90C7B" w:rsidRPr="00EA5E4E">
        <w:instrText>administratorja</w:instrText>
      </w:r>
      <w:r w:rsidR="00B90C7B">
        <w:instrText xml:space="preserve">" </w:instrText>
      </w:r>
      <w:r w:rsidR="00B90C7B">
        <w:fldChar w:fldCharType="end"/>
      </w:r>
      <w:r w:rsidR="008C0760">
        <w:t xml:space="preserve"> baze</w:t>
      </w:r>
      <w:r w:rsidR="004C31AA">
        <w:t>.</w:t>
      </w:r>
      <w:r w:rsidR="00B622CF">
        <w:t xml:space="preserve"> Ta bo lahko prek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B622CF">
        <w:t xml:space="preserve"> dostopal do nje in dodajal ostale uporabnike in izdelke.</w:t>
      </w:r>
      <w:r w:rsidR="00B32A17">
        <w:t xml:space="preserve"> </w:t>
      </w:r>
      <w:r w:rsidR="00647425">
        <w:t xml:space="preserve">Uporabimo dva ukaza, ki ju lahko vidimo na </w:t>
      </w:r>
      <w:r w:rsidR="00553762">
        <w:fldChar w:fldCharType="begin"/>
      </w:r>
      <w:r w:rsidR="00553762">
        <w:instrText xml:space="preserve"> REF _Ref132550218 \h </w:instrText>
      </w:r>
      <w:r w:rsidR="00553762">
        <w:fldChar w:fldCharType="separate"/>
      </w:r>
      <w:r w:rsidR="008D7303">
        <w:t xml:space="preserve">Izsek </w:t>
      </w:r>
      <w:r w:rsidR="008D7303">
        <w:rPr>
          <w:noProof/>
        </w:rPr>
        <w:t>43</w:t>
      </w:r>
      <w:r w:rsidR="00553762">
        <w:fldChar w:fldCharType="end"/>
      </w:r>
      <w:r w:rsidR="00647425">
        <w:t>.</w:t>
      </w:r>
    </w:p>
    <w:p w14:paraId="3FA288E8" w14:textId="7D144268" w:rsidR="00C11F74" w:rsidRDefault="00752E84" w:rsidP="00752E84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0C508B0C" wp14:editId="45FFF2F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56275" cy="1781175"/>
                <wp:effectExtent l="0" t="0" r="0" b="9525"/>
                <wp:wrapTopAndBottom/>
                <wp:docPr id="160" name="Skupina 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1781175"/>
                          <a:chOff x="0" y="0"/>
                          <a:chExt cx="5756275" cy="1781175"/>
                        </a:xfrm>
                      </wpg:grpSpPr>
                      <wps:wsp>
                        <wps:cNvPr id="158" name="Polje z besedilom 158"/>
                        <wps:cNvSpPr txBox="1"/>
                        <wps:spPr>
                          <a:xfrm>
                            <a:off x="0" y="295275"/>
                            <a:ext cx="5756275" cy="1485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D065F6A" w14:textId="28F4C97C" w:rsidR="00752E84" w:rsidRDefault="00752E84" w:rsidP="00752E8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752E84">
                                <w:rPr>
                                  <w:rFonts w:ascii="Consolas" w:hAnsi="Consolas"/>
                                </w:rPr>
                                <w:t xml:space="preserve">INSERT INTO </w:t>
                              </w:r>
                              <w:r w:rsidR="00664E5A">
                                <w:rPr>
                                  <w:rFonts w:ascii="Consolas" w:hAnsi="Consolas"/>
                                </w:rPr>
                                <w:t>U</w:t>
                              </w:r>
                              <w:r w:rsidRPr="00752E84">
                                <w:rPr>
                                  <w:rFonts w:ascii="Consolas" w:hAnsi="Consolas"/>
                                </w:rPr>
                                <w:t xml:space="preserve">porabniki </w:t>
                              </w:r>
                            </w:p>
                            <w:p w14:paraId="50404E67" w14:textId="7EA98303" w:rsidR="00752E84" w:rsidRDefault="00752E84" w:rsidP="00752E8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752E84">
                                <w:rPr>
                                  <w:rFonts w:ascii="Consolas" w:hAnsi="Consolas"/>
                                </w:rPr>
                                <w:t>VALUES ('admin', '8451029959740982', 0, default)</w:t>
                              </w:r>
                              <w:r>
                                <w:rPr>
                                  <w:rFonts w:ascii="Consolas" w:hAnsi="Consolas"/>
                                </w:rPr>
                                <w:t>;</w:t>
                              </w:r>
                            </w:p>
                            <w:p w14:paraId="56A3CFD2" w14:textId="77777777" w:rsidR="00752E84" w:rsidRPr="00752E84" w:rsidRDefault="00752E84" w:rsidP="00752E8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</w:p>
                            <w:p w14:paraId="08FCC8CD" w14:textId="30911155" w:rsidR="00752E84" w:rsidRDefault="00752E84" w:rsidP="00752E8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752E84">
                                <w:rPr>
                                  <w:rFonts w:ascii="Consolas" w:hAnsi="Consolas"/>
                                </w:rPr>
                                <w:t xml:space="preserve">INSERT INTO </w:t>
                              </w:r>
                              <w:r w:rsidR="00664E5A">
                                <w:rPr>
                                  <w:rFonts w:ascii="Consolas" w:hAnsi="Consolas"/>
                                </w:rPr>
                                <w:t>S</w:t>
                              </w:r>
                              <w:r w:rsidRPr="00752E84">
                                <w:rPr>
                                  <w:rFonts w:ascii="Consolas" w:hAnsi="Consolas"/>
                                </w:rPr>
                                <w:t xml:space="preserve">tranke_in_zaposleni </w:t>
                              </w:r>
                            </w:p>
                            <w:p w14:paraId="547E05FB" w14:textId="77777777" w:rsidR="00752E84" w:rsidRDefault="00752E84" w:rsidP="00752E8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752E84">
                                <w:rPr>
                                  <w:rFonts w:ascii="Consolas" w:hAnsi="Consolas"/>
                                </w:rPr>
                                <w:t xml:space="preserve">(uporabnisko_ime, elektronski_naslov, ime, priimek) </w:t>
                              </w:r>
                            </w:p>
                            <w:p w14:paraId="27F72BCC" w14:textId="64B024BB" w:rsidR="00752E84" w:rsidRPr="00752E84" w:rsidRDefault="00752E84" w:rsidP="00752E8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752E84">
                                <w:rPr>
                                  <w:rFonts w:ascii="Consolas" w:hAnsi="Consolas"/>
                                </w:rPr>
                                <w:t>VALUES ('admin', 'admin', 'admin', 'admin');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Polje z besedilom 159"/>
                        <wps:cNvSpPr txBox="1"/>
                        <wps:spPr>
                          <a:xfrm>
                            <a:off x="0" y="0"/>
                            <a:ext cx="5756275" cy="2952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61FF47" w14:textId="671015E8" w:rsidR="00752E84" w:rsidRPr="000862D0" w:rsidRDefault="00752E84" w:rsidP="00752E84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76" w:name="_Ref132550218"/>
                              <w:bookmarkStart w:id="277" w:name="_Toc132753007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43</w:t>
                                </w:r>
                              </w:fldSimple>
                              <w:bookmarkEnd w:id="276"/>
                              <w:r>
                                <w:t>: SQL stavka za dodajanje administratorja podatkovne baze</w:t>
                              </w:r>
                              <w:bookmarkEnd w:id="2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508B0C" id="Skupina 160" o:spid="_x0000_s1223" style="position:absolute;left:0;text-align:left;margin-left:0;margin-top:0;width:453.25pt;height:140.25pt;z-index:251828224;mso-position-horizontal:left;mso-position-horizontal-relative:margin;mso-height-relative:margin" coordsize="57562,17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">
                <v:shape id="Polje z besedilom 158" o:spid="_x0000_s1224" type="#_x0000_t202" style="position:absolute;top:2952;width:57562;height:14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" fillcolor="white [3212]" stroked="f" strokeweight=".5pt">
                  <v:textbox>
                    <w:txbxContent>
                      <w:p w14:paraId="0D065F6A" w14:textId="28F4C97C" w:rsidR="00752E84" w:rsidRDefault="00752E84" w:rsidP="00752E8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752E84">
                          <w:rPr>
                            <w:rFonts w:ascii="Consolas" w:hAnsi="Consolas"/>
                          </w:rPr>
                          <w:t xml:space="preserve">INSERT INTO </w:t>
                        </w:r>
                        <w:r w:rsidR="00664E5A">
                          <w:rPr>
                            <w:rFonts w:ascii="Consolas" w:hAnsi="Consolas"/>
                          </w:rPr>
                          <w:t>U</w:t>
                        </w:r>
                        <w:r w:rsidRPr="00752E84">
                          <w:rPr>
                            <w:rFonts w:ascii="Consolas" w:hAnsi="Consolas"/>
                          </w:rPr>
                          <w:t xml:space="preserve">porabniki </w:t>
                        </w:r>
                      </w:p>
                      <w:p w14:paraId="50404E67" w14:textId="7EA98303" w:rsidR="00752E84" w:rsidRDefault="00752E84" w:rsidP="00752E8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752E84">
                          <w:rPr>
                            <w:rFonts w:ascii="Consolas" w:hAnsi="Consolas"/>
                          </w:rPr>
                          <w:t>VALUES ('admin', '8451029959740982', 0, default)</w:t>
                        </w:r>
                        <w:r>
                          <w:rPr>
                            <w:rFonts w:ascii="Consolas" w:hAnsi="Consolas"/>
                          </w:rPr>
                          <w:t>;</w:t>
                        </w:r>
                      </w:p>
                      <w:p w14:paraId="56A3CFD2" w14:textId="77777777" w:rsidR="00752E84" w:rsidRPr="00752E84" w:rsidRDefault="00752E84" w:rsidP="00752E8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</w:p>
                      <w:p w14:paraId="08FCC8CD" w14:textId="30911155" w:rsidR="00752E84" w:rsidRDefault="00752E84" w:rsidP="00752E8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752E84">
                          <w:rPr>
                            <w:rFonts w:ascii="Consolas" w:hAnsi="Consolas"/>
                          </w:rPr>
                          <w:t xml:space="preserve">INSERT INTO </w:t>
                        </w:r>
                        <w:r w:rsidR="00664E5A">
                          <w:rPr>
                            <w:rFonts w:ascii="Consolas" w:hAnsi="Consolas"/>
                          </w:rPr>
                          <w:t>S</w:t>
                        </w:r>
                        <w:r w:rsidRPr="00752E84">
                          <w:rPr>
                            <w:rFonts w:ascii="Consolas" w:hAnsi="Consolas"/>
                          </w:rPr>
                          <w:t xml:space="preserve">tranke_in_zaposleni </w:t>
                        </w:r>
                      </w:p>
                      <w:p w14:paraId="547E05FB" w14:textId="77777777" w:rsidR="00752E84" w:rsidRDefault="00752E84" w:rsidP="00752E8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752E84">
                          <w:rPr>
                            <w:rFonts w:ascii="Consolas" w:hAnsi="Consolas"/>
                          </w:rPr>
                          <w:t xml:space="preserve">(uporabnisko_ime, elektronski_naslov, ime, priimek) </w:t>
                        </w:r>
                      </w:p>
                      <w:p w14:paraId="27F72BCC" w14:textId="64B024BB" w:rsidR="00752E84" w:rsidRPr="00752E84" w:rsidRDefault="00752E84" w:rsidP="00752E8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752E84">
                          <w:rPr>
                            <w:rFonts w:ascii="Consolas" w:hAnsi="Consolas"/>
                          </w:rPr>
                          <w:t>VALUES ('admin', 'admin', 'admin', 'admin');</w:t>
                        </w:r>
                      </w:p>
                    </w:txbxContent>
                  </v:textbox>
                </v:shape>
                <v:shape id="Polje z besedilom 159" o:spid="_x0000_s1225" type="#_x0000_t202" style="position:absolute;width:57562;height:2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" stroked="f">
                  <v:textbox inset="0,0,0,0">
                    <w:txbxContent>
                      <w:p w14:paraId="7261FF47" w14:textId="671015E8" w:rsidR="00752E84" w:rsidRPr="000862D0" w:rsidRDefault="00752E84" w:rsidP="00752E84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78" w:name="_Ref132550218"/>
                        <w:bookmarkStart w:id="279" w:name="_Toc132753007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43</w:t>
                          </w:r>
                        </w:fldSimple>
                        <w:bookmarkEnd w:id="278"/>
                        <w:r>
                          <w:t>: SQL stavka za dodajanje administratorja podatkovne baze</w:t>
                        </w:r>
                        <w:bookmarkEnd w:id="27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64E5A">
        <w:t xml:space="preserve">V </w:t>
      </w:r>
      <w:r w:rsidR="00236EDA">
        <w:t xml:space="preserve">tabelo </w:t>
      </w:r>
      <w:r w:rsidR="00236EDA" w:rsidRPr="00236EDA">
        <w:rPr>
          <w:i/>
          <w:iCs/>
        </w:rPr>
        <w:t>Uporabniki</w:t>
      </w:r>
      <w:r w:rsidR="00236EDA">
        <w:t xml:space="preserve"> dodamo uporabnika z uporabniškim imenom </w:t>
      </w:r>
      <w:r w:rsidR="00236EDA" w:rsidRPr="00967D83">
        <w:rPr>
          <w:i/>
          <w:iCs/>
        </w:rPr>
        <w:t>admin</w:t>
      </w:r>
      <w:r w:rsidR="00236EDA">
        <w:t xml:space="preserve"> in geslom </w:t>
      </w:r>
      <w:r w:rsidR="00236EDA" w:rsidRPr="00967D83">
        <w:rPr>
          <w:i/>
          <w:iCs/>
        </w:rPr>
        <w:t>admin</w:t>
      </w:r>
      <w:r w:rsidR="00236EDA">
        <w:t>, le da je geslo</w:t>
      </w:r>
      <w:r w:rsidR="000C6B69">
        <w:fldChar w:fldCharType="begin"/>
      </w:r>
      <w:r w:rsidR="000C6B69">
        <w:instrText xml:space="preserve"> XE "</w:instrText>
      </w:r>
      <w:r w:rsidR="000C6B69" w:rsidRPr="00BB4AD4">
        <w:instrText>geslo</w:instrText>
      </w:r>
      <w:r w:rsidR="000C6B69">
        <w:instrText xml:space="preserve">" </w:instrText>
      </w:r>
      <w:r w:rsidR="000C6B69">
        <w:fldChar w:fldCharType="end"/>
      </w:r>
      <w:r w:rsidR="00236EDA">
        <w:t xml:space="preserve"> šifrirano</w:t>
      </w:r>
      <w:r w:rsidR="00B90C7B">
        <w:fldChar w:fldCharType="begin"/>
      </w:r>
      <w:r w:rsidR="00B90C7B">
        <w:instrText xml:space="preserve"> XE "</w:instrText>
      </w:r>
      <w:r w:rsidR="00B90C7B" w:rsidRPr="009F2FAF">
        <w:instrText>šifrirano</w:instrText>
      </w:r>
      <w:r w:rsidR="00B90C7B">
        <w:instrText xml:space="preserve">" </w:instrText>
      </w:r>
      <w:r w:rsidR="00B90C7B">
        <w:fldChar w:fldCharType="end"/>
      </w:r>
      <w:r w:rsidR="00236EDA">
        <w:t xml:space="preserve"> s funkcijo </w:t>
      </w:r>
      <w:r w:rsidR="00967D83" w:rsidRPr="00B90C7B">
        <w:rPr>
          <w:rFonts w:ascii="Consolas" w:hAnsi="Consolas"/>
        </w:rPr>
        <w:t>cyrb53Hash()</w:t>
      </w:r>
      <w:r w:rsidR="00967D83">
        <w:t xml:space="preserve">, ki pretvori </w:t>
      </w:r>
      <w:r w:rsidR="00CE40DA">
        <w:t>niz znakov v 53-bitno šifro.</w:t>
      </w:r>
      <w:sdt>
        <w:sdtPr>
          <w:id w:val="-433122797"/>
          <w:citation/>
        </w:sdtPr>
        <w:sdtContent>
          <w:r w:rsidR="00037D91">
            <w:fldChar w:fldCharType="begin"/>
          </w:r>
          <w:r w:rsidR="007409CA">
            <w:instrText xml:space="preserve">CITATION bry23 \l 1060 </w:instrText>
          </w:r>
          <w:r w:rsidR="00037D91">
            <w:fldChar w:fldCharType="separate"/>
          </w:r>
          <w:r w:rsidR="009D7DFB">
            <w:rPr>
              <w:noProof/>
            </w:rPr>
            <w:t xml:space="preserve"> (84)</w:t>
          </w:r>
          <w:r w:rsidR="00037D91">
            <w:fldChar w:fldCharType="end"/>
          </w:r>
        </w:sdtContent>
      </w:sdt>
      <w:r w:rsidR="000A51BA">
        <w:t xml:space="preserve"> </w:t>
      </w:r>
      <w:sdt>
        <w:sdtPr>
          <w:id w:val="-30423465"/>
          <w:citation/>
        </w:sdtPr>
        <w:sdtContent>
          <w:r w:rsidR="00227B82">
            <w:fldChar w:fldCharType="begin"/>
          </w:r>
          <w:r w:rsidR="00227B82">
            <w:instrText xml:space="preserve"> CITATION bry18 \l 1060 </w:instrText>
          </w:r>
          <w:r w:rsidR="00227B82">
            <w:fldChar w:fldCharType="separate"/>
          </w:r>
          <w:r w:rsidR="009D7DFB">
            <w:rPr>
              <w:noProof/>
            </w:rPr>
            <w:t>(85)</w:t>
          </w:r>
          <w:r w:rsidR="00227B82">
            <w:fldChar w:fldCharType="end"/>
          </w:r>
        </w:sdtContent>
      </w:sdt>
      <w:r w:rsidR="00227B82">
        <w:t xml:space="preserve"> </w:t>
      </w:r>
      <w:r w:rsidR="008262A3">
        <w:t>Dodelimo mu vlogo</w:t>
      </w:r>
      <w:r w:rsidR="000C6B69">
        <w:fldChar w:fldCharType="begin"/>
      </w:r>
      <w:r w:rsidR="000C6B69">
        <w:instrText xml:space="preserve"> XE "</w:instrText>
      </w:r>
      <w:r w:rsidR="000C6B69" w:rsidRPr="00683E4B">
        <w:instrText>vlogo</w:instrText>
      </w:r>
      <w:r w:rsidR="000C6B69">
        <w:instrText xml:space="preserve">" </w:instrText>
      </w:r>
      <w:r w:rsidR="000C6B69">
        <w:fldChar w:fldCharType="end"/>
      </w:r>
      <w:r w:rsidR="008262A3">
        <w:t xml:space="preserve"> 0, saj bo administrator in </w:t>
      </w:r>
      <w:r w:rsidR="00F54A21">
        <w:t>pustimo</w:t>
      </w:r>
      <w:r w:rsidR="00675AEA">
        <w:t>, da je profil omogočen.</w:t>
      </w:r>
      <w:r w:rsidR="00160125">
        <w:t xml:space="preserve"> V </w:t>
      </w:r>
      <w:r w:rsidR="00160125" w:rsidRPr="00160125">
        <w:rPr>
          <w:i/>
          <w:iCs/>
        </w:rPr>
        <w:t>Stranke_in_zaposleni</w:t>
      </w:r>
      <w:r w:rsidR="00160125">
        <w:t xml:space="preserve"> dodamo administratorju zahtevana polja z vrednostmi </w:t>
      </w:r>
      <w:r w:rsidR="00160125" w:rsidRPr="00B03B52">
        <w:rPr>
          <w:i/>
          <w:iCs/>
        </w:rPr>
        <w:t>admin</w:t>
      </w:r>
      <w:r w:rsidR="00160125">
        <w:t>.</w:t>
      </w:r>
      <w:r w:rsidR="001E7027">
        <w:t xml:space="preserve"> S tem smo </w:t>
      </w:r>
      <w:r w:rsidR="001E0AAB">
        <w:t>vzpostavili podatkovno bazo, ki je kompatibilna z aplikacijo</w:t>
      </w:r>
      <w:r w:rsidR="001F6520">
        <w:t xml:space="preserve"> in jo lahko takoj pričnemo uporabljati.</w:t>
      </w:r>
      <w:r w:rsidR="00CD7AE6">
        <w:t xml:space="preserve"> </w:t>
      </w:r>
    </w:p>
    <w:p w14:paraId="7D3E2DDC" w14:textId="3409D101" w:rsidR="00991733" w:rsidRDefault="00806201" w:rsidP="00752E84">
      <w:pPr>
        <w:spacing w:line="360" w:lineRule="auto"/>
        <w:jc w:val="both"/>
      </w:pPr>
      <w:r>
        <w:t xml:space="preserve">Ker bomo </w:t>
      </w:r>
      <w:r w:rsidR="00EE395E">
        <w:t xml:space="preserve">bazo in aplikacijo uporabljali na lokalnem računalniku, </w:t>
      </w:r>
      <w:r w:rsidR="0058171F">
        <w:t>bomo v datotek</w:t>
      </w:r>
      <w:r w:rsidR="005B0A67">
        <w:t>i</w:t>
      </w:r>
      <w:r w:rsidR="0058171F">
        <w:t xml:space="preserve"> </w:t>
      </w:r>
      <w:r w:rsidR="0058171F" w:rsidRPr="009552E1">
        <w:rPr>
          <w:i/>
          <w:iCs/>
        </w:rPr>
        <w:t>.env</w:t>
      </w:r>
      <w:r w:rsidR="00B90C7B">
        <w:rPr>
          <w:i/>
          <w:iCs/>
        </w:rPr>
        <w:fldChar w:fldCharType="begin"/>
      </w:r>
      <w:r w:rsidR="00B90C7B">
        <w:instrText xml:space="preserve"> XE "</w:instrText>
      </w:r>
      <w:r w:rsidR="00B90C7B" w:rsidRPr="00252664">
        <w:rPr>
          <w:i/>
          <w:iCs/>
        </w:rPr>
        <w:instrText>.env</w:instrText>
      </w:r>
      <w:r w:rsidR="00B90C7B">
        <w:instrText xml:space="preserve">" </w:instrText>
      </w:r>
      <w:r w:rsidR="00B90C7B">
        <w:rPr>
          <w:i/>
          <w:iCs/>
        </w:rPr>
        <w:fldChar w:fldCharType="end"/>
      </w:r>
      <w:r w:rsidR="0058171F">
        <w:t xml:space="preserve"> v </w:t>
      </w:r>
      <w:r w:rsidR="00DB7E06">
        <w:t>mapi</w:t>
      </w:r>
      <w:r w:rsidR="0058171F">
        <w:t xml:space="preserve"> </w:t>
      </w:r>
      <w:r w:rsidR="00434B27" w:rsidRPr="00434B27">
        <w:rPr>
          <w:i/>
          <w:iCs/>
        </w:rPr>
        <w:t>server</w:t>
      </w:r>
      <w:r w:rsidR="0078577C">
        <w:rPr>
          <w:i/>
          <w:iCs/>
        </w:rPr>
        <w:fldChar w:fldCharType="begin"/>
      </w:r>
      <w:r w:rsidR="0078577C">
        <w:instrText xml:space="preserve"> XE "</w:instrText>
      </w:r>
      <w:r w:rsidR="0078577C" w:rsidRPr="0013553A">
        <w:rPr>
          <w:i/>
          <w:iCs/>
        </w:rPr>
        <w:instrText>server</w:instrText>
      </w:r>
      <w:r w:rsidR="0078577C">
        <w:instrText xml:space="preserve">" </w:instrText>
      </w:r>
      <w:r w:rsidR="0078577C">
        <w:rPr>
          <w:i/>
          <w:iCs/>
        </w:rPr>
        <w:fldChar w:fldCharType="end"/>
      </w:r>
      <w:r w:rsidR="0058171F">
        <w:t xml:space="preserve"> dodali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58171F">
        <w:t xml:space="preserve"> okolja (</w:t>
      </w:r>
      <w:r w:rsidR="00B90C7B">
        <w:t xml:space="preserve">angl. </w:t>
      </w:r>
      <w:r w:rsidR="0058171F" w:rsidRPr="0058171F">
        <w:rPr>
          <w:i/>
          <w:iCs/>
        </w:rPr>
        <w:t>environment variables</w:t>
      </w:r>
      <w:r w:rsidR="0058171F">
        <w:t>)</w:t>
      </w:r>
      <w:r w:rsidR="009552E1">
        <w:t>.</w:t>
      </w:r>
      <w:r w:rsidR="003425B7">
        <w:t xml:space="preserve"> </w:t>
      </w:r>
      <w:r w:rsidR="00A91348">
        <w:t>S</w:t>
      </w:r>
      <w:r w:rsidR="0038419B">
        <w:t>premenljivke okolja</w:t>
      </w:r>
      <w:r w:rsidR="00B90C7B">
        <w:fldChar w:fldCharType="begin"/>
      </w:r>
      <w:r w:rsidR="00B90C7B">
        <w:instrText xml:space="preserve"> XE "</w:instrText>
      </w:r>
      <w:r w:rsidR="00B90C7B" w:rsidRPr="003942F7">
        <w:instrText>Spremenljivke okolja</w:instrText>
      </w:r>
      <w:r w:rsidR="00B90C7B">
        <w:instrText xml:space="preserve">" </w:instrText>
      </w:r>
      <w:r w:rsidR="00B90C7B">
        <w:fldChar w:fldCharType="end"/>
      </w:r>
      <w:r w:rsidR="0038419B">
        <w:t xml:space="preserve"> so spremenljivke, ki so na voljo programu med izvajanjem</w:t>
      </w:r>
      <w:r w:rsidR="0046757D">
        <w:t xml:space="preserve"> in jih je mogoče spreminjati glede na okolje</w:t>
      </w:r>
      <w:r w:rsidR="00894413">
        <w:fldChar w:fldCharType="begin"/>
      </w:r>
      <w:r w:rsidR="00894413">
        <w:instrText xml:space="preserve"> XE "</w:instrText>
      </w:r>
      <w:r w:rsidR="00894413" w:rsidRPr="00676D33">
        <w:instrText>okolje</w:instrText>
      </w:r>
      <w:r w:rsidR="00894413">
        <w:instrText xml:space="preserve">" </w:instrText>
      </w:r>
      <w:r w:rsidR="00894413">
        <w:fldChar w:fldCharType="end"/>
      </w:r>
      <w:r w:rsidR="0046757D">
        <w:t>, kjer se program izvaja.</w:t>
      </w:r>
      <w:r w:rsidR="00094821">
        <w:t xml:space="preserve"> </w:t>
      </w:r>
      <w:r w:rsidR="00562483">
        <w:t xml:space="preserve">Uporabljamo jih iz razlogov ločevanja spremenljivk od glavnega programa in uporabo, ko jih potrebujemo, </w:t>
      </w:r>
      <w:r w:rsidR="004C45B6">
        <w:t>zaradi lažjega prehoda na drugo množico podatkov za konfiguracijo, ki je sicer skoraj nemogoč in zaradi zavarovanja občutljivih podatkov, kot so ključi, podrobnosti o prijavi, podatkovni bazi itd.</w:t>
      </w:r>
      <w:sdt>
        <w:sdtPr>
          <w:id w:val="-64409749"/>
          <w:citation/>
        </w:sdtPr>
        <w:sdtContent>
          <w:r w:rsidR="007542DC">
            <w:fldChar w:fldCharType="begin"/>
          </w:r>
          <w:r w:rsidR="007542DC">
            <w:instrText xml:space="preserve"> CITATION Kin23 \l 1060 </w:instrText>
          </w:r>
          <w:r w:rsidR="007542DC">
            <w:fldChar w:fldCharType="separate"/>
          </w:r>
          <w:r w:rsidR="009D7DFB">
            <w:rPr>
              <w:noProof/>
            </w:rPr>
            <w:t xml:space="preserve"> (86)</w:t>
          </w:r>
          <w:r w:rsidR="007542DC">
            <w:fldChar w:fldCharType="end"/>
          </w:r>
        </w:sdtContent>
      </w:sdt>
    </w:p>
    <w:p w14:paraId="34F73AD7" w14:textId="3A0B9759" w:rsidR="001A0CA7" w:rsidRDefault="00131114" w:rsidP="00752E84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09ACACC0" wp14:editId="1F385685">
                <wp:simplePos x="0" y="0"/>
                <wp:positionH relativeFrom="margin">
                  <wp:align>left</wp:align>
                </wp:positionH>
                <wp:positionV relativeFrom="paragraph">
                  <wp:posOffset>1489075</wp:posOffset>
                </wp:positionV>
                <wp:extent cx="5756275" cy="933451"/>
                <wp:effectExtent l="0" t="0" r="0" b="0"/>
                <wp:wrapTopAndBottom/>
                <wp:docPr id="169" name="Skupina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933451"/>
                          <a:chOff x="0" y="66674"/>
                          <a:chExt cx="5756275" cy="933451"/>
                        </a:xfrm>
                      </wpg:grpSpPr>
                      <wps:wsp>
                        <wps:cNvPr id="167" name="Polje z besedilom 167"/>
                        <wps:cNvSpPr txBox="1"/>
                        <wps:spPr>
                          <a:xfrm>
                            <a:off x="0" y="276225"/>
                            <a:ext cx="5756275" cy="723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965E99B" w14:textId="65D64E58" w:rsidR="001A0CA7" w:rsidRDefault="001A0CA7" w:rsidP="001A0CA7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1A0CA7">
                                <w:rPr>
                                  <w:rFonts w:ascii="Consolas" w:hAnsi="Consolas"/>
                                </w:rPr>
                                <w:t>import dotenv from 'dotenv';</w:t>
                              </w:r>
                            </w:p>
                            <w:p w14:paraId="320C7724" w14:textId="485A1B8A" w:rsidR="001A0CA7" w:rsidRPr="00752E84" w:rsidRDefault="001A0CA7" w:rsidP="001A0CA7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1A0CA7">
                                <w:rPr>
                                  <w:rFonts w:ascii="Consolas" w:hAnsi="Consolas"/>
                                </w:rPr>
                                <w:t>dotenv.config();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Polje z besedilom 168"/>
                        <wps:cNvSpPr txBox="1"/>
                        <wps:spPr>
                          <a:xfrm>
                            <a:off x="0" y="66674"/>
                            <a:ext cx="5756275" cy="200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342151" w14:textId="65D6328F" w:rsidR="00131114" w:rsidRPr="00356249" w:rsidRDefault="00131114" w:rsidP="00131114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80" w:name="_Ref132562697"/>
                              <w:bookmarkStart w:id="281" w:name="_Toc132753008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44</w:t>
                                </w:r>
                              </w:fldSimple>
                              <w:bookmarkEnd w:id="280"/>
                              <w:r>
                                <w:t>: Povezava .env s programskimi datotekami</w:t>
                              </w:r>
                              <w:bookmarkEnd w:id="2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ACACC0" id="Skupina 169" o:spid="_x0000_s1226" style="position:absolute;left:0;text-align:left;margin-left:0;margin-top:117.25pt;width:453.25pt;height:73.5pt;z-index:251843584;mso-position-horizontal:left;mso-position-horizontal-relative:margin;mso-height-relative:margin" coordorigin=",666" coordsize="57562,9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">
                <v:shape id="Polje z besedilom 167" o:spid="_x0000_s1227" type="#_x0000_t202" style="position:absolute;top:2762;width:57562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" fillcolor="white [3212]" stroked="f" strokeweight=".5pt">
                  <v:textbox>
                    <w:txbxContent>
                      <w:p w14:paraId="3965E99B" w14:textId="65D64E58" w:rsidR="001A0CA7" w:rsidRDefault="001A0CA7" w:rsidP="001A0CA7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1A0CA7">
                          <w:rPr>
                            <w:rFonts w:ascii="Consolas" w:hAnsi="Consolas"/>
                          </w:rPr>
                          <w:t>import dotenv from 'dotenv';</w:t>
                        </w:r>
                      </w:p>
                      <w:p w14:paraId="320C7724" w14:textId="485A1B8A" w:rsidR="001A0CA7" w:rsidRPr="00752E84" w:rsidRDefault="001A0CA7" w:rsidP="001A0CA7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1A0CA7">
                          <w:rPr>
                            <w:rFonts w:ascii="Consolas" w:hAnsi="Consolas"/>
                          </w:rPr>
                          <w:t>dotenv.config();</w:t>
                        </w:r>
                      </w:p>
                    </w:txbxContent>
                  </v:textbox>
                </v:shape>
                <v:shape id="Polje z besedilom 168" o:spid="_x0000_s1228" type="#_x0000_t202" style="position:absolute;top:666;width:57562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" stroked="f">
                  <v:textbox inset="0,0,0,0">
                    <w:txbxContent>
                      <w:p w14:paraId="63342151" w14:textId="65D6328F" w:rsidR="00131114" w:rsidRPr="00356249" w:rsidRDefault="00131114" w:rsidP="00131114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82" w:name="_Ref132562697"/>
                        <w:bookmarkStart w:id="283" w:name="_Toc132753008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44</w:t>
                          </w:r>
                        </w:fldSimple>
                        <w:bookmarkEnd w:id="282"/>
                        <w:r>
                          <w:t>: Povezava .env s programskimi datotekami</w:t>
                        </w:r>
                        <w:bookmarkEnd w:id="28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05151">
        <w:t>Ker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F05151">
        <w:t xml:space="preserve"> in odjemalec tečeta vsak v svojem procesu, naredimo </w:t>
      </w:r>
      <w:r w:rsidR="00F05151" w:rsidRPr="0077739B">
        <w:rPr>
          <w:i/>
          <w:iCs/>
        </w:rPr>
        <w:t>.env</w:t>
      </w:r>
      <w:r w:rsidR="00B90C7B">
        <w:rPr>
          <w:i/>
          <w:iCs/>
        </w:rPr>
        <w:fldChar w:fldCharType="begin"/>
      </w:r>
      <w:r w:rsidR="00B90C7B">
        <w:instrText xml:space="preserve"> XE "</w:instrText>
      </w:r>
      <w:r w:rsidR="00B90C7B" w:rsidRPr="00252664">
        <w:rPr>
          <w:i/>
          <w:iCs/>
        </w:rPr>
        <w:instrText>.env</w:instrText>
      </w:r>
      <w:r w:rsidR="00B90C7B">
        <w:instrText xml:space="preserve">" </w:instrText>
      </w:r>
      <w:r w:rsidR="00B90C7B">
        <w:rPr>
          <w:i/>
          <w:iCs/>
        </w:rPr>
        <w:fldChar w:fldCharType="end"/>
      </w:r>
      <w:r w:rsidR="00F05151">
        <w:t xml:space="preserve"> le v mapi strežnika </w:t>
      </w:r>
      <w:r w:rsidR="00F05151" w:rsidRPr="0077739B">
        <w:rPr>
          <w:i/>
          <w:iCs/>
        </w:rPr>
        <w:t>server</w:t>
      </w:r>
      <w:r w:rsidR="0078577C">
        <w:rPr>
          <w:i/>
          <w:iCs/>
        </w:rPr>
        <w:fldChar w:fldCharType="begin"/>
      </w:r>
      <w:r w:rsidR="0078577C">
        <w:instrText xml:space="preserve"> XE "</w:instrText>
      </w:r>
      <w:r w:rsidR="0078577C" w:rsidRPr="0013553A">
        <w:rPr>
          <w:i/>
          <w:iCs/>
        </w:rPr>
        <w:instrText>server</w:instrText>
      </w:r>
      <w:r w:rsidR="0078577C">
        <w:instrText xml:space="preserve">" </w:instrText>
      </w:r>
      <w:r w:rsidR="0078577C">
        <w:rPr>
          <w:i/>
          <w:iCs/>
        </w:rPr>
        <w:fldChar w:fldCharType="end"/>
      </w:r>
      <w:r w:rsidR="00F05151">
        <w:t xml:space="preserve">. </w:t>
      </w:r>
      <w:r w:rsidR="00AE5745">
        <w:t xml:space="preserve">V mapi </w:t>
      </w:r>
      <w:r w:rsidR="00AE5745" w:rsidRPr="00AE5745">
        <w:rPr>
          <w:i/>
          <w:iCs/>
        </w:rPr>
        <w:t>server</w:t>
      </w:r>
      <w:r w:rsidR="00163CFF">
        <w:t xml:space="preserve"> </w:t>
      </w:r>
      <w:r w:rsidR="00F05151">
        <w:t xml:space="preserve">torej </w:t>
      </w:r>
      <w:r w:rsidR="00163CFF">
        <w:t>ustvarimo datoteko</w:t>
      </w:r>
      <w:r w:rsidR="00163CFF" w:rsidRPr="00163CFF">
        <w:rPr>
          <w:i/>
          <w:iCs/>
        </w:rPr>
        <w:t xml:space="preserve"> .env</w:t>
      </w:r>
      <w:r w:rsidR="00163CFF">
        <w:t>, od koder bo aplikacija pridobila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163CFF">
        <w:t xml:space="preserve"> okolja</w:t>
      </w:r>
      <w:r w:rsidR="00E23C70">
        <w:t xml:space="preserve"> med izvajanjem.</w:t>
      </w:r>
      <w:r w:rsidR="0048002D">
        <w:t xml:space="preserve"> </w:t>
      </w:r>
      <w:r w:rsidR="00F73120">
        <w:t xml:space="preserve">Za ta korak potrebujemo </w:t>
      </w:r>
      <w:r w:rsidR="00045491">
        <w:t>modul</w:t>
      </w:r>
      <w:r w:rsidR="0078577C">
        <w:fldChar w:fldCharType="begin"/>
      </w:r>
      <w:r w:rsidR="0078577C">
        <w:instrText xml:space="preserve"> XE "</w:instrText>
      </w:r>
      <w:r w:rsidR="0078577C" w:rsidRPr="00F428E2">
        <w:instrText>modul</w:instrText>
      </w:r>
      <w:r w:rsidR="0078577C">
        <w:instrText xml:space="preserve">" </w:instrText>
      </w:r>
      <w:r w:rsidR="0078577C">
        <w:fldChar w:fldCharType="end"/>
      </w:r>
      <w:r w:rsidR="00045491">
        <w:t xml:space="preserve"> </w:t>
      </w:r>
      <w:r w:rsidR="00045491" w:rsidRPr="00045491">
        <w:rPr>
          <w:i/>
          <w:iCs/>
        </w:rPr>
        <w:t>dotenv</w:t>
      </w:r>
      <w:r w:rsidR="005E0ED4">
        <w:t xml:space="preserve">, ki naloži vsebino datoteke </w:t>
      </w:r>
      <w:r w:rsidR="005E0ED4" w:rsidRPr="005E0ED4">
        <w:rPr>
          <w:i/>
          <w:iCs/>
        </w:rPr>
        <w:t>.env</w:t>
      </w:r>
      <w:r w:rsidR="005E0ED4">
        <w:t xml:space="preserve"> v program. </w:t>
      </w:r>
      <w:r w:rsidR="001A0CA7">
        <w:t xml:space="preserve">Za inicializacijo paketa dodamo v datoteki iz mape </w:t>
      </w:r>
      <w:r w:rsidR="001A0CA7" w:rsidRPr="001A0CA7">
        <w:rPr>
          <w:i/>
          <w:iCs/>
        </w:rPr>
        <w:t>server</w:t>
      </w:r>
      <w:r w:rsidR="001A0CA7" w:rsidRPr="001A0CA7">
        <w:t>:</w:t>
      </w:r>
      <w:r w:rsidR="001A0CA7">
        <w:t xml:space="preserve"> </w:t>
      </w:r>
      <w:r w:rsidR="001A0CA7" w:rsidRPr="001A0CA7">
        <w:rPr>
          <w:i/>
          <w:iCs/>
        </w:rPr>
        <w:t>index.js</w:t>
      </w:r>
      <w:r w:rsidR="001A0CA7">
        <w:t xml:space="preserve"> in </w:t>
      </w:r>
      <w:r w:rsidR="001A0CA7" w:rsidRPr="001A0CA7">
        <w:rPr>
          <w:i/>
          <w:iCs/>
        </w:rPr>
        <w:t>povezavaPB.js</w:t>
      </w:r>
      <w:r w:rsidR="001A0CA7">
        <w:t xml:space="preserve">, v katerih bomo spremenljivke uporabili, vrstice iz </w:t>
      </w:r>
      <w:r>
        <w:fldChar w:fldCharType="begin"/>
      </w:r>
      <w:r>
        <w:instrText xml:space="preserve"> REF _Ref132562697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44</w:t>
      </w:r>
      <w:r>
        <w:fldChar w:fldCharType="end"/>
      </w:r>
      <w:r w:rsidR="001A0CA7">
        <w:t>.</w:t>
      </w:r>
    </w:p>
    <w:p w14:paraId="6B624310" w14:textId="0C3FCB03" w:rsidR="007542DC" w:rsidRDefault="0048002D" w:rsidP="00752E84">
      <w:pPr>
        <w:spacing w:line="360" w:lineRule="auto"/>
        <w:jc w:val="both"/>
      </w:pPr>
      <w:r>
        <w:t xml:space="preserve">Poglejmo si datoteko </w:t>
      </w:r>
      <w:r w:rsidRPr="0048002D">
        <w:rPr>
          <w:i/>
          <w:iCs/>
        </w:rPr>
        <w:t>.env</w:t>
      </w:r>
      <w:r w:rsidR="00B90C7B">
        <w:rPr>
          <w:i/>
          <w:iCs/>
        </w:rPr>
        <w:fldChar w:fldCharType="begin"/>
      </w:r>
      <w:r w:rsidR="00B90C7B">
        <w:instrText xml:space="preserve"> XE "</w:instrText>
      </w:r>
      <w:r w:rsidR="00B90C7B" w:rsidRPr="00252664">
        <w:rPr>
          <w:i/>
          <w:iCs/>
        </w:rPr>
        <w:instrText>.env</w:instrText>
      </w:r>
      <w:r w:rsidR="00B90C7B">
        <w:instrText xml:space="preserve">" </w:instrText>
      </w:r>
      <w:r w:rsidR="00B90C7B">
        <w:rPr>
          <w:i/>
          <w:iCs/>
        </w:rPr>
        <w:fldChar w:fldCharType="end"/>
      </w:r>
      <w:r>
        <w:t xml:space="preserve"> na </w:t>
      </w:r>
      <w:r w:rsidR="00240095">
        <w:fldChar w:fldCharType="begin"/>
      </w:r>
      <w:r w:rsidR="00240095">
        <w:instrText xml:space="preserve"> REF _Ref132559100 \h </w:instrText>
      </w:r>
      <w:r w:rsidR="00240095">
        <w:fldChar w:fldCharType="separate"/>
      </w:r>
      <w:r w:rsidR="008D7303">
        <w:t xml:space="preserve">Izsek </w:t>
      </w:r>
      <w:r w:rsidR="008D7303">
        <w:rPr>
          <w:noProof/>
        </w:rPr>
        <w:t>46</w:t>
      </w:r>
      <w:r w:rsidR="00240095">
        <w:fldChar w:fldCharType="end"/>
      </w:r>
      <w:r>
        <w:t>.</w:t>
      </w:r>
    </w:p>
    <w:p w14:paraId="547C98BA" w14:textId="7C1B0951" w:rsidR="00240095" w:rsidRDefault="00B67A50" w:rsidP="00752E84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6DE9EE0F" wp14:editId="33A3E32D">
                <wp:simplePos x="0" y="0"/>
                <wp:positionH relativeFrom="margin">
                  <wp:align>right</wp:align>
                </wp:positionH>
                <wp:positionV relativeFrom="paragraph">
                  <wp:posOffset>3868745</wp:posOffset>
                </wp:positionV>
                <wp:extent cx="5756275" cy="2286000"/>
                <wp:effectExtent l="0" t="0" r="0" b="0"/>
                <wp:wrapTopAndBottom/>
                <wp:docPr id="166" name="Skupina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286000"/>
                          <a:chOff x="0" y="0"/>
                          <a:chExt cx="5756275" cy="2286000"/>
                        </a:xfrm>
                      </wpg:grpSpPr>
                      <wps:wsp>
                        <wps:cNvPr id="164" name="Polje z besedilom 164"/>
                        <wps:cNvSpPr txBox="1"/>
                        <wps:spPr>
                          <a:xfrm>
                            <a:off x="0" y="266700"/>
                            <a:ext cx="5756275" cy="20193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292A59D" w14:textId="77777777" w:rsidR="00BF309A" w:rsidRPr="00BF309A" w:rsidRDefault="00BF309A" w:rsidP="00BF309A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BF309A">
                                <w:rPr>
                                  <w:rFonts w:ascii="Consolas" w:hAnsi="Consolas"/>
                                </w:rPr>
                                <w:t>const pool = createPool({</w:t>
                              </w:r>
                            </w:p>
                            <w:p w14:paraId="7EE85C49" w14:textId="77777777" w:rsidR="00BF309A" w:rsidRPr="00BF309A" w:rsidRDefault="00BF309A" w:rsidP="00BF309A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BF309A">
                                <w:rPr>
                                  <w:rFonts w:ascii="Consolas" w:hAnsi="Consolas"/>
                                </w:rPr>
                                <w:tab/>
                                <w:t>host: process.env.PB_HOST,</w:t>
                              </w:r>
                            </w:p>
                            <w:p w14:paraId="33295E39" w14:textId="77777777" w:rsidR="00BF309A" w:rsidRPr="00BF309A" w:rsidRDefault="00BF309A" w:rsidP="00BF309A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BF309A">
                                <w:rPr>
                                  <w:rFonts w:ascii="Consolas" w:hAnsi="Consolas"/>
                                </w:rPr>
                                <w:tab/>
                                <w:t>port: process.env.PB_PORT,</w:t>
                              </w:r>
                            </w:p>
                            <w:p w14:paraId="5510745E" w14:textId="77777777" w:rsidR="00BF309A" w:rsidRPr="00BF309A" w:rsidRDefault="00BF309A" w:rsidP="00BF309A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BF309A">
                                <w:rPr>
                                  <w:rFonts w:ascii="Consolas" w:hAnsi="Consolas"/>
                                </w:rPr>
                                <w:tab/>
                                <w:t>user: process.env.PB_UPORABNIK,</w:t>
                              </w:r>
                            </w:p>
                            <w:p w14:paraId="734D14CF" w14:textId="77777777" w:rsidR="00BF309A" w:rsidRPr="00BF309A" w:rsidRDefault="00BF309A" w:rsidP="00BF309A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BF309A">
                                <w:rPr>
                                  <w:rFonts w:ascii="Consolas" w:hAnsi="Consolas"/>
                                </w:rPr>
                                <w:tab/>
                                <w:t>password: process.env.PB_GESLO,</w:t>
                              </w:r>
                            </w:p>
                            <w:p w14:paraId="6F244128" w14:textId="77777777" w:rsidR="00BF309A" w:rsidRPr="00BF309A" w:rsidRDefault="00BF309A" w:rsidP="00BF309A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BF309A">
                                <w:rPr>
                                  <w:rFonts w:ascii="Consolas" w:hAnsi="Consolas"/>
                                </w:rPr>
                                <w:tab/>
                                <w:t>database: process.env.PB_IME,</w:t>
                              </w:r>
                            </w:p>
                            <w:p w14:paraId="5CE49464" w14:textId="77777777" w:rsidR="00BF309A" w:rsidRPr="00BF309A" w:rsidRDefault="00BF309A" w:rsidP="00BF309A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BF309A">
                                <w:rPr>
                                  <w:rFonts w:ascii="Consolas" w:hAnsi="Consolas"/>
                                </w:rPr>
                                <w:tab/>
                                <w:t>connectionLimit: 10,</w:t>
                              </w:r>
                            </w:p>
                            <w:p w14:paraId="481D99B8" w14:textId="77777777" w:rsidR="00BF309A" w:rsidRPr="00BF309A" w:rsidRDefault="00BF309A" w:rsidP="00BF309A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BF309A">
                                <w:rPr>
                                  <w:rFonts w:ascii="Consolas" w:hAnsi="Consolas"/>
                                </w:rPr>
                                <w:tab/>
                                <w:t>dateStrings: true,</w:t>
                              </w:r>
                            </w:p>
                            <w:p w14:paraId="30720D2D" w14:textId="329EF612" w:rsidR="00BF309A" w:rsidRPr="00752E84" w:rsidRDefault="00BF309A" w:rsidP="00BF309A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BF309A">
                                <w:rPr>
                                  <w:rFonts w:ascii="Consolas" w:hAnsi="Consolas"/>
                                </w:rPr>
                                <w:t>});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Polje z besedilom 165"/>
                        <wps:cNvSpPr txBox="1"/>
                        <wps:spPr>
                          <a:xfrm>
                            <a:off x="0" y="0"/>
                            <a:ext cx="57562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CC9BAF" w14:textId="28F9E859" w:rsidR="00BF309A" w:rsidRPr="003272B0" w:rsidRDefault="00BF309A" w:rsidP="00BF309A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84" w:name="_Ref132561975"/>
                              <w:bookmarkStart w:id="285" w:name="_Toc132753009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45</w:t>
                                </w:r>
                              </w:fldSimple>
                              <w:bookmarkEnd w:id="284"/>
                              <w:r>
                                <w:t>: Uporaba spremenljivk okolja za povezavo s podatkovno bazo</w:t>
                              </w:r>
                              <w:bookmarkEnd w:id="2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E9EE0F" id="Skupina 166" o:spid="_x0000_s1229" style="position:absolute;left:0;text-align:left;margin-left:402.05pt;margin-top:304.65pt;width:453.25pt;height:180pt;z-index:251838464;mso-position-horizontal:right;mso-position-horizontal-relative:margin" coordsize="57562,22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">
                <v:shape id="Polje z besedilom 164" o:spid="_x0000_s1230" type="#_x0000_t202" style="position:absolute;top:2667;width:57562;height:20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" fillcolor="white [3212]" stroked="f" strokeweight=".5pt">
                  <v:textbox>
                    <w:txbxContent>
                      <w:p w14:paraId="7292A59D" w14:textId="77777777" w:rsidR="00BF309A" w:rsidRPr="00BF309A" w:rsidRDefault="00BF309A" w:rsidP="00BF309A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BF309A">
                          <w:rPr>
                            <w:rFonts w:ascii="Consolas" w:hAnsi="Consolas"/>
                          </w:rPr>
                          <w:t>const pool = createPool({</w:t>
                        </w:r>
                      </w:p>
                      <w:p w14:paraId="7EE85C49" w14:textId="77777777" w:rsidR="00BF309A" w:rsidRPr="00BF309A" w:rsidRDefault="00BF309A" w:rsidP="00BF309A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BF309A">
                          <w:rPr>
                            <w:rFonts w:ascii="Consolas" w:hAnsi="Consolas"/>
                          </w:rPr>
                          <w:tab/>
                          <w:t>host: process.env.PB_HOST,</w:t>
                        </w:r>
                      </w:p>
                      <w:p w14:paraId="33295E39" w14:textId="77777777" w:rsidR="00BF309A" w:rsidRPr="00BF309A" w:rsidRDefault="00BF309A" w:rsidP="00BF309A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BF309A">
                          <w:rPr>
                            <w:rFonts w:ascii="Consolas" w:hAnsi="Consolas"/>
                          </w:rPr>
                          <w:tab/>
                          <w:t>port: process.env.PB_PORT,</w:t>
                        </w:r>
                      </w:p>
                      <w:p w14:paraId="5510745E" w14:textId="77777777" w:rsidR="00BF309A" w:rsidRPr="00BF309A" w:rsidRDefault="00BF309A" w:rsidP="00BF309A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BF309A">
                          <w:rPr>
                            <w:rFonts w:ascii="Consolas" w:hAnsi="Consolas"/>
                          </w:rPr>
                          <w:tab/>
                          <w:t>user: process.env.PB_UPORABNIK,</w:t>
                        </w:r>
                      </w:p>
                      <w:p w14:paraId="734D14CF" w14:textId="77777777" w:rsidR="00BF309A" w:rsidRPr="00BF309A" w:rsidRDefault="00BF309A" w:rsidP="00BF309A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BF309A">
                          <w:rPr>
                            <w:rFonts w:ascii="Consolas" w:hAnsi="Consolas"/>
                          </w:rPr>
                          <w:tab/>
                          <w:t>password: process.env.PB_GESLO,</w:t>
                        </w:r>
                      </w:p>
                      <w:p w14:paraId="6F244128" w14:textId="77777777" w:rsidR="00BF309A" w:rsidRPr="00BF309A" w:rsidRDefault="00BF309A" w:rsidP="00BF309A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BF309A">
                          <w:rPr>
                            <w:rFonts w:ascii="Consolas" w:hAnsi="Consolas"/>
                          </w:rPr>
                          <w:tab/>
                          <w:t>database: process.env.PB_IME,</w:t>
                        </w:r>
                      </w:p>
                      <w:p w14:paraId="5CE49464" w14:textId="77777777" w:rsidR="00BF309A" w:rsidRPr="00BF309A" w:rsidRDefault="00BF309A" w:rsidP="00BF309A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BF309A">
                          <w:rPr>
                            <w:rFonts w:ascii="Consolas" w:hAnsi="Consolas"/>
                          </w:rPr>
                          <w:tab/>
                          <w:t>connectionLimit: 10,</w:t>
                        </w:r>
                      </w:p>
                      <w:p w14:paraId="481D99B8" w14:textId="77777777" w:rsidR="00BF309A" w:rsidRPr="00BF309A" w:rsidRDefault="00BF309A" w:rsidP="00BF309A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BF309A">
                          <w:rPr>
                            <w:rFonts w:ascii="Consolas" w:hAnsi="Consolas"/>
                          </w:rPr>
                          <w:tab/>
                          <w:t>dateStrings: true,</w:t>
                        </w:r>
                      </w:p>
                      <w:p w14:paraId="30720D2D" w14:textId="329EF612" w:rsidR="00BF309A" w:rsidRPr="00752E84" w:rsidRDefault="00BF309A" w:rsidP="00BF309A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BF309A">
                          <w:rPr>
                            <w:rFonts w:ascii="Consolas" w:hAnsi="Consolas"/>
                          </w:rPr>
                          <w:t>});</w:t>
                        </w:r>
                      </w:p>
                    </w:txbxContent>
                  </v:textbox>
                </v:shape>
                <v:shape id="Polje z besedilom 165" o:spid="_x0000_s1231" type="#_x0000_t202" style="position:absolute;width:5756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" stroked="f">
                  <v:textbox inset="0,0,0,0">
                    <w:txbxContent>
                      <w:p w14:paraId="4FCC9BAF" w14:textId="28F9E859" w:rsidR="00BF309A" w:rsidRPr="003272B0" w:rsidRDefault="00BF309A" w:rsidP="00BF309A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86" w:name="_Ref132561975"/>
                        <w:bookmarkStart w:id="287" w:name="_Toc132753009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45</w:t>
                          </w:r>
                        </w:fldSimple>
                        <w:bookmarkEnd w:id="286"/>
                        <w:r>
                          <w:t>: Uporaba spremenljivk okolja za povezavo s podatkovno bazo</w:t>
                        </w:r>
                        <w:bookmarkEnd w:id="28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A0CA7">
        <w:rPr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1B67B4BD" wp14:editId="47FE54C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756275" cy="2457450"/>
                <wp:effectExtent l="0" t="0" r="0" b="0"/>
                <wp:wrapTopAndBottom/>
                <wp:docPr id="163" name="Skupina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6275" cy="2457450"/>
                          <a:chOff x="0" y="0"/>
                          <a:chExt cx="5756275" cy="2457450"/>
                        </a:xfrm>
                      </wpg:grpSpPr>
                      <wps:wsp>
                        <wps:cNvPr id="161" name="Polje z besedilom 161"/>
                        <wps:cNvSpPr txBox="1"/>
                        <wps:spPr>
                          <a:xfrm>
                            <a:off x="0" y="247650"/>
                            <a:ext cx="5756275" cy="22098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1A44A4F" w14:textId="77777777" w:rsidR="00240095" w:rsidRPr="00240095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240095">
                                <w:rPr>
                                  <w:rFonts w:ascii="Consolas" w:hAnsi="Consolas"/>
                                </w:rPr>
                                <w:t># NODE APP ENVIRONMENT VARIABLES</w:t>
                              </w:r>
                            </w:p>
                            <w:p w14:paraId="46C3B8E7" w14:textId="77777777" w:rsidR="00240095" w:rsidRPr="00240095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240095">
                                <w:rPr>
                                  <w:rFonts w:ascii="Consolas" w:hAnsi="Consolas"/>
                                </w:rPr>
                                <w:t># NODE_ENV=development</w:t>
                              </w:r>
                            </w:p>
                            <w:p w14:paraId="5D9947AA" w14:textId="77777777" w:rsidR="00240095" w:rsidRPr="00240095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240095">
                                <w:rPr>
                                  <w:rFonts w:ascii="Consolas" w:hAnsi="Consolas"/>
                                </w:rPr>
                                <w:t>PORT=3005</w:t>
                              </w:r>
                            </w:p>
                            <w:p w14:paraId="5C5F251D" w14:textId="77777777" w:rsidR="00240095" w:rsidRPr="00240095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</w:p>
                            <w:p w14:paraId="491FBA01" w14:textId="77777777" w:rsidR="00240095" w:rsidRPr="00240095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240095">
                                <w:rPr>
                                  <w:rFonts w:ascii="Consolas" w:hAnsi="Consolas"/>
                                </w:rPr>
                                <w:t># DATABASE CONNECTION ENVIRONMENT VARIABLES</w:t>
                              </w:r>
                            </w:p>
                            <w:p w14:paraId="612F847D" w14:textId="77777777" w:rsidR="00240095" w:rsidRPr="00240095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240095">
                                <w:rPr>
                                  <w:rFonts w:ascii="Consolas" w:hAnsi="Consolas"/>
                                </w:rPr>
                                <w:t>PB_HOST=localhost</w:t>
                              </w:r>
                            </w:p>
                            <w:p w14:paraId="76FA9E3A" w14:textId="77777777" w:rsidR="00240095" w:rsidRPr="00240095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240095">
                                <w:rPr>
                                  <w:rFonts w:ascii="Consolas" w:hAnsi="Consolas"/>
                                </w:rPr>
                                <w:t>PB_PORT=3306</w:t>
                              </w:r>
                            </w:p>
                            <w:p w14:paraId="079509B7" w14:textId="77777777" w:rsidR="00240095" w:rsidRPr="00240095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240095">
                                <w:rPr>
                                  <w:rFonts w:ascii="Consolas" w:hAnsi="Consolas"/>
                                </w:rPr>
                                <w:t>PB_UPORABNIK=root</w:t>
                              </w:r>
                            </w:p>
                            <w:p w14:paraId="7BA261A8" w14:textId="77777777" w:rsidR="00240095" w:rsidRPr="00240095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240095">
                                <w:rPr>
                                  <w:rFonts w:ascii="Consolas" w:hAnsi="Consolas"/>
                                </w:rPr>
                                <w:t>PB_GESLO=rootsql</w:t>
                              </w:r>
                            </w:p>
                            <w:p w14:paraId="4553117A" w14:textId="57254F2A" w:rsidR="00240095" w:rsidRPr="00752E84" w:rsidRDefault="00240095" w:rsidP="00240095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240095">
                                <w:rPr>
                                  <w:rFonts w:ascii="Consolas" w:hAnsi="Consolas"/>
                                </w:rPr>
                                <w:t>PB_IME=</w:t>
                              </w:r>
                              <w:r w:rsidR="005E153C">
                                <w:rPr>
                                  <w:rFonts w:ascii="Consolas" w:hAnsi="Consolas"/>
                                </w:rPr>
                                <w:t>bazaMatura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Polje z besedilom 162"/>
                        <wps:cNvSpPr txBox="1"/>
                        <wps:spPr>
                          <a:xfrm>
                            <a:off x="0" y="0"/>
                            <a:ext cx="5756275" cy="2476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14E22B" w14:textId="03E14CAA" w:rsidR="00240095" w:rsidRPr="00552929" w:rsidRDefault="00240095" w:rsidP="00240095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288" w:name="_Ref132559100"/>
                              <w:bookmarkStart w:id="289" w:name="_Toc132753010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46</w:t>
                                </w:r>
                              </w:fldSimple>
                              <w:bookmarkEnd w:id="288"/>
                              <w:r>
                                <w:t>: Spremenljivke okolja v .env</w:t>
                              </w:r>
                              <w:bookmarkEnd w:id="2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67B4BD" id="Skupina 163" o:spid="_x0000_s1232" style="position:absolute;left:0;text-align:left;margin-left:0;margin-top:0;width:453.25pt;height:193.5pt;z-index:251833344;mso-position-horizontal:left;mso-position-horizontal-relative:margin" coordsize="57562,24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">
                <v:shape id="Polje z besedilom 161" o:spid="_x0000_s1233" type="#_x0000_t202" style="position:absolute;top:2476;width:57562;height:220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" fillcolor="white [3212]" stroked="f" strokeweight=".5pt">
                  <v:textbox>
                    <w:txbxContent>
                      <w:p w14:paraId="71A44A4F" w14:textId="77777777" w:rsidR="00240095" w:rsidRPr="00240095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240095">
                          <w:rPr>
                            <w:rFonts w:ascii="Consolas" w:hAnsi="Consolas"/>
                          </w:rPr>
                          <w:t># NODE APP ENVIRONMENT VARIABLES</w:t>
                        </w:r>
                      </w:p>
                      <w:p w14:paraId="46C3B8E7" w14:textId="77777777" w:rsidR="00240095" w:rsidRPr="00240095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240095">
                          <w:rPr>
                            <w:rFonts w:ascii="Consolas" w:hAnsi="Consolas"/>
                          </w:rPr>
                          <w:t># NODE_ENV=development</w:t>
                        </w:r>
                      </w:p>
                      <w:p w14:paraId="5D9947AA" w14:textId="77777777" w:rsidR="00240095" w:rsidRPr="00240095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240095">
                          <w:rPr>
                            <w:rFonts w:ascii="Consolas" w:hAnsi="Consolas"/>
                          </w:rPr>
                          <w:t>PORT=3005</w:t>
                        </w:r>
                      </w:p>
                      <w:p w14:paraId="5C5F251D" w14:textId="77777777" w:rsidR="00240095" w:rsidRPr="00240095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</w:p>
                      <w:p w14:paraId="491FBA01" w14:textId="77777777" w:rsidR="00240095" w:rsidRPr="00240095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240095">
                          <w:rPr>
                            <w:rFonts w:ascii="Consolas" w:hAnsi="Consolas"/>
                          </w:rPr>
                          <w:t># DATABASE CONNECTION ENVIRONMENT VARIABLES</w:t>
                        </w:r>
                      </w:p>
                      <w:p w14:paraId="612F847D" w14:textId="77777777" w:rsidR="00240095" w:rsidRPr="00240095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240095">
                          <w:rPr>
                            <w:rFonts w:ascii="Consolas" w:hAnsi="Consolas"/>
                          </w:rPr>
                          <w:t>PB_HOST=localhost</w:t>
                        </w:r>
                      </w:p>
                      <w:p w14:paraId="76FA9E3A" w14:textId="77777777" w:rsidR="00240095" w:rsidRPr="00240095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240095">
                          <w:rPr>
                            <w:rFonts w:ascii="Consolas" w:hAnsi="Consolas"/>
                          </w:rPr>
                          <w:t>PB_PORT=3306</w:t>
                        </w:r>
                      </w:p>
                      <w:p w14:paraId="079509B7" w14:textId="77777777" w:rsidR="00240095" w:rsidRPr="00240095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240095">
                          <w:rPr>
                            <w:rFonts w:ascii="Consolas" w:hAnsi="Consolas"/>
                          </w:rPr>
                          <w:t>PB_UPORABNIK=root</w:t>
                        </w:r>
                      </w:p>
                      <w:p w14:paraId="7BA261A8" w14:textId="77777777" w:rsidR="00240095" w:rsidRPr="00240095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240095">
                          <w:rPr>
                            <w:rFonts w:ascii="Consolas" w:hAnsi="Consolas"/>
                          </w:rPr>
                          <w:t>PB_GESLO=rootsql</w:t>
                        </w:r>
                      </w:p>
                      <w:p w14:paraId="4553117A" w14:textId="57254F2A" w:rsidR="00240095" w:rsidRPr="00752E84" w:rsidRDefault="00240095" w:rsidP="00240095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240095">
                          <w:rPr>
                            <w:rFonts w:ascii="Consolas" w:hAnsi="Consolas"/>
                          </w:rPr>
                          <w:t>PB_IME=</w:t>
                        </w:r>
                        <w:r w:rsidR="005E153C">
                          <w:rPr>
                            <w:rFonts w:ascii="Consolas" w:hAnsi="Consolas"/>
                          </w:rPr>
                          <w:t>bazaMatura</w:t>
                        </w:r>
                      </w:p>
                    </w:txbxContent>
                  </v:textbox>
                </v:shape>
                <v:shape id="Polje z besedilom 162" o:spid="_x0000_s1234" type="#_x0000_t202" style="position:absolute;width:57562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" stroked="f">
                  <v:textbox inset="0,0,0,0">
                    <w:txbxContent>
                      <w:p w14:paraId="3A14E22B" w14:textId="03E14CAA" w:rsidR="00240095" w:rsidRPr="00552929" w:rsidRDefault="00240095" w:rsidP="00240095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290" w:name="_Ref132559100"/>
                        <w:bookmarkStart w:id="291" w:name="_Toc132753010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46</w:t>
                          </w:r>
                        </w:fldSimple>
                        <w:bookmarkEnd w:id="290"/>
                        <w:r>
                          <w:t>: Spremenljivke okolja v .env</w:t>
                        </w:r>
                        <w:bookmarkEnd w:id="29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07A40">
        <w:t xml:space="preserve">V </w:t>
      </w:r>
      <w:r w:rsidR="00807A40" w:rsidRPr="00761A2F">
        <w:rPr>
          <w:i/>
          <w:iCs/>
        </w:rPr>
        <w:t>.env</w:t>
      </w:r>
      <w:r w:rsidR="00B90C7B">
        <w:rPr>
          <w:i/>
          <w:iCs/>
        </w:rPr>
        <w:fldChar w:fldCharType="begin"/>
      </w:r>
      <w:r w:rsidR="00B90C7B">
        <w:instrText xml:space="preserve"> XE "</w:instrText>
      </w:r>
      <w:r w:rsidR="00B90C7B" w:rsidRPr="00252664">
        <w:rPr>
          <w:i/>
          <w:iCs/>
        </w:rPr>
        <w:instrText>.env</w:instrText>
      </w:r>
      <w:r w:rsidR="00B90C7B">
        <w:instrText xml:space="preserve">" </w:instrText>
      </w:r>
      <w:r w:rsidR="00B90C7B">
        <w:rPr>
          <w:i/>
          <w:iCs/>
        </w:rPr>
        <w:fldChar w:fldCharType="end"/>
      </w:r>
      <w:r w:rsidR="00807A40">
        <w:t xml:space="preserve"> imamo spremenljivke</w:t>
      </w:r>
      <w:r w:rsidR="00F808CD">
        <w:fldChar w:fldCharType="begin"/>
      </w:r>
      <w:r w:rsidR="00F808CD">
        <w:instrText xml:space="preserve"> XE "</w:instrText>
      </w:r>
      <w:r w:rsidR="00F808CD" w:rsidRPr="00FB74B5">
        <w:instrText>spremenljivke</w:instrText>
      </w:r>
      <w:r w:rsidR="00F808CD">
        <w:instrText xml:space="preserve">" </w:instrText>
      </w:r>
      <w:r w:rsidR="00F808CD">
        <w:fldChar w:fldCharType="end"/>
      </w:r>
      <w:r w:rsidR="00807A40">
        <w:t xml:space="preserve"> za shranjevanje </w:t>
      </w:r>
      <w:r w:rsidR="00B85257">
        <w:t>vrat (</w:t>
      </w:r>
      <w:r w:rsidR="00B90C7B">
        <w:t xml:space="preserve">angl. </w:t>
      </w:r>
      <w:r w:rsidR="00B85257">
        <w:rPr>
          <w:i/>
          <w:iCs/>
        </w:rPr>
        <w:t>port</w:t>
      </w:r>
      <w:r w:rsidR="00B85257">
        <w:t>)</w:t>
      </w:r>
      <w:r w:rsidR="001E7449">
        <w:t>, na katerih bo oddajal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1E7449">
        <w:t xml:space="preserve"> </w:t>
      </w:r>
      <w:r w:rsidR="001E7449" w:rsidRPr="00D34E8D">
        <w:rPr>
          <w:i/>
          <w:iCs/>
        </w:rPr>
        <w:t>express</w:t>
      </w:r>
      <w:r w:rsidR="001E7449">
        <w:t>.</w:t>
      </w:r>
      <w:r w:rsidR="006D0294">
        <w:t xml:space="preserve"> </w:t>
      </w:r>
      <w:r w:rsidR="005E153C">
        <w:t>Prav tako imamo shranjene spremenljivke za dostop do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5E153C">
        <w:t>, in sicer ime gostitelja, vrata</w:t>
      </w:r>
      <w:r w:rsidR="00934204">
        <w:fldChar w:fldCharType="begin"/>
      </w:r>
      <w:r w:rsidR="00934204">
        <w:instrText xml:space="preserve"> XE "</w:instrText>
      </w:r>
      <w:r w:rsidR="00934204" w:rsidRPr="009E701D">
        <w:instrText>vrata</w:instrText>
      </w:r>
      <w:r w:rsidR="00934204">
        <w:instrText xml:space="preserve">" </w:instrText>
      </w:r>
      <w:r w:rsidR="00934204">
        <w:fldChar w:fldCharType="end"/>
      </w:r>
      <w:r w:rsidR="005E153C">
        <w:t xml:space="preserve"> za dostop, ime in geslo</w:t>
      </w:r>
      <w:r w:rsidR="000C6B69">
        <w:fldChar w:fldCharType="begin"/>
      </w:r>
      <w:r w:rsidR="000C6B69">
        <w:instrText xml:space="preserve"> XE "</w:instrText>
      </w:r>
      <w:r w:rsidR="000C6B69" w:rsidRPr="00BB4AD4">
        <w:instrText>geslo</w:instrText>
      </w:r>
      <w:r w:rsidR="000C6B69">
        <w:instrText xml:space="preserve">" </w:instrText>
      </w:r>
      <w:r w:rsidR="000C6B69">
        <w:fldChar w:fldCharType="end"/>
      </w:r>
      <w:r w:rsidR="005E153C">
        <w:t xml:space="preserve"> uporabnika in ime podatkovne baze.</w:t>
      </w:r>
      <w:r w:rsidR="00A52513">
        <w:t xml:space="preserve"> Do teh spremenljivk v programu v mapi </w:t>
      </w:r>
      <w:r w:rsidR="00F24D53" w:rsidRPr="00F24D53">
        <w:rPr>
          <w:i/>
          <w:iCs/>
        </w:rPr>
        <w:t>server</w:t>
      </w:r>
      <w:r w:rsidR="0078577C">
        <w:rPr>
          <w:i/>
          <w:iCs/>
        </w:rPr>
        <w:fldChar w:fldCharType="begin"/>
      </w:r>
      <w:r w:rsidR="0078577C">
        <w:instrText xml:space="preserve"> XE "</w:instrText>
      </w:r>
      <w:r w:rsidR="0078577C" w:rsidRPr="0013553A">
        <w:rPr>
          <w:i/>
          <w:iCs/>
        </w:rPr>
        <w:instrText>server</w:instrText>
      </w:r>
      <w:r w:rsidR="0078577C">
        <w:instrText xml:space="preserve">" </w:instrText>
      </w:r>
      <w:r w:rsidR="0078577C">
        <w:rPr>
          <w:i/>
          <w:iCs/>
        </w:rPr>
        <w:fldChar w:fldCharType="end"/>
      </w:r>
      <w:r w:rsidR="00F24D53">
        <w:t xml:space="preserve"> </w:t>
      </w:r>
      <w:r w:rsidR="00A52513">
        <w:t>dostopamo</w:t>
      </w:r>
      <w:r w:rsidR="00E6772A">
        <w:t xml:space="preserve"> </w:t>
      </w:r>
      <w:r w:rsidR="005F3C68">
        <w:t>prek objekta</w:t>
      </w:r>
      <w:r w:rsidR="00E6772A">
        <w:t xml:space="preserve"> </w:t>
      </w:r>
      <w:r w:rsidR="00E6772A" w:rsidRPr="00E6772A">
        <w:rPr>
          <w:i/>
          <w:iCs/>
        </w:rPr>
        <w:t>process.env</w:t>
      </w:r>
      <w:r w:rsidR="00F0575B">
        <w:t xml:space="preserve">, kar lahko vidimo na </w:t>
      </w:r>
      <w:r w:rsidR="00BF309A">
        <w:fldChar w:fldCharType="begin"/>
      </w:r>
      <w:r w:rsidR="00BF309A">
        <w:instrText xml:space="preserve"> REF _Ref132561975 \h </w:instrText>
      </w:r>
      <w:r w:rsidR="00BF309A">
        <w:fldChar w:fldCharType="separate"/>
      </w:r>
      <w:r w:rsidR="008D7303">
        <w:t xml:space="preserve">Izsek </w:t>
      </w:r>
      <w:r w:rsidR="008D7303">
        <w:rPr>
          <w:noProof/>
        </w:rPr>
        <w:t>45</w:t>
      </w:r>
      <w:r w:rsidR="00BF309A">
        <w:fldChar w:fldCharType="end"/>
      </w:r>
      <w:r w:rsidR="00F0575B">
        <w:t>.</w:t>
      </w:r>
    </w:p>
    <w:p w14:paraId="5D761755" w14:textId="1211CB81" w:rsidR="004A7738" w:rsidRDefault="00FB4D46" w:rsidP="00752E84">
      <w:pPr>
        <w:spacing w:line="360" w:lineRule="auto"/>
        <w:jc w:val="both"/>
      </w:pPr>
      <w:r>
        <w:t xml:space="preserve">Na </w:t>
      </w:r>
      <w:r>
        <w:fldChar w:fldCharType="begin"/>
      </w:r>
      <w:r>
        <w:instrText xml:space="preserve"> REF _Ref132561975 \h </w:instrText>
      </w:r>
      <w:r>
        <w:fldChar w:fldCharType="separate"/>
      </w:r>
      <w:r w:rsidR="008D7303">
        <w:t xml:space="preserve">Izsek </w:t>
      </w:r>
      <w:r w:rsidR="008D7303">
        <w:rPr>
          <w:noProof/>
        </w:rPr>
        <w:t>45</w:t>
      </w:r>
      <w:r>
        <w:fldChar w:fldCharType="end"/>
      </w:r>
      <w:r>
        <w:t xml:space="preserve"> smo ustvarili povezavo s podatkovno bazo, ki nam omogoča predhodno naložen modul</w:t>
      </w:r>
      <w:r w:rsidR="0078577C">
        <w:fldChar w:fldCharType="begin"/>
      </w:r>
      <w:r w:rsidR="0078577C">
        <w:instrText xml:space="preserve"> XE "</w:instrText>
      </w:r>
      <w:r w:rsidR="0078577C" w:rsidRPr="00F428E2">
        <w:instrText>modul</w:instrText>
      </w:r>
      <w:r w:rsidR="0078577C">
        <w:instrText xml:space="preserve">" </w:instrText>
      </w:r>
      <w:r w:rsidR="0078577C">
        <w:fldChar w:fldCharType="end"/>
      </w:r>
      <w:r>
        <w:t xml:space="preserve"> </w:t>
      </w:r>
      <w:r w:rsidRPr="00494D9E">
        <w:rPr>
          <w:i/>
          <w:iCs/>
        </w:rPr>
        <w:t>mysql2</w:t>
      </w:r>
      <w:r w:rsidR="005D5D74">
        <w:t>.</w:t>
      </w:r>
      <w:sdt>
        <w:sdtPr>
          <w:id w:val="1026983579"/>
          <w:citation/>
        </w:sdtPr>
        <w:sdtContent>
          <w:r w:rsidR="008F375F">
            <w:fldChar w:fldCharType="begin"/>
          </w:r>
          <w:r w:rsidR="008F375F">
            <w:instrText xml:space="preserve"> CITATION MyS19 \l 1060 </w:instrText>
          </w:r>
          <w:r w:rsidR="008F375F">
            <w:fldChar w:fldCharType="separate"/>
          </w:r>
          <w:r w:rsidR="009D7DFB">
            <w:rPr>
              <w:noProof/>
            </w:rPr>
            <w:t xml:space="preserve"> (87)</w:t>
          </w:r>
          <w:r w:rsidR="008F375F">
            <w:fldChar w:fldCharType="end"/>
          </w:r>
        </w:sdtContent>
      </w:sdt>
      <w:r w:rsidR="00265F16">
        <w:t xml:space="preserve"> </w:t>
      </w:r>
      <w:r w:rsidR="00E30915">
        <w:t>Vanj moramo vnesti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E30915">
        <w:t xml:space="preserve">, specifične za našo podatkovno bazo, ki jih pridobimo iz </w:t>
      </w:r>
      <w:r w:rsidR="00E30915" w:rsidRPr="00E30915">
        <w:rPr>
          <w:i/>
          <w:iCs/>
        </w:rPr>
        <w:t>.env</w:t>
      </w:r>
      <w:r w:rsidR="00B90C7B">
        <w:rPr>
          <w:i/>
          <w:iCs/>
        </w:rPr>
        <w:fldChar w:fldCharType="begin"/>
      </w:r>
      <w:r w:rsidR="00B90C7B">
        <w:instrText xml:space="preserve"> XE "</w:instrText>
      </w:r>
      <w:r w:rsidR="00B90C7B" w:rsidRPr="00252664">
        <w:rPr>
          <w:i/>
          <w:iCs/>
        </w:rPr>
        <w:instrText>.env</w:instrText>
      </w:r>
      <w:r w:rsidR="00B90C7B">
        <w:instrText xml:space="preserve">" </w:instrText>
      </w:r>
      <w:r w:rsidR="00B90C7B">
        <w:rPr>
          <w:i/>
          <w:iCs/>
        </w:rPr>
        <w:fldChar w:fldCharType="end"/>
      </w:r>
      <w:r w:rsidR="00E30915">
        <w:t>. Če bi tako želeli spremeniti podatkovno bazo, bi to zlahka storili s spreminjanjem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E30915">
        <w:t xml:space="preserve"> spremenljivk okolja</w:t>
      </w:r>
      <w:r w:rsidR="00B4118A">
        <w:fldChar w:fldCharType="begin"/>
      </w:r>
      <w:r w:rsidR="00B4118A">
        <w:instrText xml:space="preserve"> XE "</w:instrText>
      </w:r>
      <w:r w:rsidR="00B4118A" w:rsidRPr="000F6BF1">
        <w:instrText>spremenljivk okolja</w:instrText>
      </w:r>
      <w:r w:rsidR="00B4118A">
        <w:instrText xml:space="preserve">" </w:instrText>
      </w:r>
      <w:r w:rsidR="00B4118A">
        <w:fldChar w:fldCharType="end"/>
      </w:r>
      <w:r w:rsidR="00E30915">
        <w:t xml:space="preserve"> v </w:t>
      </w:r>
      <w:r w:rsidR="00E30915" w:rsidRPr="00E30915">
        <w:rPr>
          <w:i/>
          <w:iCs/>
        </w:rPr>
        <w:t>.env</w:t>
      </w:r>
      <w:r w:rsidR="00E30915">
        <w:t>.</w:t>
      </w:r>
    </w:p>
    <w:p w14:paraId="0D9E8B65" w14:textId="780CBB77" w:rsidR="00D742EE" w:rsidRDefault="00D742EE" w:rsidP="00752E84">
      <w:pPr>
        <w:spacing w:line="360" w:lineRule="auto"/>
        <w:jc w:val="both"/>
      </w:pPr>
      <w:r>
        <w:br w:type="page"/>
      </w:r>
    </w:p>
    <w:p w14:paraId="5F22BD6E" w14:textId="21290B52" w:rsidR="00B96012" w:rsidRDefault="00662130" w:rsidP="007C55DE">
      <w:pPr>
        <w:pStyle w:val="Naslov1"/>
        <w:spacing w:line="360" w:lineRule="auto"/>
      </w:pPr>
      <w:bookmarkStart w:id="292" w:name="_Toc132793612"/>
      <w:r>
        <w:lastRenderedPageBreak/>
        <w:t>Testiranje</w:t>
      </w:r>
      <w:bookmarkEnd w:id="292"/>
      <w:r w:rsidR="00B90C7B">
        <w:fldChar w:fldCharType="begin"/>
      </w:r>
      <w:r w:rsidR="00B90C7B">
        <w:instrText xml:space="preserve"> XE "</w:instrText>
      </w:r>
      <w:r w:rsidR="00B90C7B" w:rsidRPr="008A495C">
        <w:instrText>Testiranje</w:instrText>
      </w:r>
      <w:r w:rsidR="00B90C7B">
        <w:instrText xml:space="preserve">" </w:instrText>
      </w:r>
      <w:r w:rsidR="00B90C7B">
        <w:fldChar w:fldCharType="end"/>
      </w:r>
    </w:p>
    <w:p w14:paraId="6024F810" w14:textId="1B0DFE93" w:rsidR="00045E57" w:rsidRDefault="003A6ED1" w:rsidP="00A838C2">
      <w:pPr>
        <w:spacing w:line="360" w:lineRule="auto"/>
        <w:jc w:val="both"/>
      </w:pPr>
      <w:r w:rsidRPr="00040875">
        <w:t>Preizkušanje</w:t>
      </w:r>
      <w:r w:rsidR="00B90C7B">
        <w:fldChar w:fldCharType="begin"/>
      </w:r>
      <w:r w:rsidR="00B90C7B">
        <w:instrText xml:space="preserve"> XE "</w:instrText>
      </w:r>
      <w:r w:rsidR="00B90C7B" w:rsidRPr="000654C2">
        <w:instrText>Preizkušanje</w:instrText>
      </w:r>
      <w:r w:rsidR="00B90C7B">
        <w:instrText xml:space="preserve">" </w:instrText>
      </w:r>
      <w:r w:rsidR="00B90C7B">
        <w:fldChar w:fldCharType="end"/>
      </w:r>
      <w:r w:rsidRPr="00040875">
        <w:t xml:space="preserve"> </w:t>
      </w:r>
      <w:r w:rsidR="00816F79" w:rsidRPr="00040875">
        <w:t>ali testiranje</w:t>
      </w:r>
      <w:r w:rsidR="00B90C7B">
        <w:fldChar w:fldCharType="begin"/>
      </w:r>
      <w:r w:rsidR="00B90C7B">
        <w:instrText xml:space="preserve"> XE "</w:instrText>
      </w:r>
      <w:r w:rsidR="00B90C7B" w:rsidRPr="008A0951">
        <w:instrText>testiranje</w:instrText>
      </w:r>
      <w:r w:rsidR="00B90C7B">
        <w:instrText xml:space="preserve">" </w:instrText>
      </w:r>
      <w:r w:rsidR="00B90C7B">
        <w:fldChar w:fldCharType="end"/>
      </w:r>
      <w:r w:rsidR="00816F79" w:rsidRPr="00040875">
        <w:t xml:space="preserve"> </w:t>
      </w:r>
      <w:r w:rsidRPr="00040875">
        <w:t xml:space="preserve">je </w:t>
      </w:r>
      <w:r w:rsidR="00045E57">
        <w:t>ključna</w:t>
      </w:r>
      <w:r w:rsidRPr="00040875">
        <w:t xml:space="preserve"> </w:t>
      </w:r>
      <w:r w:rsidR="00045E57">
        <w:t xml:space="preserve">faza </w:t>
      </w:r>
      <w:r w:rsidR="00EF6170">
        <w:t>pri razvoju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EF6170">
        <w:t>, saj lahko šele s testiranjem potrdimo funkcionalnost aplikacije v večini primerov.</w:t>
      </w:r>
      <w:r w:rsidR="00D71768">
        <w:t xml:space="preserve"> S testiranjem v program vnašamo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D71768">
        <w:t>, ki so pričakovani in tudi take, ki niso pričakovani, se pa lahko zgodijo pri uporabi.</w:t>
      </w:r>
      <w:r w:rsidR="00B77EC6">
        <w:t xml:space="preserve"> S testiranjem ugotovimo, na katere scenarije se </w:t>
      </w:r>
      <w:r w:rsidR="009C313F">
        <w:t>program ne odzove pravilno in s tem odkrijemo napake</w:t>
      </w:r>
      <w:r w:rsidR="00F808CD">
        <w:fldChar w:fldCharType="begin"/>
      </w:r>
      <w:r w:rsidR="00F808CD">
        <w:instrText xml:space="preserve"> XE "</w:instrText>
      </w:r>
      <w:r w:rsidR="00F808CD" w:rsidRPr="009A3D6F">
        <w:instrText>napake</w:instrText>
      </w:r>
      <w:r w:rsidR="00F808CD">
        <w:instrText xml:space="preserve">" </w:instrText>
      </w:r>
      <w:r w:rsidR="00F808CD">
        <w:fldChar w:fldCharType="end"/>
      </w:r>
      <w:r w:rsidR="009C313F">
        <w:t xml:space="preserve"> v programu.</w:t>
      </w:r>
      <w:r w:rsidR="002A19AA">
        <w:t xml:space="preserve"> </w:t>
      </w:r>
      <w:r w:rsidR="00C34227">
        <w:t>Testiranje</w:t>
      </w:r>
      <w:r w:rsidR="00B90C7B">
        <w:fldChar w:fldCharType="begin"/>
      </w:r>
      <w:r w:rsidR="00B90C7B">
        <w:instrText xml:space="preserve"> XE "</w:instrText>
      </w:r>
      <w:r w:rsidR="00B90C7B" w:rsidRPr="008A495C">
        <w:instrText>Testiranje</w:instrText>
      </w:r>
      <w:r w:rsidR="00B90C7B">
        <w:instrText xml:space="preserve">" </w:instrText>
      </w:r>
      <w:r w:rsidR="00B90C7B">
        <w:fldChar w:fldCharType="end"/>
      </w:r>
      <w:r w:rsidR="00C34227">
        <w:t xml:space="preserve"> aplikacije</w:t>
      </w:r>
      <w:r w:rsidR="00235700">
        <w:t xml:space="preserve"> sem </w:t>
      </w:r>
      <w:r w:rsidR="00DF53D3">
        <w:t>izvajal že med samim programiranjem, saj sem vsako novo funkcionalnost preveril sproti, kar mi je omogočal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DF53D3">
        <w:t xml:space="preserve"> izdelave programa od zgoraj navzdol.</w:t>
      </w:r>
      <w:r w:rsidR="00A64FF5">
        <w:t xml:space="preserve"> </w:t>
      </w:r>
      <w:r w:rsidR="00202C60">
        <w:t>Zadnji preizkus pa bom izvedel in ga opisal v tem poglavju.</w:t>
      </w:r>
    </w:p>
    <w:p w14:paraId="1B6660F6" w14:textId="53792105" w:rsidR="00D94F03" w:rsidRDefault="00D94F03" w:rsidP="00D94F03">
      <w:pPr>
        <w:pStyle w:val="Naslov2"/>
      </w:pPr>
      <w:bookmarkStart w:id="293" w:name="_Toc132793613"/>
      <w:r>
        <w:t>Spletna trgovina</w:t>
      </w:r>
      <w:bookmarkEnd w:id="293"/>
      <w:r w:rsidR="00B90C7B">
        <w:fldChar w:fldCharType="begin"/>
      </w:r>
      <w:r w:rsidR="00B90C7B">
        <w:instrText xml:space="preserve"> XE "</w:instrText>
      </w:r>
      <w:r w:rsidR="00B90C7B" w:rsidRPr="006613B7">
        <w:instrText>Spletna trgovina</w:instrText>
      </w:r>
      <w:r w:rsidR="00B90C7B">
        <w:instrText xml:space="preserve">" </w:instrText>
      </w:r>
      <w:r w:rsidR="00B90C7B">
        <w:fldChar w:fldCharType="end"/>
      </w:r>
    </w:p>
    <w:p w14:paraId="6F79D11D" w14:textId="05C3762D" w:rsidR="003E0DE0" w:rsidRDefault="003E0DE0" w:rsidP="00A838C2">
      <w:pPr>
        <w:spacing w:line="360" w:lineRule="auto"/>
        <w:jc w:val="both"/>
      </w:pPr>
      <w:r>
        <w:t xml:space="preserve">Najprej se lotimo </w:t>
      </w:r>
      <w:r w:rsidR="00662130">
        <w:t>testiranja spletne trgovine.</w:t>
      </w:r>
      <w:r w:rsidR="00A03623">
        <w:t xml:space="preserve"> Spletna trgovina</w:t>
      </w:r>
      <w:r w:rsidR="00B90C7B">
        <w:fldChar w:fldCharType="begin"/>
      </w:r>
      <w:r w:rsidR="00B90C7B">
        <w:instrText xml:space="preserve"> XE "</w:instrText>
      </w:r>
      <w:r w:rsidR="00B90C7B" w:rsidRPr="006613B7">
        <w:instrText>Spletna trgovina</w:instrText>
      </w:r>
      <w:r w:rsidR="00B90C7B">
        <w:instrText xml:space="preserve">" </w:instrText>
      </w:r>
      <w:r w:rsidR="00B90C7B">
        <w:fldChar w:fldCharType="end"/>
      </w:r>
      <w:r w:rsidR="00A03623">
        <w:t xml:space="preserve"> nam ponuja precej možnih </w:t>
      </w:r>
      <w:r w:rsidR="00525B59">
        <w:t xml:space="preserve">dejanj. </w:t>
      </w:r>
      <w:r w:rsidR="008352CD">
        <w:t>Lahko</w:t>
      </w:r>
      <w:r w:rsidR="009504C5">
        <w:t xml:space="preserve"> </w:t>
      </w:r>
      <w:r w:rsidR="00766F2A">
        <w:t>kliknemo na izdelek in si ogledamo njegove podrobnosti</w:t>
      </w:r>
      <w:r w:rsidR="009103ED">
        <w:t>, ali pa ga dodamo v košarico</w:t>
      </w:r>
      <w:r w:rsidR="00362193">
        <w:fldChar w:fldCharType="begin"/>
      </w:r>
      <w:r w:rsidR="00362193">
        <w:instrText xml:space="preserve"> XE "</w:instrText>
      </w:r>
      <w:r w:rsidR="00362193" w:rsidRPr="00FD4CFF">
        <w:instrText>košarico</w:instrText>
      </w:r>
      <w:r w:rsidR="00362193">
        <w:instrText xml:space="preserve">" </w:instrText>
      </w:r>
      <w:r w:rsidR="00362193">
        <w:fldChar w:fldCharType="end"/>
      </w:r>
      <w:r w:rsidR="009103ED">
        <w:t>.</w:t>
      </w:r>
      <w:r w:rsidR="00C83FD9">
        <w:t xml:space="preserve"> </w:t>
      </w:r>
      <w:r w:rsidR="002D170F">
        <w:t>Sprva je na strani prikazanih 6 izdelkov</w:t>
      </w:r>
      <w:r w:rsidR="002B4973">
        <w:t xml:space="preserve">, lahko pa jih prikažemo več z gumbom </w:t>
      </w:r>
      <w:r w:rsidR="002B4973" w:rsidRPr="002B4973">
        <w:rPr>
          <w:i/>
          <w:iCs/>
        </w:rPr>
        <w:t>Prikaži več</w:t>
      </w:r>
      <w:r w:rsidR="002B4973">
        <w:t xml:space="preserve"> na dnu strani.</w:t>
      </w:r>
      <w:r w:rsidR="0019757F">
        <w:t xml:space="preserve"> Mogoča je tudi uporaba filtrov na levi strani, in sicer filtriranja po kategoriji izdelka, ceni, ali popustu</w:t>
      </w:r>
      <w:r w:rsidR="002706F3">
        <w:t>.</w:t>
      </w:r>
      <w:r w:rsidR="00B14C55">
        <w:t xml:space="preserve"> Izdelke lahko tudi iščemo po imenu z iskalno vrstico na vrhu.</w:t>
      </w:r>
      <w:r w:rsidR="00476ED5">
        <w:t xml:space="preserve"> Navigacijska vrstica</w:t>
      </w:r>
      <w:r w:rsidR="000C6B69">
        <w:fldChar w:fldCharType="begin"/>
      </w:r>
      <w:r w:rsidR="000C6B69">
        <w:instrText xml:space="preserve"> XE "</w:instrText>
      </w:r>
      <w:r w:rsidR="000C6B69" w:rsidRPr="00B9659C">
        <w:instrText>vrstica</w:instrText>
      </w:r>
      <w:r w:rsidR="000C6B69">
        <w:instrText xml:space="preserve">" </w:instrText>
      </w:r>
      <w:r w:rsidR="000C6B69">
        <w:fldChar w:fldCharType="end"/>
      </w:r>
      <w:r w:rsidR="00476ED5">
        <w:t xml:space="preserve"> trgovine nam omogoča odpiranje košarice, in sicer iz dveh možnih</w:t>
      </w:r>
      <w:r w:rsidR="0019558E">
        <w:t xml:space="preserve"> položajev</w:t>
      </w:r>
      <w:r w:rsidR="007E3AF1">
        <w:t>, ko smo na vrhu strani, ali pa nismo na vrhu in se pomikamo navzdol.</w:t>
      </w:r>
      <w:r w:rsidR="006438C8">
        <w:t xml:space="preserve"> </w:t>
      </w:r>
      <w:r w:rsidR="00C17B82">
        <w:t>V slednjem primeru imamo še možnost klika na gumb</w:t>
      </w:r>
      <w:r w:rsidR="00BA00AF">
        <w:fldChar w:fldCharType="begin"/>
      </w:r>
      <w:r w:rsidR="00BA00AF">
        <w:instrText xml:space="preserve"> XE "</w:instrText>
      </w:r>
      <w:r w:rsidR="00BA00AF" w:rsidRPr="00C5737F">
        <w:instrText>gumb</w:instrText>
      </w:r>
      <w:r w:rsidR="00BA00AF">
        <w:instrText xml:space="preserve">" </w:instrText>
      </w:r>
      <w:r w:rsidR="00BA00AF">
        <w:fldChar w:fldCharType="end"/>
      </w:r>
      <w:r w:rsidR="00C17B82">
        <w:t>, ki nas iz spodnjega dela strani prestavi na vrh.</w:t>
      </w:r>
      <w:r w:rsidR="00616977">
        <w:t xml:space="preserve"> (</w:t>
      </w:r>
      <w:r w:rsidR="00616977">
        <w:fldChar w:fldCharType="begin"/>
      </w:r>
      <w:r w:rsidR="00616977">
        <w:instrText xml:space="preserve"> REF _Ref132658463 \h </w:instrText>
      </w:r>
      <w:r w:rsidR="00616977">
        <w:fldChar w:fldCharType="separate"/>
      </w:r>
      <w:r w:rsidR="008D7303">
        <w:t xml:space="preserve">Priloga </w:t>
      </w:r>
      <w:r w:rsidR="008D7303">
        <w:rPr>
          <w:noProof/>
        </w:rPr>
        <w:t>3</w:t>
      </w:r>
      <w:r w:rsidR="00616977">
        <w:fldChar w:fldCharType="end"/>
      </w:r>
      <w:r w:rsidR="00616977">
        <w:t>)</w:t>
      </w:r>
    </w:p>
    <w:p w14:paraId="76698EC3" w14:textId="37EEEF60" w:rsidR="00124B36" w:rsidRDefault="00EA0B81" w:rsidP="00A838C2">
      <w:pPr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0EDF2877" wp14:editId="6C098B56">
                <wp:simplePos x="0" y="0"/>
                <wp:positionH relativeFrom="margin">
                  <wp:align>right</wp:align>
                </wp:positionH>
                <wp:positionV relativeFrom="paragraph">
                  <wp:posOffset>654685</wp:posOffset>
                </wp:positionV>
                <wp:extent cx="5760720" cy="3315970"/>
                <wp:effectExtent l="0" t="0" r="0" b="0"/>
                <wp:wrapSquare wrapText="bothSides"/>
                <wp:docPr id="241" name="Skupina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3315970"/>
                          <a:chOff x="0" y="0"/>
                          <a:chExt cx="5760720" cy="3315970"/>
                        </a:xfrm>
                      </wpg:grpSpPr>
                      <pic:pic xmlns:pic="http://schemas.openxmlformats.org/drawingml/2006/picture">
                        <pic:nvPicPr>
                          <pic:cNvPr id="239" name="Slika 23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9991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Polje z besedilom 240"/>
                        <wps:cNvSpPr txBox="1"/>
                        <wps:spPr>
                          <a:xfrm>
                            <a:off x="0" y="3057525"/>
                            <a:ext cx="57607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F64E03" w14:textId="20AD3142" w:rsidR="007A54D2" w:rsidRPr="009D2465" w:rsidRDefault="007A54D2" w:rsidP="007A54D2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294" w:name="_Ref132658635"/>
                              <w:bookmarkStart w:id="295" w:name="_Ref132658632"/>
                              <w:bookmarkStart w:id="296" w:name="_Toc132752958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bookmarkEnd w:id="294"/>
                              <w:r>
                                <w:t xml:space="preserve">: </w:t>
                              </w:r>
                              <w:r w:rsidRPr="0007203D">
                                <w:t>Posnetek zaslona prikaza podrobnosti izdelka</w:t>
                              </w:r>
                              <w:bookmarkEnd w:id="295"/>
                              <w:bookmarkEnd w:id="29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DF2877" id="Skupina 241" o:spid="_x0000_s1235" style="position:absolute;left:0;text-align:left;margin-left:402.4pt;margin-top:51.55pt;width:453.6pt;height:261.1pt;z-index:251941888;mso-position-horizontal:right;mso-position-horizontal-relative:margin" coordsize="57607,33159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">
                <v:shape id="Slika 239" o:spid="_x0000_s1236" type="#_x0000_t75" style="position:absolute;width:57607;height:29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">
                  <v:imagedata r:id="rId139" o:title=""/>
                </v:shape>
                <v:shape id="Polje z besedilom 240" o:spid="_x0000_s1237" type="#_x0000_t202" style="position:absolute;top:30575;width:5760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fHK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/x0Jh0BubwBAAD//wMAUEsBAi0AFAAGAAgAAAAhANvh9svuAAAAhQEAABMAAAAAAAAAAAAA&#10;AAAAAAAAAFtDb250ZW50X1R5cGVzXS54bWxQSwECLQAUAAYACAAAACEAWvQsW78AAAAVAQAACwAA&#10;AAAAAAAAAAAAAAAfAQAAX3JlbHMvLnJlbHNQSwECLQAUAAYACAAAACEA3vnxysMAAADcAAAADwAA&#10;AAAAAAAAAAAAAAAHAgAAZHJzL2Rvd25yZXYueG1sUEsFBgAAAAADAAMAtwAAAPcCAAAAAA==&#10;" stroked="f">
                  <v:textbox style="mso-fit-shape-to-text:t" inset="0,0,0,0">
                    <w:txbxContent>
                      <w:p w14:paraId="1FF64E03" w14:textId="20AD3142" w:rsidR="007A54D2" w:rsidRPr="009D2465" w:rsidRDefault="007A54D2" w:rsidP="007A54D2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297" w:name="_Ref132658635"/>
                        <w:bookmarkStart w:id="298" w:name="_Ref132658632"/>
                        <w:bookmarkStart w:id="299" w:name="_Toc132752958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17</w:t>
                          </w:r>
                        </w:fldSimple>
                        <w:bookmarkEnd w:id="297"/>
                        <w:r>
                          <w:t xml:space="preserve">: </w:t>
                        </w:r>
                        <w:r w:rsidRPr="0007203D">
                          <w:t>Posnetek zaslona prikaza podrobnosti izdelka</w:t>
                        </w:r>
                        <w:bookmarkEnd w:id="298"/>
                        <w:bookmarkEnd w:id="29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934545">
        <w:t>Preizkusimo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 w:rsidR="00934545">
        <w:t xml:space="preserve"> produkta ob kliku nanj.</w:t>
      </w:r>
      <w:r w:rsidR="00516036">
        <w:t xml:space="preserve"> </w:t>
      </w:r>
      <w:r w:rsidR="007A54D2">
        <w:t>Odpre se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7A54D2">
        <w:t xml:space="preserve"> s podrobnostmi produkta, kot lahko vidimo na </w:t>
      </w:r>
      <w:r w:rsidR="007A54D2">
        <w:fldChar w:fldCharType="begin"/>
      </w:r>
      <w:r w:rsidR="007A54D2">
        <w:instrText xml:space="preserve"> REF _Ref132658635 \h </w:instrText>
      </w:r>
      <w:r w:rsidR="007A54D2">
        <w:fldChar w:fldCharType="separate"/>
      </w:r>
      <w:r w:rsidR="008D7303">
        <w:t xml:space="preserve">Slika </w:t>
      </w:r>
      <w:r w:rsidR="008D7303">
        <w:rPr>
          <w:noProof/>
        </w:rPr>
        <w:t>17</w:t>
      </w:r>
      <w:r w:rsidR="007A54D2">
        <w:fldChar w:fldCharType="end"/>
      </w:r>
      <w:r w:rsidR="007A54D2">
        <w:t>.</w:t>
      </w:r>
    </w:p>
    <w:p w14:paraId="6460C2BD" w14:textId="006824C6" w:rsidR="007A54D2" w:rsidRDefault="002C143E" w:rsidP="007A54D2">
      <w:pPr>
        <w:keepNext/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432FCF7D" wp14:editId="453342D3">
                <wp:simplePos x="0" y="0"/>
                <wp:positionH relativeFrom="margin">
                  <wp:align>left</wp:align>
                </wp:positionH>
                <wp:positionV relativeFrom="paragraph">
                  <wp:posOffset>1270133</wp:posOffset>
                </wp:positionV>
                <wp:extent cx="5760720" cy="2724150"/>
                <wp:effectExtent l="0" t="0" r="0" b="0"/>
                <wp:wrapSquare wrapText="bothSides"/>
                <wp:docPr id="244" name="Skupina 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724150"/>
                          <a:chOff x="0" y="0"/>
                          <a:chExt cx="5760720" cy="2724150"/>
                        </a:xfrm>
                      </wpg:grpSpPr>
                      <pic:pic xmlns:pic="http://schemas.openxmlformats.org/drawingml/2006/picture">
                        <pic:nvPicPr>
                          <pic:cNvPr id="242" name="Slika 242" descr="Slika, ki vsebuje besede miza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1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2312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Polje z besedilom 243"/>
                        <wps:cNvSpPr txBox="1"/>
                        <wps:spPr>
                          <a:xfrm>
                            <a:off x="0" y="2371725"/>
                            <a:ext cx="5760720" cy="3524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DFFEC6" w14:textId="13A51E12" w:rsidR="002C143E" w:rsidRPr="007B4B16" w:rsidRDefault="002C143E" w:rsidP="002C143E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300" w:name="_Toc132752959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18</w:t>
                                </w:r>
                              </w:fldSimple>
                              <w:r>
                                <w:t xml:space="preserve">: </w:t>
                              </w:r>
                              <w:r w:rsidRPr="003329EE">
                                <w:t xml:space="preserve">Pogled </w:t>
                              </w:r>
                              <w:r>
                                <w:t xml:space="preserve">nakupovalne </w:t>
                              </w:r>
                              <w:r w:rsidRPr="003329EE">
                                <w:t>košarice</w:t>
                              </w:r>
                              <w:bookmarkEnd w:id="3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2FCF7D" id="Skupina 244" o:spid="_x0000_s1238" style="position:absolute;left:0;text-align:left;margin-left:0;margin-top:100pt;width:453.6pt;height:214.5pt;z-index:251945984;mso-position-horizontal:left;mso-position-horizontal-relative:margin;mso-height-relative:margin" coordsize="57607,2724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">
                <v:shape id="Slika 242" o:spid="_x0000_s1239" type="#_x0000_t75" alt="Slika, ki vsebuje besede miza&#10;&#10;Opis je samodejno ustvarjen" style="position:absolute;width:57607;height:23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">
                  <v:imagedata r:id="rId142" o:title="Slika, ki vsebuje besede miza&#10;&#10;Opis je samodejno ustvarjen"/>
                </v:shape>
                <v:shape id="Polje z besedilom 243" o:spid="_x0000_s1240" type="#_x0000_t202" style="position:absolute;top:23717;width:57607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" stroked="f">
                  <v:textbox inset="0,0,0,0">
                    <w:txbxContent>
                      <w:p w14:paraId="22DFFEC6" w14:textId="13A51E12" w:rsidR="002C143E" w:rsidRPr="007B4B16" w:rsidRDefault="002C143E" w:rsidP="002C143E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301" w:name="_Toc132752959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18</w:t>
                          </w:r>
                        </w:fldSimple>
                        <w:r>
                          <w:t xml:space="preserve">: </w:t>
                        </w:r>
                        <w:r w:rsidRPr="003329EE">
                          <w:t xml:space="preserve">Pogled </w:t>
                        </w:r>
                        <w:r>
                          <w:t xml:space="preserve">nakupovalne </w:t>
                        </w:r>
                        <w:r w:rsidRPr="003329EE">
                          <w:t>košarice</w:t>
                        </w:r>
                        <w:bookmarkEnd w:id="301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D53F25">
        <w:t>Ob kliku na dodajanje v košarico</w:t>
      </w:r>
      <w:r w:rsidR="00362193">
        <w:fldChar w:fldCharType="begin"/>
      </w:r>
      <w:r w:rsidR="00362193">
        <w:instrText xml:space="preserve"> XE "</w:instrText>
      </w:r>
      <w:r w:rsidR="00362193" w:rsidRPr="00FD4CFF">
        <w:instrText>košarico</w:instrText>
      </w:r>
      <w:r w:rsidR="00362193">
        <w:instrText xml:space="preserve">" </w:instrText>
      </w:r>
      <w:r w:rsidR="00362193">
        <w:fldChar w:fldCharType="end"/>
      </w:r>
      <w:r w:rsidR="00D53F25">
        <w:t xml:space="preserve"> se izdelek uspešno doda in cena košarice se spremeni.</w:t>
      </w:r>
      <w:r w:rsidR="00FE31AB">
        <w:t xml:space="preserve"> Z gumbom nazaj se lahko premaknemo nazaj na spletno trgovino.</w:t>
      </w:r>
      <w:r w:rsidR="00720FB4">
        <w:t xml:space="preserve"> </w:t>
      </w:r>
      <w:r w:rsidR="00A477C8">
        <w:t xml:space="preserve">Sprva </w:t>
      </w:r>
      <w:r w:rsidR="002B05DD">
        <w:t xml:space="preserve">pa </w:t>
      </w:r>
      <w:r w:rsidR="00A477C8">
        <w:t>je med preizkušanjem prišlo do neskončnega nalaganja</w:t>
      </w:r>
      <w:r w:rsidR="00335CF6">
        <w:fldChar w:fldCharType="begin"/>
      </w:r>
      <w:r w:rsidR="00335CF6">
        <w:instrText xml:space="preserve"> XE "</w:instrText>
      </w:r>
      <w:r w:rsidR="00335CF6" w:rsidRPr="001E57D7">
        <w:instrText>nalaganja</w:instrText>
      </w:r>
      <w:r w:rsidR="00335CF6">
        <w:instrText xml:space="preserve">" </w:instrText>
      </w:r>
      <w:r w:rsidR="00335CF6">
        <w:fldChar w:fldCharType="end"/>
      </w:r>
      <w:r w:rsidR="00A477C8">
        <w:t xml:space="preserve"> izdelkov, kar sem popravil z izbrisom programske kode</w:t>
      </w:r>
      <w:r w:rsidR="001907E9">
        <w:t xml:space="preserve"> v </w:t>
      </w:r>
      <w:r w:rsidR="001907E9" w:rsidRPr="001907E9">
        <w:rPr>
          <w:i/>
          <w:iCs/>
        </w:rPr>
        <w:t>KosaricaC.jsx</w:t>
      </w:r>
      <w:r w:rsidR="00A477C8">
        <w:t xml:space="preserve">, ki nastavi </w:t>
      </w:r>
      <w:r w:rsidR="00A477C8" w:rsidRPr="00A477C8">
        <w:rPr>
          <w:i/>
          <w:iCs/>
        </w:rPr>
        <w:t>niProduktov</w:t>
      </w:r>
      <w:r w:rsidR="00A477C8">
        <w:t xml:space="preserve"> na </w:t>
      </w:r>
      <w:r w:rsidR="00A477C8" w:rsidRPr="00A477C8">
        <w:rPr>
          <w:i/>
          <w:iCs/>
        </w:rPr>
        <w:t>true</w:t>
      </w:r>
      <w:r w:rsidR="00A477C8">
        <w:t xml:space="preserve">. </w:t>
      </w:r>
      <w:r w:rsidR="008F0534">
        <w:t>Dodajmo še en izdelek z gumbom prek trgovine in poglejmo v košarico</w:t>
      </w:r>
      <w:r w:rsidR="00CD2C55">
        <w:t>.</w:t>
      </w:r>
    </w:p>
    <w:p w14:paraId="3F7FC18D" w14:textId="0172F2A5" w:rsidR="002C143E" w:rsidRDefault="00A206F7" w:rsidP="002C143E">
      <w:pPr>
        <w:keepNext/>
        <w:spacing w:line="360" w:lineRule="auto"/>
        <w:jc w:val="both"/>
      </w:pPr>
      <w:r>
        <w:t>V košarico</w:t>
      </w:r>
      <w:r w:rsidR="00362193">
        <w:fldChar w:fldCharType="begin"/>
      </w:r>
      <w:r w:rsidR="00362193">
        <w:instrText xml:space="preserve"> XE "</w:instrText>
      </w:r>
      <w:r w:rsidR="00362193" w:rsidRPr="00FD4CFF">
        <w:instrText>košarico</w:instrText>
      </w:r>
      <w:r w:rsidR="00362193">
        <w:instrText xml:space="preserve">" </w:instrText>
      </w:r>
      <w:r w:rsidR="00362193">
        <w:fldChar w:fldCharType="end"/>
      </w:r>
      <w:r>
        <w:t xml:space="preserve"> sta se uspešno dodala oba izdelka in cena se posodobi.</w:t>
      </w:r>
      <w:r w:rsidR="0053619F">
        <w:t xml:space="preserve"> Preizkusimo še dodajanje in odstranjevanje kosov</w:t>
      </w:r>
      <w:r w:rsidR="00A350C8">
        <w:t xml:space="preserve"> in ugotovimo, da deluje pravilno</w:t>
      </w:r>
      <w:r w:rsidR="008A329A">
        <w:t>, saj se dodajanje zaustavi ob največji količini, ki je na voljo</w:t>
      </w:r>
      <w:r w:rsidR="00E9736C">
        <w:t>, in se samodejno odstrani iz košarice, ko je količina 0</w:t>
      </w:r>
      <w:r w:rsidR="00A350C8">
        <w:t>.</w:t>
      </w:r>
      <w:r w:rsidR="007A0002">
        <w:t xml:space="preserve"> Iz košarice je mogoč ponoven pregled podrobnosti izdelka, zato preverimo tudi to možnost</w:t>
      </w:r>
      <w:r w:rsidR="00646A2D">
        <w:t>. Ugotovimo, da smo prišli na enako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646A2D">
        <w:t xml:space="preserve"> kot prej iz trgovine, le da je gumb</w:t>
      </w:r>
      <w:r w:rsidR="00BA00AF">
        <w:fldChar w:fldCharType="begin"/>
      </w:r>
      <w:r w:rsidR="00BA00AF">
        <w:instrText xml:space="preserve"> XE "</w:instrText>
      </w:r>
      <w:r w:rsidR="00BA00AF" w:rsidRPr="00C5737F">
        <w:instrText>gumb</w:instrText>
      </w:r>
      <w:r w:rsidR="00BA00AF">
        <w:instrText xml:space="preserve">" </w:instrText>
      </w:r>
      <w:r w:rsidR="00BA00AF">
        <w:fldChar w:fldCharType="end"/>
      </w:r>
      <w:r w:rsidR="00646A2D">
        <w:t xml:space="preserve"> za dodajanje onemogočen in se ob kliku nazaj vrnemo v košarico.</w:t>
      </w:r>
      <w:r w:rsidR="00230292">
        <w:t xml:space="preserve"> N</w:t>
      </w:r>
      <w:r w:rsidR="00A85584">
        <w:t>a plačilo se bomo vrnili kasneje, sedaj pa pojdimo nazaj na trgovino.</w:t>
      </w:r>
      <w:r w:rsidR="00A97986">
        <w:t xml:space="preserve"> Preizkusimo gumb </w:t>
      </w:r>
      <w:r w:rsidR="00A97986" w:rsidRPr="0031077D">
        <w:rPr>
          <w:i/>
          <w:iCs/>
        </w:rPr>
        <w:t>Prikaži več</w:t>
      </w:r>
      <w:r w:rsidR="00A97986">
        <w:t>, ki pravilno doda 6 izdelkov že prikazanim</w:t>
      </w:r>
      <w:r w:rsidR="003B6F1D">
        <w:t>, pri čemer pravilno izpisuje število prikazanih izdel</w:t>
      </w:r>
      <w:r w:rsidR="00DF7F63">
        <w:t>kov in izgine ob prikazu vseh</w:t>
      </w:r>
      <w:r w:rsidR="00A97986">
        <w:t>.</w:t>
      </w:r>
      <w:r w:rsidR="000F7B53">
        <w:t xml:space="preserve"> Gumb za pomik</w:t>
      </w:r>
      <w:r w:rsidR="00B90C7B">
        <w:fldChar w:fldCharType="begin"/>
      </w:r>
      <w:r w:rsidR="00B90C7B">
        <w:instrText xml:space="preserve"> XE "</w:instrText>
      </w:r>
      <w:r w:rsidR="00B90C7B" w:rsidRPr="007826F8">
        <w:instrText>pomik</w:instrText>
      </w:r>
      <w:r w:rsidR="00B90C7B">
        <w:instrText xml:space="preserve">" </w:instrText>
      </w:r>
      <w:r w:rsidR="00B90C7B">
        <w:fldChar w:fldCharType="end"/>
      </w:r>
      <w:r w:rsidR="000F7B53">
        <w:t xml:space="preserve"> na vrh nas prav tako pravilno pomakne na vrh strani.</w:t>
      </w:r>
    </w:p>
    <w:p w14:paraId="7CACE6B5" w14:textId="548B828A" w:rsidR="00A83315" w:rsidRDefault="00914E09" w:rsidP="002C143E">
      <w:pPr>
        <w:keepNext/>
        <w:spacing w:line="360" w:lineRule="auto"/>
        <w:jc w:val="both"/>
      </w:pPr>
      <w:r>
        <w:t>Poglejmo sedaj naviga</w:t>
      </w:r>
      <w:r w:rsidR="00917E7D">
        <w:t>c</w:t>
      </w:r>
      <w:r>
        <w:t xml:space="preserve">ijsko vrstico </w:t>
      </w:r>
      <w:r w:rsidR="00917E7D">
        <w:t>trgovine.</w:t>
      </w:r>
      <w:r w:rsidR="006A1F63">
        <w:t xml:space="preserve"> Ko smo na vrhu strani, se prikaže </w:t>
      </w:r>
      <w:r w:rsidR="00A26E15">
        <w:t>statično</w:t>
      </w:r>
      <w:r w:rsidR="00F46FD6">
        <w:fldChar w:fldCharType="begin"/>
      </w:r>
      <w:r w:rsidR="00F46FD6">
        <w:instrText xml:space="preserve"> XE "</w:instrText>
      </w:r>
      <w:r w:rsidR="00F46FD6" w:rsidRPr="00257E70">
        <w:instrText>statično</w:instrText>
      </w:r>
      <w:r w:rsidR="00F46FD6">
        <w:instrText xml:space="preserve">" </w:instrText>
      </w:r>
      <w:r w:rsidR="00F46FD6">
        <w:fldChar w:fldCharType="end"/>
      </w:r>
      <w:r w:rsidR="00A26E15">
        <w:t>, pod glavno navigacijsko vrstico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A26E15">
        <w:t>.</w:t>
      </w:r>
      <w:r w:rsidR="002B0411">
        <w:t xml:space="preserve"> Ob premiku navzdol za določen odmik</w:t>
      </w:r>
      <w:r w:rsidR="00BA00AF">
        <w:fldChar w:fldCharType="begin"/>
      </w:r>
      <w:r w:rsidR="00BA00AF">
        <w:instrText xml:space="preserve"> XE "</w:instrText>
      </w:r>
      <w:r w:rsidR="00BA00AF" w:rsidRPr="003C3CBD">
        <w:instrText>odmik</w:instrText>
      </w:r>
      <w:r w:rsidR="00BA00AF">
        <w:instrText xml:space="preserve">" </w:instrText>
      </w:r>
      <w:r w:rsidR="00BA00AF">
        <w:fldChar w:fldCharType="end"/>
      </w:r>
      <w:r w:rsidR="002B0411">
        <w:t xml:space="preserve"> pa se pojavi navigacijska vrstica</w:t>
      </w:r>
      <w:r w:rsidR="000C6B69">
        <w:fldChar w:fldCharType="begin"/>
      </w:r>
      <w:r w:rsidR="000C6B69">
        <w:instrText xml:space="preserve"> XE "</w:instrText>
      </w:r>
      <w:r w:rsidR="000C6B69" w:rsidRPr="00B9659C">
        <w:instrText>vrstica</w:instrText>
      </w:r>
      <w:r w:rsidR="000C6B69">
        <w:instrText xml:space="preserve">" </w:instrText>
      </w:r>
      <w:r w:rsidR="000C6B69">
        <w:fldChar w:fldCharType="end"/>
      </w:r>
      <w:r w:rsidR="00FE65D2">
        <w:t>, ki na vrhu strani ostane z nami, čeprav se pomikamo navzdol.</w:t>
      </w:r>
      <w:r w:rsidR="007C4B98">
        <w:t xml:space="preserve"> Ko se prikaže druga navigacijska vrstica, se prikaže tudi gumb</w:t>
      </w:r>
      <w:r w:rsidR="00BA00AF">
        <w:fldChar w:fldCharType="begin"/>
      </w:r>
      <w:r w:rsidR="00BA00AF">
        <w:instrText xml:space="preserve"> XE "</w:instrText>
      </w:r>
      <w:r w:rsidR="00BA00AF" w:rsidRPr="00C5737F">
        <w:instrText>gumb</w:instrText>
      </w:r>
      <w:r w:rsidR="00BA00AF">
        <w:instrText xml:space="preserve">" </w:instrText>
      </w:r>
      <w:r w:rsidR="00BA00AF">
        <w:fldChar w:fldCharType="end"/>
      </w:r>
      <w:r w:rsidR="007C4B98">
        <w:t xml:space="preserve"> za skok na vrh.</w:t>
      </w:r>
      <w:r w:rsidR="004D2288">
        <w:t xml:space="preserve"> Ko pa se premaknemo navzgor, pa se navigacijska vrstica skrije.</w:t>
      </w:r>
      <w:r w:rsidR="00E31FCC">
        <w:t xml:space="preserve"> Prikaz deluje pravilno, preverimo še odpiranje košarice prek navigacijske vrstice, ko se ne nahajamo na vrhu strani.</w:t>
      </w:r>
      <w:r w:rsidR="003C5D02">
        <w:t xml:space="preserve"> Prav tako pridemo v košarico</w:t>
      </w:r>
      <w:r w:rsidR="00362193">
        <w:fldChar w:fldCharType="begin"/>
      </w:r>
      <w:r w:rsidR="00362193">
        <w:instrText xml:space="preserve"> XE "</w:instrText>
      </w:r>
      <w:r w:rsidR="00362193" w:rsidRPr="00FD4CFF">
        <w:instrText>košarico</w:instrText>
      </w:r>
      <w:r w:rsidR="00362193">
        <w:instrText xml:space="preserve">" </w:instrText>
      </w:r>
      <w:r w:rsidR="00362193">
        <w:fldChar w:fldCharType="end"/>
      </w:r>
      <w:r w:rsidR="003C5D02">
        <w:t>, ki deluje pravilno.</w:t>
      </w:r>
    </w:p>
    <w:p w14:paraId="73DEA40F" w14:textId="44C3975B" w:rsidR="00743312" w:rsidRDefault="00B579C5" w:rsidP="002C143E">
      <w:pPr>
        <w:keepNext/>
        <w:spacing w:line="360" w:lineRule="auto"/>
        <w:jc w:val="both"/>
      </w:pPr>
      <w:r>
        <w:t xml:space="preserve">Osredotočimo se </w:t>
      </w:r>
      <w:r w:rsidR="0039757C">
        <w:t xml:space="preserve">še </w:t>
      </w:r>
      <w:r>
        <w:t>na</w:t>
      </w:r>
      <w:r w:rsidR="00E774EA">
        <w:t xml:space="preserve"> filtriranje.</w:t>
      </w:r>
      <w:r w:rsidR="005A075F">
        <w:t xml:space="preserve"> Denimo, da izberemo le filtre</w:t>
      </w:r>
      <w:r w:rsidR="00D10E6D">
        <w:fldChar w:fldCharType="begin"/>
      </w:r>
      <w:r w:rsidR="00D10E6D">
        <w:instrText xml:space="preserve"> XE "</w:instrText>
      </w:r>
      <w:r w:rsidR="00D10E6D" w:rsidRPr="00B07EA1">
        <w:instrText>filtre</w:instrText>
      </w:r>
      <w:r w:rsidR="00D10E6D">
        <w:instrText xml:space="preserve">" </w:instrText>
      </w:r>
      <w:r w:rsidR="00D10E6D">
        <w:fldChar w:fldCharType="end"/>
      </w:r>
      <w:r w:rsidR="005A075F">
        <w:t xml:space="preserve"> nekaterih kategorij</w:t>
      </w:r>
      <w:r w:rsidR="003608EB">
        <w:t xml:space="preserve"> in filtriramo</w:t>
      </w:r>
      <w:r w:rsidR="00EE562D">
        <w:t xml:space="preserve">. </w:t>
      </w:r>
      <w:r w:rsidR="00DE3841">
        <w:t>Prikažejo se pravilni izdelki</w:t>
      </w:r>
      <w:r w:rsidR="00497AF6">
        <w:t>, če označimo kategorije in vsi izdelki, če ne označimo nobene</w:t>
      </w:r>
      <w:r w:rsidR="00DE3841">
        <w:t>.</w:t>
      </w:r>
      <w:r w:rsidR="000240A6">
        <w:t xml:space="preserve"> </w:t>
      </w:r>
      <w:r w:rsidR="000240A6">
        <w:lastRenderedPageBreak/>
        <w:t>Poizkusimo še filtriranje po popustu</w:t>
      </w:r>
      <w:r w:rsidR="00AF39BC">
        <w:t>, kjer se pojavi enaka težava kot prej: neskončno nalaganje izdelkov.</w:t>
      </w:r>
      <w:r w:rsidR="00C51663">
        <w:t xml:space="preserve"> Rešimo jo prav tako kot prvič, z odstranjevanjem metode</w:t>
      </w:r>
      <w:r w:rsidR="00092773">
        <w:t xml:space="preserve"> v </w:t>
      </w:r>
      <w:r w:rsidR="00092773" w:rsidRPr="00092773">
        <w:rPr>
          <w:i/>
          <w:iCs/>
        </w:rPr>
        <w:t>NakupovanjeC.jsx</w:t>
      </w:r>
      <w:r w:rsidR="00C51663">
        <w:t xml:space="preserve">, ki </w:t>
      </w:r>
      <w:r w:rsidR="00092773">
        <w:t xml:space="preserve">nastavi </w:t>
      </w:r>
      <w:r w:rsidR="00092773" w:rsidRPr="00092773">
        <w:rPr>
          <w:i/>
          <w:iCs/>
        </w:rPr>
        <w:t>niProduktov</w:t>
      </w:r>
      <w:r w:rsidR="00092773">
        <w:t xml:space="preserve"> na </w:t>
      </w:r>
      <w:r w:rsidR="00092773" w:rsidRPr="00092773">
        <w:rPr>
          <w:i/>
          <w:iCs/>
        </w:rPr>
        <w:t>true</w:t>
      </w:r>
      <w:r w:rsidR="00092773">
        <w:t>.</w:t>
      </w:r>
      <w:r w:rsidR="00602831">
        <w:t xml:space="preserve"> Potem ko smo preizkusili še kombinacijo obeh filtrov, preizkusimo še filtriranje po ceni.</w:t>
      </w:r>
      <w:r w:rsidR="0071214F">
        <w:t xml:space="preserve"> Filtriranje</w:t>
      </w:r>
      <w:r w:rsidR="00B90C7B">
        <w:fldChar w:fldCharType="begin"/>
      </w:r>
      <w:r w:rsidR="00B90C7B">
        <w:instrText xml:space="preserve"> XE "</w:instrText>
      </w:r>
      <w:r w:rsidR="00B90C7B" w:rsidRPr="00BA63BE">
        <w:instrText>Filtriranje</w:instrText>
      </w:r>
      <w:r w:rsidR="00B90C7B">
        <w:instrText xml:space="preserve">" </w:instrText>
      </w:r>
      <w:r w:rsidR="00B90C7B">
        <w:fldChar w:fldCharType="end"/>
      </w:r>
      <w:r w:rsidR="0071214F">
        <w:t xml:space="preserve"> po ceni sem preizkusil z vnosom običajnih cen, negativnih števil in črk.</w:t>
      </w:r>
      <w:r w:rsidR="006451BD">
        <w:t xml:space="preserve"> V vseh primerih sem dobil pravilno množico izdelkov.</w:t>
      </w:r>
      <w:r w:rsidR="0097071E">
        <w:t xml:space="preserve"> Pri običajnih cenah se filter upošteval cene izdelkov s popustom, pri ostalih dveh vnosih pa je izbrisal nepravilne znake in filtriral brez cene.</w:t>
      </w:r>
      <w:r w:rsidR="00E40E79">
        <w:t xml:space="preserve"> Preizkusil sem še nekaj kombinacij vseh filtrov, ki so delovali</w:t>
      </w:r>
      <w:r w:rsidR="00901319">
        <w:t xml:space="preserve"> po pričakovanju</w:t>
      </w:r>
      <w:r w:rsidR="00E40E79">
        <w:t>.</w:t>
      </w:r>
      <w:r w:rsidR="00561C43">
        <w:t xml:space="preserve"> </w:t>
      </w:r>
      <w:r w:rsidR="00EF2C64">
        <w:t>V trgovini imamo še dodatno funkcijo, in sicer iskanje izdelkov po imenu</w:t>
      </w:r>
      <w:r w:rsidR="00A8560F">
        <w:t>. Po vnosu znakov v iskalno vrstico, se izpiše 6 predlogov izdelkov, ki so na voljo iz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A8560F">
        <w:t xml:space="preserve"> in se ujemajo z iska</w:t>
      </w:r>
      <w:r w:rsidR="00F8377E">
        <w:t>l</w:t>
      </w:r>
      <w:r w:rsidR="00A8560F">
        <w:t>nim nizom.</w:t>
      </w:r>
      <w:r w:rsidR="009A4784">
        <w:t xml:space="preserve"> Ob kliku na predlog, se v iskalno poje vnese ime želenega izdelka in </w:t>
      </w:r>
      <w:r w:rsidR="004D0729">
        <w:t>ob kliku na povečevalno steklo</w:t>
      </w:r>
      <w:r w:rsidR="00E561AD">
        <w:t xml:space="preserve"> se</w:t>
      </w:r>
      <w:r w:rsidR="00656EBC">
        <w:t xml:space="preserve"> izvede poizvedba, ki nam vrne izdelek s tem imenom.</w:t>
      </w:r>
      <w:r w:rsidR="004F50E9">
        <w:t xml:space="preserve"> Zaradi delovanja stavkov SQL</w:t>
      </w:r>
      <w:r w:rsidR="00672CC2">
        <w:fldChar w:fldCharType="begin"/>
      </w:r>
      <w:r w:rsidR="00672CC2">
        <w:instrText xml:space="preserve"> XE "</w:instrText>
      </w:r>
      <w:r w:rsidR="00672CC2" w:rsidRPr="001A4329">
        <w:instrText>SQL</w:instrText>
      </w:r>
      <w:r w:rsidR="00672CC2">
        <w:instrText xml:space="preserve">" </w:instrText>
      </w:r>
      <w:r w:rsidR="00672CC2">
        <w:fldChar w:fldCharType="end"/>
      </w:r>
      <w:r w:rsidR="004F50E9">
        <w:t xml:space="preserve"> se sicer pri predlogih vrnejo tudi izdelki, ki namesto </w:t>
      </w:r>
      <w:r w:rsidR="00A43CB8">
        <w:rPr>
          <w:noProof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7B997171" wp14:editId="5A9777BC">
                <wp:simplePos x="0" y="0"/>
                <wp:positionH relativeFrom="margin">
                  <wp:align>center</wp:align>
                </wp:positionH>
                <wp:positionV relativeFrom="paragraph">
                  <wp:posOffset>3469655</wp:posOffset>
                </wp:positionV>
                <wp:extent cx="4220210" cy="2286000"/>
                <wp:effectExtent l="0" t="0" r="8890" b="0"/>
                <wp:wrapTopAndBottom/>
                <wp:docPr id="246" name="Skupina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0697" cy="2286000"/>
                          <a:chOff x="489143" y="452746"/>
                          <a:chExt cx="4221081" cy="2286001"/>
                        </a:xfrm>
                      </wpg:grpSpPr>
                      <pic:pic xmlns:pic="http://schemas.openxmlformats.org/drawingml/2006/picture">
                        <pic:nvPicPr>
                          <pic:cNvPr id="235" name="Slika 235" descr="Slika, ki vsebuje besede besedilo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363" y="452746"/>
                            <a:ext cx="4199861" cy="18808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Polje z besedilom 245"/>
                        <wps:cNvSpPr txBox="1"/>
                        <wps:spPr>
                          <a:xfrm>
                            <a:off x="489143" y="2392037"/>
                            <a:ext cx="4221081" cy="3467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36FF5E" w14:textId="7C24783B" w:rsidR="00A43CB8" w:rsidRPr="007A1569" w:rsidRDefault="00A43CB8" w:rsidP="00A43CB8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302" w:name="_Ref132719636"/>
                              <w:bookmarkStart w:id="303" w:name="_Toc132752960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bookmarkEnd w:id="302"/>
                              <w:r>
                                <w:t xml:space="preserve">: </w:t>
                              </w:r>
                              <w:r w:rsidRPr="0093474C">
                                <w:t>Iskanje izdelkov po imenu</w:t>
                              </w:r>
                              <w:bookmarkEnd w:id="30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997171" id="Skupina 246" o:spid="_x0000_s1241" style="position:absolute;left:0;text-align:left;margin-left:0;margin-top:273.2pt;width:332.3pt;height:180pt;z-index:251950080;mso-position-horizontal:center;mso-position-horizontal-relative:margin;mso-width-relative:margin;mso-height-relative:margin" coordorigin="4891,4527" coordsize="42210,22860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">
                <v:shape id="Slika 235" o:spid="_x0000_s1242" type="#_x0000_t75" alt="Slika, ki vsebuje besede besedilo&#10;&#10;Opis je samodejno ustvarjen" style="position:absolute;left:5103;top:4527;width:41999;height:18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">
                  <v:imagedata r:id="rId145" o:title="Slika, ki vsebuje besede besedilo&#10;&#10;Opis je samodejno ustvarjen"/>
                </v:shape>
                <v:shape id="Polje z besedilom 245" o:spid="_x0000_s1243" type="#_x0000_t202" style="position:absolute;left:4891;top:23920;width:42211;height:3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" stroked="f">
                  <v:textbox inset="0,0,0,0">
                    <w:txbxContent>
                      <w:p w14:paraId="2D36FF5E" w14:textId="7C24783B" w:rsidR="00A43CB8" w:rsidRPr="007A1569" w:rsidRDefault="00A43CB8" w:rsidP="00A43CB8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304" w:name="_Ref132719636"/>
                        <w:bookmarkStart w:id="305" w:name="_Toc132752960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19</w:t>
                          </w:r>
                        </w:fldSimple>
                        <w:bookmarkEnd w:id="304"/>
                        <w:r>
                          <w:t xml:space="preserve">: </w:t>
                        </w:r>
                        <w:r w:rsidRPr="0093474C">
                          <w:t>Iskanje izdelkov po imenu</w:t>
                        </w:r>
                        <w:bookmarkEnd w:id="30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F50E9">
        <w:t xml:space="preserve">črke </w:t>
      </w:r>
      <w:r w:rsidR="004F50E9" w:rsidRPr="00436F5F">
        <w:rPr>
          <w:i/>
          <w:iCs/>
        </w:rPr>
        <w:t>s</w:t>
      </w:r>
      <w:r w:rsidR="004F50E9">
        <w:t xml:space="preserve"> vsebu</w:t>
      </w:r>
      <w:r w:rsidR="00436F5F">
        <w:t>j</w:t>
      </w:r>
      <w:r w:rsidR="004F50E9">
        <w:t xml:space="preserve">ejo </w:t>
      </w:r>
      <w:r w:rsidR="004F50E9" w:rsidRPr="00436F5F">
        <w:rPr>
          <w:i/>
          <w:iCs/>
        </w:rPr>
        <w:t>š</w:t>
      </w:r>
      <w:r w:rsidR="00436F5F">
        <w:t xml:space="preserve">, kar lahko opazimo na </w:t>
      </w:r>
      <w:r w:rsidR="00A43CB8">
        <w:fldChar w:fldCharType="begin"/>
      </w:r>
      <w:r w:rsidR="00A43CB8">
        <w:instrText xml:space="preserve"> REF _Ref132719636 \h </w:instrText>
      </w:r>
      <w:r w:rsidR="00A43CB8">
        <w:fldChar w:fldCharType="separate"/>
      </w:r>
      <w:r w:rsidR="008D7303">
        <w:t xml:space="preserve">Slika </w:t>
      </w:r>
      <w:r w:rsidR="008D7303">
        <w:rPr>
          <w:noProof/>
        </w:rPr>
        <w:t>19</w:t>
      </w:r>
      <w:r w:rsidR="00A43CB8">
        <w:fldChar w:fldCharType="end"/>
      </w:r>
      <w:r w:rsidR="00436F5F">
        <w:t>.</w:t>
      </w:r>
    </w:p>
    <w:p w14:paraId="421C877A" w14:textId="547E9B00" w:rsidR="00A43CB8" w:rsidRDefault="00DD4322" w:rsidP="00A43CB8">
      <w:pPr>
        <w:keepNext/>
        <w:spacing w:line="360" w:lineRule="auto"/>
        <w:jc w:val="both"/>
      </w:pPr>
      <w:r>
        <w:t xml:space="preserve">Če izberemo </w:t>
      </w:r>
      <w:r w:rsidR="00D45CF8">
        <w:t>na primer prvi predlog in kliknemo na gumb</w:t>
      </w:r>
      <w:r w:rsidR="00BA00AF">
        <w:fldChar w:fldCharType="begin"/>
      </w:r>
      <w:r w:rsidR="00BA00AF">
        <w:instrText xml:space="preserve"> XE "</w:instrText>
      </w:r>
      <w:r w:rsidR="00BA00AF" w:rsidRPr="00C5737F">
        <w:instrText>gumb</w:instrText>
      </w:r>
      <w:r w:rsidR="00BA00AF">
        <w:instrText xml:space="preserve">" </w:instrText>
      </w:r>
      <w:r w:rsidR="00BA00AF">
        <w:fldChar w:fldCharType="end"/>
      </w:r>
      <w:r w:rsidR="00D45CF8">
        <w:t xml:space="preserve"> išči, se nam v predelu za prikaz</w:t>
      </w:r>
      <w:r w:rsidR="00F808CD">
        <w:fldChar w:fldCharType="begin"/>
      </w:r>
      <w:r w:rsidR="00F808CD">
        <w:instrText xml:space="preserve"> XE "</w:instrText>
      </w:r>
      <w:r w:rsidR="00F808CD" w:rsidRPr="006C0809">
        <w:instrText>prikaz</w:instrText>
      </w:r>
      <w:r w:rsidR="00F808CD">
        <w:instrText xml:space="preserve">" </w:instrText>
      </w:r>
      <w:r w:rsidR="00F808CD">
        <w:fldChar w:fldCharType="end"/>
      </w:r>
      <w:r w:rsidR="00D45CF8">
        <w:t xml:space="preserve"> izdelkov prikaže le ta element</w:t>
      </w:r>
      <w:r w:rsidR="00504942">
        <w:fldChar w:fldCharType="begin"/>
      </w:r>
      <w:r w:rsidR="00504942">
        <w:instrText xml:space="preserve"> XE "</w:instrText>
      </w:r>
      <w:r w:rsidR="00504942" w:rsidRPr="007F1FC2">
        <w:instrText>element</w:instrText>
      </w:r>
      <w:r w:rsidR="00504942">
        <w:instrText xml:space="preserve">" </w:instrText>
      </w:r>
      <w:r w:rsidR="00504942">
        <w:fldChar w:fldCharType="end"/>
      </w:r>
      <w:r w:rsidR="00D45CF8">
        <w:t>.</w:t>
      </w:r>
      <w:r w:rsidR="005B4685">
        <w:t xml:space="preserve"> </w:t>
      </w:r>
      <w:r w:rsidR="00667140">
        <w:t>Preizkusil sem nekaj iskanj in</w:t>
      </w:r>
      <w:r w:rsidR="000E1B72">
        <w:t xml:space="preserve"> </w:t>
      </w:r>
      <w:r w:rsidR="00A60DF3">
        <w:t xml:space="preserve">delovanje iskanja se je odrezalo po pričakovanjih. </w:t>
      </w:r>
      <w:r w:rsidR="000B1482">
        <w:t>Poleg tega imamo ob praznem polju za iskanje izdelkov možnost osveževanja</w:t>
      </w:r>
      <w:r w:rsidR="00B766AD">
        <w:t xml:space="preserve"> izdelkov</w:t>
      </w:r>
      <w:r w:rsidR="00EC6123">
        <w:t xml:space="preserve"> </w:t>
      </w:r>
      <w:r w:rsidR="00667061">
        <w:t xml:space="preserve">z gumbom </w:t>
      </w:r>
      <w:r w:rsidR="003E6156">
        <w:t>ob iskalnem polju.</w:t>
      </w:r>
      <w:r w:rsidR="00007D19">
        <w:t xml:space="preserve"> Če kliknemo nanj, se izvede ponov</w:t>
      </w:r>
      <w:r w:rsidR="00C67BC7">
        <w:t>no pridobivanje izdelkov iz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C67BC7">
        <w:t>.</w:t>
      </w:r>
      <w:r w:rsidR="0005286F">
        <w:t xml:space="preserve"> Preizkusimo še osveževanje v primeru, da uporabimo določene filtr</w:t>
      </w:r>
      <w:r w:rsidR="0022085A">
        <w:t>e</w:t>
      </w:r>
      <w:r w:rsidR="00D10E6D">
        <w:fldChar w:fldCharType="begin"/>
      </w:r>
      <w:r w:rsidR="00D10E6D">
        <w:instrText xml:space="preserve"> XE "</w:instrText>
      </w:r>
      <w:r w:rsidR="00D10E6D" w:rsidRPr="00B07EA1">
        <w:instrText>filtre</w:instrText>
      </w:r>
      <w:r w:rsidR="00D10E6D">
        <w:instrText xml:space="preserve">" </w:instrText>
      </w:r>
      <w:r w:rsidR="00D10E6D">
        <w:fldChar w:fldCharType="end"/>
      </w:r>
      <w:r w:rsidR="0022085A">
        <w:t>.</w:t>
      </w:r>
      <w:r w:rsidR="003672A1">
        <w:t xml:space="preserve"> Osveževanje povzroči ponastavitev vseh filtrov in vrne</w:t>
      </w:r>
      <w:r w:rsidR="009538DD">
        <w:t xml:space="preserve"> nove izdelke v naključnem vrstnem redu.</w:t>
      </w:r>
    </w:p>
    <w:p w14:paraId="28B2928E" w14:textId="32F95328" w:rsidR="00234CB0" w:rsidRDefault="007D7A86" w:rsidP="00A43CB8">
      <w:pPr>
        <w:keepNext/>
        <w:spacing w:line="360" w:lineRule="auto"/>
        <w:jc w:val="both"/>
      </w:pPr>
      <w:r>
        <w:t xml:space="preserve">S tem smo preizkusili vse funkcionalnosti </w:t>
      </w:r>
      <w:r w:rsidR="007A3E57">
        <w:t>spletne trgovine z izjemo naročanja.</w:t>
      </w:r>
      <w:r w:rsidR="005E6D5F">
        <w:t xml:space="preserve"> Preizkusimo še delovanje trgovine v primeru, da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5E6D5F">
        <w:t xml:space="preserve"> za dostop do podatkovne baze</w:t>
      </w:r>
      <w:r w:rsidR="00FE535C">
        <w:fldChar w:fldCharType="begin"/>
      </w:r>
      <w:r w:rsidR="00FE535C">
        <w:instrText xml:space="preserve"> XE "</w:instrText>
      </w:r>
      <w:r w:rsidR="00FE535C" w:rsidRPr="00210BBF">
        <w:instrText>podatkovne baze</w:instrText>
      </w:r>
      <w:r w:rsidR="00FE535C">
        <w:instrText xml:space="preserve">" </w:instrText>
      </w:r>
      <w:r w:rsidR="00FE535C">
        <w:fldChar w:fldCharType="end"/>
      </w:r>
      <w:r w:rsidR="005E6D5F">
        <w:t xml:space="preserve"> ne deluje.</w:t>
      </w:r>
      <w:r w:rsidR="00CD7E7C">
        <w:t xml:space="preserve"> </w:t>
      </w:r>
      <w:r w:rsidR="00D82915">
        <w:t>V ukaznem pozivu smo ustavili proces</w:t>
      </w:r>
      <w:r w:rsidR="00894413">
        <w:fldChar w:fldCharType="begin"/>
      </w:r>
      <w:r w:rsidR="00894413">
        <w:instrText xml:space="preserve"> XE "</w:instrText>
      </w:r>
      <w:r w:rsidR="00894413" w:rsidRPr="00134DEE">
        <w:instrText>proces</w:instrText>
      </w:r>
      <w:r w:rsidR="00894413">
        <w:instrText xml:space="preserve">" </w:instrText>
      </w:r>
      <w:r w:rsidR="00894413">
        <w:fldChar w:fldCharType="end"/>
      </w:r>
      <w:r w:rsidR="00D82915">
        <w:t xml:space="preserve"> strežnika Express.js</w:t>
      </w:r>
      <w:r w:rsidR="008B7803">
        <w:fldChar w:fldCharType="begin"/>
      </w:r>
      <w:r w:rsidR="008B7803">
        <w:instrText xml:space="preserve"> XE "</w:instrText>
      </w:r>
      <w:r w:rsidR="008B7803" w:rsidRPr="001567AA">
        <w:instrText>Express.js</w:instrText>
      </w:r>
      <w:r w:rsidR="008B7803">
        <w:instrText xml:space="preserve">" </w:instrText>
      </w:r>
      <w:r w:rsidR="008B7803">
        <w:fldChar w:fldCharType="end"/>
      </w:r>
      <w:r w:rsidR="00D82915">
        <w:t xml:space="preserve"> in ponovno naložili spletno aplikacijo v načinu </w:t>
      </w:r>
      <w:r w:rsidR="00D82915">
        <w:lastRenderedPageBreak/>
        <w:t>razvoja.</w:t>
      </w:r>
      <w:r w:rsidR="00F54B2F">
        <w:t xml:space="preserve"> Pri pogledu spletne trgovine </w:t>
      </w:r>
      <w:r w:rsidR="00ED28B5">
        <w:t>nas najprej pričaka animacija za na</w:t>
      </w:r>
      <w:r w:rsidR="00373201" w:rsidRPr="00373201">
        <w:rPr>
          <w:noProof/>
        </w:rPr>
        <w:t xml:space="preserve"> </w:t>
      </w:r>
      <w:r w:rsidR="00ED28B5">
        <w:t xml:space="preserve">laganje, ki se po nekaj </w:t>
      </w:r>
      <w:r w:rsidR="00373201">
        <w:rPr>
          <w:noProof/>
        </w:rPr>
        <mc:AlternateContent>
          <mc:Choice Requires="wpg">
            <w:drawing>
              <wp:anchor distT="0" distB="0" distL="114300" distR="114300" simplePos="0" relativeHeight="251962368" behindDoc="0" locked="0" layoutInCell="1" allowOverlap="1" wp14:anchorId="5F23798C" wp14:editId="7FD95464">
                <wp:simplePos x="0" y="0"/>
                <wp:positionH relativeFrom="column">
                  <wp:posOffset>22860</wp:posOffset>
                </wp:positionH>
                <wp:positionV relativeFrom="paragraph">
                  <wp:posOffset>565150</wp:posOffset>
                </wp:positionV>
                <wp:extent cx="5699125" cy="3457575"/>
                <wp:effectExtent l="0" t="0" r="0" b="9525"/>
                <wp:wrapTopAndBottom/>
                <wp:docPr id="201" name="Skupina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9125" cy="3457575"/>
                          <a:chOff x="0" y="0"/>
                          <a:chExt cx="5699436" cy="3458271"/>
                        </a:xfrm>
                      </wpg:grpSpPr>
                      <wpg:grpSp>
                        <wpg:cNvPr id="103" name="Skupina 103"/>
                        <wpg:cNvGrpSpPr/>
                        <wpg:grpSpPr>
                          <a:xfrm>
                            <a:off x="0" y="0"/>
                            <a:ext cx="5697220" cy="2965450"/>
                            <a:chOff x="0" y="0"/>
                            <a:chExt cx="5697471" cy="2966055"/>
                          </a:xfrm>
                        </wpg:grpSpPr>
                        <pic:pic xmlns:pic="http://schemas.openxmlformats.org/drawingml/2006/picture">
                          <pic:nvPicPr>
                            <pic:cNvPr id="248" name="Slika 2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6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47">
                                      <a14:imgEffect>
                                        <a14:sharpenSoften amount="25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4606"/>
                            <a:stretch/>
                          </pic:blipFill>
                          <pic:spPr>
                            <a:xfrm>
                              <a:off x="0" y="0"/>
                              <a:ext cx="1946275" cy="1416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53" name="Slika 2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149">
                                      <a14:imgEffect>
                                        <a14:sharpenSoften amount="25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62986" y="1456660"/>
                              <a:ext cx="4134485" cy="15093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04" name="Polje z besedilom 104"/>
                        <wps:cNvSpPr txBox="1"/>
                        <wps:spPr>
                          <a:xfrm>
                            <a:off x="2216" y="3074492"/>
                            <a:ext cx="5697220" cy="38377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CC1DA2C" w14:textId="337D1E6F" w:rsidR="00373201" w:rsidRPr="00BE79EB" w:rsidRDefault="00373201" w:rsidP="00373201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306" w:name="_Toc132752961"/>
                              <w:bookmarkStart w:id="307" w:name="_Ref132792781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20</w:t>
                                </w:r>
                              </w:fldSimple>
                              <w:bookmarkEnd w:id="307"/>
                              <w:r>
                                <w:t xml:space="preserve">: </w:t>
                              </w:r>
                              <w:r w:rsidR="008D1AA0">
                                <w:t>Spletna t</w:t>
                              </w:r>
                              <w:r>
                                <w:t>rgovina ob napaki strežnika</w:t>
                              </w:r>
                              <w:bookmarkEnd w:id="30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23798C" id="Skupina 201" o:spid="_x0000_s1244" style="position:absolute;left:0;text-align:left;margin-left:1.8pt;margin-top:44.5pt;width:448.75pt;height:272.25pt;z-index:251962368;mso-height-relative:margin" coordsize="56994,34582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">
                <v:group id="Skupina 103" o:spid="_x0000_s1245" style="position:absolute;width:56972;height:29654" coordsize="56974,29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shape id="Slika 248" o:spid="_x0000_s1246" type="#_x0000_t75" style="position:absolute;width:19462;height:14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">
                    <v:imagedata r:id="rId150" o:title="" cropbottom="3019f"/>
                  </v:shape>
                  <v:shape id="Slika 253" o:spid="_x0000_s1247" type="#_x0000_t75" style="position:absolute;left:15629;top:14566;width:41345;height:150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">
                    <v:imagedata r:id="rId151" o:title=""/>
                  </v:shape>
                </v:group>
                <v:shape id="Polje z besedilom 104" o:spid="_x0000_s1248" type="#_x0000_t202" style="position:absolute;left:22;top:30744;width:56972;height:3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LAIwwAAANw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yfvMLfM/ECuf4FAAD//wMAUEsBAi0AFAAGAAgAAAAhANvh9svuAAAAhQEAABMAAAAAAAAAAAAA&#10;AAAAAAAAAFtDb250ZW50X1R5cGVzXS54bWxQSwECLQAUAAYACAAAACEAWvQsW78AAAAVAQAACwAA&#10;AAAAAAAAAAAAAAAfAQAAX3JlbHMvLnJlbHNQSwECLQAUAAYACAAAACEADlywCMMAAADcAAAADwAA&#10;AAAAAAAAAAAAAAAHAgAAZHJzL2Rvd25yZXYueG1sUEsFBgAAAAADAAMAtwAAAPcCAAAAAA==&#10;" stroked="f">
                  <v:textbox inset="0,0,0,0">
                    <w:txbxContent>
                      <w:p w14:paraId="6CC1DA2C" w14:textId="337D1E6F" w:rsidR="00373201" w:rsidRPr="00BE79EB" w:rsidRDefault="00373201" w:rsidP="00373201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308" w:name="_Toc132752961"/>
                        <w:bookmarkStart w:id="309" w:name="_Ref132792781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20</w:t>
                          </w:r>
                        </w:fldSimple>
                        <w:bookmarkEnd w:id="309"/>
                        <w:r>
                          <w:t xml:space="preserve">: </w:t>
                        </w:r>
                        <w:r w:rsidR="008D1AA0">
                          <w:t>Spletna t</w:t>
                        </w:r>
                        <w:r>
                          <w:t>rgovina ob napaki strežnika</w:t>
                        </w:r>
                        <w:bookmarkEnd w:id="30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D28B5">
        <w:t>sekundah spremeni v obvestilo o napaki.</w:t>
      </w:r>
      <w:r w:rsidR="0080299A">
        <w:t xml:space="preserve"> Poglejmo ju na</w:t>
      </w:r>
      <w:r w:rsidR="00B90C7B">
        <w:t xml:space="preserve"> </w:t>
      </w:r>
      <w:r w:rsidR="00B90C7B">
        <w:fldChar w:fldCharType="begin"/>
      </w:r>
      <w:r w:rsidR="00B90C7B">
        <w:instrText xml:space="preserve"> REF _Ref132792781 \h </w:instrText>
      </w:r>
      <w:r w:rsidR="00B90C7B">
        <w:fldChar w:fldCharType="separate"/>
      </w:r>
      <w:r w:rsidR="008D7303">
        <w:t xml:space="preserve">Slika </w:t>
      </w:r>
      <w:r w:rsidR="008D7303">
        <w:rPr>
          <w:noProof/>
        </w:rPr>
        <w:t>20</w:t>
      </w:r>
      <w:r w:rsidR="00B90C7B">
        <w:fldChar w:fldCharType="end"/>
      </w:r>
      <w:r w:rsidR="0080299A">
        <w:t>.</w:t>
      </w:r>
      <w:r w:rsidR="00F54B2F">
        <w:t xml:space="preserve"> </w:t>
      </w:r>
    </w:p>
    <w:p w14:paraId="35030BBB" w14:textId="7B0480F5" w:rsidR="0053199A" w:rsidRDefault="00AE07D9" w:rsidP="00A43CB8">
      <w:pPr>
        <w:keepNext/>
        <w:spacing w:line="360" w:lineRule="auto"/>
        <w:jc w:val="both"/>
      </w:pPr>
      <w:r>
        <w:t xml:space="preserve">Po </w:t>
      </w:r>
      <w:r w:rsidR="00E24C5C">
        <w:t>določenem času se nalaganje preneha in če do takrat ne prejmemo informacij o izdelkih, se prikaže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E24C5C">
        <w:t xml:space="preserve"> z napako.</w:t>
      </w:r>
      <w:r w:rsidR="00373201">
        <w:t xml:space="preserve"> Ker bo aplikacija delovala lokalno, je na </w:t>
      </w:r>
      <w:r w:rsidR="00E76903">
        <w:t>obvestilu napake</w:t>
      </w:r>
      <w:r w:rsidR="00F808CD">
        <w:fldChar w:fldCharType="begin"/>
      </w:r>
      <w:r w:rsidR="00F808CD">
        <w:instrText xml:space="preserve"> XE "</w:instrText>
      </w:r>
      <w:r w:rsidR="00F808CD" w:rsidRPr="009A3D6F">
        <w:instrText>napake</w:instrText>
      </w:r>
      <w:r w:rsidR="00F808CD">
        <w:instrText xml:space="preserve">" </w:instrText>
      </w:r>
      <w:r w:rsidR="00F808CD">
        <w:fldChar w:fldCharType="end"/>
      </w:r>
      <w:r w:rsidR="00E76903">
        <w:t xml:space="preserve"> navodilo, da naj ponovno zaženemo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E76903">
        <w:t>.</w:t>
      </w:r>
      <w:r w:rsidR="00B81A11">
        <w:t xml:space="preserve"> Z gumbom </w:t>
      </w:r>
      <w:r w:rsidR="00B81A11" w:rsidRPr="00B81A11">
        <w:rPr>
          <w:i/>
          <w:iCs/>
        </w:rPr>
        <w:t>Poskusi ponovno</w:t>
      </w:r>
      <w:r w:rsidR="00B81A11">
        <w:t xml:space="preserve"> lahko spet poskusimo naložiti izdelke</w:t>
      </w:r>
      <w:r w:rsidR="002B1D0E">
        <w:t>.</w:t>
      </w:r>
      <w:r w:rsidR="000C0C62">
        <w:t xml:space="preserve"> Preizkusimo napako na strežniku takoj po zagonu aplikacije</w:t>
      </w:r>
      <w:r w:rsidR="00504942">
        <w:fldChar w:fldCharType="begin"/>
      </w:r>
      <w:r w:rsidR="00504942">
        <w:instrText xml:space="preserve"> XE "</w:instrText>
      </w:r>
      <w:r w:rsidR="00504942" w:rsidRPr="00AA5219">
        <w:instrText>aplikacije</w:instrText>
      </w:r>
      <w:r w:rsidR="00504942">
        <w:instrText xml:space="preserve">" </w:instrText>
      </w:r>
      <w:r w:rsidR="00504942">
        <w:fldChar w:fldCharType="end"/>
      </w:r>
      <w:r w:rsidR="00C7017F">
        <w:t xml:space="preserve"> in</w:t>
      </w:r>
      <w:r w:rsidR="00842C72">
        <w:t xml:space="preserve"> med osveževanjem izdelko</w:t>
      </w:r>
      <w:r w:rsidR="00C7017F">
        <w:t>v</w:t>
      </w:r>
      <w:r w:rsidR="00842C72">
        <w:t>.</w:t>
      </w:r>
      <w:r w:rsidR="00E37FC2">
        <w:t xml:space="preserve"> V prvem primeru se trgovina obnaša po pričakovanjih, saj se po ponovnem zagonu strežnika in pritisku na gumb</w:t>
      </w:r>
      <w:r w:rsidR="00BA00AF">
        <w:fldChar w:fldCharType="begin"/>
      </w:r>
      <w:r w:rsidR="00BA00AF">
        <w:instrText xml:space="preserve"> XE "</w:instrText>
      </w:r>
      <w:r w:rsidR="00BA00AF" w:rsidRPr="00C5737F">
        <w:instrText>gumb</w:instrText>
      </w:r>
      <w:r w:rsidR="00BA00AF">
        <w:instrText xml:space="preserve">" </w:instrText>
      </w:r>
      <w:r w:rsidR="00BA00AF">
        <w:fldChar w:fldCharType="end"/>
      </w:r>
      <w:r w:rsidR="00E37FC2">
        <w:t xml:space="preserve"> </w:t>
      </w:r>
      <w:r w:rsidR="00E37FC2" w:rsidRPr="00CB3325">
        <w:rPr>
          <w:i/>
          <w:iCs/>
        </w:rPr>
        <w:t>Poskusi ponovno</w:t>
      </w:r>
      <w:r w:rsidR="00E37FC2">
        <w:t xml:space="preserve"> izdelki uspešno naložijo.</w:t>
      </w:r>
      <w:r w:rsidR="00CB3325">
        <w:t xml:space="preserve"> Enako velja tudi za </w:t>
      </w:r>
      <w:r w:rsidR="00D5060A">
        <w:t>izpad strežnika in nato osveževanje izdelkov.</w:t>
      </w:r>
    </w:p>
    <w:p w14:paraId="0D95B0A3" w14:textId="49835E37" w:rsidR="001E4A18" w:rsidRDefault="002D7009" w:rsidP="00A43CB8">
      <w:pPr>
        <w:keepNext/>
        <w:spacing w:line="360" w:lineRule="auto"/>
        <w:jc w:val="both"/>
      </w:pPr>
      <w:r>
        <w:t>Poglejmo si še delovanje sistema naročanja po dodajanju izdelkov v košarico</w:t>
      </w:r>
      <w:r w:rsidR="00362193">
        <w:fldChar w:fldCharType="begin"/>
      </w:r>
      <w:r w:rsidR="00362193">
        <w:instrText xml:space="preserve"> XE "</w:instrText>
      </w:r>
      <w:r w:rsidR="00362193" w:rsidRPr="00FD4CFF">
        <w:instrText>košarico</w:instrText>
      </w:r>
      <w:r w:rsidR="00362193">
        <w:instrText xml:space="preserve">" </w:instrText>
      </w:r>
      <w:r w:rsidR="00362193">
        <w:fldChar w:fldCharType="end"/>
      </w:r>
      <w:r>
        <w:t>.</w:t>
      </w:r>
      <w:r w:rsidR="0046457D">
        <w:t xml:space="preserve"> Ko se iz košarice z gumbom premaknemo na plačilo, se nam prikaže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46457D">
        <w:t xml:space="preserve"> s podatki o nakupu</w:t>
      </w:r>
      <w:r w:rsidR="00AE0D4A">
        <w:t xml:space="preserve">, ki jo lahko vidimo tudi v </w:t>
      </w:r>
      <w:r w:rsidR="00C00C0C">
        <w:fldChar w:fldCharType="begin"/>
      </w:r>
      <w:r w:rsidR="00C00C0C">
        <w:instrText xml:space="preserve"> REF _Ref132729643 \h </w:instrText>
      </w:r>
      <w:r w:rsidR="00C00C0C">
        <w:fldChar w:fldCharType="separate"/>
      </w:r>
      <w:r w:rsidR="008D7303">
        <w:t xml:space="preserve">Priloga </w:t>
      </w:r>
      <w:r w:rsidR="008D7303">
        <w:rPr>
          <w:noProof/>
        </w:rPr>
        <w:t>4</w:t>
      </w:r>
      <w:r w:rsidR="00C00C0C">
        <w:fldChar w:fldCharType="end"/>
      </w:r>
      <w:r w:rsidR="00AE0D4A">
        <w:t>.</w:t>
      </w:r>
      <w:r w:rsidR="00D03E7A">
        <w:t xml:space="preserve"> V ta obrazec vnesemo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D03E7A">
        <w:t xml:space="preserve"> o kupcu in prejemniku, če to nista isti osebi, in naslov za dostavo.</w:t>
      </w:r>
      <w:r w:rsidR="00DC0EE0">
        <w:t xml:space="preserve"> Izberemo lahko tudi način</w:t>
      </w:r>
      <w:r w:rsidR="00CE1333">
        <w:fldChar w:fldCharType="begin"/>
      </w:r>
      <w:r w:rsidR="00CE1333">
        <w:instrText xml:space="preserve"> XE "</w:instrText>
      </w:r>
      <w:r w:rsidR="00CE1333" w:rsidRPr="00C3463C">
        <w:instrText>način</w:instrText>
      </w:r>
      <w:r w:rsidR="00CE1333">
        <w:instrText xml:space="preserve">" </w:instrText>
      </w:r>
      <w:r w:rsidR="00CE1333">
        <w:fldChar w:fldCharType="end"/>
      </w:r>
      <w:r w:rsidR="00DC0EE0">
        <w:t xml:space="preserve"> dostave</w:t>
      </w:r>
      <w:r w:rsidR="00AE3DA5">
        <w:t>, pri katerem se cena prišteje k računu.</w:t>
      </w:r>
      <w:r w:rsidR="00E55A04">
        <w:t xml:space="preserve"> Na koncu je še pregled vsebine nakupovalne košarice </w:t>
      </w:r>
      <w:r w:rsidR="00B659B4">
        <w:t>in izb</w:t>
      </w:r>
      <w:r w:rsidR="007B33F7">
        <w:t>i</w:t>
      </w:r>
      <w:r w:rsidR="00B659B4">
        <w:t>ra načina plačila.</w:t>
      </w:r>
      <w:r w:rsidR="00B477C2">
        <w:t xml:space="preserve"> V vnosna polja lahko vnašamo poljubne znake, ostala vnosa pa sta s klikom na možno izbiro, zato </w:t>
      </w:r>
      <w:r w:rsidR="0009770E">
        <w:t>je tukaj testiranje</w:t>
      </w:r>
      <w:r w:rsidR="00B90C7B">
        <w:fldChar w:fldCharType="begin"/>
      </w:r>
      <w:r w:rsidR="00B90C7B">
        <w:instrText xml:space="preserve"> XE "</w:instrText>
      </w:r>
      <w:r w:rsidR="00B90C7B" w:rsidRPr="008A0951">
        <w:instrText>testiranje</w:instrText>
      </w:r>
      <w:r w:rsidR="00B90C7B">
        <w:instrText xml:space="preserve">" </w:instrText>
      </w:r>
      <w:r w:rsidR="00B90C7B">
        <w:fldChar w:fldCharType="end"/>
      </w:r>
      <w:r w:rsidR="0009770E">
        <w:t xml:space="preserve"> nepotrebno.</w:t>
      </w:r>
      <w:r w:rsidR="00586D7E">
        <w:t xml:space="preserve"> Kljub temu pa lahko pregledamo pravilnost podatkov v košarici in </w:t>
      </w:r>
      <w:r w:rsidR="007C3F71">
        <w:t>pošiljanje naročila po kliku na gumb</w:t>
      </w:r>
      <w:r w:rsidR="00BA00AF">
        <w:fldChar w:fldCharType="begin"/>
      </w:r>
      <w:r w:rsidR="00BA00AF">
        <w:instrText xml:space="preserve"> XE "</w:instrText>
      </w:r>
      <w:r w:rsidR="00BA00AF" w:rsidRPr="00C5737F">
        <w:instrText>gumb</w:instrText>
      </w:r>
      <w:r w:rsidR="00BA00AF">
        <w:instrText xml:space="preserve">" </w:instrText>
      </w:r>
      <w:r w:rsidR="00BA00AF">
        <w:fldChar w:fldCharType="end"/>
      </w:r>
      <w:r w:rsidR="007C3F71">
        <w:t xml:space="preserve"> </w:t>
      </w:r>
      <w:r w:rsidR="007C3F71" w:rsidRPr="007C3F71">
        <w:rPr>
          <w:i/>
          <w:iCs/>
        </w:rPr>
        <w:t>Oddaj naročilo</w:t>
      </w:r>
      <w:r w:rsidR="007C3F71">
        <w:t>.</w:t>
      </w:r>
      <w:r w:rsidR="00AC15E2">
        <w:t xml:space="preserve"> Pri ustvarjanju naročila imamo dva možna načina. Naročamo lahko kot gost, ali pa kot uporabnik, ki ima narejen račun.</w:t>
      </w:r>
      <w:r w:rsidR="00B206A2">
        <w:t xml:space="preserve"> Ustvarjanje računa bomo testirali v nadaljevanju, </w:t>
      </w:r>
      <w:r w:rsidR="003C1ABC">
        <w:t>potrebujemo pa primerjavo pri naročanju.</w:t>
      </w:r>
      <w:r w:rsidR="003A032C">
        <w:t xml:space="preserve"> </w:t>
      </w:r>
      <w:r w:rsidR="00EE6671">
        <w:t xml:space="preserve">V primeru, da se prijavimo kot uporabnik, se naši podatki ob prihodu na stran </w:t>
      </w:r>
      <w:r w:rsidR="00EE6671" w:rsidRPr="009C5AFE">
        <w:rPr>
          <w:i/>
          <w:iCs/>
        </w:rPr>
        <w:t>Podatki o nakupu</w:t>
      </w:r>
      <w:r w:rsidR="00810E9F">
        <w:t xml:space="preserve"> samodejno izpolnijo</w:t>
      </w:r>
      <w:r w:rsidR="00870C07">
        <w:t xml:space="preserve">. Prav </w:t>
      </w:r>
      <w:r w:rsidR="00870C07">
        <w:lastRenderedPageBreak/>
        <w:t>tako pridobimo možnost načina plačila s kartico.</w:t>
      </w:r>
      <w:r w:rsidR="00FC2A88">
        <w:t xml:space="preserve"> Ključna prednost pa je ta, da si lahko kasneje v svojem profilu ogledamo vsa naročila in tudi račune za opravljene nakupe, kar bomo testirali v nadaljevanju.</w:t>
      </w:r>
      <w:r w:rsidR="00194B39">
        <w:t xml:space="preserve"> Zaenkrat bomo preizkus</w:t>
      </w:r>
      <w:r w:rsidR="0081388C">
        <w:t>ili</w:t>
      </w:r>
      <w:r w:rsidR="00194B39">
        <w:t xml:space="preserve"> le</w:t>
      </w:r>
      <w:r w:rsidR="00106A08">
        <w:t>, ali se naročilo dejansko ustvari in zapiše v podatkovno bazo.</w:t>
      </w:r>
      <w:r w:rsidR="0003298A">
        <w:t xml:space="preserve"> Sprva sem preizkusil oddajo nakupa kot gost.</w:t>
      </w:r>
      <w:r w:rsidR="00210F25">
        <w:t xml:space="preserve"> Ob oddaji naročila se nam prikaže obvestilo, da je bilo naročilo oddano.</w:t>
      </w:r>
      <w:r w:rsidR="00473228">
        <w:t xml:space="preserve"> Ker smo kupovali kot gost, ne moramo spletno pregledati naročila, račun naj bi v teoriji prišel skupaj z dostavljenim paketom.</w:t>
      </w:r>
      <w:r w:rsidR="00D43C04">
        <w:t xml:space="preserve"> Preizkusimo še naročanje z uporabo</w:t>
      </w:r>
      <w:r w:rsidR="003C2FA4">
        <w:t xml:space="preserve"> uporabniškega profila.</w:t>
      </w:r>
      <w:r w:rsidR="0028356B">
        <w:t xml:space="preserve"> V tem primeru so se na strani za naročanje podatki o kupcu samodejno izpolnili na pravilne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28356B">
        <w:t xml:space="preserve"> profila uporabnika, prav tako je bila na voljo možnost nakupa s kartico</w:t>
      </w:r>
      <w:r w:rsidR="00FD26D4">
        <w:t xml:space="preserve"> in pregleda nakupa iz profila, kar bomo še testirali v nadaljevanju.</w:t>
      </w:r>
      <w:r w:rsidR="00083847">
        <w:t xml:space="preserve"> </w:t>
      </w:r>
      <w:r w:rsidR="001F4730">
        <w:t xml:space="preserve">V podatkovni bazi sem preveril, ali so bila naročila shranjena in ugotovil, da so bila pravilno vnesena in da se je temu primerno zmanjšala zaloga izdelkov iz tabele </w:t>
      </w:r>
      <w:r w:rsidR="001F4730" w:rsidRPr="008A73DD">
        <w:rPr>
          <w:i/>
          <w:iCs/>
        </w:rPr>
        <w:t>Izdelki</w:t>
      </w:r>
      <w:r w:rsidR="001F4730">
        <w:t>.</w:t>
      </w:r>
    </w:p>
    <w:p w14:paraId="54F39225" w14:textId="7CDDA201" w:rsidR="001848B1" w:rsidRDefault="001848B1" w:rsidP="00A43CB8">
      <w:pPr>
        <w:keepNext/>
        <w:spacing w:line="360" w:lineRule="auto"/>
        <w:jc w:val="both"/>
      </w:pPr>
      <w:r>
        <w:t xml:space="preserve">Med preizkušanjem izpolnjevanja in oddaje naročanja sem v programu odkril napako, in sicer v komponenti </w:t>
      </w:r>
      <w:r w:rsidRPr="00332456">
        <w:rPr>
          <w:i/>
          <w:iCs/>
        </w:rPr>
        <w:t>KosaricaC.jsx</w:t>
      </w:r>
      <w:r w:rsidR="00332456">
        <w:t>.</w:t>
      </w:r>
      <w:r w:rsidR="00BD0079">
        <w:t xml:space="preserve"> Iz prehoda iz košarice na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BD0079">
        <w:t xml:space="preserve"> o naročilu, je bila cena košarice različna in mnogo </w:t>
      </w:r>
      <w:r w:rsidR="007F3C52">
        <w:t>manjša</w:t>
      </w:r>
      <w:r w:rsidR="00BD0079">
        <w:t xml:space="preserve"> od pravilne</w:t>
      </w:r>
      <w:r w:rsidR="007F3C52">
        <w:t xml:space="preserve"> ter negativna</w:t>
      </w:r>
      <w:r w:rsidR="00BD0079">
        <w:t>.</w:t>
      </w:r>
      <w:r w:rsidR="007F3C52">
        <w:t xml:space="preserve"> Izkazalo se je, da se je v programski kodi pred znak za odštevanje prikradel tudi znak za množenje. Po odstranitvi je bila cena košarice pravilna.</w:t>
      </w:r>
    </w:p>
    <w:p w14:paraId="0659BF52" w14:textId="2F8CB2EA" w:rsidR="000B7998" w:rsidRDefault="000B7998" w:rsidP="00A43CB8">
      <w:pPr>
        <w:keepNext/>
        <w:spacing w:line="360" w:lineRule="auto"/>
        <w:jc w:val="both"/>
      </w:pPr>
      <w:r w:rsidRPr="00CE059B">
        <w:t xml:space="preserve">Preizkusimo še </w:t>
      </w:r>
      <w:r w:rsidR="00406A47" w:rsidRPr="00CE059B">
        <w:t xml:space="preserve">obnašanje programa pri </w:t>
      </w:r>
      <w:r w:rsidR="002E120D" w:rsidRPr="00CE059B">
        <w:t>napaki</w:t>
      </w:r>
      <w:r w:rsidR="00406A47" w:rsidRPr="00CE059B">
        <w:t xml:space="preserve"> strežnika</w:t>
      </w:r>
      <w:r w:rsidR="00A33784" w:rsidRPr="00CE059B">
        <w:t>, če se ta zgodi medtem ko smo izdelke že dodali v košarico</w:t>
      </w:r>
      <w:r w:rsidR="00362193">
        <w:fldChar w:fldCharType="begin"/>
      </w:r>
      <w:r w:rsidR="00362193">
        <w:instrText xml:space="preserve"> XE "</w:instrText>
      </w:r>
      <w:r w:rsidR="00362193" w:rsidRPr="00FD4CFF">
        <w:instrText>košarico</w:instrText>
      </w:r>
      <w:r w:rsidR="00362193">
        <w:instrText xml:space="preserve">" </w:instrText>
      </w:r>
      <w:r w:rsidR="00362193">
        <w:fldChar w:fldCharType="end"/>
      </w:r>
      <w:r w:rsidR="00DC0A1E" w:rsidRPr="00CE059B">
        <w:t xml:space="preserve"> a še nismo oddali naročila.</w:t>
      </w:r>
      <w:r w:rsidR="004E6BE0" w:rsidRPr="00CE059B">
        <w:t xml:space="preserve"> </w:t>
      </w:r>
      <w:r w:rsidR="005D3D99" w:rsidRPr="00CE059B">
        <w:t xml:space="preserve">Najprej s prijavljenim uporabnikom. </w:t>
      </w:r>
      <w:r w:rsidR="00B06821" w:rsidRPr="00CE059B">
        <w:t xml:space="preserve">Ob prehodu iz košarice na plačilo, </w:t>
      </w:r>
      <w:r w:rsidR="005D3D99" w:rsidRPr="00CE059B">
        <w:t>se nam podatki o kupcu ne i</w:t>
      </w:r>
      <w:r w:rsidR="00F45BCA" w:rsidRPr="00CE059B">
        <w:t>zpolnijo samodejno</w:t>
      </w:r>
      <w:r w:rsidR="00616E67">
        <w:t>. Če jih izpolnimo in skušamo oddati naročilo, nas po nekaj sekundah pričaka sporočilo, da je bila potrditev naročila neuspešna in lahko se vrnemo v košarico.</w:t>
      </w:r>
      <w:r w:rsidR="00D7469E">
        <w:t xml:space="preserve"> Enako deluje tudi v primeru nakupa kot gost.</w:t>
      </w:r>
    </w:p>
    <w:p w14:paraId="2AEA9520" w14:textId="0CAFED2E" w:rsidR="001705CB" w:rsidRPr="00CE059B" w:rsidRDefault="002240AA" w:rsidP="00A43CB8">
      <w:pPr>
        <w:keepNext/>
        <w:spacing w:line="360" w:lineRule="auto"/>
        <w:jc w:val="both"/>
      </w:pPr>
      <w:r>
        <w:t>Vzemimo še primer, ko kupec doda izdelke v košarico</w:t>
      </w:r>
      <w:r w:rsidR="00362193">
        <w:fldChar w:fldCharType="begin"/>
      </w:r>
      <w:r w:rsidR="00362193">
        <w:instrText xml:space="preserve"> XE "</w:instrText>
      </w:r>
      <w:r w:rsidR="00362193" w:rsidRPr="00FD4CFF">
        <w:instrText>košarico</w:instrText>
      </w:r>
      <w:r w:rsidR="00362193">
        <w:instrText xml:space="preserve">" </w:instrText>
      </w:r>
      <w:r w:rsidR="00362193">
        <w:fldChar w:fldCharType="end"/>
      </w:r>
      <w:r>
        <w:t xml:space="preserve">, a </w:t>
      </w:r>
      <w:r w:rsidR="00566A97">
        <w:t>je njihova zaloga majhna.</w:t>
      </w:r>
      <w:r w:rsidR="00AF130B">
        <w:t xml:space="preserve"> Zgodi se lahko, da se pred oddajo naročila zaloga izprazni.</w:t>
      </w:r>
      <w:r w:rsidR="00273D7A">
        <w:t xml:space="preserve"> Poustvarimo tako situacijo in poglejmo, kaj se zgodi.</w:t>
      </w:r>
      <w:r w:rsidR="009B7EA0">
        <w:t xml:space="preserve"> V primeru, da gremo iz košarice v komponento </w:t>
      </w:r>
      <w:r w:rsidR="009B7EA0" w:rsidRPr="0088588D">
        <w:rPr>
          <w:i/>
          <w:iCs/>
        </w:rPr>
        <w:t>Podatki o nakupu</w:t>
      </w:r>
      <w:r w:rsidR="009B7EA0">
        <w:t>, se izdelek odstrani iz košarice in prikaže se obvestilo, da je bil izdelek odstranjen, ker ga ni več na zalogi.</w:t>
      </w:r>
      <w:r w:rsidR="00F52E1F">
        <w:t xml:space="preserve"> Enako se zgodi tudi, če je zaloga izdelkov pošla med našim izpolnjevanjem informacij o naročilu, zato ne pride do nedovoljenih stanj</w:t>
      </w:r>
      <w:r w:rsidR="00982628">
        <w:fldChar w:fldCharType="begin"/>
      </w:r>
      <w:r w:rsidR="00982628">
        <w:instrText xml:space="preserve"> XE "</w:instrText>
      </w:r>
      <w:r w:rsidR="00982628" w:rsidRPr="001573AF">
        <w:instrText>stanj</w:instrText>
      </w:r>
      <w:r w:rsidR="00982628">
        <w:instrText xml:space="preserve">" </w:instrText>
      </w:r>
      <w:r w:rsidR="00982628">
        <w:fldChar w:fldCharType="end"/>
      </w:r>
      <w:r w:rsidR="00F52E1F">
        <w:t>.</w:t>
      </w:r>
    </w:p>
    <w:p w14:paraId="66977CB3" w14:textId="61CE13C8" w:rsidR="00511E89" w:rsidRDefault="00531D96" w:rsidP="0023037D">
      <w:pPr>
        <w:pStyle w:val="Naslov2"/>
        <w:spacing w:line="276" w:lineRule="auto"/>
      </w:pPr>
      <w:bookmarkStart w:id="310" w:name="_Toc132793614"/>
      <w:r>
        <w:t>Sistem uporabnikov</w:t>
      </w:r>
      <w:bookmarkEnd w:id="310"/>
      <w:r w:rsidR="0061102F">
        <w:fldChar w:fldCharType="begin"/>
      </w:r>
      <w:r w:rsidR="0061102F">
        <w:instrText xml:space="preserve"> XE "</w:instrText>
      </w:r>
      <w:r w:rsidR="0061102F" w:rsidRPr="00164313">
        <w:instrText>Sistem uporabnikov</w:instrText>
      </w:r>
      <w:r w:rsidR="0061102F">
        <w:instrText xml:space="preserve">" </w:instrText>
      </w:r>
      <w:r w:rsidR="0061102F">
        <w:fldChar w:fldCharType="end"/>
      </w:r>
    </w:p>
    <w:p w14:paraId="5F5637A1" w14:textId="2621C37D" w:rsidR="00D76268" w:rsidRDefault="001D4C12" w:rsidP="0023037D">
      <w:pPr>
        <w:spacing w:line="360" w:lineRule="auto"/>
        <w:jc w:val="both"/>
      </w:pPr>
      <w:r>
        <w:t>Aplikacija</w:t>
      </w:r>
      <w:r w:rsidR="00934204">
        <w:fldChar w:fldCharType="begin"/>
      </w:r>
      <w:r w:rsidR="00934204">
        <w:instrText xml:space="preserve"> XE "</w:instrText>
      </w:r>
      <w:r w:rsidR="00934204" w:rsidRPr="007B081D">
        <w:instrText>Aplikacija</w:instrText>
      </w:r>
      <w:r w:rsidR="00934204">
        <w:instrText xml:space="preserve">" </w:instrText>
      </w:r>
      <w:r w:rsidR="00934204">
        <w:fldChar w:fldCharType="end"/>
      </w:r>
      <w:r>
        <w:t xml:space="preserve"> ima implementiran sistem</w:t>
      </w:r>
      <w:r w:rsidR="00335CF6">
        <w:fldChar w:fldCharType="begin"/>
      </w:r>
      <w:r w:rsidR="00335CF6">
        <w:instrText xml:space="preserve"> XE "</w:instrText>
      </w:r>
      <w:r w:rsidR="00335CF6" w:rsidRPr="00E920FE">
        <w:instrText>sistem</w:instrText>
      </w:r>
      <w:r w:rsidR="00335CF6">
        <w:instrText xml:space="preserve">" </w:instrText>
      </w:r>
      <w:r w:rsidR="00335CF6">
        <w:fldChar w:fldCharType="end"/>
      </w:r>
      <w:r>
        <w:t xml:space="preserve"> za registracijo</w:t>
      </w:r>
      <w:r w:rsidR="009838A2" w:rsidRPr="009838A2">
        <w:t xml:space="preserve"> </w:t>
      </w:r>
      <w:r w:rsidR="009838A2">
        <w:t>in prijavo</w:t>
      </w:r>
      <w:r>
        <w:t xml:space="preserve"> uporabnikov.</w:t>
      </w:r>
      <w:r w:rsidR="0023037D">
        <w:t xml:space="preserve"> Uporabnik se registrira na komponenti </w:t>
      </w:r>
      <w:r w:rsidR="0023037D" w:rsidRPr="001E7429">
        <w:rPr>
          <w:i/>
          <w:iCs/>
        </w:rPr>
        <w:t>Registracija</w:t>
      </w:r>
      <w:r w:rsidR="005F4C21">
        <w:t xml:space="preserve">, ki jo lahko vidimo v </w:t>
      </w:r>
      <w:r w:rsidR="003A1E86">
        <w:fldChar w:fldCharType="begin"/>
      </w:r>
      <w:r w:rsidR="003A1E86">
        <w:instrText xml:space="preserve"> REF _Ref132734488 \h </w:instrText>
      </w:r>
      <w:r w:rsidR="003A1E86">
        <w:fldChar w:fldCharType="separate"/>
      </w:r>
      <w:r w:rsidR="008D7303">
        <w:t xml:space="preserve">Priloga </w:t>
      </w:r>
      <w:r w:rsidR="008D7303">
        <w:rPr>
          <w:noProof/>
        </w:rPr>
        <w:t>5</w:t>
      </w:r>
      <w:r w:rsidR="003A1E86">
        <w:fldChar w:fldCharType="end"/>
      </w:r>
      <w:r w:rsidR="005F4C21">
        <w:t>.</w:t>
      </w:r>
      <w:r w:rsidR="003F2871">
        <w:t xml:space="preserve"> </w:t>
      </w:r>
      <w:r w:rsidR="002B1DC5">
        <w:t xml:space="preserve">Testirajmo vnos v polja </w:t>
      </w:r>
      <w:r w:rsidR="002B1DC5">
        <w:lastRenderedPageBreak/>
        <w:t>obrazca in podatkovno bazo</w:t>
      </w:r>
      <w:r w:rsidR="00382ADF">
        <w:t xml:space="preserve"> tako, da dodamo nekaj uporabnikov in poskušamo v polja vpisati nedovoljene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382ADF">
        <w:t>.</w:t>
      </w:r>
      <w:r w:rsidR="002A3C31">
        <w:t xml:space="preserve"> Pri vnašanju uporabnikov nisem naletel na nobeno težavo.</w:t>
      </w:r>
      <w:r w:rsidR="00613B5D">
        <w:t xml:space="preserve"> </w:t>
      </w:r>
      <w:r w:rsidR="00C17E18">
        <w:t>Poskusimo se prijaviti v enega izmed registriranih profilov.</w:t>
      </w:r>
      <w:r w:rsidR="007F090A">
        <w:t xml:space="preserve"> Na komponenti </w:t>
      </w:r>
      <w:r w:rsidR="007F090A" w:rsidRPr="006B56F1">
        <w:rPr>
          <w:i/>
          <w:iCs/>
        </w:rPr>
        <w:t>Prijava</w:t>
      </w:r>
      <w:r w:rsidR="0036321E">
        <w:t xml:space="preserve"> vnesemo </w:t>
      </w:r>
      <w:r w:rsidR="007F090A">
        <w:t>uporabniško ime</w:t>
      </w:r>
      <w:r w:rsidR="00F808CD">
        <w:fldChar w:fldCharType="begin"/>
      </w:r>
      <w:r w:rsidR="00F808CD">
        <w:instrText xml:space="preserve"> XE "</w:instrText>
      </w:r>
      <w:r w:rsidR="00F808CD" w:rsidRPr="00A313B2">
        <w:instrText>uporabniško ime</w:instrText>
      </w:r>
      <w:r w:rsidR="00F808CD">
        <w:instrText xml:space="preserve">" </w:instrText>
      </w:r>
      <w:r w:rsidR="00F808CD">
        <w:fldChar w:fldCharType="end"/>
      </w:r>
      <w:r w:rsidR="007F090A">
        <w:t xml:space="preserve"> in geslo</w:t>
      </w:r>
      <w:r w:rsidR="000C6B69">
        <w:fldChar w:fldCharType="begin"/>
      </w:r>
      <w:r w:rsidR="000C6B69">
        <w:instrText xml:space="preserve"> XE "</w:instrText>
      </w:r>
      <w:r w:rsidR="000C6B69" w:rsidRPr="00BB4AD4">
        <w:instrText>geslo</w:instrText>
      </w:r>
      <w:r w:rsidR="000C6B69">
        <w:instrText xml:space="preserve">" </w:instrText>
      </w:r>
      <w:r w:rsidR="000C6B69">
        <w:fldChar w:fldCharType="end"/>
      </w:r>
      <w:r w:rsidR="007F090A">
        <w:t>.</w:t>
      </w:r>
      <w:r w:rsidR="001C2214">
        <w:t xml:space="preserve"> Preizkusimo napačen vnos, vnos, če strežnik</w:t>
      </w:r>
      <w:r w:rsidR="0078577C">
        <w:fldChar w:fldCharType="begin"/>
      </w:r>
      <w:r w:rsidR="0078577C">
        <w:instrText xml:space="preserve"> XE "</w:instrText>
      </w:r>
      <w:r w:rsidR="0078577C" w:rsidRPr="007651A2">
        <w:instrText>strežnik</w:instrText>
      </w:r>
      <w:r w:rsidR="0078577C">
        <w:instrText xml:space="preserve">" </w:instrText>
      </w:r>
      <w:r w:rsidR="0078577C">
        <w:fldChar w:fldCharType="end"/>
      </w:r>
      <w:r w:rsidR="001C2214">
        <w:t xml:space="preserve"> ni dosegljiv in pravilen vno</w:t>
      </w:r>
      <w:r w:rsidR="00147D71">
        <w:t>s</w:t>
      </w:r>
      <w:r w:rsidR="001C2214">
        <w:t>.</w:t>
      </w:r>
      <w:r w:rsidR="006B56F1">
        <w:t xml:space="preserve"> Ob napačnem vnosu</w:t>
      </w:r>
      <w:r w:rsidR="00E4349A">
        <w:t xml:space="preserve"> dobimo obvestilo, da so podatki napačni</w:t>
      </w:r>
      <w:r w:rsidR="00736FF6">
        <w:t>, če pa se prijavimo</w:t>
      </w:r>
      <w:r w:rsidR="004B0C8E">
        <w:t xml:space="preserve">, vendar strežnik ne deluje, </w:t>
      </w:r>
      <w:r w:rsidR="0049050A">
        <w:t>nam program napiše, da gre za napako, in naj poskusimo kasneje.</w:t>
      </w:r>
      <w:r w:rsidR="00E23C1E">
        <w:t xml:space="preserve"> Če pa vnesemo pravilne podatke</w:t>
      </w:r>
      <w:r w:rsidR="00E8544A"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fldChar w:fldCharType="end"/>
      </w:r>
      <w:r w:rsidR="00E23C1E">
        <w:t>, se nam</w:t>
      </w:r>
      <w:r w:rsidR="00466442">
        <w:t xml:space="preserve"> odpre stran</w:t>
      </w:r>
      <w:r w:rsidR="00504942">
        <w:fldChar w:fldCharType="begin"/>
      </w:r>
      <w:r w:rsidR="00504942">
        <w:instrText xml:space="preserve"> XE "</w:instrText>
      </w:r>
      <w:r w:rsidR="00504942" w:rsidRPr="00127217">
        <w:instrText>stran</w:instrText>
      </w:r>
      <w:r w:rsidR="00504942">
        <w:instrText xml:space="preserve">" </w:instrText>
      </w:r>
      <w:r w:rsidR="00504942">
        <w:fldChar w:fldCharType="end"/>
      </w:r>
      <w:r w:rsidR="00466442">
        <w:t xml:space="preserve"> z informacijami o uporabniku</w:t>
      </w:r>
      <w:r w:rsidR="00C968B1">
        <w:t xml:space="preserve">, ki si jo lahko ogledamo v </w:t>
      </w:r>
      <w:r w:rsidR="002F5774">
        <w:fldChar w:fldCharType="begin"/>
      </w:r>
      <w:r w:rsidR="002F5774">
        <w:instrText xml:space="preserve"> REF _Ref132740554 \h </w:instrText>
      </w:r>
      <w:r w:rsidR="002F5774">
        <w:fldChar w:fldCharType="separate"/>
      </w:r>
      <w:r w:rsidR="008D7303">
        <w:t xml:space="preserve">Priloga </w:t>
      </w:r>
      <w:r w:rsidR="008D7303">
        <w:rPr>
          <w:noProof/>
        </w:rPr>
        <w:t>6</w:t>
      </w:r>
      <w:r w:rsidR="002F5774">
        <w:fldChar w:fldCharType="end"/>
      </w:r>
      <w:r w:rsidR="00C968B1">
        <w:t>.</w:t>
      </w:r>
      <w:r w:rsidR="0096648F">
        <w:t xml:space="preserve"> Uporabnik lahko</w:t>
      </w:r>
      <w:r w:rsidR="001319A4">
        <w:t xml:space="preserve"> uredi nekatere osebne podatke, si spremeni geslo, izbriše račun in se odjavi. Poleg tega ima </w:t>
      </w:r>
      <w:r w:rsidR="00F94E7A">
        <w:t xml:space="preserve">na voljo določen nabor funkcionalnosti, ki mu lahko omogočajo </w:t>
      </w:r>
      <w:r w:rsidR="002829F7">
        <w:t>pregled uporabnikov v sistemu, pregled oseb, dodajanje uporabnikov ali izdelkov, pregled vseh izdelkov, pregled naročil in računov ter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 w:rsidR="002829F7">
        <w:t xml:space="preserve"> s podatkovno bazo.</w:t>
      </w:r>
      <w:r w:rsidR="003D68D0">
        <w:t xml:space="preserve"> Te funkcije so na voljo administratorjem, medtem ko so funkcije pregleda naročil, računov</w:t>
      </w:r>
      <w:r w:rsidR="00AB6FFB">
        <w:t xml:space="preserve">, oseb ter pregled </w:t>
      </w:r>
      <w:r w:rsidR="00A41BF3">
        <w:t xml:space="preserve">v domeni zaposlenih. Računovodje imajo enaka pooblastila kot zaposleni, le da lahko še dodajajo izdelke v bazo. </w:t>
      </w:r>
      <w:r w:rsidR="004835F2">
        <w:t>Stranka ima možnost le pregleda naročil in računov, in sicer le svojih.</w:t>
      </w:r>
      <w:r w:rsidR="007D0D0D">
        <w:t xml:space="preserve"> </w:t>
      </w:r>
      <w:r w:rsidR="008423A9">
        <w:t>Preizkusil sem vse funkcionalnosti profila stranke</w:t>
      </w:r>
      <w:r w:rsidR="00121B14">
        <w:t>, pri čemer nisem odkril napak</w:t>
      </w:r>
      <w:r w:rsidR="00F808CD">
        <w:fldChar w:fldCharType="begin"/>
      </w:r>
      <w:r w:rsidR="00F808CD">
        <w:instrText xml:space="preserve"> XE "</w:instrText>
      </w:r>
      <w:r w:rsidR="00F808CD" w:rsidRPr="004A46F1">
        <w:instrText>napak</w:instrText>
      </w:r>
      <w:r w:rsidR="00F808CD">
        <w:instrText xml:space="preserve">" </w:instrText>
      </w:r>
      <w:r w:rsidR="00F808CD">
        <w:fldChar w:fldCharType="end"/>
      </w:r>
      <w:r w:rsidR="00121B14">
        <w:t>.</w:t>
      </w:r>
      <w:r w:rsidR="00EA25DC">
        <w:t xml:space="preserve"> Preglejmo še vse funkcionalnosti administratorja</w:t>
      </w:r>
      <w:r w:rsidR="00B90C7B">
        <w:fldChar w:fldCharType="begin"/>
      </w:r>
      <w:r w:rsidR="00B90C7B">
        <w:instrText xml:space="preserve"> XE "</w:instrText>
      </w:r>
      <w:r w:rsidR="00B90C7B" w:rsidRPr="00EA5E4E">
        <w:instrText>administratorja</w:instrText>
      </w:r>
      <w:r w:rsidR="00B90C7B">
        <w:instrText xml:space="preserve">" </w:instrText>
      </w:r>
      <w:r w:rsidR="00B90C7B">
        <w:fldChar w:fldCharType="end"/>
      </w:r>
      <w:r w:rsidR="00EA25DC">
        <w:t>.</w:t>
      </w:r>
      <w:r w:rsidR="002468EB">
        <w:t xml:space="preserve"> Omogočen mu je pregled uporabnikov</w:t>
      </w:r>
      <w:r w:rsidR="00B059E0">
        <w:t>, pri čemer lahko spreminja njihovo vlogo</w:t>
      </w:r>
      <w:r w:rsidR="000C6B69">
        <w:fldChar w:fldCharType="begin"/>
      </w:r>
      <w:r w:rsidR="000C6B69">
        <w:instrText xml:space="preserve"> XE "</w:instrText>
      </w:r>
      <w:r w:rsidR="000C6B69" w:rsidRPr="00683E4B">
        <w:instrText>vlogo</w:instrText>
      </w:r>
      <w:r w:rsidR="000C6B69">
        <w:instrText xml:space="preserve">" </w:instrText>
      </w:r>
      <w:r w:rsidR="000C6B69">
        <w:fldChar w:fldCharType="end"/>
      </w:r>
      <w:r w:rsidR="00B059E0">
        <w:t xml:space="preserve"> in onemogoči profil</w:t>
      </w:r>
      <w:r w:rsidR="00B849B6">
        <w:t xml:space="preserve">. </w:t>
      </w:r>
      <w:r w:rsidR="00AF683C">
        <w:t xml:space="preserve">Vlogo spremeni z vpisom številke, </w:t>
      </w:r>
      <w:r w:rsidR="00481DBE">
        <w:t xml:space="preserve">profil pa </w:t>
      </w:r>
      <w:r w:rsidR="001D3839">
        <w:rPr>
          <w:noProof/>
        </w:rPr>
        <mc:AlternateContent>
          <mc:Choice Requires="wpg">
            <w:drawing>
              <wp:anchor distT="0" distB="0" distL="114300" distR="114300" simplePos="0" relativeHeight="251991040" behindDoc="0" locked="0" layoutInCell="1" allowOverlap="1" wp14:anchorId="393D86B3" wp14:editId="7E9B93B9">
                <wp:simplePos x="0" y="0"/>
                <wp:positionH relativeFrom="margin">
                  <wp:align>left</wp:align>
                </wp:positionH>
                <wp:positionV relativeFrom="paragraph">
                  <wp:posOffset>4777548</wp:posOffset>
                </wp:positionV>
                <wp:extent cx="5760720" cy="2434590"/>
                <wp:effectExtent l="0" t="0" r="0" b="3810"/>
                <wp:wrapTopAndBottom/>
                <wp:docPr id="275" name="Skupina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434856"/>
                          <a:chOff x="0" y="0"/>
                          <a:chExt cx="5760720" cy="2434856"/>
                        </a:xfrm>
                      </wpg:grpSpPr>
                      <pic:pic xmlns:pic="http://schemas.openxmlformats.org/drawingml/2006/picture">
                        <pic:nvPicPr>
                          <pic:cNvPr id="273" name="Slika 273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3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9098" y="0"/>
                            <a:ext cx="4784090" cy="2029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Polje z besedilom 274"/>
                        <wps:cNvSpPr txBox="1"/>
                        <wps:spPr>
                          <a:xfrm>
                            <a:off x="0" y="2094230"/>
                            <a:ext cx="5760720" cy="3406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F55E0A" w14:textId="2F9A1535" w:rsidR="001D3839" w:rsidRPr="000F5704" w:rsidRDefault="001D3839" w:rsidP="001D3839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311" w:name="_Ref132743039"/>
                              <w:bookmarkStart w:id="312" w:name="_Toc132752962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bookmarkEnd w:id="311"/>
                              <w:r>
                                <w:t>: Pregled uporabnikov</w:t>
                              </w:r>
                              <w:bookmarkEnd w:id="3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3D86B3" id="Skupina 275" o:spid="_x0000_s1249" style="position:absolute;left:0;text-align:left;margin-left:0;margin-top:376.2pt;width:453.6pt;height:191.7pt;z-index:251991040;mso-position-horizontal:left;mso-position-horizontal-relative:margin;mso-height-relative:margin" coordsize="57607,24348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">
                <v:shape id="Slika 273" o:spid="_x0000_s1250" type="#_x0000_t75" style="position:absolute;left:4890;width:47841;height:20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">
                  <v:imagedata r:id="rId154" o:title=""/>
                </v:shape>
                <v:shape id="Polje z besedilom 274" o:spid="_x0000_s1251" type="#_x0000_t202" style="position:absolute;top:20942;width:57607;height:3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" stroked="f">
                  <v:textbox inset="0,0,0,0">
                    <w:txbxContent>
                      <w:p w14:paraId="5DF55E0A" w14:textId="2F9A1535" w:rsidR="001D3839" w:rsidRPr="000F5704" w:rsidRDefault="001D3839" w:rsidP="001D3839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313" w:name="_Ref132743039"/>
                        <w:bookmarkStart w:id="314" w:name="_Toc132752962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21</w:t>
                          </w:r>
                        </w:fldSimple>
                        <w:bookmarkEnd w:id="313"/>
                        <w:r>
                          <w:t>: Pregled uporabnikov</w:t>
                        </w:r>
                        <w:bookmarkEnd w:id="31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F683C">
        <w:t xml:space="preserve">omogoči </w:t>
      </w:r>
      <w:r w:rsidR="00481DBE">
        <w:t xml:space="preserve">s klikom na povezavo, kot lahko vidimo iz </w:t>
      </w:r>
      <w:r w:rsidR="001D3839">
        <w:fldChar w:fldCharType="begin"/>
      </w:r>
      <w:r w:rsidR="001D3839">
        <w:instrText xml:space="preserve"> REF _Ref132743039 \h </w:instrText>
      </w:r>
      <w:r w:rsidR="001D3839">
        <w:fldChar w:fldCharType="separate"/>
      </w:r>
      <w:r w:rsidR="008D7303">
        <w:t xml:space="preserve">Slika </w:t>
      </w:r>
      <w:r w:rsidR="008D7303">
        <w:rPr>
          <w:noProof/>
        </w:rPr>
        <w:t>21</w:t>
      </w:r>
      <w:r w:rsidR="001D3839">
        <w:fldChar w:fldCharType="end"/>
      </w:r>
      <w:r w:rsidR="00481DBE">
        <w:t>.</w:t>
      </w:r>
      <w:r w:rsidR="001D3839" w:rsidRPr="001D3839">
        <w:rPr>
          <w:noProof/>
        </w:rPr>
        <w:t xml:space="preserve"> </w:t>
      </w:r>
    </w:p>
    <w:p w14:paraId="225302A8" w14:textId="2B9EDEC0" w:rsidR="00E711F1" w:rsidRDefault="00370451" w:rsidP="0023037D">
      <w:pPr>
        <w:spacing w:line="360" w:lineRule="auto"/>
        <w:jc w:val="both"/>
      </w:pPr>
      <w:r>
        <w:t>Uporabnike lahko tudi filtrira glede na vlogo</w:t>
      </w:r>
      <w:r w:rsidR="000C6B69">
        <w:fldChar w:fldCharType="begin"/>
      </w:r>
      <w:r w:rsidR="000C6B69">
        <w:instrText xml:space="preserve"> XE "</w:instrText>
      </w:r>
      <w:r w:rsidR="000C6B69" w:rsidRPr="00683E4B">
        <w:instrText>vlogo</w:instrText>
      </w:r>
      <w:r w:rsidR="000C6B69">
        <w:instrText xml:space="preserve">" </w:instrText>
      </w:r>
      <w:r w:rsidR="000C6B69">
        <w:fldChar w:fldCharType="end"/>
      </w:r>
      <w:r>
        <w:t>.</w:t>
      </w:r>
      <w:r w:rsidR="00864DAF">
        <w:t xml:space="preserve"> Pri vsaki tabeli si lahko ogledamo podrobnosti zapisa (vrstice) s klikom nanj.</w:t>
      </w:r>
      <w:r w:rsidR="0009433B">
        <w:t xml:space="preserve"> Tako se nam v zbrani obliki prikažejo podrobnosti.</w:t>
      </w:r>
      <w:r w:rsidR="00C20EDF">
        <w:t xml:space="preserve"> Preglejmo še </w:t>
      </w:r>
      <w:r w:rsidR="00C20EDF" w:rsidRPr="00C20EDF">
        <w:rPr>
          <w:i/>
          <w:iCs/>
        </w:rPr>
        <w:t>Pregled oseb</w:t>
      </w:r>
      <w:r w:rsidR="00751D07">
        <w:t>, kjer so zapisane podrobnejše informacije</w:t>
      </w:r>
      <w:r w:rsidR="00F808CD">
        <w:fldChar w:fldCharType="begin"/>
      </w:r>
      <w:r w:rsidR="00F808CD">
        <w:instrText xml:space="preserve"> XE "</w:instrText>
      </w:r>
      <w:r w:rsidR="00F808CD" w:rsidRPr="005E41DC">
        <w:instrText>informacije</w:instrText>
      </w:r>
      <w:r w:rsidR="00F808CD">
        <w:instrText xml:space="preserve">" </w:instrText>
      </w:r>
      <w:r w:rsidR="00F808CD">
        <w:fldChar w:fldCharType="end"/>
      </w:r>
      <w:r w:rsidR="00751D07">
        <w:t xml:space="preserve"> </w:t>
      </w:r>
      <w:r w:rsidR="00912656">
        <w:t>o osebah. Zapise lahko iščemo in s klikom na vrstico odpremo podroben pogled.</w:t>
      </w:r>
      <w:r w:rsidR="00A4150F">
        <w:t xml:space="preserve"> Osebi lahko spremenimo oddelek in plačo</w:t>
      </w:r>
      <w:r w:rsidR="005560A9">
        <w:t>, kar je v preizkušenih primerih vselej delovalo po pričakovanjih.</w:t>
      </w:r>
      <w:r w:rsidR="002368F7">
        <w:t xml:space="preserve"> Dodajanje uporabnikov je komponenta</w:t>
      </w:r>
      <w:r w:rsidR="00504942">
        <w:fldChar w:fldCharType="begin"/>
      </w:r>
      <w:r w:rsidR="00504942">
        <w:instrText xml:space="preserve"> XE "</w:instrText>
      </w:r>
      <w:r w:rsidR="00504942" w:rsidRPr="00A40F71">
        <w:instrText>komponenta</w:instrText>
      </w:r>
      <w:r w:rsidR="00504942">
        <w:instrText xml:space="preserve">" </w:instrText>
      </w:r>
      <w:r w:rsidR="00504942">
        <w:fldChar w:fldCharType="end"/>
      </w:r>
      <w:r w:rsidR="002368F7">
        <w:t xml:space="preserve">, ki je precej podobna obrazcu za registracijo, le da tu lahko administrator dodeli </w:t>
      </w:r>
      <w:r w:rsidR="002368F7">
        <w:lastRenderedPageBreak/>
        <w:t>vlogo uporabniku, ki ni nujno le stranka</w:t>
      </w:r>
      <w:r w:rsidR="0047568A">
        <w:t>, prav tako mu lahko dodeli plačo</w:t>
      </w:r>
      <w:r w:rsidR="005C76B5">
        <w:t xml:space="preserve"> in oddelek.</w:t>
      </w:r>
      <w:r w:rsidR="00760273">
        <w:t xml:space="preserve"> </w:t>
      </w:r>
      <w:r w:rsidR="00FD5F5B">
        <w:t xml:space="preserve">Pri vnosu nekaj uporabnikov, se je izkazalo, da </w:t>
      </w:r>
      <w:r w:rsidR="002C6C5D">
        <w:t>sistem</w:t>
      </w:r>
      <w:r w:rsidR="00335CF6">
        <w:fldChar w:fldCharType="begin"/>
      </w:r>
      <w:r w:rsidR="00335CF6">
        <w:instrText xml:space="preserve"> XE "</w:instrText>
      </w:r>
      <w:r w:rsidR="00335CF6" w:rsidRPr="00E920FE">
        <w:instrText>sistem</w:instrText>
      </w:r>
      <w:r w:rsidR="00335CF6">
        <w:instrText xml:space="preserve">" </w:instrText>
      </w:r>
      <w:r w:rsidR="00335CF6">
        <w:fldChar w:fldCharType="end"/>
      </w:r>
      <w:r w:rsidR="002C6C5D">
        <w:t xml:space="preserve"> za vnos deluje in opozori ob napaki na strežniku.</w:t>
      </w:r>
      <w:r w:rsidR="001C465C">
        <w:t xml:space="preserve"> </w:t>
      </w:r>
      <w:r w:rsidR="00D65C93">
        <w:rPr>
          <w:noProof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62C4FF3B" wp14:editId="317F2E6C">
                <wp:simplePos x="0" y="0"/>
                <wp:positionH relativeFrom="column">
                  <wp:posOffset>120650</wp:posOffset>
                </wp:positionH>
                <wp:positionV relativeFrom="paragraph">
                  <wp:posOffset>811530</wp:posOffset>
                </wp:positionV>
                <wp:extent cx="5528310" cy="3561715"/>
                <wp:effectExtent l="0" t="0" r="0" b="635"/>
                <wp:wrapTopAndBottom/>
                <wp:docPr id="278" name="Skupina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8310" cy="3561715"/>
                          <a:chOff x="0" y="0"/>
                          <a:chExt cx="5528310" cy="3562586"/>
                        </a:xfrm>
                      </wpg:grpSpPr>
                      <pic:pic xmlns:pic="http://schemas.openxmlformats.org/drawingml/2006/picture">
                        <pic:nvPicPr>
                          <pic:cNvPr id="276" name="Slika 276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8310" cy="3174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Polje z besedilom 277"/>
                        <wps:cNvSpPr txBox="1"/>
                        <wps:spPr>
                          <a:xfrm>
                            <a:off x="0" y="3232150"/>
                            <a:ext cx="5528310" cy="3304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0EA41A" w14:textId="799586FA" w:rsidR="00D65C93" w:rsidRPr="00E664A1" w:rsidRDefault="00D65C93" w:rsidP="00D65C93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315" w:name="_Ref132744756"/>
                              <w:bookmarkStart w:id="316" w:name="_Toc132752963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22</w:t>
                                </w:r>
                              </w:fldSimple>
                              <w:bookmarkEnd w:id="315"/>
                              <w:r>
                                <w:t>: Dodajanje izdelkov</w:t>
                              </w:r>
                              <w:bookmarkEnd w:id="3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C4FF3B" id="Skupina 278" o:spid="_x0000_s1252" style="position:absolute;left:0;text-align:left;margin-left:9.5pt;margin-top:63.9pt;width:435.3pt;height:280.45pt;z-index:251995136;mso-height-relative:margin" coordsize="55283,35625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">
                <v:shape id="Slika 276" o:spid="_x0000_s1253" type="#_x0000_t75" style="position:absolute;width:55283;height:31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">
                  <v:imagedata r:id="rId157" o:title=""/>
                </v:shape>
                <v:shape id="Polje z besedilom 277" o:spid="_x0000_s1254" type="#_x0000_t202" style="position:absolute;top:32321;width:55283;height:3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" stroked="f">
                  <v:textbox inset="0,0,0,0">
                    <w:txbxContent>
                      <w:p w14:paraId="0E0EA41A" w14:textId="799586FA" w:rsidR="00D65C93" w:rsidRPr="00E664A1" w:rsidRDefault="00D65C93" w:rsidP="00D65C93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317" w:name="_Ref132744756"/>
                        <w:bookmarkStart w:id="318" w:name="_Toc132752963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22</w:t>
                          </w:r>
                        </w:fldSimple>
                        <w:bookmarkEnd w:id="317"/>
                        <w:r>
                          <w:t>: Dodajanje izdelkov</w:t>
                        </w:r>
                        <w:bookmarkEnd w:id="31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C465C">
        <w:t xml:space="preserve">Podoben obrazec imamo tudi za </w:t>
      </w:r>
      <w:r w:rsidR="00E77505">
        <w:t>vnašanje izdelkov</w:t>
      </w:r>
      <w:r w:rsidR="00D65C93">
        <w:t xml:space="preserve">, lahko ga vidimo na </w:t>
      </w:r>
      <w:r w:rsidR="00D65C93">
        <w:fldChar w:fldCharType="begin"/>
      </w:r>
      <w:r w:rsidR="00D65C93">
        <w:instrText xml:space="preserve"> REF _Ref132744756 \h </w:instrText>
      </w:r>
      <w:r w:rsidR="00D65C93">
        <w:fldChar w:fldCharType="separate"/>
      </w:r>
      <w:r w:rsidR="008D7303">
        <w:t xml:space="preserve">Slika </w:t>
      </w:r>
      <w:r w:rsidR="008D7303">
        <w:rPr>
          <w:noProof/>
        </w:rPr>
        <w:t>22</w:t>
      </w:r>
      <w:r w:rsidR="00D65C93">
        <w:fldChar w:fldCharType="end"/>
      </w:r>
      <w:r w:rsidR="00D65C93">
        <w:t>.</w:t>
      </w:r>
    </w:p>
    <w:p w14:paraId="7FAEED06" w14:textId="1BEDDDA2" w:rsidR="00D65C93" w:rsidRDefault="00E2112E" w:rsidP="0023037D">
      <w:pPr>
        <w:spacing w:line="360" w:lineRule="auto"/>
        <w:jc w:val="both"/>
      </w:pPr>
      <w:r>
        <w:t xml:space="preserve">Pri izdelku </w:t>
      </w:r>
      <w:r w:rsidR="00AD46E9">
        <w:t>lahko vnašamo poleg osnovnih podatkov tudi sliko</w:t>
      </w:r>
      <w:r w:rsidR="00E8544A">
        <w:fldChar w:fldCharType="begin"/>
      </w:r>
      <w:r w:rsidR="00E8544A">
        <w:instrText xml:space="preserve"> XE "</w:instrText>
      </w:r>
      <w:r w:rsidR="00E8544A" w:rsidRPr="00542FEE">
        <w:instrText>sliko</w:instrText>
      </w:r>
      <w:r w:rsidR="00E8544A">
        <w:instrText xml:space="preserve">" </w:instrText>
      </w:r>
      <w:r w:rsidR="00E8544A">
        <w:fldChar w:fldCharType="end"/>
      </w:r>
      <w:r w:rsidR="00AD46E9">
        <w:t>.</w:t>
      </w:r>
      <w:r w:rsidR="00C26CD4">
        <w:t xml:space="preserve"> Naložimo jo prek nalagalnika slik, ki odpre </w:t>
      </w:r>
      <w:r w:rsidR="00C26CD4" w:rsidRPr="00F15079">
        <w:rPr>
          <w:i/>
          <w:iCs/>
        </w:rPr>
        <w:t>raziskovalca</w:t>
      </w:r>
      <w:r w:rsidR="00C26CD4">
        <w:t xml:space="preserve"> in prikaže le slike formata, ki je dovoljen.</w:t>
      </w:r>
      <w:r w:rsidR="00815D11">
        <w:t xml:space="preserve"> </w:t>
      </w:r>
      <w:r w:rsidR="00D645EE">
        <w:t>Ob uspešnem shranjevanju izdelka v podatkovno bazo se izpiše sporočilo o uspešnem zapisu, v nasprotnem primeru pa se izpiše sporočilo o napaki na strežniku.</w:t>
      </w:r>
      <w:r w:rsidR="005C34B0">
        <w:t xml:space="preserve"> Vnesene izdelke lahko pogledamo v pregledu izdelkov</w:t>
      </w:r>
      <w:r w:rsidR="009B5DEF">
        <w:t>.</w:t>
      </w:r>
      <w:r w:rsidR="00FF5E6A">
        <w:t xml:space="preserve"> Ob kliku na izdelek, se nam prikažejo podrobnosti, ki jih lahko spreminjamo.</w:t>
      </w:r>
      <w:r w:rsidR="009734AA">
        <w:t xml:space="preserve"> V </w:t>
      </w:r>
      <w:r w:rsidR="00921131">
        <w:fldChar w:fldCharType="begin"/>
      </w:r>
      <w:r w:rsidR="00921131">
        <w:instrText xml:space="preserve"> REF _Ref132747292 \h </w:instrText>
      </w:r>
      <w:r w:rsidR="00921131">
        <w:fldChar w:fldCharType="separate"/>
      </w:r>
      <w:r w:rsidR="008D7303">
        <w:t xml:space="preserve">Priloga </w:t>
      </w:r>
      <w:r w:rsidR="008D7303">
        <w:rPr>
          <w:noProof/>
        </w:rPr>
        <w:t>7</w:t>
      </w:r>
      <w:r w:rsidR="00921131">
        <w:fldChar w:fldCharType="end"/>
      </w:r>
      <w:r w:rsidR="009734AA">
        <w:t xml:space="preserve"> si lahko ogledamo pogled podrobnosti izdelka.</w:t>
      </w:r>
      <w:r w:rsidR="00AC510A">
        <w:t xml:space="preserve"> Testiral sem spremembo vseh lastnosti</w:t>
      </w:r>
      <w:r w:rsidR="00934204">
        <w:fldChar w:fldCharType="begin"/>
      </w:r>
      <w:r w:rsidR="00934204">
        <w:instrText xml:space="preserve"> XE "</w:instrText>
      </w:r>
      <w:r w:rsidR="00934204" w:rsidRPr="00E12AE0">
        <w:instrText>lastnosti</w:instrText>
      </w:r>
      <w:r w:rsidR="00934204">
        <w:instrText xml:space="preserve">" </w:instrText>
      </w:r>
      <w:r w:rsidR="00934204">
        <w:fldChar w:fldCharType="end"/>
      </w:r>
      <w:r w:rsidR="00AC510A">
        <w:t xml:space="preserve"> izdelkov</w:t>
      </w:r>
      <w:r w:rsidR="006E41F1">
        <w:t xml:space="preserve"> in dodajanj slik.</w:t>
      </w:r>
    </w:p>
    <w:p w14:paraId="2DD56F67" w14:textId="169B152A" w:rsidR="004C0E66" w:rsidRDefault="00BB2BF2" w:rsidP="0023037D">
      <w:pPr>
        <w:spacing w:line="360" w:lineRule="auto"/>
        <w:jc w:val="both"/>
      </w:pPr>
      <w:r>
        <w:t>Prav tako kot izdelke, lahko pregledujemo tudi naročila in račune.</w:t>
      </w:r>
      <w:r w:rsidR="009E0A0A">
        <w:t xml:space="preserve"> Za pregled teh je mogoče uporabiti filtre</w:t>
      </w:r>
      <w:r w:rsidR="00D10E6D">
        <w:fldChar w:fldCharType="begin"/>
      </w:r>
      <w:r w:rsidR="00D10E6D">
        <w:instrText xml:space="preserve"> XE "</w:instrText>
      </w:r>
      <w:r w:rsidR="00D10E6D" w:rsidRPr="00B07EA1">
        <w:instrText>filtre</w:instrText>
      </w:r>
      <w:r w:rsidR="00D10E6D">
        <w:instrText xml:space="preserve">" </w:instrText>
      </w:r>
      <w:r w:rsidR="00D10E6D">
        <w:fldChar w:fldCharType="end"/>
      </w:r>
      <w:r w:rsidR="000C2304">
        <w:t xml:space="preserve">. V podrobnostih pa lahko zaposleni naročila označijo kot opravljena in s tem generirajo račun, ki se shrani v tabelo </w:t>
      </w:r>
      <w:r w:rsidR="000C2304" w:rsidRPr="000C2304">
        <w:rPr>
          <w:i/>
          <w:iCs/>
        </w:rPr>
        <w:t>Racuni</w:t>
      </w:r>
      <w:r w:rsidR="000C2304">
        <w:t xml:space="preserve">. </w:t>
      </w:r>
      <w:r w:rsidR="00613F30">
        <w:t xml:space="preserve">Naročilo sicer vsebuje tudi pregled vseh izdelkov, ki so </w:t>
      </w:r>
      <w:r w:rsidR="00444F18">
        <w:t>bili naročeni</w:t>
      </w:r>
      <w:r w:rsidR="00613F30">
        <w:t>.</w:t>
      </w:r>
      <w:r w:rsidR="001C4300">
        <w:t xml:space="preserve"> Ob testiranju teh prav tako nisem zaznal težav.</w:t>
      </w:r>
    </w:p>
    <w:p w14:paraId="1A211E51" w14:textId="687B4FE9" w:rsidR="00081377" w:rsidRDefault="00E832A8" w:rsidP="00D91597">
      <w:pPr>
        <w:spacing w:line="360" w:lineRule="auto"/>
        <w:jc w:val="both"/>
        <w:rPr>
          <w:rStyle w:val="Hiperpovezava"/>
          <w:color w:val="000000" w:themeColor="text1"/>
          <w:u w:val="none"/>
        </w:rPr>
      </w:pPr>
      <w:r>
        <w:t>Za konec nam ostane le še upravljanje</w:t>
      </w:r>
      <w:r w:rsidR="0078577C">
        <w:fldChar w:fldCharType="begin"/>
      </w:r>
      <w:r w:rsidR="0078577C">
        <w:instrText xml:space="preserve"> XE "</w:instrText>
      </w:r>
      <w:r w:rsidR="0078577C" w:rsidRPr="00F140C2">
        <w:instrText>upravljanje</w:instrText>
      </w:r>
      <w:r w:rsidR="0078577C">
        <w:instrText xml:space="preserve">" </w:instrText>
      </w:r>
      <w:r w:rsidR="0078577C">
        <w:fldChar w:fldCharType="end"/>
      </w:r>
      <w:r>
        <w:t xml:space="preserve"> s podatkovno bazo, ki je dostopno s strani administratorja</w:t>
      </w:r>
      <w:r w:rsidR="00B90C7B">
        <w:fldChar w:fldCharType="begin"/>
      </w:r>
      <w:r w:rsidR="00B90C7B">
        <w:instrText xml:space="preserve"> XE "</w:instrText>
      </w:r>
      <w:r w:rsidR="00B90C7B" w:rsidRPr="00EA5E4E">
        <w:instrText>administratorja</w:instrText>
      </w:r>
      <w:r w:rsidR="00B90C7B">
        <w:instrText xml:space="preserve">" </w:instrText>
      </w:r>
      <w:r w:rsidR="00B90C7B">
        <w:fldChar w:fldCharType="end"/>
      </w:r>
      <w:r>
        <w:t>.</w:t>
      </w:r>
      <w:r w:rsidR="00A030F6">
        <w:t xml:space="preserve"> Predstavlja le polje za vnos SQL</w:t>
      </w:r>
      <w:r w:rsidR="00672CC2">
        <w:fldChar w:fldCharType="begin"/>
      </w:r>
      <w:r w:rsidR="00672CC2">
        <w:instrText xml:space="preserve"> XE "</w:instrText>
      </w:r>
      <w:r w:rsidR="00672CC2" w:rsidRPr="001A4329">
        <w:instrText>SQL</w:instrText>
      </w:r>
      <w:r w:rsidR="00672CC2">
        <w:instrText xml:space="preserve">" </w:instrText>
      </w:r>
      <w:r w:rsidR="00672CC2">
        <w:fldChar w:fldCharType="end"/>
      </w:r>
      <w:r w:rsidR="00A030F6">
        <w:t xml:space="preserve"> stavkov in prikaže vrnjene vrednosti</w:t>
      </w:r>
      <w:r w:rsidR="00672CC2">
        <w:fldChar w:fldCharType="begin"/>
      </w:r>
      <w:r w:rsidR="00672CC2">
        <w:instrText xml:space="preserve"> XE "</w:instrText>
      </w:r>
      <w:r w:rsidR="00672CC2" w:rsidRPr="00C650EE">
        <w:instrText>vrednosti</w:instrText>
      </w:r>
      <w:r w:rsidR="00672CC2">
        <w:instrText xml:space="preserve">" </w:instrText>
      </w:r>
      <w:r w:rsidR="00672CC2">
        <w:fldChar w:fldCharType="end"/>
      </w:r>
      <w:r w:rsidR="00A030F6">
        <w:t xml:space="preserve"> v tabeli.</w:t>
      </w:r>
      <w:r w:rsidR="005B22D3">
        <w:t xml:space="preserve"> Najprej preverimo delovanje ukazov DQL</w:t>
      </w:r>
      <w:r w:rsidR="0061102F">
        <w:fldChar w:fldCharType="begin"/>
      </w:r>
      <w:r w:rsidR="0061102F">
        <w:instrText xml:space="preserve"> XE "</w:instrText>
      </w:r>
      <w:r w:rsidR="0061102F" w:rsidRPr="000A0E64">
        <w:instrText>DQL</w:instrText>
      </w:r>
      <w:r w:rsidR="0061102F">
        <w:instrText xml:space="preserve">" </w:instrText>
      </w:r>
      <w:r w:rsidR="0061102F">
        <w:fldChar w:fldCharType="end"/>
      </w:r>
      <w:r w:rsidR="005B22D3">
        <w:t xml:space="preserve">, t. j. nekaj stavkov </w:t>
      </w:r>
      <w:r w:rsidR="005B22D3" w:rsidRPr="005B22D3">
        <w:rPr>
          <w:i/>
          <w:iCs/>
        </w:rPr>
        <w:t>select</w:t>
      </w:r>
      <w:r w:rsidR="005B22D3">
        <w:t>.</w:t>
      </w:r>
      <w:r w:rsidR="00B54F66">
        <w:t xml:space="preserve"> </w:t>
      </w:r>
      <w:r w:rsidR="00567E0D">
        <w:t>Preverimo še stavke DML</w:t>
      </w:r>
      <w:r w:rsidR="0061102F">
        <w:fldChar w:fldCharType="begin"/>
      </w:r>
      <w:r w:rsidR="0061102F">
        <w:instrText xml:space="preserve"> XE "</w:instrText>
      </w:r>
      <w:r w:rsidR="0061102F" w:rsidRPr="00833F56">
        <w:instrText>DML</w:instrText>
      </w:r>
      <w:r w:rsidR="0061102F">
        <w:instrText xml:space="preserve">" </w:instrText>
      </w:r>
      <w:r w:rsidR="0061102F">
        <w:fldChar w:fldCharType="end"/>
      </w:r>
      <w:r w:rsidR="00567E0D">
        <w:t xml:space="preserve">, </w:t>
      </w:r>
      <w:r w:rsidR="00567E0D">
        <w:lastRenderedPageBreak/>
        <w:t xml:space="preserve">to so </w:t>
      </w:r>
      <w:r w:rsidR="00567E0D" w:rsidRPr="00567E0D">
        <w:rPr>
          <w:i/>
          <w:iCs/>
        </w:rPr>
        <w:t>insert</w:t>
      </w:r>
      <w:r w:rsidR="00567E0D">
        <w:t xml:space="preserve">, </w:t>
      </w:r>
      <w:r w:rsidR="00567E0D" w:rsidRPr="00567E0D">
        <w:rPr>
          <w:i/>
          <w:iCs/>
        </w:rPr>
        <w:t>update</w:t>
      </w:r>
      <w:r w:rsidR="00567E0D">
        <w:t xml:space="preserve"> in </w:t>
      </w:r>
      <w:r w:rsidR="00567E0D" w:rsidRPr="00567E0D">
        <w:rPr>
          <w:i/>
          <w:iCs/>
        </w:rPr>
        <w:t>delete</w:t>
      </w:r>
      <w:r w:rsidR="00567E0D">
        <w:t xml:space="preserve">. </w:t>
      </w:r>
      <w:r w:rsidR="00B54F66">
        <w:t xml:space="preserve">Nato preverimo še delovanje </w:t>
      </w:r>
      <w:r w:rsidR="00DA49AC"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1872AB6B" wp14:editId="7D8630FE">
                <wp:simplePos x="0" y="0"/>
                <wp:positionH relativeFrom="margin">
                  <wp:align>left</wp:align>
                </wp:positionH>
                <wp:positionV relativeFrom="paragraph">
                  <wp:posOffset>1165239</wp:posOffset>
                </wp:positionV>
                <wp:extent cx="5760720" cy="1446029"/>
                <wp:effectExtent l="0" t="0" r="0" b="1905"/>
                <wp:wrapSquare wrapText="bothSides"/>
                <wp:docPr id="267" name="Skupina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446029"/>
                          <a:chOff x="0" y="53163"/>
                          <a:chExt cx="5760720" cy="1446029"/>
                        </a:xfrm>
                      </wpg:grpSpPr>
                      <wps:wsp>
                        <wps:cNvPr id="261" name="Polje z besedilom 261"/>
                        <wps:cNvSpPr txBox="1"/>
                        <wps:spPr>
                          <a:xfrm>
                            <a:off x="0" y="287080"/>
                            <a:ext cx="5756275" cy="121211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C9B3360" w14:textId="5329CFFE" w:rsidR="00A44621" w:rsidRDefault="00A44621" w:rsidP="005719A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>DELETE</w:t>
                              </w:r>
                              <w:r w:rsidR="005719A4" w:rsidRPr="005719A4">
                                <w:rPr>
                                  <w:rFonts w:ascii="Consolas" w:hAnsi="Consolas"/>
                                </w:rPr>
                                <w:t xml:space="preserve"> Uporabniki.*, Stranke_in_zaposleni.*</w:t>
                              </w:r>
                            </w:p>
                            <w:p w14:paraId="029481E7" w14:textId="6F65A5F1" w:rsidR="00A44621" w:rsidRDefault="00A44621" w:rsidP="005719A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>FROM</w:t>
                              </w:r>
                              <w:r w:rsidR="005719A4" w:rsidRPr="005719A4">
                                <w:rPr>
                                  <w:rFonts w:ascii="Consolas" w:hAnsi="Consolas"/>
                                </w:rPr>
                                <w:t xml:space="preserve"> Uporabniki, Stranke_in_zaposleni </w:t>
                              </w:r>
                            </w:p>
                            <w:p w14:paraId="7E68F2BE" w14:textId="3C484565" w:rsidR="00A44621" w:rsidRDefault="00A44621" w:rsidP="005719A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>WHERE</w:t>
                              </w:r>
                            </w:p>
                            <w:p w14:paraId="6B0EA004" w14:textId="42602B46" w:rsidR="00A44621" w:rsidRDefault="005719A4" w:rsidP="005719A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 w:rsidRPr="005719A4">
                                <w:rPr>
                                  <w:rFonts w:ascii="Consolas" w:hAnsi="Consolas"/>
                                </w:rPr>
                                <w:t xml:space="preserve">Uporabniki.uporabnisko_ime = Stranke_in_zaposleni.uporabnisko_ime </w:t>
                              </w:r>
                            </w:p>
                            <w:p w14:paraId="2130A357" w14:textId="0AC444F5" w:rsidR="005719A4" w:rsidRPr="00752E84" w:rsidRDefault="00A44621" w:rsidP="005719A4">
                              <w:pPr>
                                <w:spacing w:after="0" w:line="276" w:lineRule="auto"/>
                                <w:rPr>
                                  <w:rFonts w:ascii="Consolas" w:hAnsi="Consolas"/>
                                </w:rPr>
                              </w:pPr>
                              <w:r>
                                <w:rPr>
                                  <w:rFonts w:ascii="Consolas" w:hAnsi="Consolas"/>
                                </w:rPr>
                                <w:t>AND</w:t>
                              </w:r>
                              <w:r w:rsidR="005719A4" w:rsidRPr="005719A4">
                                <w:rPr>
                                  <w:rFonts w:ascii="Consolas" w:hAnsi="Consolas"/>
                                </w:rPr>
                                <w:t xml:space="preserve"> Uporabniki.omogocen = 0;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Polje z besedilom 266"/>
                        <wps:cNvSpPr txBox="1"/>
                        <wps:spPr>
                          <a:xfrm>
                            <a:off x="4445" y="53163"/>
                            <a:ext cx="5756275" cy="2445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97033" w14:textId="5DD852B5" w:rsidR="00F60DD1" w:rsidRPr="0091525D" w:rsidRDefault="00F60DD1" w:rsidP="00F60DD1">
                              <w:pPr>
                                <w:pStyle w:val="Napis"/>
                                <w:rPr>
                                  <w:noProof/>
                                  <w:sz w:val="24"/>
                                </w:rPr>
                              </w:pPr>
                              <w:bookmarkStart w:id="319" w:name="_Ref132736573"/>
                              <w:bookmarkStart w:id="320" w:name="_Toc132753011"/>
                              <w:r>
                                <w:t xml:space="preserve">Izsek </w:t>
                              </w:r>
                              <w:fldSimple w:instr=" SEQ Izsek \* ARABIC ">
                                <w:r w:rsidR="008D7303">
                                  <w:rPr>
                                    <w:noProof/>
                                  </w:rPr>
                                  <w:t>47</w:t>
                                </w:r>
                              </w:fldSimple>
                              <w:bookmarkEnd w:id="319"/>
                              <w:r>
                                <w:t>: SQL stavek za izbris testnih podatkov</w:t>
                              </w:r>
                              <w:bookmarkEnd w:id="3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72AB6B" id="Skupina 267" o:spid="_x0000_s1255" style="position:absolute;left:0;text-align:left;margin-left:0;margin-top:91.75pt;width:453.6pt;height:113.85pt;z-index:251979776;mso-position-horizontal:left;mso-position-horizontal-relative:margin;mso-height-relative:margin" coordorigin=",531" coordsize="57607,14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">
                <v:shape id="Polje z besedilom 261" o:spid="_x0000_s1256" type="#_x0000_t202" style="position:absolute;top:2870;width:57562;height:1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" fillcolor="white [3212]" stroked="f" strokeweight=".5pt">
                  <v:textbox>
                    <w:txbxContent>
                      <w:p w14:paraId="0C9B3360" w14:textId="5329CFFE" w:rsidR="00A44621" w:rsidRDefault="00A44621" w:rsidP="005719A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>DELETE</w:t>
                        </w:r>
                        <w:r w:rsidR="005719A4" w:rsidRPr="005719A4">
                          <w:rPr>
                            <w:rFonts w:ascii="Consolas" w:hAnsi="Consolas"/>
                          </w:rPr>
                          <w:t xml:space="preserve"> Uporabniki.*, Stranke_in_zaposleni.*</w:t>
                        </w:r>
                      </w:p>
                      <w:p w14:paraId="029481E7" w14:textId="6F65A5F1" w:rsidR="00A44621" w:rsidRDefault="00A44621" w:rsidP="005719A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>FROM</w:t>
                        </w:r>
                        <w:r w:rsidR="005719A4" w:rsidRPr="005719A4">
                          <w:rPr>
                            <w:rFonts w:ascii="Consolas" w:hAnsi="Consolas"/>
                          </w:rPr>
                          <w:t xml:space="preserve"> Uporabniki, Stranke_in_zaposleni </w:t>
                        </w:r>
                      </w:p>
                      <w:p w14:paraId="7E68F2BE" w14:textId="3C484565" w:rsidR="00A44621" w:rsidRDefault="00A44621" w:rsidP="005719A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>WHERE</w:t>
                        </w:r>
                      </w:p>
                      <w:p w14:paraId="6B0EA004" w14:textId="42602B46" w:rsidR="00A44621" w:rsidRDefault="005719A4" w:rsidP="005719A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 w:rsidRPr="005719A4">
                          <w:rPr>
                            <w:rFonts w:ascii="Consolas" w:hAnsi="Consolas"/>
                          </w:rPr>
                          <w:t xml:space="preserve">Uporabniki.uporabnisko_ime = Stranke_in_zaposleni.uporabnisko_ime </w:t>
                        </w:r>
                      </w:p>
                      <w:p w14:paraId="2130A357" w14:textId="0AC444F5" w:rsidR="005719A4" w:rsidRPr="00752E84" w:rsidRDefault="00A44621" w:rsidP="005719A4">
                        <w:pPr>
                          <w:spacing w:after="0" w:line="276" w:lineRule="auto"/>
                          <w:rPr>
                            <w:rFonts w:ascii="Consolas" w:hAnsi="Consolas"/>
                          </w:rPr>
                        </w:pPr>
                        <w:r>
                          <w:rPr>
                            <w:rFonts w:ascii="Consolas" w:hAnsi="Consolas"/>
                          </w:rPr>
                          <w:t>AND</w:t>
                        </w:r>
                        <w:r w:rsidR="005719A4" w:rsidRPr="005719A4">
                          <w:rPr>
                            <w:rFonts w:ascii="Consolas" w:hAnsi="Consolas"/>
                          </w:rPr>
                          <w:t xml:space="preserve"> Uporabniki.omogocen = 0;</w:t>
                        </w:r>
                      </w:p>
                    </w:txbxContent>
                  </v:textbox>
                </v:shape>
                <v:shape id="Polje z besedilom 266" o:spid="_x0000_s1257" type="#_x0000_t202" style="position:absolute;left:44;top:531;width:57563;height:2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A84xAAAANw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zTL4PROPgFy8AQAA//8DAFBLAQItABQABgAIAAAAIQDb4fbL7gAAAIUBAAATAAAAAAAAAAAA&#10;AAAAAAAAAABbQ29udGVudF9UeXBlc10ueG1sUEsBAi0AFAAGAAgAAAAhAFr0LFu/AAAAFQEAAAsA&#10;AAAAAAAAAAAAAAAAHwEAAF9yZWxzLy5yZWxzUEsBAi0AFAAGAAgAAAAhAJc4DzjEAAAA3AAAAA8A&#10;AAAAAAAAAAAAAAAABwIAAGRycy9kb3ducmV2LnhtbFBLBQYAAAAAAwADALcAAAD4AgAAAAA=&#10;" stroked="f">
                  <v:textbox inset="0,0,0,0">
                    <w:txbxContent>
                      <w:p w14:paraId="45397033" w14:textId="5DD852B5" w:rsidR="00F60DD1" w:rsidRPr="0091525D" w:rsidRDefault="00F60DD1" w:rsidP="00F60DD1">
                        <w:pPr>
                          <w:pStyle w:val="Napis"/>
                          <w:rPr>
                            <w:noProof/>
                            <w:sz w:val="24"/>
                          </w:rPr>
                        </w:pPr>
                        <w:bookmarkStart w:id="321" w:name="_Ref132736573"/>
                        <w:bookmarkStart w:id="322" w:name="_Toc132753011"/>
                        <w:r>
                          <w:t xml:space="preserve">Izsek </w:t>
                        </w:r>
                        <w:fldSimple w:instr=" SEQ Izsek \* ARABIC ">
                          <w:r w:rsidR="008D7303">
                            <w:rPr>
                              <w:noProof/>
                            </w:rPr>
                            <w:t>47</w:t>
                          </w:r>
                        </w:fldSimple>
                        <w:bookmarkEnd w:id="321"/>
                        <w:r>
                          <w:t>: SQL stavek za izbris testnih podatkov</w:t>
                        </w:r>
                        <w:bookmarkEnd w:id="322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81377">
        <w:rPr>
          <w:rStyle w:val="Hiperpovezava"/>
          <w:color w:val="000000" w:themeColor="text1"/>
          <w:u w:val="none"/>
        </w:rPr>
        <w:t>ukazov DDL</w:t>
      </w:r>
      <w:r w:rsidR="0061102F">
        <w:rPr>
          <w:rStyle w:val="Hiperpovezava"/>
          <w:color w:val="000000" w:themeColor="text1"/>
          <w:u w:val="none"/>
        </w:rPr>
        <w:fldChar w:fldCharType="begin"/>
      </w:r>
      <w:r w:rsidR="0061102F">
        <w:instrText xml:space="preserve"> XE "</w:instrText>
      </w:r>
      <w:r w:rsidR="0061102F" w:rsidRPr="007F3EC9">
        <w:rPr>
          <w:rStyle w:val="Hiperpovezava"/>
          <w:color w:val="000000" w:themeColor="text1"/>
          <w:u w:val="none"/>
        </w:rPr>
        <w:instrText>DDL</w:instrText>
      </w:r>
      <w:r w:rsidR="0061102F">
        <w:instrText xml:space="preserve">" </w:instrText>
      </w:r>
      <w:r w:rsidR="0061102F">
        <w:rPr>
          <w:rStyle w:val="Hiperpovezava"/>
          <w:color w:val="000000" w:themeColor="text1"/>
          <w:u w:val="none"/>
        </w:rPr>
        <w:fldChar w:fldCharType="end"/>
      </w:r>
      <w:r w:rsidR="00081377">
        <w:rPr>
          <w:rStyle w:val="Hiperpovezava"/>
          <w:color w:val="000000" w:themeColor="text1"/>
          <w:u w:val="none"/>
        </w:rPr>
        <w:t>, ki spremenijo stanje</w:t>
      </w:r>
      <w:r w:rsidR="00090493">
        <w:rPr>
          <w:rStyle w:val="Hiperpovezava"/>
          <w:color w:val="000000" w:themeColor="text1"/>
          <w:u w:val="none"/>
        </w:rPr>
        <w:fldChar w:fldCharType="begin"/>
      </w:r>
      <w:r w:rsidR="00090493">
        <w:instrText xml:space="preserve"> XE "</w:instrText>
      </w:r>
      <w:r w:rsidR="00090493" w:rsidRPr="00FE1EA6">
        <w:instrText>stanje</w:instrText>
      </w:r>
      <w:r w:rsidR="00090493">
        <w:instrText xml:space="preserve">" </w:instrText>
      </w:r>
      <w:r w:rsidR="00090493">
        <w:rPr>
          <w:rStyle w:val="Hiperpovezava"/>
          <w:color w:val="000000" w:themeColor="text1"/>
          <w:u w:val="none"/>
        </w:rPr>
        <w:fldChar w:fldCharType="end"/>
      </w:r>
      <w:r w:rsidR="00081377">
        <w:rPr>
          <w:rStyle w:val="Hiperpovezava"/>
          <w:color w:val="000000" w:themeColor="text1"/>
          <w:u w:val="none"/>
        </w:rPr>
        <w:t xml:space="preserve"> ali metapodatke baze. </w:t>
      </w:r>
      <w:r w:rsidR="007A4870">
        <w:rPr>
          <w:rStyle w:val="Hiperpovezava"/>
          <w:color w:val="000000" w:themeColor="text1"/>
          <w:u w:val="none"/>
        </w:rPr>
        <w:t xml:space="preserve">Uporabimo ukaz </w:t>
      </w:r>
      <w:r w:rsidR="007A4870" w:rsidRPr="00567E0D">
        <w:rPr>
          <w:rStyle w:val="Hiperpovezava"/>
          <w:i/>
          <w:iCs/>
          <w:color w:val="000000" w:themeColor="text1"/>
          <w:u w:val="none"/>
        </w:rPr>
        <w:t>delete</w:t>
      </w:r>
      <w:r w:rsidR="007A4870">
        <w:rPr>
          <w:rStyle w:val="Hiperpovezava"/>
          <w:color w:val="000000" w:themeColor="text1"/>
          <w:u w:val="none"/>
        </w:rPr>
        <w:t xml:space="preserve"> iz </w:t>
      </w:r>
      <w:r w:rsidR="00F60DD1">
        <w:rPr>
          <w:rStyle w:val="Hiperpovezava"/>
          <w:color w:val="000000" w:themeColor="text1"/>
          <w:u w:val="none"/>
        </w:rPr>
        <w:fldChar w:fldCharType="begin"/>
      </w:r>
      <w:r w:rsidR="00F60DD1">
        <w:rPr>
          <w:rStyle w:val="Hiperpovezava"/>
          <w:color w:val="000000" w:themeColor="text1"/>
          <w:u w:val="none"/>
        </w:rPr>
        <w:instrText xml:space="preserve"> REF _Ref132736573 \h </w:instrText>
      </w:r>
      <w:r w:rsidR="00F60DD1">
        <w:rPr>
          <w:rStyle w:val="Hiperpovezava"/>
          <w:color w:val="000000" w:themeColor="text1"/>
          <w:u w:val="none"/>
        </w:rPr>
      </w:r>
      <w:r w:rsidR="00F60DD1">
        <w:rPr>
          <w:rStyle w:val="Hiperpovezava"/>
          <w:color w:val="000000" w:themeColor="text1"/>
          <w:u w:val="none"/>
        </w:rPr>
        <w:fldChar w:fldCharType="separate"/>
      </w:r>
      <w:r w:rsidR="008D7303">
        <w:t xml:space="preserve">Izsek </w:t>
      </w:r>
      <w:r w:rsidR="008D7303">
        <w:rPr>
          <w:noProof/>
        </w:rPr>
        <w:t>47</w:t>
      </w:r>
      <w:r w:rsidR="00F60DD1">
        <w:rPr>
          <w:rStyle w:val="Hiperpovezava"/>
          <w:color w:val="000000" w:themeColor="text1"/>
          <w:u w:val="none"/>
        </w:rPr>
        <w:fldChar w:fldCharType="end"/>
      </w:r>
      <w:r w:rsidR="007A4870">
        <w:rPr>
          <w:rStyle w:val="Hiperpovezava"/>
          <w:color w:val="000000" w:themeColor="text1"/>
          <w:u w:val="none"/>
        </w:rPr>
        <w:t>, ki bo izbrisal testne podatke</w:t>
      </w:r>
      <w:r w:rsidR="00E8544A">
        <w:rPr>
          <w:rStyle w:val="Hiperpovezava"/>
          <w:color w:val="000000" w:themeColor="text1"/>
          <w:u w:val="none"/>
        </w:rPr>
        <w:fldChar w:fldCharType="begin"/>
      </w:r>
      <w:r w:rsidR="00E8544A">
        <w:instrText xml:space="preserve"> XE "</w:instrText>
      </w:r>
      <w:r w:rsidR="00E8544A" w:rsidRPr="00F73770">
        <w:instrText>podatke</w:instrText>
      </w:r>
      <w:r w:rsidR="00E8544A">
        <w:instrText xml:space="preserve">" </w:instrText>
      </w:r>
      <w:r w:rsidR="00E8544A">
        <w:rPr>
          <w:rStyle w:val="Hiperpovezava"/>
          <w:color w:val="000000" w:themeColor="text1"/>
          <w:u w:val="none"/>
        </w:rPr>
        <w:fldChar w:fldCharType="end"/>
      </w:r>
      <w:r w:rsidR="007A4870">
        <w:rPr>
          <w:rStyle w:val="Hiperpovezava"/>
          <w:color w:val="000000" w:themeColor="text1"/>
          <w:u w:val="none"/>
        </w:rPr>
        <w:t xml:space="preserve"> iz baz </w:t>
      </w:r>
      <w:r w:rsidR="007A4870" w:rsidRPr="00F60DD1">
        <w:rPr>
          <w:rStyle w:val="Hiperpovezava"/>
          <w:i/>
          <w:iCs/>
          <w:color w:val="000000" w:themeColor="text1"/>
          <w:u w:val="none"/>
        </w:rPr>
        <w:t>Uporabniki</w:t>
      </w:r>
      <w:r w:rsidR="007A4870">
        <w:rPr>
          <w:rStyle w:val="Hiperpovezava"/>
          <w:color w:val="000000" w:themeColor="text1"/>
          <w:u w:val="none"/>
        </w:rPr>
        <w:t xml:space="preserve"> ter </w:t>
      </w:r>
      <w:r w:rsidR="007A4870" w:rsidRPr="00F60DD1">
        <w:rPr>
          <w:rStyle w:val="Hiperpovezava"/>
          <w:i/>
          <w:iCs/>
          <w:color w:val="000000" w:themeColor="text1"/>
          <w:u w:val="none"/>
        </w:rPr>
        <w:t>Stranke_in_zaposleni</w:t>
      </w:r>
      <w:r w:rsidR="006D5CD3">
        <w:rPr>
          <w:rStyle w:val="Hiperpovezava"/>
          <w:color w:val="000000" w:themeColor="text1"/>
          <w:u w:val="none"/>
        </w:rPr>
        <w:t>, če smo prej vse profile za izbris onemogočili</w:t>
      </w:r>
      <w:r w:rsidR="007A4870">
        <w:rPr>
          <w:rStyle w:val="Hiperpovezava"/>
          <w:color w:val="000000" w:themeColor="text1"/>
          <w:u w:val="none"/>
        </w:rPr>
        <w:t>.</w:t>
      </w:r>
      <w:r w:rsidR="00A44621">
        <w:rPr>
          <w:rStyle w:val="Hiperpovezava"/>
          <w:color w:val="000000" w:themeColor="text1"/>
          <w:u w:val="none"/>
        </w:rPr>
        <w:t xml:space="preserve"> Vnesemo ukaz v vnosno polje</w:t>
      </w:r>
      <w:r w:rsidR="00264576">
        <w:rPr>
          <w:rStyle w:val="Hiperpovezava"/>
          <w:color w:val="000000" w:themeColor="text1"/>
          <w:u w:val="none"/>
        </w:rPr>
        <w:fldChar w:fldCharType="begin"/>
      </w:r>
      <w:r w:rsidR="00264576">
        <w:instrText xml:space="preserve"> XE "</w:instrText>
      </w:r>
      <w:r w:rsidR="00264576" w:rsidRPr="003C5D79">
        <w:instrText>vnosno polje</w:instrText>
      </w:r>
      <w:r w:rsidR="00264576">
        <w:instrText xml:space="preserve">" </w:instrText>
      </w:r>
      <w:r w:rsidR="00264576">
        <w:rPr>
          <w:rStyle w:val="Hiperpovezava"/>
          <w:color w:val="000000" w:themeColor="text1"/>
          <w:u w:val="none"/>
        </w:rPr>
        <w:fldChar w:fldCharType="end"/>
      </w:r>
      <w:r w:rsidR="00A44621">
        <w:rPr>
          <w:rStyle w:val="Hiperpovezava"/>
          <w:color w:val="000000" w:themeColor="text1"/>
          <w:u w:val="none"/>
        </w:rPr>
        <w:t xml:space="preserve"> in kliknemo </w:t>
      </w:r>
      <w:r w:rsidR="00A44621" w:rsidRPr="00B41945">
        <w:rPr>
          <w:rStyle w:val="Hiperpovezava"/>
          <w:i/>
          <w:iCs/>
          <w:color w:val="000000" w:themeColor="text1"/>
          <w:u w:val="none"/>
        </w:rPr>
        <w:t>Izvedi</w:t>
      </w:r>
      <w:r w:rsidR="00A44621">
        <w:rPr>
          <w:rStyle w:val="Hiperpovezava"/>
          <w:color w:val="000000" w:themeColor="text1"/>
          <w:u w:val="none"/>
        </w:rPr>
        <w:t>.</w:t>
      </w:r>
      <w:r w:rsidR="0097774A">
        <w:rPr>
          <w:rStyle w:val="Hiperpovezava"/>
          <w:color w:val="000000" w:themeColor="text1"/>
          <w:u w:val="none"/>
        </w:rPr>
        <w:t xml:space="preserve"> </w:t>
      </w:r>
    </w:p>
    <w:p w14:paraId="427A9883" w14:textId="1DB65BA6" w:rsidR="005719A4" w:rsidRPr="007B1D9C" w:rsidRDefault="00DA49AC" w:rsidP="00D91597">
      <w:pPr>
        <w:spacing w:line="360" w:lineRule="auto"/>
        <w:jc w:val="both"/>
        <w:rPr>
          <w:rStyle w:val="Hiperpovezava"/>
          <w:color w:val="000000" w:themeColor="text1"/>
          <w:u w:val="none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5A0ECBF8" wp14:editId="1389E4C6">
                <wp:simplePos x="0" y="0"/>
                <wp:positionH relativeFrom="margin">
                  <wp:align>left</wp:align>
                </wp:positionH>
                <wp:positionV relativeFrom="paragraph">
                  <wp:posOffset>2034496</wp:posOffset>
                </wp:positionV>
                <wp:extent cx="5760720" cy="1732915"/>
                <wp:effectExtent l="0" t="0" r="0" b="635"/>
                <wp:wrapSquare wrapText="bothSides"/>
                <wp:docPr id="265" name="Skupina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1733107"/>
                          <a:chOff x="0" y="0"/>
                          <a:chExt cx="5760720" cy="1733107"/>
                        </a:xfrm>
                      </wpg:grpSpPr>
                      <pic:pic xmlns:pic="http://schemas.openxmlformats.org/drawingml/2006/picture">
                        <pic:nvPicPr>
                          <pic:cNvPr id="263" name="Slika 263" descr="Slika, ki vsebuje besede besedilo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9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1372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4" name="Polje z besedilom 264"/>
                        <wps:cNvSpPr txBox="1"/>
                        <wps:spPr>
                          <a:xfrm>
                            <a:off x="0" y="1424305"/>
                            <a:ext cx="5760720" cy="30880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BABA82" w14:textId="102FE7AD" w:rsidR="00F60DD1" w:rsidRPr="00AC0AE7" w:rsidRDefault="00F60DD1" w:rsidP="00F60DD1">
                              <w:pPr>
                                <w:pStyle w:val="Napis"/>
                                <w:rPr>
                                  <w:sz w:val="24"/>
                                </w:rPr>
                              </w:pPr>
                              <w:bookmarkStart w:id="323" w:name="_Ref132736522"/>
                              <w:bookmarkStart w:id="324" w:name="_Toc132752964"/>
                              <w:r>
                                <w:t xml:space="preserve">Slika </w:t>
                              </w:r>
                              <w:fldSimple w:instr=" SEQ Slika \* ARABIC ">
                                <w:r w:rsidR="008D7303"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bookmarkEnd w:id="323"/>
                              <w:r>
                                <w:t>: Varnostno opozorilo pred izvedbo SQL ukaza</w:t>
                              </w:r>
                              <w:bookmarkEnd w:id="3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0ECBF8" id="Skupina 265" o:spid="_x0000_s1258" style="position:absolute;left:0;text-align:left;margin-left:0;margin-top:160.2pt;width:453.6pt;height:136.45pt;z-index:251976704;mso-position-horizontal:left;mso-position-horizontal-relative:margin;mso-height-relative:margin" coordsize="57607,1733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">
                <v:shape id="Slika 263" o:spid="_x0000_s1259" type="#_x0000_t75" alt="Slika, ki vsebuje besede besedilo&#10;&#10;Opis je samodejno ustvarjen" style="position:absolute;width:57607;height:13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">
                  <v:imagedata r:id="rId160" o:title="Slika, ki vsebuje besede besedilo&#10;&#10;Opis je samodejno ustvarjen"/>
                </v:shape>
                <v:shape id="Polje z besedilom 264" o:spid="_x0000_s1260" type="#_x0000_t202" style="position:absolute;top:14243;width:57607;height:3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" stroked="f">
                  <v:textbox inset="0,0,0,0">
                    <w:txbxContent>
                      <w:p w14:paraId="42BABA82" w14:textId="102FE7AD" w:rsidR="00F60DD1" w:rsidRPr="00AC0AE7" w:rsidRDefault="00F60DD1" w:rsidP="00F60DD1">
                        <w:pPr>
                          <w:pStyle w:val="Napis"/>
                          <w:rPr>
                            <w:sz w:val="24"/>
                          </w:rPr>
                        </w:pPr>
                        <w:bookmarkStart w:id="325" w:name="_Ref132736522"/>
                        <w:bookmarkStart w:id="326" w:name="_Toc132752964"/>
                        <w:r>
                          <w:t xml:space="preserve">Slika </w:t>
                        </w:r>
                        <w:fldSimple w:instr=" SEQ Slika \* ARABIC ">
                          <w:r w:rsidR="008D7303">
                            <w:rPr>
                              <w:noProof/>
                            </w:rPr>
                            <w:t>23</w:t>
                          </w:r>
                        </w:fldSimple>
                        <w:bookmarkEnd w:id="325"/>
                        <w:r>
                          <w:t>: Varnostno opozorilo pred izvedbo SQL ukaza</w:t>
                        </w:r>
                        <w:bookmarkEnd w:id="32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rStyle w:val="Hiperpovezava"/>
          <w:color w:val="000000" w:themeColor="text1"/>
          <w:u w:val="none"/>
        </w:rPr>
        <w:t xml:space="preserve">Tedaj se nam prikaže varnostno opozorilo pred izvedbo nepopravljivih sprememb v bazi podatkov, ki ga lahko vidimo na </w:t>
      </w:r>
      <w:r>
        <w:rPr>
          <w:rStyle w:val="Hiperpovezava"/>
          <w:color w:val="000000" w:themeColor="text1"/>
          <w:u w:val="none"/>
        </w:rPr>
        <w:fldChar w:fldCharType="begin"/>
      </w:r>
      <w:r>
        <w:rPr>
          <w:rStyle w:val="Hiperpovezava"/>
          <w:color w:val="000000" w:themeColor="text1"/>
          <w:u w:val="none"/>
        </w:rPr>
        <w:instrText xml:space="preserve"> REF _Ref132736522 \h </w:instrText>
      </w:r>
      <w:r>
        <w:rPr>
          <w:rStyle w:val="Hiperpovezava"/>
          <w:color w:val="000000" w:themeColor="text1"/>
          <w:u w:val="none"/>
        </w:rPr>
      </w:r>
      <w:r>
        <w:rPr>
          <w:rStyle w:val="Hiperpovezava"/>
          <w:color w:val="000000" w:themeColor="text1"/>
          <w:u w:val="none"/>
        </w:rPr>
        <w:fldChar w:fldCharType="separate"/>
      </w:r>
      <w:r w:rsidR="008D7303">
        <w:t xml:space="preserve">Slika </w:t>
      </w:r>
      <w:r w:rsidR="008D7303">
        <w:rPr>
          <w:noProof/>
        </w:rPr>
        <w:t>23</w:t>
      </w:r>
      <w:r>
        <w:rPr>
          <w:rStyle w:val="Hiperpovezava"/>
          <w:color w:val="000000" w:themeColor="text1"/>
          <w:u w:val="none"/>
        </w:rPr>
        <w:fldChar w:fldCharType="end"/>
      </w:r>
      <w:r>
        <w:rPr>
          <w:rStyle w:val="Hiperpovezava"/>
          <w:color w:val="000000" w:themeColor="text1"/>
          <w:u w:val="none"/>
        </w:rPr>
        <w:t xml:space="preserve">. Za izvajanje kliknemo </w:t>
      </w:r>
      <w:r w:rsidRPr="006A1408">
        <w:rPr>
          <w:rStyle w:val="Hiperpovezava"/>
          <w:i/>
          <w:iCs/>
          <w:color w:val="000000" w:themeColor="text1"/>
          <w:u w:val="none"/>
        </w:rPr>
        <w:t>Izvedi</w:t>
      </w:r>
      <w:r>
        <w:rPr>
          <w:rStyle w:val="Hiperpovezava"/>
          <w:color w:val="000000" w:themeColor="text1"/>
          <w:u w:val="none"/>
        </w:rPr>
        <w:t xml:space="preserve"> in ukaz se izvede.</w:t>
      </w:r>
    </w:p>
    <w:p w14:paraId="01D9BE86" w14:textId="100A44EB" w:rsidR="005A5040" w:rsidRPr="00D62566" w:rsidRDefault="00D62566" w:rsidP="00D91597">
      <w:pPr>
        <w:spacing w:line="360" w:lineRule="auto"/>
        <w:jc w:val="both"/>
      </w:pPr>
      <w:r>
        <w:t>S preizkušanjem</w:t>
      </w:r>
      <w:r w:rsidRPr="00D62566">
        <w:t xml:space="preserve"> smo testirali glavne funkcionalnosti programa in zagotovili, da ta deluje tako, kot mora.</w:t>
      </w:r>
    </w:p>
    <w:p w14:paraId="516C34DA" w14:textId="77777777" w:rsidR="00B54F66" w:rsidRDefault="00B54F66" w:rsidP="00D91597">
      <w:pPr>
        <w:spacing w:line="360" w:lineRule="auto"/>
        <w:jc w:val="both"/>
      </w:pPr>
    </w:p>
    <w:p w14:paraId="04611D3B" w14:textId="4D9BFF05" w:rsidR="00850CD6" w:rsidRDefault="00850CD6" w:rsidP="00D91597">
      <w:pPr>
        <w:spacing w:line="360" w:lineRule="auto"/>
        <w:jc w:val="both"/>
      </w:pPr>
      <w:r>
        <w:br w:type="page"/>
      </w:r>
    </w:p>
    <w:p w14:paraId="1CAB084C" w14:textId="1905D9AC" w:rsidR="002947B8" w:rsidRPr="00DE2E4F" w:rsidRDefault="007F2574" w:rsidP="007F5236">
      <w:pPr>
        <w:pStyle w:val="Naslov1"/>
        <w:spacing w:line="360" w:lineRule="auto"/>
      </w:pPr>
      <w:bookmarkStart w:id="327" w:name="_Toc59787630"/>
      <w:bookmarkStart w:id="328" w:name="_Toc132793615"/>
      <w:r w:rsidRPr="00DE2E4F">
        <w:lastRenderedPageBreak/>
        <w:t>Z</w:t>
      </w:r>
      <w:bookmarkEnd w:id="327"/>
      <w:r w:rsidR="00C0079F" w:rsidRPr="00DE2E4F">
        <w:t>aključek</w:t>
      </w:r>
      <w:bookmarkEnd w:id="328"/>
    </w:p>
    <w:p w14:paraId="1084C6BD" w14:textId="4D56EF64" w:rsidR="0033557C" w:rsidRDefault="00C2628F" w:rsidP="00282B64">
      <w:pPr>
        <w:spacing w:line="360" w:lineRule="auto"/>
        <w:jc w:val="both"/>
        <w:rPr>
          <w:szCs w:val="24"/>
        </w:rPr>
      </w:pPr>
      <w:r>
        <w:rPr>
          <w:szCs w:val="24"/>
        </w:rPr>
        <w:t>Z izdelavo te seminarske naloge</w:t>
      </w:r>
      <w:r w:rsidR="009B53F3">
        <w:rPr>
          <w:szCs w:val="24"/>
        </w:rPr>
        <w:t xml:space="preserve"> sem zajel velik delež obravnavane snovi pri predmetu računalništvo</w:t>
      </w:r>
      <w:r w:rsidR="003F391F">
        <w:rPr>
          <w:szCs w:val="24"/>
        </w:rPr>
        <w:t xml:space="preserve"> na tehniški gimnazij</w:t>
      </w:r>
      <w:r w:rsidR="00192FCD">
        <w:rPr>
          <w:szCs w:val="24"/>
        </w:rPr>
        <w:t>i in tudi precej stvari, ki sem se jih na novo naučil.</w:t>
      </w:r>
      <w:r w:rsidR="00F8102B">
        <w:rPr>
          <w:szCs w:val="24"/>
        </w:rPr>
        <w:t xml:space="preserve"> Dosegli smo cilj, ki je izdelana delujoča aplikacija</w:t>
      </w:r>
      <w:r w:rsidR="0044684F">
        <w:rPr>
          <w:szCs w:val="24"/>
        </w:rPr>
        <w:t>, ki ponuja precej stvari za preizkušanje.</w:t>
      </w:r>
      <w:r w:rsidR="00557EBF">
        <w:rPr>
          <w:szCs w:val="24"/>
        </w:rPr>
        <w:t xml:space="preserve"> S seminarsko nalogo smo dokumentirali </w:t>
      </w:r>
      <w:r w:rsidR="00E17B2D">
        <w:rPr>
          <w:szCs w:val="24"/>
        </w:rPr>
        <w:t>program in postopke izdelave, kar je predvideno.</w:t>
      </w:r>
      <w:r w:rsidR="001167FB">
        <w:rPr>
          <w:szCs w:val="24"/>
        </w:rPr>
        <w:t xml:space="preserve"> Seveda je možnosti za izboljšavo še veliko, denimo </w:t>
      </w:r>
      <w:r w:rsidR="00CF6EB5">
        <w:rPr>
          <w:szCs w:val="24"/>
        </w:rPr>
        <w:t>večja podatkovna baza, ki bi ponujala več možnosti shranjevanja podatkov ali pa bolje oblikovan uporabniški vmesnik</w:t>
      </w:r>
      <w:r w:rsidR="00504942">
        <w:rPr>
          <w:szCs w:val="24"/>
        </w:rPr>
        <w:fldChar w:fldCharType="begin"/>
      </w:r>
      <w:r w:rsidR="00504942">
        <w:instrText xml:space="preserve"> XE "</w:instrText>
      </w:r>
      <w:r w:rsidR="00504942" w:rsidRPr="00196B4E">
        <w:instrText>vmesnik</w:instrText>
      </w:r>
      <w:r w:rsidR="00504942">
        <w:instrText xml:space="preserve">" </w:instrText>
      </w:r>
      <w:r w:rsidR="00504942">
        <w:rPr>
          <w:szCs w:val="24"/>
        </w:rPr>
        <w:fldChar w:fldCharType="end"/>
      </w:r>
      <w:r w:rsidR="00CF6EB5">
        <w:rPr>
          <w:szCs w:val="24"/>
        </w:rPr>
        <w:t>.</w:t>
      </w:r>
      <w:r w:rsidR="00DC6EF6">
        <w:rPr>
          <w:szCs w:val="24"/>
        </w:rPr>
        <w:t xml:space="preserve"> </w:t>
      </w:r>
      <w:r w:rsidR="006067B8">
        <w:rPr>
          <w:szCs w:val="24"/>
        </w:rPr>
        <w:t xml:space="preserve">Kljub temu mislim, da je seminarska naloga dosegla cilj spoznavanja novih tehnologij </w:t>
      </w:r>
      <w:r w:rsidR="0078615E">
        <w:rPr>
          <w:szCs w:val="24"/>
        </w:rPr>
        <w:t>in uporabo že naučenih.</w:t>
      </w:r>
      <w:r w:rsidR="004220A0">
        <w:rPr>
          <w:szCs w:val="24"/>
        </w:rPr>
        <w:t xml:space="preserve"> </w:t>
      </w:r>
      <w:r w:rsidR="00940D93">
        <w:rPr>
          <w:szCs w:val="24"/>
        </w:rPr>
        <w:t>Nedvomno sem spoznal, kakšna je struktura aplikacij</w:t>
      </w:r>
      <w:r w:rsidR="00504942">
        <w:rPr>
          <w:szCs w:val="24"/>
        </w:rPr>
        <w:fldChar w:fldCharType="begin"/>
      </w:r>
      <w:r w:rsidR="00504942">
        <w:instrText xml:space="preserve"> XE "</w:instrText>
      </w:r>
      <w:r w:rsidR="00504942" w:rsidRPr="00693FBF">
        <w:instrText>aplikacij</w:instrText>
      </w:r>
      <w:r w:rsidR="00504942">
        <w:instrText xml:space="preserve">" </w:instrText>
      </w:r>
      <w:r w:rsidR="00504942">
        <w:rPr>
          <w:szCs w:val="24"/>
        </w:rPr>
        <w:fldChar w:fldCharType="end"/>
      </w:r>
      <w:r w:rsidR="00940D93">
        <w:rPr>
          <w:szCs w:val="24"/>
        </w:rPr>
        <w:t>, kar mi bo najverjetneje v nadaljevanju študija zelo pomagalo.</w:t>
      </w:r>
    </w:p>
    <w:p w14:paraId="469D27A6" w14:textId="12B3C255" w:rsidR="00B62A28" w:rsidRDefault="00B62A28" w:rsidP="00B62A28">
      <w:pPr>
        <w:spacing w:line="360" w:lineRule="auto"/>
        <w:jc w:val="both"/>
      </w:pPr>
    </w:p>
    <w:p w14:paraId="51800DEF" w14:textId="1606F1E2" w:rsidR="0026600B" w:rsidRDefault="0026600B" w:rsidP="0026600B">
      <w:pPr>
        <w:spacing w:line="360" w:lineRule="auto"/>
        <w:jc w:val="both"/>
      </w:pPr>
    </w:p>
    <w:p w14:paraId="354E0266" w14:textId="6F9D9DA4" w:rsidR="001258F5" w:rsidRPr="00F658A2" w:rsidRDefault="001258F5" w:rsidP="001258F5">
      <w:pPr>
        <w:spacing w:line="360" w:lineRule="auto"/>
        <w:jc w:val="both"/>
        <w:rPr>
          <w:color w:val="000000" w:themeColor="text1"/>
        </w:rPr>
      </w:pPr>
    </w:p>
    <w:p w14:paraId="4A8F2716" w14:textId="3286AF09" w:rsidR="003B5E7A" w:rsidRDefault="003B5E7A" w:rsidP="00282B64">
      <w:pPr>
        <w:spacing w:line="360" w:lineRule="auto"/>
        <w:jc w:val="both"/>
        <w:rPr>
          <w:szCs w:val="24"/>
        </w:rPr>
      </w:pPr>
      <w:r>
        <w:rPr>
          <w:szCs w:val="24"/>
        </w:rPr>
        <w:br w:type="page"/>
      </w:r>
    </w:p>
    <w:p w14:paraId="472DCF27" w14:textId="77777777" w:rsidR="004635D4" w:rsidRDefault="003B5E7A" w:rsidP="004635D4">
      <w:pPr>
        <w:pStyle w:val="Naslov1"/>
        <w:spacing w:line="360" w:lineRule="auto"/>
        <w:jc w:val="both"/>
      </w:pPr>
      <w:bookmarkStart w:id="329" w:name="_Toc132793616"/>
      <w:r>
        <w:lastRenderedPageBreak/>
        <w:t>Zahvala</w:t>
      </w:r>
      <w:bookmarkEnd w:id="329"/>
    </w:p>
    <w:p w14:paraId="0A61B45D" w14:textId="5CF68C44" w:rsidR="00A2148B" w:rsidRDefault="004635D4" w:rsidP="004635D4">
      <w:pPr>
        <w:spacing w:line="360" w:lineRule="auto"/>
        <w:jc w:val="both"/>
      </w:pPr>
      <w:r>
        <w:t xml:space="preserve">Ob napisanem končnem izdelku za splošno maturo se zahvaljujem vsem profesorjem računalništva, ki so </w:t>
      </w:r>
      <w:r w:rsidR="00DE446F">
        <w:t xml:space="preserve">mi </w:t>
      </w:r>
      <w:r>
        <w:t>v vseh štirih letih izobraževanja podajali zanje, ki ga bom nedvomno v svoji karieri lahko unovčil in na teh temeljih gradil znanje.</w:t>
      </w:r>
      <w:r w:rsidR="007C541C">
        <w:t xml:space="preserve"> Posebna zahvala gre </w:t>
      </w:r>
      <w:r w:rsidR="00A4304F">
        <w:t xml:space="preserve">profesorju </w:t>
      </w:r>
      <w:r w:rsidR="007C541C">
        <w:t xml:space="preserve">dr. Albertu Zorku, </w:t>
      </w:r>
      <w:r w:rsidR="00F46427">
        <w:t xml:space="preserve">ki nas je na zaključni izpit splošne mature iz računalništva pripravljal vsa štiri leta. </w:t>
      </w:r>
      <w:r w:rsidR="00E6512F">
        <w:t xml:space="preserve">Prav tako gre zahvala tudi profesorjem Gregorju Medetu, Simonu Vovku, </w:t>
      </w:r>
      <w:r w:rsidR="00B87865">
        <w:t>Miletu Boži</w:t>
      </w:r>
      <w:r w:rsidR="003421FC">
        <w:t>ć</w:t>
      </w:r>
      <w:r w:rsidR="00B87865">
        <w:t>u</w:t>
      </w:r>
      <w:r w:rsidR="009B53F3">
        <w:t xml:space="preserve"> in </w:t>
      </w:r>
      <w:r w:rsidR="00152371">
        <w:t>Tomažu Ferbežarju</w:t>
      </w:r>
      <w:r w:rsidR="007A76CB">
        <w:t xml:space="preserve"> ter Srednji elektro šoli in tehniški gimnaziji Šolskega centra Novo mesto.</w:t>
      </w:r>
      <w:r w:rsidR="00A2148B">
        <w:t xml:space="preserve"> Zahvaljujem se tudi svojemu očetu in mami za pomoč pri oblikovanju koncepta spletne trgovine ter za tisk in vezavo naloge.</w:t>
      </w:r>
    </w:p>
    <w:p w14:paraId="686A175C" w14:textId="7F7E68CA" w:rsidR="00375292" w:rsidRDefault="00D23F25" w:rsidP="004635D4">
      <w:pPr>
        <w:spacing w:line="360" w:lineRule="auto"/>
        <w:jc w:val="both"/>
      </w:pPr>
      <w:r>
        <w:t xml:space="preserve"> </w:t>
      </w:r>
      <w:r w:rsidR="00375292">
        <w:br w:type="page"/>
      </w:r>
    </w:p>
    <w:bookmarkStart w:id="330" w:name="_Toc132793617" w:displacedByCustomXml="next"/>
    <w:bookmarkStart w:id="331" w:name="_Toc59787631" w:displacedByCustomXml="next"/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-793449874"/>
        <w:docPartObj>
          <w:docPartGallery w:val="Bibliographies"/>
          <w:docPartUnique/>
        </w:docPartObj>
      </w:sdtPr>
      <w:sdtEndPr>
        <w:rPr>
          <w:rFonts w:ascii="Times New Roman" w:hAnsi="Times New Roman"/>
          <w:sz w:val="24"/>
        </w:rPr>
      </w:sdtEndPr>
      <w:sdtContent>
        <w:p w14:paraId="490F16C3" w14:textId="77777777" w:rsidR="008B75CD" w:rsidRDefault="008B75CD">
          <w:pPr>
            <w:pStyle w:val="Naslov1"/>
          </w:pPr>
          <w:r>
            <w:t>Viri in literatura</w:t>
          </w:r>
          <w:bookmarkEnd w:id="331"/>
          <w:bookmarkEnd w:id="330"/>
        </w:p>
        <w:sdt>
          <w:sdtPr>
            <w:id w:val="111145805"/>
            <w:bibliography/>
          </w:sdtPr>
          <w:sdtContent>
            <w:p w14:paraId="7E681CC1" w14:textId="77777777" w:rsidR="0061102F" w:rsidRDefault="008B75CD" w:rsidP="0061102F">
              <w:pPr>
                <w:pStyle w:val="Bibliografija"/>
                <w:rPr>
                  <w:b/>
                  <w:bCs/>
                  <w:noProof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61102F">
                <w:rPr>
                  <w:noProof/>
                </w:rPr>
                <w:t xml:space="preserve">1. </w:t>
              </w:r>
              <w:r w:rsidR="0061102F">
                <w:rPr>
                  <w:b/>
                  <w:bCs/>
                  <w:noProof/>
                </w:rPr>
                <w:t>Web Programming. [Elektronski] Techopedia, 13. maj 2020. [Navedeno: 24. januar 2023.] https://www.techopedia.com/definition/23898/web-programming.</w:t>
              </w:r>
            </w:p>
            <w:p w14:paraId="7B241371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2. </w:t>
              </w:r>
              <w:r>
                <w:rPr>
                  <w:b/>
                  <w:bCs/>
                  <w:i/>
                  <w:iCs/>
                  <w:noProof/>
                </w:rPr>
                <w:t xml:space="preserve">Računalništvo - podatkovne baze. </w:t>
              </w:r>
              <w:r>
                <w:rPr>
                  <w:b/>
                  <w:bCs/>
                  <w:noProof/>
                </w:rPr>
                <w:t>Zorko, Albert. Novo mesto : s.n., 2023.</w:t>
              </w:r>
            </w:p>
            <w:p w14:paraId="320AD5A8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3. Haverbeke, Marijn. </w:t>
              </w:r>
              <w:r>
                <w:rPr>
                  <w:b/>
                  <w:bCs/>
                  <w:i/>
                  <w:iCs/>
                  <w:noProof/>
                </w:rPr>
                <w:t xml:space="preserve">Eloquent JavaScript 3rd edition. </w:t>
              </w:r>
              <w:r>
                <w:rPr>
                  <w:b/>
                  <w:bCs/>
                  <w:noProof/>
                </w:rPr>
                <w:t>San Francisco : No Starch Press, 2019. 978-1-59327-950-9.</w:t>
              </w:r>
            </w:p>
            <w:p w14:paraId="64B34E65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4. B., Artūras. What Is CSS and How Does It Work? </w:t>
              </w:r>
              <w:r>
                <w:rPr>
                  <w:b/>
                  <w:bCs/>
                  <w:i/>
                  <w:iCs/>
                  <w:noProof/>
                </w:rPr>
                <w:t xml:space="preserve">Hostinger tutorials. </w:t>
              </w:r>
              <w:r>
                <w:rPr>
                  <w:b/>
                  <w:bCs/>
                  <w:noProof/>
                </w:rPr>
                <w:t>[Elektronski] Hostinger, 4. januar 2023. [Navedeno: 30. januar 2023.] https://www.hostinger.com/tutorials/what-is-css.</w:t>
              </w:r>
            </w:p>
            <w:p w14:paraId="4DD353A7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5. McKenzie, Cameron. CSS (cascading style sheets). </w:t>
              </w:r>
              <w:r>
                <w:rPr>
                  <w:b/>
                  <w:bCs/>
                  <w:i/>
                  <w:iCs/>
                  <w:noProof/>
                </w:rPr>
                <w:t xml:space="preserve">UI patterns. </w:t>
              </w:r>
              <w:r>
                <w:rPr>
                  <w:b/>
                  <w:bCs/>
                  <w:noProof/>
                </w:rPr>
                <w:t>[Elektronski] The Server Side, oktober 2021. [Navedeno: 30. januar 2023.] https://www.theserverside.com/definition/cascading-style-sheet-CSS.</w:t>
              </w:r>
            </w:p>
            <w:p w14:paraId="3F3D1B2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6. Netscape company press relations. 28 industry-leading companies to endorse JavaScript as a complement to Java for easy online application development. </w:t>
              </w:r>
              <w:r>
                <w:rPr>
                  <w:b/>
                  <w:bCs/>
                  <w:i/>
                  <w:iCs/>
                  <w:noProof/>
                </w:rPr>
                <w:t xml:space="preserve">Netscape and Sun announce JavaScript, the open, cross-platform object scripting language for enterprise networks and the internet. </w:t>
              </w:r>
              <w:r>
                <w:rPr>
                  <w:b/>
                  <w:bCs/>
                  <w:noProof/>
                </w:rPr>
                <w:t>[Elektronski] Netscape, 16. september 2007. [Navedeno: 24. januar 2023.] https://web.archive.org/web/20070916144913/https://wp.netscape.com/newsref/pr/newsrelease67.html.</w:t>
              </w:r>
            </w:p>
            <w:p w14:paraId="2646F604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7. MDN contributors. What is JavaScript? </w:t>
              </w:r>
              <w:r>
                <w:rPr>
                  <w:b/>
                  <w:bCs/>
                  <w:i/>
                  <w:iCs/>
                  <w:noProof/>
                </w:rPr>
                <w:t xml:space="preserve">MDN Web Docs. </w:t>
              </w:r>
              <w:r>
                <w:rPr>
                  <w:b/>
                  <w:bCs/>
                  <w:noProof/>
                </w:rPr>
                <w:t>[Elektronski] Mozilla, 14. september 2022. [Navedeno: 24. januar 2023.] https://developer.mozilla.org/en-US/docs/Learn/JavaScript/First_steps/What_is_JavaScript.</w:t>
              </w:r>
            </w:p>
            <w:p w14:paraId="0B58CB4D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8. Meta Platforms, Inc. Docs.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React. </w:t>
              </w:r>
              <w:r>
                <w:rPr>
                  <w:b/>
                  <w:bCs/>
                  <w:noProof/>
                </w:rPr>
                <w:t>[Elektronski] Facebook Open Source, 2023. [Navedeno: 29. januar 2023.] https://reactjs.org/.</w:t>
              </w:r>
            </w:p>
            <w:p w14:paraId="687C064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9. —. Learn React.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Docs Beta. </w:t>
              </w:r>
              <w:r>
                <w:rPr>
                  <w:b/>
                  <w:bCs/>
                  <w:noProof/>
                </w:rPr>
                <w:t>[Elektronski] Facebook Open Source, 2023. [Navedeno: 29. januar 2023.] https://beta.reactjs.org/learn.</w:t>
              </w:r>
            </w:p>
            <w:p w14:paraId="79092881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10. —. Api reference.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Docs Beta. </w:t>
              </w:r>
              <w:r>
                <w:rPr>
                  <w:b/>
                  <w:bCs/>
                  <w:noProof/>
                </w:rPr>
                <w:t>[Elektronski] Facebook Open Source, 2023. [Navedeno: 29. januar 2023.] https://beta.reactjs.org/reference/react.</w:t>
              </w:r>
            </w:p>
            <w:p w14:paraId="6F63D9D7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11. Herbert, David. What is React.js? (Uses, Examples, &amp; More). [Elektronski] HubSpot, 27. junij 2022. [Navedeno: 29. januar 2023.] https://blog.hubspot.com/website/react-js.</w:t>
              </w:r>
            </w:p>
            <w:p w14:paraId="64A90C68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12. MDN Web Docs. Introduction to the DOM. </w:t>
              </w:r>
              <w:r>
                <w:rPr>
                  <w:b/>
                  <w:bCs/>
                  <w:i/>
                  <w:iCs/>
                  <w:noProof/>
                </w:rPr>
                <w:t xml:space="preserve">References. </w:t>
              </w:r>
              <w:r>
                <w:rPr>
                  <w:b/>
                  <w:bCs/>
                  <w:noProof/>
                </w:rPr>
                <w:t>[Elektronski] Mozilla Corporation. [Navedeno: 9. april 2023.] https://developer.mozilla.org/en-US/docs/Web/API/Document_Object_Model/Introduction.</w:t>
              </w:r>
            </w:p>
            <w:p w14:paraId="444DE2FF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13. Facebook Open Source. Virtual DOM and Internals.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docs. </w:t>
              </w:r>
              <w:r>
                <w:rPr>
                  <w:b/>
                  <w:bCs/>
                  <w:noProof/>
                </w:rPr>
                <w:t>[Elektronski] Facebook Open Source. [Navedeno: 17. april 2023.] https://legacy.reactjs.org/docs/faq-internals.html#what-is-the-virtual-dom.</w:t>
              </w:r>
            </w:p>
            <w:p w14:paraId="7B0A3C15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14. Sheldon, Robert in Denman, James. Node.js (Node). </w:t>
              </w:r>
              <w:r>
                <w:rPr>
                  <w:b/>
                  <w:bCs/>
                  <w:i/>
                  <w:iCs/>
                  <w:noProof/>
                </w:rPr>
                <w:t xml:space="preserve">WhatIs.com. </w:t>
              </w:r>
              <w:r>
                <w:rPr>
                  <w:b/>
                  <w:bCs/>
                  <w:noProof/>
                </w:rPr>
                <w:t xml:space="preserve">[Elektronski] TechTarget, november 2022. [Navedeno: 29. januar 2023.] </w:t>
              </w:r>
              <w:r>
                <w:rPr>
                  <w:b/>
                  <w:bCs/>
                  <w:noProof/>
                </w:rPr>
                <w:lastRenderedPageBreak/>
                <w:t>https://www.techtarget.com/whatis/definition/Nodejs#:~:text=js%20(Node)%3F-,Node.,to%20learn%20an%20additional%20language..</w:t>
              </w:r>
            </w:p>
            <w:p w14:paraId="52AFDD9A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15. Sufiyan, Taha. What is Node.js: A Comprehensive Guide. </w:t>
              </w:r>
              <w:r>
                <w:rPr>
                  <w:b/>
                  <w:bCs/>
                  <w:i/>
                  <w:iCs/>
                  <w:noProof/>
                </w:rPr>
                <w:t xml:space="preserve">SimpliLearn. </w:t>
              </w:r>
              <w:r>
                <w:rPr>
                  <w:b/>
                  <w:bCs/>
                  <w:noProof/>
                </w:rPr>
                <w:t>[Elektronski] 24. november 2022. [Navedeno: 29. januar 2023.] https://www.simplilearn.com/tutorials/nodejs-tutorial/what-is-nodejs.</w:t>
              </w:r>
            </w:p>
            <w:p w14:paraId="3FD52D0B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16. Krstic, Branko. 64 Node JS Stats that Prove Its Awesomeness in 2022. </w:t>
              </w:r>
              <w:r>
                <w:rPr>
                  <w:b/>
                  <w:bCs/>
                  <w:i/>
                  <w:iCs/>
                  <w:noProof/>
                </w:rPr>
                <w:t xml:space="preserve">Web tribunal. </w:t>
              </w:r>
              <w:r>
                <w:rPr>
                  <w:b/>
                  <w:bCs/>
                  <w:noProof/>
                </w:rPr>
                <w:t>[Elektronski] 6. april 2022. [Navedeno: 29. januar 2023.] https://webtribunal.net/blog/node-js-stats/#:~:text=1.,at%20least%2030%20million%20websites..</w:t>
              </w:r>
            </w:p>
            <w:p w14:paraId="702DDF80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17. Mardan, Azat. </w:t>
              </w:r>
              <w:r>
                <w:rPr>
                  <w:b/>
                  <w:bCs/>
                  <w:i/>
                  <w:iCs/>
                  <w:noProof/>
                </w:rPr>
                <w:t xml:space="preserve">Express.js Guide: The Comprehensive Book on Express.js. </w:t>
              </w:r>
              <w:r>
                <w:rPr>
                  <w:b/>
                  <w:bCs/>
                  <w:noProof/>
                </w:rPr>
                <w:t>s.l. : Leanpub, 2014. 9781494269272.</w:t>
              </w:r>
            </w:p>
            <w:p w14:paraId="2AE42FE8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18. Kinsta. What Is Express.js? Everything You Should Know. [Elektronski] Kinsta, 26. oktober 2022. [Navedeno: 17. april 2023.] https://kinsta.com/knowledgebase/what-is-express-js/.</w:t>
              </w:r>
            </w:p>
            <w:p w14:paraId="0F0E9B3F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19. MIT. </w:t>
              </w:r>
              <w:r>
                <w:rPr>
                  <w:b/>
                  <w:bCs/>
                  <w:i/>
                  <w:iCs/>
                  <w:noProof/>
                </w:rPr>
                <w:t xml:space="preserve">Axios. </w:t>
              </w:r>
              <w:r>
                <w:rPr>
                  <w:b/>
                  <w:bCs/>
                  <w:noProof/>
                </w:rPr>
                <w:t>[Elektronski] [Navedeno: 29. januar 2023.] https://axios-http.com/docs/intro.</w:t>
              </w:r>
            </w:p>
            <w:p w14:paraId="3E6669B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20. Das, Pratik. Complete Guide to Axios HTTP Client. [Elektronski] Reflectoring.io, 20. maj 2022. [Navedeno: 17. april 2023.] https://reflectoring.io/tutorial-guide-axios/.</w:t>
              </w:r>
            </w:p>
            <w:p w14:paraId="79F1B92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21. B., Richard. What is MySQL: MySQL Explained For Beginners. </w:t>
              </w:r>
              <w:r>
                <w:rPr>
                  <w:b/>
                  <w:bCs/>
                  <w:i/>
                  <w:iCs/>
                  <w:noProof/>
                </w:rPr>
                <w:t xml:space="preserve">Hostinger tutorials. </w:t>
              </w:r>
              <w:r>
                <w:rPr>
                  <w:b/>
                  <w:bCs/>
                  <w:noProof/>
                </w:rPr>
                <w:t>[Elektronski] Hostinger, 14. december 2022. [Navedeno: 30. januar 2023.] https://www.hostinger.com/tutorials/what-is-mysql.</w:t>
              </w:r>
            </w:p>
            <w:p w14:paraId="49586DFF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22. Johnson, Jonathan. Asynchronous Programming: A Beginner’s Guide. [Elektronski] BMC blogs, 9. oktober 2020. [Navedeno: 14. april 2023.] https://www.bmc.com/blogs/asynchronous-programming/.</w:t>
              </w:r>
            </w:p>
            <w:p w14:paraId="6080BA4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23. Kantor, Ilya. Promises, async/await. [Elektronski] JavaScript.info. [Navedeno: 14. april 2023.] https://javascript.info/async.</w:t>
              </w:r>
            </w:p>
            <w:p w14:paraId="45766206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24. Kumar Panigrahi, Kiran. Difference between Bottom-Up Model and Top-Down Model. [Elektronski] Tutorialspoint, 20. februar 2023. [Navedeno: 17. april 2023.] https://www.tutorialspoint.com/difference-between-bottom-up-model-and-top-down-model.</w:t>
              </w:r>
            </w:p>
            <w:p w14:paraId="699B572B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25. Biscobing, Jacqueline. Entity Relationship Diagram (ERD) . [Elektronski] Tech Target. [Navedeno: 10. april 2023.] https://www.techtarget.com/searchdatamanagement/definition/entity-relationship-diagram-ERD.</w:t>
              </w:r>
            </w:p>
            <w:p w14:paraId="076C0868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26. Visual Paradigm. What is Data Flow Diagram? [Elektronski] Visual Paradigm. [Navedeno: 10. april 2023.] https://www.visual-paradigm.com/guide/data-flow-diagram/what-is-data-flow-diagram/.</w:t>
              </w:r>
            </w:p>
            <w:p w14:paraId="568B33F4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27. Shamim, Uzair. An Introduction To Rendering In React. [Elektronski] Medium, 30. december 2017. [Navedeno: 11. april 2023.] https://medium.com/information-and-technology/an-introduction-to-react-rendering-9c24a96b838b.</w:t>
              </w:r>
            </w:p>
            <w:p w14:paraId="3554FDFE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lastRenderedPageBreak/>
                <w:t>28. Imoh, Ifeoma. What Is React Router &amp; What Is React Location. [Elektronski] Progress Telerik, 9. februar 2022. [Navedeno: 11. april 2023.] https://www.telerik.com/blogs/what-is-react-router-what-is-react-location.</w:t>
              </w:r>
            </w:p>
            <w:p w14:paraId="18A0D7C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29. Ferguson, Nicole. What's the Difference Between Frontend and Backend Web Development? [Elektronski] CF Blog, 13. marec 2023. [Navedeno: 12. april 2023.] https://careerfoundry.com/en/blog/web-development/whats-the-difference-between-frontend-and-backend/.</w:t>
              </w:r>
            </w:p>
            <w:p w14:paraId="6D820930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30. Sharma, Anubhav. What Is Express JS In Node JS? [Elektronski] Simplilearn, 10. april 2023. [Navedeno: 16. april 2023.] https://www.simplilearn.com/tutorials/nodejs-tutorial/what-is-express-js.</w:t>
              </w:r>
            </w:p>
            <w:p w14:paraId="30A75CDE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31. OpenJS Foundation. Installing. [Elektronski] Express.js. [Navedeno: 16. april 2023.] https://expressjs.com/en/starter/installing.html.</w:t>
              </w:r>
            </w:p>
            <w:p w14:paraId="1FA26FD1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32. MDN contributors. [Elektronski] Mdn web docs, 24. februar 2023. [Navedeno: 16. april 2023.] https://developer.mozilla.org/en-US/docs/Learn/Server-side/Express_Nodejs/Introduction.</w:t>
              </w:r>
            </w:p>
            <w:p w14:paraId="35A85D1F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33. OpenJS Foundation. express(). </w:t>
              </w:r>
              <w:r>
                <w:rPr>
                  <w:b/>
                  <w:bCs/>
                  <w:i/>
                  <w:iCs/>
                  <w:noProof/>
                </w:rPr>
                <w:t xml:space="preserve">4.x API. </w:t>
              </w:r>
              <w:r>
                <w:rPr>
                  <w:b/>
                  <w:bCs/>
                  <w:noProof/>
                </w:rPr>
                <w:t>[Elektronski] Express.js. [Navedeno: 16. april 2023.] https://expressjs.com/en/api.html.</w:t>
              </w:r>
            </w:p>
            <w:p w14:paraId="170950F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34. Calaça, Luiz. You need to know about req and res objects to build an API in Node.js using Express.js. [Elektronski] Dev.to, 12. junij 2022. [Navedeno: 16. april 2023.] https://dev.to/luizcalaca/you-need-to-know-about-req-and-res-objects-to-build-an-api-in-nodejs-using-expressjs-4f3i.</w:t>
              </w:r>
            </w:p>
            <w:p w14:paraId="5B730FDB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35. StackHawk. Node.js SQL Injection Guide: Examples and Prevention. [Elektronski] StackHawk, 6. september 2021. [Navedeno: 11. april 2023.] https://www.stackhawk.com/blog/node-js-sql-injection-guide-examples-and-prevention/.</w:t>
              </w:r>
            </w:p>
            <w:p w14:paraId="68342A6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36. Mdn contributors. HTTP response status codes. </w:t>
              </w:r>
              <w:r>
                <w:rPr>
                  <w:b/>
                  <w:bCs/>
                  <w:i/>
                  <w:iCs/>
                  <w:noProof/>
                </w:rPr>
                <w:t xml:space="preserve">Mdn web docs. </w:t>
              </w:r>
              <w:r>
                <w:rPr>
                  <w:b/>
                  <w:bCs/>
                  <w:noProof/>
                </w:rPr>
                <w:t>[Elektronski] Mozilla, 10. april 2023. [Navedeno: 12. april 2023.] https://developer.mozilla.org/en-US/docs/Web/HTTP/Status#client_error_responses.</w:t>
              </w:r>
            </w:p>
            <w:p w14:paraId="344AEC09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37. Shahid. Handle GET and POST Request in Express. [Elektronski] CodeforGeek, 21. april 2021. [Navedeno: 11. april 2023.] https://codeforgeek.com/handle-get-post-request-express-4/.</w:t>
              </w:r>
            </w:p>
            <w:p w14:paraId="394DE777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38. Sebhastian, Nathan. ExpressJS - How to use express-fileupload to handle uploading files. [Elektronski] 2. julij 2021. [Navedeno: 16. april 2023.] https://sebhastian.com/express-fileupload/?utm_content=cmp-true.</w:t>
              </w:r>
            </w:p>
            <w:p w14:paraId="7CB5A408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39. OpenJS Foundation. Routing. [Elektronski] Express.js. [Navedeno: 16. april 2023.] https://expressjs.com/en/guide/routing.html.</w:t>
              </w:r>
            </w:p>
            <w:p w14:paraId="5F62C50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40. ZetCode. Axios tutorial. [Elektronski] ZetCode, 10. januar 2023. [Navedeno: 11. april 2023.] https://zetcode.com/javascript/axios/.</w:t>
              </w:r>
            </w:p>
            <w:p w14:paraId="6B2CD28A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41. Asaolu, Elijah. Axios Multipart Form Data - Sending File Through a Form with JavaScript. [Elektronski] StackAbuse, 1. februar 2022. [Navedeno: 11. april 2023.] </w:t>
              </w:r>
              <w:r>
                <w:rPr>
                  <w:b/>
                  <w:bCs/>
                  <w:noProof/>
                </w:rPr>
                <w:lastRenderedPageBreak/>
                <w:t>https://stackabuse.com/axios-multipart-form-data-sending-file-through-a-form-with-javascript/.</w:t>
              </w:r>
            </w:p>
            <w:p w14:paraId="3195D8CB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42. Axios contributors. Multipart Bodies. [Elektronski] Axios. [Navedeno: 16. april 2023.] https://axios-http.com/docs/multipart.</w:t>
              </w:r>
            </w:p>
            <w:p w14:paraId="5CAAA38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43. MDN contributors. URL: createObjectURL() static method. [Elektronski] Mdn web docs, 12. april 2023. [Navedeno: 17. april 2023.] https://developer.mozilla.org/en-US/docs/Web/API/URL/createObjectURL.</w:t>
              </w:r>
            </w:p>
            <w:p w14:paraId="194FA22C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44. Buna, Samer. Why React Developers LOVE Node. [Elektronski] jsComplete, september 2020. [Navedeno: 13. april 2023.] https://jscomplete.com/learn/why-node-for-react.</w:t>
              </w:r>
            </w:p>
            <w:p w14:paraId="1F0D33B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45. W3 Schools. React JSX. [Elektronski] W3 Schools. [Navedeno: 13. april 2023.] https://www.w3schools.com/REACT/react_jsx.asp.</w:t>
              </w:r>
            </w:p>
            <w:p w14:paraId="588518F7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46. Writing Markup with JSX.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Dev. </w:t>
              </w:r>
              <w:r>
                <w:rPr>
                  <w:b/>
                  <w:bCs/>
                  <w:noProof/>
                </w:rPr>
                <w:t>[Elektronski] Meta Open Source. [Navedeno: 13. april 2023.] https://react.dev/learn/writing-markup-with-jsx.</w:t>
              </w:r>
            </w:p>
            <w:p w14:paraId="051BABC1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47. Imran, Danyal. Everything React — All about JSX. [Elektronski] Medium, 24. februar 2019. [Navedeno: 11. april 2023.] https://medium.com/@danyal_imran/everything-react-all-about-jsx-4a5123ac8606.</w:t>
              </w:r>
            </w:p>
            <w:p w14:paraId="1198AD6F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48. Meta Open Source. JavaScript in JSX with Curly Braces. [Elektronski] Meta Open Source. [Navedeno: 13. april 2023.] https://react.dev/learn/javascript-in-jsx-with-curly-braces.</w:t>
              </w:r>
            </w:p>
            <w:p w14:paraId="29423625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49. PedroTech.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Hooks Course - All React Hooks Explained. </w:t>
              </w:r>
              <w:r>
                <w:rPr>
                  <w:b/>
                  <w:bCs/>
                  <w:noProof/>
                </w:rPr>
                <w:t>[videoposnetek] s.l. : YouTube, 2021.</w:t>
              </w:r>
            </w:p>
            <w:p w14:paraId="6C23F378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50. Fireship. </w:t>
              </w:r>
              <w:r>
                <w:rPr>
                  <w:b/>
                  <w:bCs/>
                  <w:i/>
                  <w:iCs/>
                  <w:noProof/>
                </w:rPr>
                <w:t xml:space="preserve">SI. </w:t>
              </w:r>
              <w:r>
                <w:rPr>
                  <w:b/>
                  <w:bCs/>
                  <w:noProof/>
                </w:rPr>
                <w:t>[videoposnetek] s.l. : YouTube, 2021.</w:t>
              </w:r>
            </w:p>
            <w:p w14:paraId="3A402E1E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51. Adhikary, Tapas. React Hooks Fundamentals for Beginners. [Elektronski] Free Code Camp, 15. marec 2022. [Navedeno: 13. april 2023.] https://www.freecodecamp.org/news/react-hooks-fundamentals/.</w:t>
              </w:r>
            </w:p>
            <w:p w14:paraId="4B36018D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52. Meta Open Source. useState. [Elektronski] Meta Open Source. [Navedeno: 13. april 2023.] https://react.dev/reference/react/useState.</w:t>
              </w:r>
            </w:p>
            <w:p w14:paraId="71E65117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53. Web Dev Cody. </w:t>
              </w:r>
              <w:r>
                <w:rPr>
                  <w:b/>
                  <w:bCs/>
                  <w:i/>
                  <w:iCs/>
                  <w:noProof/>
                </w:rPr>
                <w:t xml:space="preserve">Why You Need to Understand Re-rendering in React and useState Hook. </w:t>
              </w:r>
              <w:r>
                <w:rPr>
                  <w:b/>
                  <w:bCs/>
                  <w:noProof/>
                </w:rPr>
                <w:t>[videoposnetek] s.l. : YouTube, 2021.</w:t>
              </w:r>
            </w:p>
            <w:p w14:paraId="2BC1DB8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54. Meta Open Source. Updating Objects in State. </w:t>
              </w:r>
              <w:r>
                <w:rPr>
                  <w:b/>
                  <w:bCs/>
                  <w:i/>
                  <w:iCs/>
                  <w:noProof/>
                </w:rPr>
                <w:t xml:space="preserve">Recat dev. </w:t>
              </w:r>
              <w:r>
                <w:rPr>
                  <w:b/>
                  <w:bCs/>
                  <w:noProof/>
                </w:rPr>
                <w:t>[Elektronski] Meta Open Source. [Navedeno: 15. april 2023.] https://react.dev/learn/updating-objects-in-state.</w:t>
              </w:r>
            </w:p>
            <w:p w14:paraId="470F09AE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55. MDN contributors. Event: target property. [Elektronski] Mdn web docs, 7. april 2023. [Navedeno: 15. april 2023.] https://developer.mozilla.org/en-US/docs/Web/API/Event/target.</w:t>
              </w:r>
            </w:p>
            <w:p w14:paraId="26F330EE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56. Devtrium. How to use React Context like a pro. [Elektronski] Devtrium, 13. september 2021. [Navedeno: 11. april 2023.] https://devtrium.com/posts/how-use-react-context-pro.</w:t>
              </w:r>
            </w:p>
            <w:p w14:paraId="5AA8D055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lastRenderedPageBreak/>
                <w:t>57. Meta Open Source. useContext. [Elektronski] Meta Open Source. [Navedeno: 13. april 2023.] https://react.dev/reference/react/useContext.</w:t>
              </w:r>
            </w:p>
            <w:p w14:paraId="194D3DB9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58. Pavlutin, Dmitri. A Guide to React Context and useContext() Hook. [Elektronski] 2. februar 2023. [Navedeno: 11. april 2023.] https://dmitripavlutin.com/react-context-and-usecontext/.</w:t>
              </w:r>
            </w:p>
            <w:p w14:paraId="4345AAD0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59. Hadzhiev, Borislav. How to get the Value of an Input field in React. [Elektronski] [Navedeno: 11. april 2023.] https://bobbyhadz.com/blog/react-get-input-value.</w:t>
              </w:r>
            </w:p>
            <w:p w14:paraId="62B6C7C6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60. Meta Open Source. useRef.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dev. </w:t>
              </w:r>
              <w:r>
                <w:rPr>
                  <w:b/>
                  <w:bCs/>
                  <w:noProof/>
                </w:rPr>
                <w:t>[Elektronski] Meta Open Source. [Navedeno: 14. april 2023.] https://react.dev/reference/react/useRef.</w:t>
              </w:r>
            </w:p>
            <w:p w14:paraId="191AEB7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61. W3 Schools. Window addEventListener(). </w:t>
              </w:r>
              <w:r>
                <w:rPr>
                  <w:b/>
                  <w:bCs/>
                  <w:i/>
                  <w:iCs/>
                  <w:noProof/>
                </w:rPr>
                <w:t xml:space="preserve">JS Reference. </w:t>
              </w:r>
              <w:r>
                <w:rPr>
                  <w:b/>
                  <w:bCs/>
                  <w:noProof/>
                </w:rPr>
                <w:t>[Elektronski] W3 Schools. [Navedeno: 14. april 2023.] https://www.w3schools.com/jsref/met_win_addeventlistener.asp.</w:t>
              </w:r>
            </w:p>
            <w:p w14:paraId="38C7393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62. MDN contributors. Element: scrollIntoView() method. [Elektronski] Mdn web docs, 7. april 2023. [Navedeno: 15. april 2023.] https://developer.mozilla.org/en-US/docs/Web/API/Element/scrollIntoView.</w:t>
              </w:r>
            </w:p>
            <w:p w14:paraId="4DEA29A0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63. Stonys, Vincas. How to Scroll to Element in React. [Elektronski] Code Frontend, 10. september 2022. [Navedeno: 15. april 2023.] https://codefrontend.com/scroll-to-element-in-react/.</w:t>
              </w:r>
            </w:p>
            <w:p w14:paraId="2B4BBFA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64. Wieruch, Robin. What is preventDefault() in React. [Elektronski] 28. maj 2019. [Navedeno: 11. april 2023.] https://www.robinwieruch.de/react-preventdefault/.</w:t>
              </w:r>
            </w:p>
            <w:p w14:paraId="140381E5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65. MDN contributors. Event: stopPropagation() method. [Elektronski] Mozilla MDN web docs, 7. april 2023. [Navedeno: 14. april 2023.] https://developer.mozilla.org/en-US/docs/Web/API/Event/stopPropagation.</w:t>
              </w:r>
            </w:p>
            <w:p w14:paraId="659AF21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66. Meta Open Source. useEffect.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dev. </w:t>
              </w:r>
              <w:r>
                <w:rPr>
                  <w:b/>
                  <w:bCs/>
                  <w:noProof/>
                </w:rPr>
                <w:t>[Elektronski] Meta Open Source. [Navedeno: 14. april 2023.] https://react.dev/reference/react/useEffect.</w:t>
              </w:r>
            </w:p>
            <w:p w14:paraId="0445B279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67. Pavlutin, Dmitri. Your Guide to React.useCallback(). [Elektronski] 28. januar 2023. [Navedeno: 15. april 2023.] https://dmitripavlutin.com/react-usecallback/.</w:t>
              </w:r>
            </w:p>
            <w:p w14:paraId="00DC913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68. Simplilearn. Why Should You Use a Router in React.js? </w:t>
              </w:r>
              <w:r>
                <w:rPr>
                  <w:b/>
                  <w:bCs/>
                  <w:i/>
                  <w:iCs/>
                  <w:noProof/>
                </w:rPr>
                <w:t xml:space="preserve">Software development. </w:t>
              </w:r>
              <w:r>
                <w:rPr>
                  <w:b/>
                  <w:bCs/>
                  <w:noProof/>
                </w:rPr>
                <w:t>[Elektronski] Simplilearn, 20. februar 2023. [Navedeno: 15. april 2023.] https://www.simplilearn.com/tutorials/reactjs-tutorial/routing-in-reactjs.</w:t>
              </w:r>
            </w:p>
            <w:p w14:paraId="28BAD859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69. Remix Software, Inc. &lt;BrowserRouter&gt;.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ReactRouter. </w:t>
              </w:r>
              <w:r>
                <w:rPr>
                  <w:b/>
                  <w:bCs/>
                  <w:noProof/>
                </w:rPr>
                <w:t>[Elektronski] Remix Software, Inc. [Navedeno: 15. april 2023.] https://reactrouter.com/en/main/router-components/browser-router.</w:t>
              </w:r>
            </w:p>
            <w:p w14:paraId="230A961E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70. —. &lt;Routes&gt;.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Router. </w:t>
              </w:r>
              <w:r>
                <w:rPr>
                  <w:b/>
                  <w:bCs/>
                  <w:noProof/>
                </w:rPr>
                <w:t>[Elektronski] Remix Software, Inc. [Navedeno: 15. april 2023.] https://reactrouter.com/en/main/components/routes.</w:t>
              </w:r>
            </w:p>
            <w:p w14:paraId="682DBC5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71. Mittal, Aman. A guide to using React Router v6 in React apps. [Elektronski] LogRocket, 7. avgust 2020. [Navedeno: 11. april 2023.] https://blog.logrocket.com/react-router-v6/.</w:t>
              </w:r>
            </w:p>
            <w:p w14:paraId="3D9E9FEB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lastRenderedPageBreak/>
                <w:t xml:space="preserve">72. Remix Software, Inc. Route.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Router. </w:t>
              </w:r>
              <w:r>
                <w:rPr>
                  <w:b/>
                  <w:bCs/>
                  <w:noProof/>
                </w:rPr>
                <w:t>[Elektronski] Remix Software, Inc. [Navedeno: 15. april 2023.] https://reactrouter.com/en/main/route/route.</w:t>
              </w:r>
            </w:p>
            <w:p w14:paraId="0969E1C7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73. Macoveiciuc, Andreea. How to handle navigation in your app with React Router Link. [Elektronski] New line, 29. maj 2020. [Navedeno: 15. april 2023.] https://www.newline.co/@andreeamaco/how-to-handle-navigation-in-your-app-with-react-router-link--088f82d3.</w:t>
              </w:r>
            </w:p>
            <w:p w14:paraId="3E0735E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74. Napoleon. React Router useLocation hook – Tutorial and Examples. [Elektronski] Kinda Code, 3. marec 2023. [Navedeno: 15. april 2023.] https://www.kindacode.com/article/react-router-uselocation-hook-tutorial-and-examples/?utm_content=cmp-true.</w:t>
              </w:r>
            </w:p>
            <w:p w14:paraId="35AAE77C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75. Nasreen. How to use the useLocation hook in React. [Elektronski] Educative. [Navedeno: 11. april 2023.] https://www.educative.io/answers/how-to-use-the-uselocation-hook-in-react.</w:t>
              </w:r>
            </w:p>
            <w:p w14:paraId="787F455A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76. Mubashar, Saleh. useNavigate tutorial React JS. [Elektronski] Dev, 28. oktober 2021. [Navedeno: 15. april 2023.] https://dev.to/salehmubashar/usenavigate-tutorial-react-js-aop.</w:t>
              </w:r>
            </w:p>
            <w:p w14:paraId="45948E9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77. Sebhastian, Nathan. How passing props to component works in React. [Elektronski] LogRocket, 17. december 2020. [Navedeno: 15. april 2023.] https://blog.logrocket.com/the-beginners-guide-to-mastering-react-props-3f6f01fd7099/.</w:t>
              </w:r>
            </w:p>
            <w:p w14:paraId="6F2E610F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78. MDN contributors. Destructuring assignment. [Elektronski] Mdn web docs, 5. april 2023. [Navedeno: 15. april 2023.] https://developer.mozilla.org/en-US/docs/Web/JavaScript/Reference/Operators/Destructuring_assignment.</w:t>
              </w:r>
            </w:p>
            <w:p w14:paraId="614E7D79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79. Bado, Bernard. How to Run React JS Build Locally. [Elektronski] Upbeat Code, 30. november 2021. [Navedeno: 13. april 2023.] https://www.upbeatcode.com/react/how-to-run-react-js-build-locally/.</w:t>
              </w:r>
            </w:p>
            <w:p w14:paraId="1B30831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80. Deployment. </w:t>
              </w:r>
              <w:r>
                <w:rPr>
                  <w:b/>
                  <w:bCs/>
                  <w:i/>
                  <w:iCs/>
                  <w:noProof/>
                </w:rPr>
                <w:t xml:space="preserve">Create React App. </w:t>
              </w:r>
              <w:r>
                <w:rPr>
                  <w:b/>
                  <w:bCs/>
                  <w:noProof/>
                </w:rPr>
                <w:t>[Elektronski] Facebook, 1. december 2022. [Navedeno: 13. april 2023.] https://create-react-app.dev/docs/deployment/.</w:t>
              </w:r>
            </w:p>
            <w:p w14:paraId="2F210389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81. Buckley, Ian. How to Create a Batch (BAT) File in Windows: 5 Simple Steps. </w:t>
              </w:r>
              <w:r>
                <w:rPr>
                  <w:b/>
                  <w:bCs/>
                  <w:i/>
                  <w:iCs/>
                  <w:noProof/>
                </w:rPr>
                <w:t xml:space="preserve">Windows. </w:t>
              </w:r>
              <w:r>
                <w:rPr>
                  <w:b/>
                  <w:bCs/>
                  <w:noProof/>
                </w:rPr>
                <w:t>[Elektronski] Make use of, 19. julij 2022. [Navedeno: 17. april 2023.] https://www.makeuseof.com/tag/write-simple-batch-bat-file/.</w:t>
              </w:r>
            </w:p>
            <w:p w14:paraId="209168E0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82. Sieber, Tina. How to Launch Multiple Programs With One Shortcut in Windows 10. </w:t>
              </w:r>
              <w:r>
                <w:rPr>
                  <w:b/>
                  <w:bCs/>
                  <w:i/>
                  <w:iCs/>
                  <w:noProof/>
                </w:rPr>
                <w:t xml:space="preserve">Windows. </w:t>
              </w:r>
              <w:r>
                <w:rPr>
                  <w:b/>
                  <w:bCs/>
                  <w:noProof/>
                </w:rPr>
                <w:t>[Elektronski] Make use of, 27. julij 2021. [Navedeno: 17. april 2023.] https://www.makeuseof.com/tag/launch-multiple-programs-single-shortcut-using-batch-file/.</w:t>
              </w:r>
            </w:p>
            <w:p w14:paraId="0571258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83. Peterson, Richard. MySQL Workbench Tutorial: What is, How to Install &amp; Use. [Elektronski] Guru 99, 8. april 2023. [Navedeno: 15. april 2023.] https://www.guru99.com/introduction-to-mysql-workbench.html.</w:t>
              </w:r>
            </w:p>
            <w:p w14:paraId="60B88E51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84. bryc. code. </w:t>
              </w:r>
              <w:r>
                <w:rPr>
                  <w:b/>
                  <w:bCs/>
                  <w:i/>
                  <w:iCs/>
                  <w:noProof/>
                </w:rPr>
                <w:t xml:space="preserve">GitHub repository. </w:t>
              </w:r>
              <w:r>
                <w:rPr>
                  <w:b/>
                  <w:bCs/>
                  <w:noProof/>
                </w:rPr>
                <w:t>[Elektronski] GitHub. [Navedeno: 16. april 2023.] https://github.com/bryc/code/blob/master/jshash/experimental/cyrb53.js.</w:t>
              </w:r>
            </w:p>
            <w:p w14:paraId="2338AC11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lastRenderedPageBreak/>
                <w:t xml:space="preserve">85. —. Generate a Hash from string in Javascript. </w:t>
              </w:r>
              <w:r>
                <w:rPr>
                  <w:b/>
                  <w:bCs/>
                  <w:i/>
                  <w:iCs/>
                  <w:noProof/>
                </w:rPr>
                <w:t xml:space="preserve">Questions. </w:t>
              </w:r>
              <w:r>
                <w:rPr>
                  <w:b/>
                  <w:bCs/>
                  <w:noProof/>
                </w:rPr>
                <w:t>[Elektronski] StackOverflow, 4. september 2018. [Navedeno: 16. april 2023.] https://stackoverflow.com/questions/7616461/generate-a-hash-from-string-in-javascript.</w:t>
              </w:r>
            </w:p>
            <w:p w14:paraId="502DDE91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86. Kinsta. Environment Variables: What They Are and How To Use Them. [Elektronski] Kinsta, 28. marec 2023. [Navedeno: 16. april 2023.] https://kinsta.com/knowledgebase/what-is-an-environment-variable/.</w:t>
              </w:r>
            </w:p>
            <w:p w14:paraId="0AC04B14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87. MySQL examples in Node.js. [Elektronski] Evertpot, 9. januar 2019. [Navedeno: 12. april 2023.] https://evertpot.com/executing-a-mysql-query-in-nodejs/.</w:t>
              </w:r>
            </w:p>
            <w:p w14:paraId="0E0CEF0C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88. Kyrnin, Jennifer. Understanding the Index.html Page on a Website. [Elektronski] ThoughtCo., 20. november 2020. [Navedeno: 25. januar 2023.] https://www.thoughtco.com/index-html-page-3466505.</w:t>
              </w:r>
            </w:p>
            <w:p w14:paraId="213B5C5A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89. StrongLoop, IBM, expressjs.com contributors. 5.x API. </w:t>
              </w:r>
              <w:r>
                <w:rPr>
                  <w:b/>
                  <w:bCs/>
                  <w:i/>
                  <w:iCs/>
                  <w:noProof/>
                </w:rPr>
                <w:t xml:space="preserve">Express. </w:t>
              </w:r>
              <w:r>
                <w:rPr>
                  <w:b/>
                  <w:bCs/>
                  <w:noProof/>
                </w:rPr>
                <w:t>[Elektronski] Express.js, 2017. [Navedeno: 29. januar 2023.] https://expressjs.com/en/5x/api.html.</w:t>
              </w:r>
            </w:p>
            <w:p w14:paraId="7D52BCFC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90. Dietrich, James. setTimeout in React Components Using Hooks. [Elektronski] Upmostly. [Navedeno: 11. april 2023.] https://upmostly.com/tutorials/settimeout-in-react-components-using-hooks.</w:t>
              </w:r>
            </w:p>
            <w:p w14:paraId="6A291D0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91. Coding Tech. </w:t>
              </w:r>
              <w:r>
                <w:rPr>
                  <w:b/>
                  <w:bCs/>
                  <w:i/>
                  <w:iCs/>
                  <w:noProof/>
                </w:rPr>
                <w:t xml:space="preserve">Common React Mistakes: useEffect, useCallback and useMemo Hooks. </w:t>
              </w:r>
              <w:r>
                <w:rPr>
                  <w:b/>
                  <w:bCs/>
                  <w:noProof/>
                </w:rPr>
                <w:t>[videoposnetek] s.l. : YouTube, 2021.</w:t>
              </w:r>
            </w:p>
            <w:p w14:paraId="464AD388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92. Code Step By Step.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js tutorial for beginners - useMemo vs useEffect | difference in useEffect and useMemo. </w:t>
              </w:r>
              <w:r>
                <w:rPr>
                  <w:b/>
                  <w:bCs/>
                  <w:noProof/>
                </w:rPr>
                <w:t>[videoposnetek] s.l. : YouTube, 2021.</w:t>
              </w:r>
            </w:p>
            <w:p w14:paraId="3FA1E146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93. PedroTech. </w:t>
              </w:r>
              <w:r>
                <w:rPr>
                  <w:b/>
                  <w:bCs/>
                  <w:i/>
                  <w:iCs/>
                  <w:noProof/>
                </w:rPr>
                <w:t xml:space="preserve">React Shopping Cart Ecommerce Beginner Website - Build &amp; Deploy A React Beginner Project. </w:t>
              </w:r>
              <w:r>
                <w:rPr>
                  <w:b/>
                  <w:bCs/>
                  <w:noProof/>
                </w:rPr>
                <w:t>[videoposnetek] s.l. : YouTube, 2022.</w:t>
              </w:r>
            </w:p>
            <w:p w14:paraId="404BFE3D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94. Singh, Ashutosh. Understanding Axios GET requests. [Elektronski] LogRocket, 3. marec 2022. [Navedeno: 11. april 2023.] https://blog.logrocket.com/understanding-axios-get-requests/.</w:t>
              </w:r>
            </w:p>
            <w:p w14:paraId="3E6552C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95. Parthibakumar, Murugesan. What is .env ? How to Set up and run a .env file in Node? [Elektronski] Codementor, 20. januar 2022. [Navedeno: 11. april 2023.] https://www.codementor.io/@parthibakumarmurugesan/what-is-env-how-to-set-up-and-run-a-env-file-in-node-1pnyxw9yxj.</w:t>
              </w:r>
            </w:p>
            <w:p w14:paraId="5024CC3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96. Kundel, Dominik. Working With Environment Variables in Node.js. [Elektronski] Twilio, 10. februar 2022. [Navedeno: 11. april 2023.] https://www.twilio.com/blog/working-with-environment-variables-in-node-js-html.</w:t>
              </w:r>
            </w:p>
            <w:p w14:paraId="2EBA6D56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97. Web Dev Simplified. </w:t>
              </w:r>
              <w:r>
                <w:rPr>
                  <w:b/>
                  <w:bCs/>
                  <w:i/>
                  <w:iCs/>
                  <w:noProof/>
                </w:rPr>
                <w:t xml:space="preserve">Learn Express Middleware In 14 Minutes. </w:t>
              </w:r>
              <w:r>
                <w:rPr>
                  <w:b/>
                  <w:bCs/>
                  <w:noProof/>
                </w:rPr>
                <w:t>[videoposnetek] s.l. : YouTube, 2020.</w:t>
              </w:r>
            </w:p>
            <w:p w14:paraId="4101478C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98. Anson the Developer. </w:t>
              </w:r>
              <w:r>
                <w:rPr>
                  <w:b/>
                  <w:bCs/>
                  <w:i/>
                  <w:iCs/>
                  <w:noProof/>
                </w:rPr>
                <w:t xml:space="preserve">ExpressJS Tutorial #8 - Connecting to MySQL Database. </w:t>
              </w:r>
              <w:r>
                <w:rPr>
                  <w:b/>
                  <w:bCs/>
                  <w:noProof/>
                </w:rPr>
                <w:t>[videoposnetek] s.l. : YouTube, 2020.</w:t>
              </w:r>
            </w:p>
            <w:p w14:paraId="69228E63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99. Simon, Kevin. How to Upload Image in MySQL using Node.js and React.js. [Elektronski] 2022. [Navedeno: 11. april 2023.] https://morioh.com/p/d6bd1ff174c8.</w:t>
              </w:r>
            </w:p>
            <w:p w14:paraId="6DBD659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lastRenderedPageBreak/>
                <w:t>100. Orlov, Maxim. Send a File With Axios in Node.js. [Elektronski] [Navedeno: 11. april 2023.] https://maximorlov.com/send-a-file-with-axios-in-nodejs/.</w:t>
              </w:r>
            </w:p>
            <w:p w14:paraId="15EE8AAD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101. Mdn web docs. Using FormData Objects. [Elektronski] Mozilla. [Navedeno: 11. april 2023.] https://developer.mozilla.org/en-US/docs/Web/API/FormData/Using_FormData_Objects.</w:t>
              </w:r>
            </w:p>
            <w:p w14:paraId="7B4AD367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102. Fakiolas, Marios. Handle Blobs requests with Axios the right way. [Elektronski] Medium, 12. maj 2018. [Navedeno: 11. april 2023.] https://medium.com/@fakiolinho/handle-blobs-requests-with-axios-the-right-way-bb905bdb1c04.</w:t>
              </w:r>
            </w:p>
            <w:p w14:paraId="009D1E58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103. Mulani, Safa. SQL SELECT statement with COUNT() function. [Elektronski] Digital Ocean, 3. august 2022. [Navedeno: 12. april 2023.] https://www.digitalocean.com/community/tutorials/sql-select-statement-with-count.</w:t>
              </w:r>
            </w:p>
            <w:p w14:paraId="26A1B644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104. MySQL Tutorial. MySQL Tutorial. [Elektronski] MySQL Tutorial. [Navedeno: 12. april 2023.] https://www.mysqltutorial.org/.</w:t>
              </w:r>
            </w:p>
            <w:p w14:paraId="24DA0D3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105. Amit Thinks. </w:t>
              </w:r>
              <w:r>
                <w:rPr>
                  <w:b/>
                  <w:bCs/>
                  <w:i/>
                  <w:iCs/>
                  <w:noProof/>
                </w:rPr>
                <w:t xml:space="preserve">How to install MySQL 8.0.22 Server and Workbench latest version on Windows 10. </w:t>
              </w:r>
              <w:r>
                <w:rPr>
                  <w:b/>
                  <w:bCs/>
                  <w:noProof/>
                </w:rPr>
                <w:t>[videoposnetek] s.l. : YouTube, 2020.</w:t>
              </w:r>
            </w:p>
            <w:p w14:paraId="5C3908DF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106. Characters that are valid for user IDs and passwords. </w:t>
              </w:r>
              <w:r>
                <w:rPr>
                  <w:b/>
                  <w:bCs/>
                  <w:i/>
                  <w:iCs/>
                  <w:noProof/>
                </w:rPr>
                <w:t xml:space="preserve">IBM Business Automation Workflow. </w:t>
              </w:r>
              <w:r>
                <w:rPr>
                  <w:b/>
                  <w:bCs/>
                  <w:noProof/>
                </w:rPr>
                <w:t>[Elektronski] IBM, 7. maj 2021. [Navedeno: 12. april 2023.] https://www.ibm.com/docs/en/baw/19.x?topic=security-characters-that-are-valid-user-ids-passwords.</w:t>
              </w:r>
            </w:p>
            <w:p w14:paraId="13164312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107. Dobra Somesan, Aleksandru. iskalnoPolje.current.value . [Elektronski] Codesandbox. [Navedeno: 15. april 2023.] https://codesandbox.io/s/react-header-to-hide-on-scroll-ild1v?from-embed=&amp;file=/src/index.js.</w:t>
              </w:r>
            </w:p>
            <w:p w14:paraId="5817C27C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 xml:space="preserve">108. PedroTech. </w:t>
              </w:r>
              <w:r>
                <w:rPr>
                  <w:b/>
                  <w:bCs/>
                  <w:i/>
                  <w:iCs/>
                  <w:noProof/>
                </w:rPr>
                <w:t xml:space="preserve">UseContext Hook Tutorial In ReactJS | Global States. </w:t>
              </w:r>
              <w:r>
                <w:rPr>
                  <w:b/>
                  <w:bCs/>
                  <w:noProof/>
                </w:rPr>
                <w:t>[videoposnetek] s.l. : YouTube, 2020.</w:t>
              </w:r>
            </w:p>
            <w:p w14:paraId="228CEAB0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109. MDN contributors. XMLHttpRequest. [Elektronski] Mdn web docs, 18. februar 2023. [Navedeno: 17. april 2023.] https://developer.mozilla.org/en-US/docs/Web/API/XMLHttpRequest.</w:t>
              </w:r>
            </w:p>
            <w:p w14:paraId="13141B09" w14:textId="77777777" w:rsidR="0061102F" w:rsidRDefault="0061102F" w:rsidP="0061102F">
              <w:pPr>
                <w:pStyle w:val="Bibliografij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110. IBM. What is a REST API? . [Elektronski] IBM. [Navedeno: 17. april 2023.] https://www.ibm.com/topics/rest-apis.</w:t>
              </w:r>
            </w:p>
            <w:p w14:paraId="233FE8BA" w14:textId="32F0C515" w:rsidR="00A67DBD" w:rsidRPr="00A10A8F" w:rsidRDefault="008B75CD" w:rsidP="0061102F">
              <w:pPr>
                <w:pStyle w:val="Bibliografija"/>
                <w:rPr>
                  <w:b/>
                  <w:bCs/>
                </w:rPr>
                <w:sectPr w:rsidR="00A67DBD" w:rsidRPr="00A10A8F" w:rsidSect="00166705">
                  <w:headerReference w:type="even" r:id="rId161"/>
                  <w:headerReference w:type="default" r:id="rId162"/>
                  <w:footerReference w:type="even" r:id="rId163"/>
                  <w:footerReference w:type="default" r:id="rId164"/>
                  <w:pgSz w:w="11906" w:h="16838"/>
                  <w:pgMar w:top="1417" w:right="1417" w:bottom="1417" w:left="1417" w:header="708" w:footer="708" w:gutter="0"/>
                  <w:pgNumType w:start="1"/>
                  <w:cols w:space="708"/>
                  <w:docGrid w:linePitch="360"/>
                </w:sectPr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09F2AD87" w14:textId="77777777" w:rsidR="0061102F" w:rsidRDefault="002608A5" w:rsidP="00F07001">
      <w:pPr>
        <w:pStyle w:val="NaslovTOC"/>
        <w:rPr>
          <w:noProof/>
        </w:rPr>
      </w:pPr>
      <w:r w:rsidRPr="002608A5">
        <w:rPr>
          <w:rFonts w:ascii="Times New Roman" w:hAnsi="Times New Roman" w:cs="Times New Roman"/>
          <w:b/>
          <w:bCs/>
          <w:color w:val="auto"/>
        </w:rPr>
        <w:lastRenderedPageBreak/>
        <w:t>STVARNO KAZALO</w:t>
      </w:r>
      <w:r w:rsidR="00F34D53" w:rsidRPr="0033557C">
        <w:rPr>
          <w:rFonts w:ascii="Times New Roman" w:hAnsi="Times New Roman" w:cs="Times New Roman"/>
          <w:b/>
          <w:bCs/>
          <w:color w:val="auto"/>
          <w:sz w:val="24"/>
          <w:szCs w:val="24"/>
          <w:highlight w:val="yellow"/>
        </w:rPr>
        <w:fldChar w:fldCharType="begin"/>
      </w:r>
      <w:r w:rsidR="00F34D53" w:rsidRPr="0033557C">
        <w:rPr>
          <w:rFonts w:ascii="Times New Roman" w:hAnsi="Times New Roman" w:cs="Times New Roman"/>
          <w:b/>
          <w:bCs/>
          <w:color w:val="auto"/>
          <w:sz w:val="24"/>
          <w:szCs w:val="24"/>
          <w:highlight w:val="yellow"/>
        </w:rPr>
        <w:instrText xml:space="preserve"> INDEX \e "</w:instrText>
      </w:r>
      <w:r w:rsidR="00F34D53" w:rsidRPr="0033557C">
        <w:rPr>
          <w:rFonts w:ascii="Times New Roman" w:hAnsi="Times New Roman" w:cs="Times New Roman"/>
          <w:b/>
          <w:bCs/>
          <w:color w:val="auto"/>
          <w:sz w:val="24"/>
          <w:szCs w:val="24"/>
          <w:highlight w:val="yellow"/>
        </w:rPr>
        <w:tab/>
        <w:instrText xml:space="preserve">" \c "2" \z "1060" </w:instrText>
      </w:r>
      <w:r w:rsidR="00F34D53" w:rsidRPr="0033557C">
        <w:rPr>
          <w:rFonts w:ascii="Times New Roman" w:hAnsi="Times New Roman" w:cs="Times New Roman"/>
          <w:b/>
          <w:bCs/>
          <w:color w:val="auto"/>
          <w:sz w:val="24"/>
          <w:szCs w:val="24"/>
          <w:highlight w:val="yellow"/>
        </w:rPr>
        <w:fldChar w:fldCharType="separate"/>
      </w:r>
    </w:p>
    <w:p w14:paraId="655AAEBD" w14:textId="77777777" w:rsidR="0061102F" w:rsidRDefault="0061102F" w:rsidP="00F07001">
      <w:pPr>
        <w:pStyle w:val="NaslovTOC"/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highlight w:val="yellow"/>
        </w:rPr>
        <w:sectPr w:rsidR="0061102F" w:rsidSect="0061102F">
          <w:headerReference w:type="even" r:id="rId165"/>
          <w:headerReference w:type="default" r:id="rId166"/>
          <w:footerReference w:type="even" r:id="rId167"/>
          <w:footerReference w:type="default" r:id="rId16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2EE667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.env</w:t>
      </w:r>
      <w:r>
        <w:rPr>
          <w:noProof/>
        </w:rPr>
        <w:tab/>
        <w:t>7, 55, 56, 73</w:t>
      </w:r>
    </w:p>
    <w:p w14:paraId="6EDDF35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administratorja</w:t>
      </w:r>
      <w:r>
        <w:rPr>
          <w:noProof/>
        </w:rPr>
        <w:tab/>
        <w:t>7, 54, 62, 63</w:t>
      </w:r>
    </w:p>
    <w:p w14:paraId="53CC4F9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analizo</w:t>
      </w:r>
      <w:r>
        <w:rPr>
          <w:noProof/>
        </w:rPr>
        <w:tab/>
        <w:t>14</w:t>
      </w:r>
    </w:p>
    <w:p w14:paraId="6015C2F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animacijo</w:t>
      </w:r>
      <w:r>
        <w:rPr>
          <w:noProof/>
        </w:rPr>
        <w:tab/>
        <w:t>43</w:t>
      </w:r>
    </w:p>
    <w:p w14:paraId="3DE68F7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API</w:t>
      </w:r>
      <w:r>
        <w:rPr>
          <w:noProof/>
        </w:rPr>
        <w:tab/>
        <w:t>8, 17, 20, 21, 23, 36, 37, 40, 42, 49, 67, 69, 70, 71, 73, 74</w:t>
      </w:r>
    </w:p>
    <w:p w14:paraId="511BD35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aplikacij</w:t>
      </w:r>
      <w:r>
        <w:rPr>
          <w:noProof/>
        </w:rPr>
        <w:tab/>
        <w:t>2, 5, 6, 7, 8, 65</w:t>
      </w:r>
    </w:p>
    <w:p w14:paraId="33870F5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Aplikacija</w:t>
      </w:r>
      <w:r>
        <w:rPr>
          <w:noProof/>
        </w:rPr>
        <w:tab/>
        <w:t>5, 15, 17, 20, 61</w:t>
      </w:r>
    </w:p>
    <w:p w14:paraId="5F643D9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aplikacije</w:t>
      </w:r>
      <w:r>
        <w:rPr>
          <w:noProof/>
        </w:rPr>
        <w:tab/>
        <w:t>3, 6, 7, 1, 2, 6, 7, 8, 9, 12, 18, 20, 21, 22, 27, 28, 31, 34, 44, 45, 46, 52, 54, 57, 58, 60</w:t>
      </w:r>
    </w:p>
    <w:p w14:paraId="239AD00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argument</w:t>
      </w:r>
      <w:r>
        <w:rPr>
          <w:noProof/>
        </w:rPr>
        <w:tab/>
        <w:t>10, 22, 24, 30</w:t>
      </w:r>
    </w:p>
    <w:p w14:paraId="052B42A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asinhrono</w:t>
      </w:r>
      <w:r>
        <w:rPr>
          <w:noProof/>
        </w:rPr>
        <w:tab/>
        <w:t>7, 11, 42</w:t>
      </w:r>
    </w:p>
    <w:p w14:paraId="67A9F88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async</w:t>
      </w:r>
      <w:r>
        <w:rPr>
          <w:noProof/>
        </w:rPr>
        <w:tab/>
        <w:t>6, 11, 68</w:t>
      </w:r>
    </w:p>
    <w:p w14:paraId="7EAF714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Async</w:t>
      </w:r>
      <w:r>
        <w:rPr>
          <w:noProof/>
        </w:rPr>
        <w:tab/>
        <w:t>11</w:t>
      </w:r>
    </w:p>
    <w:p w14:paraId="2B98EF9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atribut</w:t>
      </w:r>
      <w:r>
        <w:rPr>
          <w:noProof/>
        </w:rPr>
        <w:tab/>
        <w:t>4, 12, 25, 28, 36, 37, 45, 47, 48, 51</w:t>
      </w:r>
    </w:p>
    <w:p w14:paraId="252CE64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avtentikacijo</w:t>
      </w:r>
      <w:r>
        <w:rPr>
          <w:noProof/>
        </w:rPr>
        <w:tab/>
        <w:t>21</w:t>
      </w:r>
    </w:p>
    <w:p w14:paraId="4689F00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await</w:t>
      </w:r>
      <w:r>
        <w:rPr>
          <w:noProof/>
        </w:rPr>
        <w:tab/>
        <w:t>6, 11, 68</w:t>
      </w:r>
    </w:p>
    <w:p w14:paraId="34CA210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Axios</w:t>
      </w:r>
      <w:r>
        <w:rPr>
          <w:noProof/>
        </w:rPr>
        <w:tab/>
        <w:t>5, 6, 8, 20, 24, 25, 27, 42, 68, 69, 70, 73, 74</w:t>
      </w:r>
    </w:p>
    <w:p w14:paraId="4961ACE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babel</w:t>
      </w:r>
      <w:r>
        <w:rPr>
          <w:noProof/>
        </w:rPr>
        <w:tab/>
        <w:t>28</w:t>
      </w:r>
    </w:p>
    <w:p w14:paraId="4333364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back-end</w:t>
      </w:r>
      <w:r>
        <w:rPr>
          <w:noProof/>
        </w:rPr>
        <w:tab/>
        <w:t>17, 20</w:t>
      </w:r>
    </w:p>
    <w:p w14:paraId="1EB6B84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batch</w:t>
      </w:r>
      <w:r>
        <w:rPr>
          <w:noProof/>
        </w:rPr>
        <w:tab/>
        <w:t>52, 72</w:t>
      </w:r>
    </w:p>
    <w:p w14:paraId="62C9791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brskalnik</w:t>
      </w:r>
      <w:r>
        <w:rPr>
          <w:noProof/>
        </w:rPr>
        <w:tab/>
        <w:t>8, 52</w:t>
      </w:r>
    </w:p>
    <w:p w14:paraId="6637C27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callback</w:t>
      </w:r>
      <w:r>
        <w:rPr>
          <w:noProof/>
        </w:rPr>
        <w:tab/>
        <w:t>10, 50</w:t>
      </w:r>
    </w:p>
    <w:p w14:paraId="042B6DC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Chrome</w:t>
      </w:r>
      <w:r>
        <w:rPr>
          <w:noProof/>
        </w:rPr>
        <w:tab/>
        <w:t>1, 7</w:t>
      </w:r>
    </w:p>
    <w:p w14:paraId="111E2C8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client</w:t>
      </w:r>
      <w:r>
        <w:rPr>
          <w:noProof/>
        </w:rPr>
        <w:tab/>
        <w:t>6, 20, 27, 52, 69</w:t>
      </w:r>
    </w:p>
    <w:p w14:paraId="4D9EFF5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CSS</w:t>
      </w:r>
      <w:r>
        <w:rPr>
          <w:noProof/>
        </w:rPr>
        <w:tab/>
        <w:t>5, 6, 3, 4, 18, 19, 20, 27, 28, 51, 67</w:t>
      </w:r>
    </w:p>
    <w:p w14:paraId="67B6DE0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CSS selektor</w:t>
      </w:r>
      <w:r>
        <w:rPr>
          <w:noProof/>
        </w:rPr>
        <w:tab/>
        <w:t>51</w:t>
      </w:r>
    </w:p>
    <w:p w14:paraId="6D70DDE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current</w:t>
      </w:r>
      <w:r>
        <w:rPr>
          <w:noProof/>
        </w:rPr>
        <w:tab/>
        <w:t>33, 35, 36, 37, 74</w:t>
      </w:r>
    </w:p>
    <w:p w14:paraId="1DFDD09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datoteka</w:t>
      </w:r>
      <w:r>
        <w:rPr>
          <w:noProof/>
        </w:rPr>
        <w:tab/>
        <w:t>7, 17, 18, 24, 25</w:t>
      </w:r>
    </w:p>
    <w:p w14:paraId="2D372903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noProof/>
          <w:color w:val="000000" w:themeColor="text1"/>
        </w:rPr>
        <w:t>DDL</w:t>
      </w:r>
      <w:r>
        <w:rPr>
          <w:noProof/>
        </w:rPr>
        <w:tab/>
        <w:t>64</w:t>
      </w:r>
    </w:p>
    <w:p w14:paraId="382D25D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DELETE</w:t>
      </w:r>
      <w:r>
        <w:rPr>
          <w:noProof/>
        </w:rPr>
        <w:tab/>
        <w:t>6, 21, 22, 23, 24</w:t>
      </w:r>
    </w:p>
    <w:p w14:paraId="37127DF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destrukturiramo</w:t>
      </w:r>
      <w:r>
        <w:rPr>
          <w:noProof/>
        </w:rPr>
        <w:tab/>
        <w:t>51</w:t>
      </w:r>
    </w:p>
    <w:p w14:paraId="5B76DE5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destrukturiranje</w:t>
      </w:r>
      <w:r>
        <w:rPr>
          <w:noProof/>
        </w:rPr>
        <w:tab/>
        <w:t>29</w:t>
      </w:r>
    </w:p>
    <w:p w14:paraId="7A3CB49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diagram konteksta</w:t>
      </w:r>
      <w:r>
        <w:rPr>
          <w:noProof/>
        </w:rPr>
        <w:tab/>
        <w:t>15</w:t>
      </w:r>
    </w:p>
    <w:p w14:paraId="05E9619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diagram nivoja 0</w:t>
      </w:r>
      <w:r>
        <w:rPr>
          <w:noProof/>
        </w:rPr>
        <w:tab/>
        <w:t>15</w:t>
      </w:r>
    </w:p>
    <w:p w14:paraId="6551E28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diagram nivoja 1</w:t>
      </w:r>
      <w:r>
        <w:rPr>
          <w:noProof/>
        </w:rPr>
        <w:tab/>
        <w:t>16</w:t>
      </w:r>
    </w:p>
    <w:p w14:paraId="116D2F5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Diagram toka podatkov</w:t>
      </w:r>
      <w:r>
        <w:rPr>
          <w:noProof/>
        </w:rPr>
        <w:tab/>
        <w:t>5, 14</w:t>
      </w:r>
    </w:p>
    <w:p w14:paraId="24BECB1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Diagram zgradbe programa</w:t>
      </w:r>
      <w:r>
        <w:rPr>
          <w:noProof/>
        </w:rPr>
        <w:tab/>
        <w:t>5, 17, 19</w:t>
      </w:r>
    </w:p>
    <w:p w14:paraId="4682160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DML</w:t>
      </w:r>
      <w:r>
        <w:rPr>
          <w:noProof/>
        </w:rPr>
        <w:tab/>
        <w:t>63</w:t>
      </w:r>
    </w:p>
    <w:p w14:paraId="07951C1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dogodek</w:t>
      </w:r>
      <w:r>
        <w:rPr>
          <w:noProof/>
        </w:rPr>
        <w:tab/>
        <w:t>10, 31, 34, 39</w:t>
      </w:r>
    </w:p>
    <w:p w14:paraId="7E633B4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DOM</w:t>
      </w:r>
      <w:r>
        <w:rPr>
          <w:noProof/>
        </w:rPr>
        <w:tab/>
        <w:t>6, 18, 27, 34, 40, 67</w:t>
      </w:r>
    </w:p>
    <w:p w14:paraId="3FE5F0F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DQL</w:t>
      </w:r>
      <w:r>
        <w:rPr>
          <w:noProof/>
        </w:rPr>
        <w:tab/>
        <w:t>63</w:t>
      </w:r>
    </w:p>
    <w:p w14:paraId="735A8D1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DTP</w:t>
      </w:r>
      <w:r>
        <w:rPr>
          <w:noProof/>
        </w:rPr>
        <w:tab/>
        <w:t>14</w:t>
      </w:r>
    </w:p>
    <w:p w14:paraId="73E3CF9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ECMAScript</w:t>
      </w:r>
      <w:r>
        <w:rPr>
          <w:noProof/>
        </w:rPr>
        <w:tab/>
        <w:t>5</w:t>
      </w:r>
    </w:p>
    <w:p w14:paraId="05A0006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elektronski naslov</w:t>
      </w:r>
      <w:r>
        <w:rPr>
          <w:noProof/>
        </w:rPr>
        <w:tab/>
        <w:t>13, 53</w:t>
      </w:r>
    </w:p>
    <w:p w14:paraId="663CC8A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element</w:t>
      </w:r>
      <w:r>
        <w:rPr>
          <w:noProof/>
        </w:rPr>
        <w:tab/>
        <w:t>6, 18, 26, 28, 31, 35, 36, 37, 45, 51, 59, 71</w:t>
      </w:r>
    </w:p>
    <w:p w14:paraId="44E9DEC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entiteta</w:t>
      </w:r>
      <w:r>
        <w:rPr>
          <w:noProof/>
        </w:rPr>
        <w:tab/>
        <w:t>12, 13, 15</w:t>
      </w:r>
    </w:p>
    <w:p w14:paraId="5B14F9D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ER diagram</w:t>
      </w:r>
      <w:r>
        <w:rPr>
          <w:noProof/>
        </w:rPr>
        <w:tab/>
        <w:t>5, 12, 14</w:t>
      </w:r>
    </w:p>
    <w:p w14:paraId="4EC0D29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Express.js</w:t>
      </w:r>
      <w:r>
        <w:rPr>
          <w:noProof/>
        </w:rPr>
        <w:tab/>
        <w:t>5, 8, 17, 20, 27, 59, 68, 69, 73</w:t>
      </w:r>
    </w:p>
    <w:p w14:paraId="565BDAD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Facebook</w:t>
      </w:r>
      <w:r>
        <w:rPr>
          <w:noProof/>
        </w:rPr>
        <w:tab/>
        <w:t>5, 67, 72</w:t>
      </w:r>
    </w:p>
    <w:p w14:paraId="1CE88C0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filtre</w:t>
      </w:r>
      <w:r>
        <w:rPr>
          <w:noProof/>
        </w:rPr>
        <w:tab/>
        <w:t>31, 58, 59, 63</w:t>
      </w:r>
    </w:p>
    <w:p w14:paraId="2051D64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Filtriranje</w:t>
      </w:r>
      <w:r>
        <w:rPr>
          <w:noProof/>
        </w:rPr>
        <w:tab/>
        <w:t>59</w:t>
      </w:r>
    </w:p>
    <w:p w14:paraId="7E95DF1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front-end</w:t>
      </w:r>
      <w:r>
        <w:rPr>
          <w:noProof/>
        </w:rPr>
        <w:tab/>
        <w:t>17, 20, 27</w:t>
      </w:r>
    </w:p>
    <w:p w14:paraId="569C873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funkcija</w:t>
      </w:r>
      <w:r>
        <w:rPr>
          <w:noProof/>
        </w:rPr>
        <w:tab/>
        <w:t>10, 11, 18, 25, 29, 34, 40, 44</w:t>
      </w:r>
    </w:p>
    <w:p w14:paraId="4DFD222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funkcionalno dekompozicijo</w:t>
      </w:r>
      <w:r>
        <w:rPr>
          <w:noProof/>
        </w:rPr>
        <w:tab/>
        <w:t>12</w:t>
      </w:r>
    </w:p>
    <w:p w14:paraId="0314EB3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geslo</w:t>
      </w:r>
      <w:r>
        <w:rPr>
          <w:noProof/>
        </w:rPr>
        <w:tab/>
        <w:t>13, 53, 55, 56, 62</w:t>
      </w:r>
    </w:p>
    <w:p w14:paraId="54909923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GET</w:t>
      </w:r>
      <w:r>
        <w:rPr>
          <w:noProof/>
        </w:rPr>
        <w:tab/>
        <w:t>6, 21, 23, 24, 25, 26, 69, 73</w:t>
      </w:r>
    </w:p>
    <w:p w14:paraId="4A4FACB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GitHub</w:t>
      </w:r>
      <w:r>
        <w:rPr>
          <w:noProof/>
        </w:rPr>
        <w:tab/>
        <w:t>27, 53, 72</w:t>
      </w:r>
    </w:p>
    <w:p w14:paraId="6DA26AA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glavi</w:t>
      </w:r>
      <w:r>
        <w:rPr>
          <w:noProof/>
        </w:rPr>
        <w:tab/>
        <w:t>3, 4, 24</w:t>
      </w:r>
    </w:p>
    <w:p w14:paraId="0AE392D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gumb</w:t>
      </w:r>
      <w:r>
        <w:rPr>
          <w:noProof/>
        </w:rPr>
        <w:tab/>
        <w:t>7, 35, 40, 48, 57, 58, 59, 60</w:t>
      </w:r>
    </w:p>
    <w:p w14:paraId="578619A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HTML</w:t>
      </w:r>
      <w:r>
        <w:rPr>
          <w:noProof/>
        </w:rPr>
        <w:tab/>
        <w:t>5, 6, 2, 3, 4, 6, 18, 19, 21, 27, 28, 34, 51</w:t>
      </w:r>
    </w:p>
    <w:p w14:paraId="4E92EEB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HTTP</w:t>
      </w:r>
      <w:r>
        <w:rPr>
          <w:noProof/>
        </w:rPr>
        <w:tab/>
        <w:t>5, 8, 20, 21, 22, 23, 24, 25, 26, 68, 69</w:t>
      </w:r>
    </w:p>
    <w:p w14:paraId="75DBB9A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ID</w:t>
      </w:r>
      <w:r>
        <w:rPr>
          <w:noProof/>
        </w:rPr>
        <w:tab/>
        <w:t>4, 12, 13, 53, 54</w:t>
      </w:r>
    </w:p>
    <w:p w14:paraId="096EA5E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informacije</w:t>
      </w:r>
      <w:r>
        <w:rPr>
          <w:noProof/>
        </w:rPr>
        <w:tab/>
        <w:t>12, 13, 47, 48, 54, 62</w:t>
      </w:r>
    </w:p>
    <w:p w14:paraId="74DF14D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informacijskem sistemu</w:t>
      </w:r>
      <w:r>
        <w:rPr>
          <w:noProof/>
        </w:rPr>
        <w:tab/>
        <w:t>12, 14</w:t>
      </w:r>
    </w:p>
    <w:p w14:paraId="2D2F3CF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izvozov</w:t>
      </w:r>
      <w:r>
        <w:rPr>
          <w:noProof/>
        </w:rPr>
        <w:tab/>
        <w:t>27</w:t>
      </w:r>
    </w:p>
    <w:p w14:paraId="0843C1C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JavaScript</w:t>
      </w:r>
      <w:r>
        <w:rPr>
          <w:noProof/>
        </w:rPr>
        <w:tab/>
        <w:t>5, 2, 5, 6, 7, 10, 20, 27, 28, 33, 34, 67, 68, 69, 70, 72</w:t>
      </w:r>
    </w:p>
    <w:p w14:paraId="2A6EB40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jezik</w:t>
      </w:r>
      <w:r>
        <w:rPr>
          <w:noProof/>
        </w:rPr>
        <w:tab/>
        <w:t>5, 7, 9</w:t>
      </w:r>
    </w:p>
    <w:p w14:paraId="73FD799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JSON</w:t>
      </w:r>
      <w:r>
        <w:rPr>
          <w:noProof/>
        </w:rPr>
        <w:tab/>
        <w:t>21</w:t>
      </w:r>
    </w:p>
    <w:p w14:paraId="5E2E51C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JSX</w:t>
      </w:r>
      <w:r>
        <w:rPr>
          <w:noProof/>
        </w:rPr>
        <w:tab/>
        <w:t>5, 7, 20, 27, 28, 34, 36, 37, 40, 51, 70</w:t>
      </w:r>
    </w:p>
    <w:p w14:paraId="3204E4F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kavlji</w:t>
      </w:r>
      <w:r>
        <w:rPr>
          <w:noProof/>
        </w:rPr>
        <w:tab/>
        <w:t>29</w:t>
      </w:r>
    </w:p>
    <w:p w14:paraId="00CF9F43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Kavlji</w:t>
      </w:r>
      <w:r>
        <w:rPr>
          <w:noProof/>
        </w:rPr>
        <w:tab/>
        <w:t>29</w:t>
      </w:r>
    </w:p>
    <w:p w14:paraId="381D792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knjižnica</w:t>
      </w:r>
      <w:r>
        <w:rPr>
          <w:noProof/>
        </w:rPr>
        <w:tab/>
        <w:t>5, 7, 8, 20, 44</w:t>
      </w:r>
    </w:p>
    <w:p w14:paraId="5DBE70C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komponenta</w:t>
      </w:r>
      <w:r>
        <w:rPr>
          <w:noProof/>
        </w:rPr>
        <w:tab/>
        <w:t>6, 18, 29, 30, 34, 35, 40, 43, 45, 46, 62</w:t>
      </w:r>
    </w:p>
    <w:p w14:paraId="6DF9D89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konceptov</w:t>
      </w:r>
      <w:r>
        <w:rPr>
          <w:noProof/>
        </w:rPr>
        <w:tab/>
        <w:t>27</w:t>
      </w:r>
    </w:p>
    <w:p w14:paraId="24F6DF3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kontekst</w:t>
      </w:r>
      <w:r>
        <w:rPr>
          <w:noProof/>
        </w:rPr>
        <w:tab/>
        <w:t>7, 19, 31, 32, 33</w:t>
      </w:r>
    </w:p>
    <w:p w14:paraId="2DDE0A0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konteksta</w:t>
      </w:r>
      <w:r>
        <w:rPr>
          <w:noProof/>
        </w:rPr>
        <w:tab/>
        <w:t>6, 7, 19, 31, 32, 42</w:t>
      </w:r>
    </w:p>
    <w:p w14:paraId="3A33D8E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kopijo</w:t>
      </w:r>
      <w:r>
        <w:rPr>
          <w:noProof/>
        </w:rPr>
        <w:tab/>
        <w:t>30</w:t>
      </w:r>
    </w:p>
    <w:p w14:paraId="7215FE3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košarico</w:t>
      </w:r>
      <w:r>
        <w:rPr>
          <w:noProof/>
        </w:rPr>
        <w:tab/>
        <w:t>40, 57, 58, 60, 61</w:t>
      </w:r>
    </w:p>
    <w:p w14:paraId="50C7A44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lastnosti</w:t>
      </w:r>
      <w:r>
        <w:rPr>
          <w:noProof/>
        </w:rPr>
        <w:tab/>
        <w:t>5, 7, 4, 7, 10, 12, 18, 22, 30, 33, 35, 40, 48, 49, 51, 63</w:t>
      </w:r>
    </w:p>
    <w:p w14:paraId="15F63F7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Logika stanj</w:t>
      </w:r>
      <w:r>
        <w:rPr>
          <w:noProof/>
        </w:rPr>
        <w:tab/>
        <w:t>29</w:t>
      </w:r>
    </w:p>
    <w:p w14:paraId="22EE766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mapo</w:t>
      </w:r>
      <w:r>
        <w:rPr>
          <w:noProof/>
        </w:rPr>
        <w:tab/>
        <w:t>17, 27, 52</w:t>
      </w:r>
    </w:p>
    <w:p w14:paraId="3140242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metoda</w:t>
      </w:r>
      <w:r>
        <w:rPr>
          <w:noProof/>
        </w:rPr>
        <w:tab/>
        <w:t>10</w:t>
      </w:r>
    </w:p>
    <w:p w14:paraId="04B7DFD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model</w:t>
      </w:r>
      <w:r>
        <w:rPr>
          <w:noProof/>
        </w:rPr>
        <w:tab/>
        <w:t>6, 12, 17, 68</w:t>
      </w:r>
    </w:p>
    <w:p w14:paraId="1D13BFC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Modeliranje</w:t>
      </w:r>
      <w:r>
        <w:rPr>
          <w:noProof/>
        </w:rPr>
        <w:tab/>
        <w:t>5, 12</w:t>
      </w:r>
    </w:p>
    <w:p w14:paraId="19B132B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modul</w:t>
      </w:r>
      <w:r>
        <w:rPr>
          <w:noProof/>
        </w:rPr>
        <w:tab/>
        <w:t>8, 20, 21, 23, 52, 55, 56</w:t>
      </w:r>
    </w:p>
    <w:p w14:paraId="3DF3BF9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MySQL</w:t>
      </w:r>
      <w:r>
        <w:rPr>
          <w:noProof/>
        </w:rPr>
        <w:tab/>
        <w:t>3, 5, 1, 9, 20, 53, 68, 72, 73, 74</w:t>
      </w:r>
    </w:p>
    <w:p w14:paraId="4B0A02A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lastRenderedPageBreak/>
        <w:t>način</w:t>
      </w:r>
      <w:r>
        <w:rPr>
          <w:noProof/>
        </w:rPr>
        <w:tab/>
        <w:t>7, 1, 2, 4, 5, 6, 8, 9, 22, 27, 28, 33, 46, 57, 60</w:t>
      </w:r>
    </w:p>
    <w:p w14:paraId="5A13E79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načrtovanje</w:t>
      </w:r>
      <w:r>
        <w:rPr>
          <w:noProof/>
        </w:rPr>
        <w:tab/>
        <w:t>12</w:t>
      </w:r>
    </w:p>
    <w:p w14:paraId="48A7F3B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nalaganja</w:t>
      </w:r>
      <w:r>
        <w:rPr>
          <w:noProof/>
        </w:rPr>
        <w:tab/>
        <w:t>6, 19, 33, 36, 39, 43, 58</w:t>
      </w:r>
    </w:p>
    <w:p w14:paraId="6E3E140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nalaganje datotek</w:t>
      </w:r>
      <w:r>
        <w:rPr>
          <w:noProof/>
        </w:rPr>
        <w:tab/>
        <w:t>17, 21</w:t>
      </w:r>
    </w:p>
    <w:p w14:paraId="5E93ABE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napak</w:t>
      </w:r>
      <w:r>
        <w:rPr>
          <w:noProof/>
        </w:rPr>
        <w:tab/>
        <w:t>3, 2, 5, 12, 17, 22, 62</w:t>
      </w:r>
    </w:p>
    <w:p w14:paraId="6237C3A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napake</w:t>
      </w:r>
      <w:r>
        <w:rPr>
          <w:noProof/>
        </w:rPr>
        <w:tab/>
        <w:t>11, 22, 57, 60</w:t>
      </w:r>
    </w:p>
    <w:p w14:paraId="105A5AC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navigacija</w:t>
      </w:r>
      <w:r>
        <w:rPr>
          <w:noProof/>
        </w:rPr>
        <w:tab/>
        <w:t>5, 44</w:t>
      </w:r>
    </w:p>
    <w:p w14:paraId="75594E1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nespremenljiva</w:t>
      </w:r>
      <w:r>
        <w:rPr>
          <w:noProof/>
        </w:rPr>
        <w:tab/>
        <w:t>30</w:t>
      </w:r>
    </w:p>
    <w:p w14:paraId="7E15EBB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Node</w:t>
      </w:r>
      <w:r>
        <w:rPr>
          <w:noProof/>
        </w:rPr>
        <w:tab/>
        <w:t>3, 5, 7, 8, 17, 20, 27, 67, 68, 69, 70, 73, 74</w:t>
      </w:r>
    </w:p>
    <w:p w14:paraId="2A000AF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Node.js</w:t>
      </w:r>
      <w:r>
        <w:rPr>
          <w:noProof/>
        </w:rPr>
        <w:tab/>
        <w:t>3, 5, 7, 8, 17, 20, 27, 67, 68, 69, 73, 74</w:t>
      </w:r>
    </w:p>
    <w:p w14:paraId="5EB196F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notranje oblikovanje</w:t>
      </w:r>
      <w:r>
        <w:rPr>
          <w:noProof/>
        </w:rPr>
        <w:tab/>
        <w:t>4</w:t>
      </w:r>
    </w:p>
    <w:p w14:paraId="5DF8AD5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npm</w:t>
      </w:r>
      <w:r>
        <w:rPr>
          <w:noProof/>
        </w:rPr>
        <w:tab/>
        <w:t>7, 20, 27, 44, 52</w:t>
      </w:r>
    </w:p>
    <w:p w14:paraId="281F8E6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objekt</w:t>
      </w:r>
      <w:r>
        <w:rPr>
          <w:noProof/>
        </w:rPr>
        <w:tab/>
        <w:t>18, 21, 22, 23, 24, 25, 26, 30, 32, 33, 34, 42, 47, 48, 49, 51</w:t>
      </w:r>
    </w:p>
    <w:p w14:paraId="5DA688B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Objekt</w:t>
      </w:r>
      <w:r>
        <w:rPr>
          <w:noProof/>
        </w:rPr>
        <w:tab/>
        <w:t>21, 34, 47</w:t>
      </w:r>
    </w:p>
    <w:p w14:paraId="58D7AE0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obljubah</w:t>
      </w:r>
      <w:r>
        <w:rPr>
          <w:noProof/>
        </w:rPr>
        <w:tab/>
        <w:t>8, 10</w:t>
      </w:r>
    </w:p>
    <w:p w14:paraId="653BD1F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obljube</w:t>
      </w:r>
      <w:r>
        <w:rPr>
          <w:noProof/>
        </w:rPr>
        <w:tab/>
        <w:t>8, 10, 11, 42</w:t>
      </w:r>
    </w:p>
    <w:p w14:paraId="42F34DB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odjemalca</w:t>
      </w:r>
      <w:r>
        <w:rPr>
          <w:noProof/>
        </w:rPr>
        <w:tab/>
        <w:t>5, 2, 6, 8, 18, 20, 21, 27, 46, 52</w:t>
      </w:r>
    </w:p>
    <w:p w14:paraId="0AF8726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odjemalec – strežnik</w:t>
      </w:r>
      <w:r>
        <w:rPr>
          <w:noProof/>
        </w:rPr>
        <w:tab/>
        <w:t>9</w:t>
      </w:r>
    </w:p>
    <w:p w14:paraId="7849402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odmik</w:t>
      </w:r>
      <w:r>
        <w:rPr>
          <w:noProof/>
        </w:rPr>
        <w:tab/>
        <w:t>7, 35, 58</w:t>
      </w:r>
    </w:p>
    <w:p w14:paraId="2D2F834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ogrodje</w:t>
      </w:r>
      <w:r>
        <w:rPr>
          <w:noProof/>
        </w:rPr>
        <w:tab/>
        <w:t>8, 20</w:t>
      </w:r>
    </w:p>
    <w:p w14:paraId="12CCADC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okno</w:t>
      </w:r>
      <w:r>
        <w:rPr>
          <w:noProof/>
        </w:rPr>
        <w:tab/>
        <w:t>34</w:t>
      </w:r>
    </w:p>
    <w:p w14:paraId="5133D42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okolje</w:t>
      </w:r>
      <w:r>
        <w:rPr>
          <w:noProof/>
        </w:rPr>
        <w:tab/>
        <w:t>7, 20, 55</w:t>
      </w:r>
    </w:p>
    <w:p w14:paraId="4C5FD29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operacije</w:t>
      </w:r>
      <w:r>
        <w:rPr>
          <w:noProof/>
        </w:rPr>
        <w:tab/>
        <w:t>7, 9</w:t>
      </w:r>
    </w:p>
    <w:p w14:paraId="131E913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paket</w:t>
      </w:r>
      <w:r>
        <w:rPr>
          <w:noProof/>
        </w:rPr>
        <w:tab/>
        <w:t>52</w:t>
      </w:r>
    </w:p>
    <w:p w14:paraId="16B5EB3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platforme</w:t>
      </w:r>
      <w:r>
        <w:rPr>
          <w:noProof/>
        </w:rPr>
        <w:tab/>
        <w:t>8</w:t>
      </w:r>
    </w:p>
    <w:p w14:paraId="5C0C3BB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podatek</w:t>
      </w:r>
      <w:r>
        <w:rPr>
          <w:noProof/>
        </w:rPr>
        <w:tab/>
        <w:t>7, 11, 42</w:t>
      </w:r>
    </w:p>
    <w:p w14:paraId="5C5CE7C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podatke</w:t>
      </w:r>
      <w:r>
        <w:rPr>
          <w:noProof/>
        </w:rPr>
        <w:tab/>
        <w:t>2, 3, 9, 10, 12, 15, 22, 23, 24, 42, 49, 53, 54, 56, 57, 60, 61, 62, 64</w:t>
      </w:r>
    </w:p>
    <w:p w14:paraId="73348B8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Podatkovna baza</w:t>
      </w:r>
      <w:r>
        <w:rPr>
          <w:noProof/>
        </w:rPr>
        <w:tab/>
        <w:t>3, 5, 53</w:t>
      </w:r>
    </w:p>
    <w:p w14:paraId="41D9391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podatkovne baze</w:t>
      </w:r>
      <w:r>
        <w:rPr>
          <w:noProof/>
        </w:rPr>
        <w:tab/>
        <w:t>6, 7, 2, 11, 14, 17, 20, 21, 22, 27, 53, 56, 59, 67</w:t>
      </w:r>
    </w:p>
    <w:p w14:paraId="456F339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podatkovnih baz</w:t>
      </w:r>
      <w:r>
        <w:rPr>
          <w:noProof/>
        </w:rPr>
        <w:tab/>
        <w:t>2, 9, 12, 20</w:t>
      </w:r>
    </w:p>
    <w:p w14:paraId="561B0FB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podprocese</w:t>
      </w:r>
      <w:r>
        <w:rPr>
          <w:noProof/>
        </w:rPr>
        <w:tab/>
        <w:t>15, 16</w:t>
      </w:r>
    </w:p>
    <w:p w14:paraId="6736632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poizvedb</w:t>
      </w:r>
      <w:r>
        <w:rPr>
          <w:noProof/>
        </w:rPr>
        <w:tab/>
        <w:t>8, 23</w:t>
      </w:r>
    </w:p>
    <w:p w14:paraId="2C86A53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poizvedbe</w:t>
      </w:r>
      <w:r>
        <w:rPr>
          <w:noProof/>
        </w:rPr>
        <w:tab/>
        <w:t>5, 20, 21, 24</w:t>
      </w:r>
    </w:p>
    <w:p w14:paraId="447BE9F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pomik</w:t>
      </w:r>
      <w:r>
        <w:rPr>
          <w:noProof/>
        </w:rPr>
        <w:tab/>
        <w:t>52, 58</w:t>
      </w:r>
    </w:p>
    <w:p w14:paraId="60CCA10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ponovno nalaganje</w:t>
      </w:r>
      <w:r>
        <w:rPr>
          <w:noProof/>
        </w:rPr>
        <w:tab/>
        <w:t>6, 8, 29, 39, 43</w:t>
      </w:r>
    </w:p>
    <w:p w14:paraId="254A1E4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pool</w:t>
      </w:r>
      <w:r>
        <w:rPr>
          <w:noProof/>
        </w:rPr>
        <w:tab/>
        <w:t>21, 22</w:t>
      </w:r>
    </w:p>
    <w:p w14:paraId="27792F8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posodabljanje</w:t>
      </w:r>
      <w:r>
        <w:rPr>
          <w:noProof/>
        </w:rPr>
        <w:tab/>
        <w:t>3, 29, 53</w:t>
      </w:r>
    </w:p>
    <w:p w14:paraId="6F208FA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POST</w:t>
      </w:r>
      <w:r>
        <w:rPr>
          <w:noProof/>
        </w:rPr>
        <w:tab/>
        <w:t>6, 21, 22, 23, 24, 69</w:t>
      </w:r>
    </w:p>
    <w:p w14:paraId="4F32E19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postopek</w:t>
      </w:r>
      <w:r>
        <w:rPr>
          <w:noProof/>
        </w:rPr>
        <w:tab/>
        <w:t>12, 15</w:t>
      </w:r>
    </w:p>
    <w:p w14:paraId="6E0435A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pot</w:t>
      </w:r>
      <w:r>
        <w:rPr>
          <w:noProof/>
        </w:rPr>
        <w:tab/>
        <w:t>18, 23, 44, 45, 46, 47, 48</w:t>
      </w:r>
    </w:p>
    <w:p w14:paraId="328AB6B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poti</w:t>
      </w:r>
      <w:r>
        <w:rPr>
          <w:noProof/>
        </w:rPr>
        <w:tab/>
        <w:t>7, 21, 23, 24, 44, 45</w:t>
      </w:r>
    </w:p>
    <w:p w14:paraId="0E91225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potomci</w:t>
      </w:r>
      <w:r>
        <w:rPr>
          <w:noProof/>
        </w:rPr>
        <w:tab/>
        <w:t>31, 32</w:t>
      </w:r>
    </w:p>
    <w:p w14:paraId="70DF277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povezave</w:t>
      </w:r>
      <w:r>
        <w:rPr>
          <w:noProof/>
        </w:rPr>
        <w:tab/>
        <w:t>3, 14, 18, 44, 49, 53</w:t>
      </w:r>
    </w:p>
    <w:p w14:paraId="3BFAD5F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pravil</w:t>
      </w:r>
      <w:r>
        <w:rPr>
          <w:noProof/>
        </w:rPr>
        <w:tab/>
        <w:t>28</w:t>
      </w:r>
    </w:p>
    <w:p w14:paraId="20EFC37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Preizkušanje</w:t>
      </w:r>
      <w:r>
        <w:rPr>
          <w:noProof/>
        </w:rPr>
        <w:tab/>
        <w:t>57</w:t>
      </w:r>
    </w:p>
    <w:p w14:paraId="292B934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premikanje</w:t>
      </w:r>
      <w:r>
        <w:rPr>
          <w:noProof/>
        </w:rPr>
        <w:tab/>
        <w:t>34</w:t>
      </w:r>
    </w:p>
    <w:p w14:paraId="07BE418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prenos</w:t>
      </w:r>
      <w:r>
        <w:rPr>
          <w:noProof/>
        </w:rPr>
        <w:tab/>
        <w:t>15</w:t>
      </w:r>
    </w:p>
    <w:p w14:paraId="28E54C2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prikaz</w:t>
      </w:r>
      <w:r>
        <w:rPr>
          <w:noProof/>
        </w:rPr>
        <w:tab/>
        <w:t>2, 6, 12, 20, 35, 36, 37, 44, 45, 57, 59</w:t>
      </w:r>
    </w:p>
    <w:p w14:paraId="7FA7927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primarne ključe</w:t>
      </w:r>
      <w:r>
        <w:rPr>
          <w:noProof/>
        </w:rPr>
        <w:tab/>
        <w:t>12</w:t>
      </w:r>
    </w:p>
    <w:p w14:paraId="5AABBE3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primarni ključ</w:t>
      </w:r>
      <w:r>
        <w:rPr>
          <w:noProof/>
        </w:rPr>
        <w:tab/>
        <w:t>12, 53</w:t>
      </w:r>
    </w:p>
    <w:p w14:paraId="09AC568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Privzeta vrednost</w:t>
      </w:r>
      <w:r>
        <w:rPr>
          <w:noProof/>
        </w:rPr>
        <w:tab/>
        <w:t>32</w:t>
      </w:r>
    </w:p>
    <w:p w14:paraId="337FAAF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proces</w:t>
      </w:r>
      <w:r>
        <w:rPr>
          <w:noProof/>
        </w:rPr>
        <w:tab/>
        <w:t>7, 15, 59</w:t>
      </w:r>
    </w:p>
    <w:p w14:paraId="43CEBB9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produkcijo</w:t>
      </w:r>
      <w:r>
        <w:rPr>
          <w:noProof/>
        </w:rPr>
        <w:tab/>
        <w:t>5, 52</w:t>
      </w:r>
    </w:p>
    <w:p w14:paraId="6CFF855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produkcijsko različico</w:t>
      </w:r>
      <w:r>
        <w:rPr>
          <w:noProof/>
        </w:rPr>
        <w:tab/>
        <w:t>27</w:t>
      </w:r>
    </w:p>
    <w:p w14:paraId="21AB539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programiranje</w:t>
      </w:r>
      <w:r>
        <w:rPr>
          <w:noProof/>
        </w:rPr>
        <w:tab/>
        <w:t>5, 2, 5, 7, 9, 29</w:t>
      </w:r>
    </w:p>
    <w:p w14:paraId="44B3955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props</w:t>
      </w:r>
      <w:r>
        <w:rPr>
          <w:noProof/>
        </w:rPr>
        <w:tab/>
        <w:t>49, 51, 72</w:t>
      </w:r>
    </w:p>
    <w:p w14:paraId="3875D6C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razred</w:t>
      </w:r>
      <w:r>
        <w:rPr>
          <w:noProof/>
        </w:rPr>
        <w:tab/>
        <w:t>51</w:t>
      </w:r>
    </w:p>
    <w:p w14:paraId="1BBD101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razvijalcem</w:t>
      </w:r>
      <w:r>
        <w:rPr>
          <w:noProof/>
        </w:rPr>
        <w:tab/>
        <w:t>5, 7, 8</w:t>
      </w:r>
    </w:p>
    <w:p w14:paraId="3F1E477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React</w:t>
      </w:r>
      <w:r>
        <w:rPr>
          <w:noProof/>
        </w:rPr>
        <w:tab/>
        <w:t>3, 5, 7, 5, 6, 7, 17, 18, 20, 27, 28, 29, 30, 33, 39, 40, 43, 44, 46, 67, 68, 69, 70, 71, 72, 73</w:t>
      </w:r>
    </w:p>
    <w:p w14:paraId="07A8CAF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React.js</w:t>
      </w:r>
      <w:r>
        <w:rPr>
          <w:noProof/>
        </w:rPr>
        <w:tab/>
        <w:t>3, 5, 17, 18, 20, 27, 67, 71, 73</w:t>
      </w:r>
    </w:p>
    <w:p w14:paraId="71804A8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Reacta</w:t>
      </w:r>
      <w:r>
        <w:rPr>
          <w:noProof/>
        </w:rPr>
        <w:tab/>
        <w:t>6, 43, 49</w:t>
      </w:r>
    </w:p>
    <w:p w14:paraId="61B868E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Reactom</w:t>
      </w:r>
      <w:r>
        <w:rPr>
          <w:noProof/>
        </w:rPr>
        <w:tab/>
        <w:t>6, 8</w:t>
      </w:r>
    </w:p>
    <w:p w14:paraId="7A9E0903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referenca</w:t>
      </w:r>
      <w:r>
        <w:rPr>
          <w:noProof/>
        </w:rPr>
        <w:tab/>
        <w:t>36</w:t>
      </w:r>
    </w:p>
    <w:p w14:paraId="1BCCABC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relacija</w:t>
      </w:r>
      <w:r>
        <w:rPr>
          <w:noProof/>
        </w:rPr>
        <w:tab/>
        <w:t>12, 14</w:t>
      </w:r>
    </w:p>
    <w:p w14:paraId="15E6DC8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relacijsko shemo</w:t>
      </w:r>
      <w:r>
        <w:rPr>
          <w:noProof/>
        </w:rPr>
        <w:tab/>
        <w:t>14</w:t>
      </w:r>
    </w:p>
    <w:p w14:paraId="54A68B0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rezultat</w:t>
      </w:r>
      <w:r>
        <w:rPr>
          <w:noProof/>
        </w:rPr>
        <w:tab/>
        <w:t>10, 11, 22</w:t>
      </w:r>
    </w:p>
    <w:p w14:paraId="14301B3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router</w:t>
      </w:r>
      <w:r>
        <w:rPr>
          <w:noProof/>
        </w:rPr>
        <w:tab/>
        <w:t>21, 44, 69, 71, 72</w:t>
      </w:r>
    </w:p>
    <w:p w14:paraId="1490724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segment</w:t>
      </w:r>
      <w:r>
        <w:rPr>
          <w:noProof/>
        </w:rPr>
        <w:tab/>
        <w:t>45</w:t>
      </w:r>
    </w:p>
    <w:p w14:paraId="047E011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server</w:t>
      </w:r>
      <w:r>
        <w:rPr>
          <w:noProof/>
        </w:rPr>
        <w:tab/>
        <w:t>20, 52, 55, 56</w:t>
      </w:r>
    </w:p>
    <w:p w14:paraId="70FB9DC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sinhronizaciji</w:t>
      </w:r>
      <w:r>
        <w:rPr>
          <w:noProof/>
        </w:rPr>
        <w:tab/>
        <w:t>40</w:t>
      </w:r>
    </w:p>
    <w:p w14:paraId="7FE0A26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sintakso</w:t>
      </w:r>
      <w:r>
        <w:rPr>
          <w:noProof/>
        </w:rPr>
        <w:tab/>
        <w:t>4, 5, 11</w:t>
      </w:r>
    </w:p>
    <w:p w14:paraId="67C30B6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sistem</w:t>
      </w:r>
      <w:r>
        <w:rPr>
          <w:noProof/>
        </w:rPr>
        <w:tab/>
        <w:t>1, 9, 12, 20, 42, 53, 61, 63</w:t>
      </w:r>
    </w:p>
    <w:p w14:paraId="409A55D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Sistem uporabnikov</w:t>
      </w:r>
      <w:r>
        <w:rPr>
          <w:noProof/>
        </w:rPr>
        <w:tab/>
        <w:t>5, 61</w:t>
      </w:r>
    </w:p>
    <w:p w14:paraId="7BDC4C5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sklada</w:t>
      </w:r>
      <w:r>
        <w:rPr>
          <w:noProof/>
        </w:rPr>
        <w:tab/>
        <w:t>45</w:t>
      </w:r>
    </w:p>
    <w:p w14:paraId="4D69454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slika</w:t>
      </w:r>
      <w:r>
        <w:rPr>
          <w:noProof/>
        </w:rPr>
        <w:tab/>
        <w:t>24, 25, 26</w:t>
      </w:r>
    </w:p>
    <w:p w14:paraId="5A946E8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sliko</w:t>
      </w:r>
      <w:r>
        <w:rPr>
          <w:noProof/>
        </w:rPr>
        <w:tab/>
        <w:t>11, 13, 24, 25, 26, 54, 63, 65</w:t>
      </w:r>
    </w:p>
    <w:p w14:paraId="0B60AC1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Spletna trgovina</w:t>
      </w:r>
      <w:r>
        <w:rPr>
          <w:noProof/>
        </w:rPr>
        <w:tab/>
        <w:t>5, 6, 57</w:t>
      </w:r>
    </w:p>
    <w:p w14:paraId="16B7156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spremenljivk okolja</w:t>
      </w:r>
      <w:r>
        <w:rPr>
          <w:noProof/>
        </w:rPr>
        <w:tab/>
        <w:t>7, 21, 56</w:t>
      </w:r>
    </w:p>
    <w:p w14:paraId="08BBB2A2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spremenljivke</w:t>
      </w:r>
      <w:r>
        <w:rPr>
          <w:noProof/>
        </w:rPr>
        <w:tab/>
        <w:t>11, 17, 28, 29, 31, 35, 40, 43, 55, 56, 65</w:t>
      </w:r>
    </w:p>
    <w:p w14:paraId="23C0B18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Spremenljivke okolja</w:t>
      </w:r>
      <w:r>
        <w:rPr>
          <w:noProof/>
        </w:rPr>
        <w:tab/>
        <w:t>7, 55</w:t>
      </w:r>
    </w:p>
    <w:p w14:paraId="3266E56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SQL</w:t>
      </w:r>
      <w:r>
        <w:rPr>
          <w:noProof/>
        </w:rPr>
        <w:tab/>
        <w:t>5, 6, 7, 9, 22, 53, 59, 63, 69, 74</w:t>
      </w:r>
    </w:p>
    <w:p w14:paraId="307C639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SQL injection</w:t>
      </w:r>
      <w:r>
        <w:rPr>
          <w:noProof/>
        </w:rPr>
        <w:tab/>
        <w:t>22</w:t>
      </w:r>
    </w:p>
    <w:p w14:paraId="2F0534E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stanj</w:t>
      </w:r>
      <w:r>
        <w:rPr>
          <w:noProof/>
        </w:rPr>
        <w:tab/>
        <w:t>18, 19, 29, 30, 31, 33, 50, 61</w:t>
      </w:r>
    </w:p>
    <w:p w14:paraId="75CC543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stanja</w:t>
      </w:r>
      <w:r>
        <w:rPr>
          <w:noProof/>
        </w:rPr>
        <w:tab/>
        <w:t>8, 19, 20, 29, 30, 31, 33, 40, 42, 44</w:t>
      </w:r>
    </w:p>
    <w:p w14:paraId="3AC7C64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stanje</w:t>
      </w:r>
      <w:r>
        <w:rPr>
          <w:noProof/>
        </w:rPr>
        <w:tab/>
        <w:t>18, 25, 30, 32, 34, 42, 64</w:t>
      </w:r>
    </w:p>
    <w:p w14:paraId="1D0F6FC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state</w:t>
      </w:r>
      <w:r>
        <w:rPr>
          <w:noProof/>
        </w:rPr>
        <w:tab/>
        <w:t>47, 48, 49, 70</w:t>
      </w:r>
    </w:p>
    <w:p w14:paraId="7440368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statično</w:t>
      </w:r>
      <w:r>
        <w:rPr>
          <w:noProof/>
        </w:rPr>
        <w:tab/>
        <w:t>7, 17, 52, 58</w:t>
      </w:r>
    </w:p>
    <w:p w14:paraId="5E77CD73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status</w:t>
      </w:r>
      <w:r>
        <w:rPr>
          <w:noProof/>
        </w:rPr>
        <w:tab/>
        <w:t>22, 23, 69</w:t>
      </w:r>
    </w:p>
    <w:p w14:paraId="3511A5D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stil</w:t>
      </w:r>
      <w:r>
        <w:rPr>
          <w:noProof/>
        </w:rPr>
        <w:tab/>
        <w:t>4, 6, 51</w:t>
      </w:r>
    </w:p>
    <w:p w14:paraId="01142CF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lastRenderedPageBreak/>
        <w:t>stran</w:t>
      </w:r>
      <w:r>
        <w:rPr>
          <w:noProof/>
        </w:rPr>
        <w:tab/>
        <w:t>5, 2, 5, 6, 17, 20, 27, 36, 40, 44, 48, 52, 57, 58, 60, 62</w:t>
      </w:r>
    </w:p>
    <w:p w14:paraId="7E0E670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strežnik</w:t>
      </w:r>
      <w:r>
        <w:rPr>
          <w:noProof/>
        </w:rPr>
        <w:tab/>
        <w:t>3, 6, 9, 20, 21, 25, 52, 53, 55, 56, 59, 60, 62</w:t>
      </w:r>
    </w:p>
    <w:p w14:paraId="0993938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strežniški del</w:t>
      </w:r>
      <w:r>
        <w:rPr>
          <w:noProof/>
        </w:rPr>
        <w:tab/>
        <w:t>17</w:t>
      </w:r>
    </w:p>
    <w:p w14:paraId="7D90279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strukture</w:t>
      </w:r>
      <w:r>
        <w:rPr>
          <w:noProof/>
        </w:rPr>
        <w:tab/>
        <w:t>2, 12</w:t>
      </w:r>
    </w:p>
    <w:p w14:paraId="1E4CB65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strukturo</w:t>
      </w:r>
      <w:r>
        <w:rPr>
          <w:noProof/>
        </w:rPr>
        <w:tab/>
        <w:t>2, 6, 17, 53</w:t>
      </w:r>
    </w:p>
    <w:p w14:paraId="7FFCB8DE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rFonts w:cs="Times New Roman"/>
          <w:i/>
          <w:iCs/>
          <w:noProof/>
        </w:rPr>
        <w:t>submit</w:t>
      </w:r>
      <w:r>
        <w:rPr>
          <w:noProof/>
        </w:rPr>
        <w:tab/>
        <w:t>39</w:t>
      </w:r>
    </w:p>
    <w:p w14:paraId="1D4D078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SUPB</w:t>
      </w:r>
      <w:r>
        <w:rPr>
          <w:noProof/>
        </w:rPr>
        <w:tab/>
        <w:t>2, 9</w:t>
      </w:r>
    </w:p>
    <w:p w14:paraId="2F256DE0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šifrirano</w:t>
      </w:r>
      <w:r>
        <w:rPr>
          <w:noProof/>
        </w:rPr>
        <w:tab/>
        <w:t>55</w:t>
      </w:r>
    </w:p>
    <w:p w14:paraId="49F502F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tabel</w:t>
      </w:r>
      <w:r>
        <w:rPr>
          <w:noProof/>
        </w:rPr>
        <w:tab/>
        <w:t>9, 53</w:t>
      </w:r>
    </w:p>
    <w:p w14:paraId="577EA5D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testiranje</w:t>
      </w:r>
      <w:r>
        <w:rPr>
          <w:noProof/>
        </w:rPr>
        <w:tab/>
        <w:t>3, 12, 57, 60</w:t>
      </w:r>
    </w:p>
    <w:p w14:paraId="30AD6EE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Testiranje</w:t>
      </w:r>
      <w:r>
        <w:rPr>
          <w:noProof/>
        </w:rPr>
        <w:tab/>
        <w:t>5, 57</w:t>
      </w:r>
    </w:p>
    <w:p w14:paraId="0884F53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tuji ključ</w:t>
      </w:r>
      <w:r>
        <w:rPr>
          <w:noProof/>
        </w:rPr>
        <w:tab/>
        <w:t>13, 53, 54</w:t>
      </w:r>
    </w:p>
    <w:p w14:paraId="6FC09353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učinki</w:t>
      </w:r>
      <w:r>
        <w:rPr>
          <w:noProof/>
        </w:rPr>
        <w:tab/>
        <w:t>40</w:t>
      </w:r>
    </w:p>
    <w:p w14:paraId="49E0CE83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ukazi</w:t>
      </w:r>
      <w:r>
        <w:rPr>
          <w:noProof/>
        </w:rPr>
        <w:tab/>
        <w:t>9</w:t>
      </w:r>
    </w:p>
    <w:p w14:paraId="505F5F1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noProof/>
          <w:color w:val="000000" w:themeColor="text1"/>
        </w:rPr>
        <w:t>uporabniški vmesnik</w:t>
      </w:r>
      <w:r>
        <w:rPr>
          <w:noProof/>
        </w:rPr>
        <w:tab/>
        <w:t>17, 18</w:t>
      </w:r>
    </w:p>
    <w:p w14:paraId="75CEE31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uporabniško ime</w:t>
      </w:r>
      <w:r>
        <w:rPr>
          <w:noProof/>
        </w:rPr>
        <w:tab/>
        <w:t>12, 13, 33, 47, 53, 62</w:t>
      </w:r>
    </w:p>
    <w:p w14:paraId="1CEAFA5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upravljanje</w:t>
      </w:r>
      <w:r>
        <w:rPr>
          <w:noProof/>
        </w:rPr>
        <w:tab/>
        <w:t>2, 9, 20, 21, 53, 62, 63</w:t>
      </w:r>
    </w:p>
    <w:p w14:paraId="7D92C7B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urejevalnik</w:t>
      </w:r>
      <w:r>
        <w:rPr>
          <w:noProof/>
        </w:rPr>
        <w:tab/>
        <w:t>53</w:t>
      </w:r>
    </w:p>
    <w:p w14:paraId="0305088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URL</w:t>
      </w:r>
      <w:r>
        <w:rPr>
          <w:noProof/>
        </w:rPr>
        <w:tab/>
        <w:t>6, 8, 21, 22, 23, 24, 26, 44, 45, 46, 48, 49, 52, 70</w:t>
      </w:r>
    </w:p>
    <w:p w14:paraId="73251AD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useCallback</w:t>
      </w:r>
      <w:r>
        <w:rPr>
          <w:noProof/>
        </w:rPr>
        <w:tab/>
        <w:t>7, 43, 44, 71, 73</w:t>
      </w:r>
    </w:p>
    <w:p w14:paraId="7184080B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useContext</w:t>
      </w:r>
      <w:r>
        <w:rPr>
          <w:noProof/>
        </w:rPr>
        <w:tab/>
        <w:t>7, 31, 32, 71</w:t>
      </w:r>
    </w:p>
    <w:p w14:paraId="71357FA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useEffect</w:t>
      </w:r>
      <w:r>
        <w:rPr>
          <w:noProof/>
        </w:rPr>
        <w:tab/>
        <w:t>7, 34, 35, 40, 42, 44, 71, 73</w:t>
      </w:r>
    </w:p>
    <w:p w14:paraId="2C6F655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rFonts w:ascii="Consolas" w:hAnsi="Consolas"/>
          <w:noProof/>
        </w:rPr>
        <w:t>useLocation()</w:t>
      </w:r>
      <w:r>
        <w:rPr>
          <w:noProof/>
        </w:rPr>
        <w:tab/>
        <w:t>48, 49</w:t>
      </w:r>
    </w:p>
    <w:p w14:paraId="48907B13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rFonts w:ascii="Consolas" w:hAnsi="Consolas"/>
          <w:noProof/>
        </w:rPr>
        <w:t>useNavigate()</w:t>
      </w:r>
      <w:r>
        <w:rPr>
          <w:noProof/>
        </w:rPr>
        <w:tab/>
        <w:t>48</w:t>
      </w:r>
    </w:p>
    <w:p w14:paraId="69CE5D05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useRef</w:t>
      </w:r>
      <w:r>
        <w:rPr>
          <w:noProof/>
        </w:rPr>
        <w:tab/>
        <w:t>6, 7, 33, 36, 37, 40, 71</w:t>
      </w:r>
    </w:p>
    <w:p w14:paraId="2CD36FD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useState</w:t>
      </w:r>
      <w:r>
        <w:rPr>
          <w:noProof/>
        </w:rPr>
        <w:tab/>
        <w:t>6, 29, 30, 33, 42, 70</w:t>
      </w:r>
    </w:p>
    <w:p w14:paraId="467681F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usmerjanje</w:t>
      </w:r>
      <w:r>
        <w:rPr>
          <w:noProof/>
        </w:rPr>
        <w:tab/>
        <w:t>6, 8, 18, 21, 44, 46</w:t>
      </w:r>
    </w:p>
    <w:p w14:paraId="4B63D789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uvoze</w:t>
      </w:r>
      <w:r>
        <w:rPr>
          <w:noProof/>
        </w:rPr>
        <w:tab/>
        <w:t>17, 18</w:t>
      </w:r>
    </w:p>
    <w:p w14:paraId="50508C9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uvozov</w:t>
      </w:r>
      <w:r>
        <w:rPr>
          <w:noProof/>
        </w:rPr>
        <w:tab/>
        <w:t>27</w:t>
      </w:r>
    </w:p>
    <w:p w14:paraId="3D2D82C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 w:rsidRPr="006778B0">
        <w:rPr>
          <w:i/>
          <w:iCs/>
          <w:noProof/>
        </w:rPr>
        <w:t>vanilla</w:t>
      </w:r>
      <w:r>
        <w:rPr>
          <w:noProof/>
        </w:rPr>
        <w:tab/>
        <w:t>6</w:t>
      </w:r>
    </w:p>
    <w:p w14:paraId="15FFAA13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virov</w:t>
      </w:r>
      <w:r>
        <w:rPr>
          <w:noProof/>
        </w:rPr>
        <w:tab/>
        <w:t>2, 17, 21, 46</w:t>
      </w:r>
    </w:p>
    <w:p w14:paraId="0C2C45D7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vlogo</w:t>
      </w:r>
      <w:r>
        <w:rPr>
          <w:noProof/>
        </w:rPr>
        <w:tab/>
        <w:t>13, 42, 55, 62</w:t>
      </w:r>
    </w:p>
    <w:p w14:paraId="197FFFA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vmesna programska oprema</w:t>
      </w:r>
      <w:r>
        <w:rPr>
          <w:noProof/>
        </w:rPr>
        <w:tab/>
        <w:t>8</w:t>
      </w:r>
    </w:p>
    <w:p w14:paraId="5E7F8C7F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vmesnik</w:t>
      </w:r>
      <w:r>
        <w:rPr>
          <w:noProof/>
        </w:rPr>
        <w:tab/>
        <w:t>2, 6, 7, 8, 17, 18, 27, 29, 65</w:t>
      </w:r>
    </w:p>
    <w:p w14:paraId="5E3DD46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vnosno polje</w:t>
      </w:r>
      <w:r>
        <w:rPr>
          <w:noProof/>
        </w:rPr>
        <w:tab/>
        <w:t>25, 64</w:t>
      </w:r>
    </w:p>
    <w:p w14:paraId="05096AD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vozlišče</w:t>
      </w:r>
      <w:r>
        <w:rPr>
          <w:noProof/>
        </w:rPr>
        <w:tab/>
        <w:t>6</w:t>
      </w:r>
    </w:p>
    <w:p w14:paraId="5553F57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vrata</w:t>
      </w:r>
      <w:r>
        <w:rPr>
          <w:noProof/>
        </w:rPr>
        <w:tab/>
        <w:t>17, 21, 52, 56</w:t>
      </w:r>
    </w:p>
    <w:p w14:paraId="10FCEE1D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vrednost</w:t>
      </w:r>
      <w:r>
        <w:rPr>
          <w:noProof/>
        </w:rPr>
        <w:tab/>
        <w:t>3, 4, 10, 11, 13, 26, 29, 30, 31, 32, 33, 34, 37, 43, 44, 48, 53, 54</w:t>
      </w:r>
    </w:p>
    <w:p w14:paraId="52478921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vrednosti</w:t>
      </w:r>
      <w:r>
        <w:rPr>
          <w:noProof/>
        </w:rPr>
        <w:tab/>
        <w:t>6, 4, 9, 12, 22, 28, 29, 31, 32, 36, 37, 40, 43, 49, 50, 56, 61, 62, 63</w:t>
      </w:r>
    </w:p>
    <w:p w14:paraId="1D64927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vrstica</w:t>
      </w:r>
      <w:r>
        <w:rPr>
          <w:noProof/>
        </w:rPr>
        <w:tab/>
        <w:t>14, 35, 57, 58</w:t>
      </w:r>
    </w:p>
    <w:p w14:paraId="365423D8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vrstični CSS</w:t>
      </w:r>
      <w:r>
        <w:rPr>
          <w:noProof/>
        </w:rPr>
        <w:tab/>
        <w:t>4</w:t>
      </w:r>
    </w:p>
    <w:p w14:paraId="54EFE0EC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zagon</w:t>
      </w:r>
      <w:r>
        <w:rPr>
          <w:noProof/>
        </w:rPr>
        <w:tab/>
        <w:t>7, 52</w:t>
      </w:r>
    </w:p>
    <w:p w14:paraId="11949434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zahteve</w:t>
      </w:r>
      <w:r>
        <w:rPr>
          <w:noProof/>
        </w:rPr>
        <w:tab/>
        <w:t>7, 8, 9, 20, 21, 22, 23, 24</w:t>
      </w:r>
    </w:p>
    <w:p w14:paraId="0C0659E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Zgradba</w:t>
      </w:r>
      <w:r>
        <w:rPr>
          <w:noProof/>
        </w:rPr>
        <w:tab/>
        <w:t>12</w:t>
      </w:r>
    </w:p>
    <w:p w14:paraId="6AB37936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značka</w:t>
      </w:r>
      <w:r>
        <w:rPr>
          <w:noProof/>
        </w:rPr>
        <w:tab/>
        <w:t>2, 28</w:t>
      </w:r>
    </w:p>
    <w:p w14:paraId="023DF05A" w14:textId="77777777" w:rsidR="0061102F" w:rsidRDefault="0061102F">
      <w:pPr>
        <w:pStyle w:val="Stvarnokazalo1"/>
        <w:tabs>
          <w:tab w:val="right" w:leader="dot" w:pos="4166"/>
        </w:tabs>
        <w:rPr>
          <w:noProof/>
        </w:rPr>
      </w:pPr>
      <w:r>
        <w:rPr>
          <w:noProof/>
        </w:rPr>
        <w:t>zunanjim oblikovanjem</w:t>
      </w:r>
      <w:r>
        <w:rPr>
          <w:noProof/>
        </w:rPr>
        <w:tab/>
        <w:t>4</w:t>
      </w:r>
    </w:p>
    <w:p w14:paraId="3DF7C559" w14:textId="77777777" w:rsidR="0061102F" w:rsidRDefault="0061102F" w:rsidP="00F07001">
      <w:pPr>
        <w:pStyle w:val="NaslovTOC"/>
        <w:rPr>
          <w:rFonts w:ascii="Times New Roman" w:hAnsi="Times New Roman" w:cs="Times New Roman"/>
          <w:b/>
          <w:bCs/>
          <w:noProof/>
          <w:color w:val="auto"/>
          <w:sz w:val="24"/>
          <w:szCs w:val="24"/>
          <w:highlight w:val="yellow"/>
        </w:rPr>
        <w:sectPr w:rsidR="0061102F" w:rsidSect="0061102F">
          <w:type w:val="continuous"/>
          <w:pgSz w:w="11906" w:h="16838"/>
          <w:pgMar w:top="1417" w:right="1417" w:bottom="1417" w:left="1417" w:header="708" w:footer="708" w:gutter="0"/>
          <w:cols w:num="2" w:space="720"/>
          <w:docGrid w:linePitch="360"/>
        </w:sectPr>
      </w:pPr>
    </w:p>
    <w:p w14:paraId="7731F20E" w14:textId="509BF429" w:rsidR="00F07001" w:rsidRPr="00AC2727" w:rsidRDefault="00F34D53" w:rsidP="00F07001">
      <w:pPr>
        <w:pStyle w:val="NaslovTOC"/>
        <w:rPr>
          <w:rFonts w:ascii="Times New Roman" w:hAnsi="Times New Roman" w:cs="Times New Roman"/>
          <w:b/>
          <w:bCs/>
          <w:color w:val="auto"/>
        </w:rPr>
      </w:pPr>
      <w:r w:rsidRPr="0033557C">
        <w:rPr>
          <w:rFonts w:ascii="Times New Roman" w:hAnsi="Times New Roman" w:cs="Times New Roman"/>
          <w:b/>
          <w:bCs/>
          <w:color w:val="auto"/>
          <w:sz w:val="24"/>
          <w:szCs w:val="24"/>
          <w:highlight w:val="yellow"/>
        </w:rPr>
        <w:fldChar w:fldCharType="end"/>
      </w:r>
      <w:r w:rsidR="00F07001">
        <w:rPr>
          <w:rFonts w:ascii="Times New Roman" w:hAnsi="Times New Roman" w:cs="Times New Roman"/>
          <w:b/>
          <w:bCs/>
          <w:color w:val="auto"/>
        </w:rPr>
        <w:br w:type="page"/>
      </w:r>
    </w:p>
    <w:p w14:paraId="12AA75E4" w14:textId="2678CA2C" w:rsidR="004D5935" w:rsidRDefault="004D5935" w:rsidP="00AE1A62">
      <w:pPr>
        <w:rPr>
          <w:highlight w:val="yellow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588608" behindDoc="0" locked="0" layoutInCell="1" allowOverlap="1" wp14:anchorId="02F0C777" wp14:editId="05D68DBF">
                <wp:simplePos x="0" y="0"/>
                <wp:positionH relativeFrom="column">
                  <wp:posOffset>-4445</wp:posOffset>
                </wp:positionH>
                <wp:positionV relativeFrom="paragraph">
                  <wp:posOffset>5080</wp:posOffset>
                </wp:positionV>
                <wp:extent cx="5343525" cy="8879205"/>
                <wp:effectExtent l="0" t="0" r="9525" b="0"/>
                <wp:wrapTopAndBottom/>
                <wp:docPr id="25" name="Skupina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8879205"/>
                          <a:chOff x="0" y="0"/>
                          <a:chExt cx="5343525" cy="8879523"/>
                        </a:xfrm>
                      </wpg:grpSpPr>
                      <pic:pic xmlns:pic="http://schemas.openxmlformats.org/drawingml/2006/picture">
                        <pic:nvPicPr>
                          <pic:cNvPr id="23" name="Slika 23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344295" y="2256155"/>
                            <a:ext cx="8459470" cy="47872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Polje z besedilom 24"/>
                        <wps:cNvSpPr txBox="1"/>
                        <wps:spPr>
                          <a:xfrm>
                            <a:off x="0" y="0"/>
                            <a:ext cx="5343525" cy="3524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EEF9F" w14:textId="5049E21A" w:rsidR="004D5935" w:rsidRPr="00532488" w:rsidRDefault="004D5935" w:rsidP="004D5935">
                              <w:pPr>
                                <w:rPr>
                                  <w:noProof/>
                                </w:rPr>
                              </w:pPr>
                              <w:bookmarkStart w:id="332" w:name="_Ref132021463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332"/>
                              <w:r>
                                <w:t>: ER diagram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F0C777" id="Skupina 25" o:spid="_x0000_s1261" style="position:absolute;margin-left:-.35pt;margin-top:.4pt;width:420.75pt;height:699.15pt;z-index:251588608" coordsize="53435,88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">
                <v:shape id="Slika 23" o:spid="_x0000_s1262" type="#_x0000_t75" style="position:absolute;left:-13444;top:22562;width:84595;height:4787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">
                  <v:imagedata r:id="rId170" o:title=""/>
                </v:shape>
                <v:shape id="Polje z besedilom 24" o:spid="_x0000_s1263" type="#_x0000_t202" style="position:absolute;width:53435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3A9EEF9F" w14:textId="5049E21A" w:rsidR="004D5935" w:rsidRPr="00532488" w:rsidRDefault="004D5935" w:rsidP="004D5935">
                        <w:pPr>
                          <w:rPr>
                            <w:noProof/>
                          </w:rPr>
                        </w:pPr>
                        <w:bookmarkStart w:id="333" w:name="_Ref132021463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1</w:t>
                          </w:r>
                        </w:fldSimple>
                        <w:bookmarkEnd w:id="333"/>
                        <w:r>
                          <w:t>: ER diagram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highlight w:val="yellow"/>
        </w:rPr>
        <w:br w:type="page"/>
      </w:r>
    </w:p>
    <w:p w14:paraId="2C4A4711" w14:textId="45B98782" w:rsidR="00255328" w:rsidRDefault="00255328" w:rsidP="00AE1A62">
      <w:pPr>
        <w:rPr>
          <w:highlight w:val="yellow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06016" behindDoc="0" locked="0" layoutInCell="1" allowOverlap="1" wp14:anchorId="799054AC" wp14:editId="33F001C2">
                <wp:simplePos x="0" y="0"/>
                <wp:positionH relativeFrom="column">
                  <wp:posOffset>-4445</wp:posOffset>
                </wp:positionH>
                <wp:positionV relativeFrom="paragraph">
                  <wp:posOffset>0</wp:posOffset>
                </wp:positionV>
                <wp:extent cx="5412105" cy="8896985"/>
                <wp:effectExtent l="0" t="0" r="0" b="0"/>
                <wp:wrapTopAndBottom/>
                <wp:docPr id="39" name="Skupina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2105" cy="8896985"/>
                          <a:chOff x="0" y="0"/>
                          <a:chExt cx="5412105" cy="8896985"/>
                        </a:xfrm>
                      </wpg:grpSpPr>
                      <pic:pic xmlns:pic="http://schemas.openxmlformats.org/drawingml/2006/picture">
                        <pic:nvPicPr>
                          <pic:cNvPr id="37" name="Slika 37" descr="Slika, ki vsebuje besede diagram, shematično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1341755" y="2144395"/>
                            <a:ext cx="8445500" cy="5059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Polje z besedilom 38"/>
                        <wps:cNvSpPr txBox="1"/>
                        <wps:spPr>
                          <a:xfrm>
                            <a:off x="0" y="0"/>
                            <a:ext cx="5412105" cy="3143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F067E6" w14:textId="5CE3CEFC" w:rsidR="00255328" w:rsidRPr="00EE4284" w:rsidRDefault="00255328" w:rsidP="00255328">
                              <w:pPr>
                                <w:rPr>
                                  <w:noProof/>
                                </w:rPr>
                              </w:pPr>
                              <w:bookmarkStart w:id="334" w:name="_Ref132026546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bookmarkEnd w:id="334"/>
                              <w:r>
                                <w:t>: DTP nivoja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054AC" id="Skupina 39" o:spid="_x0000_s1264" style="position:absolute;margin-left:-.35pt;margin-top:0;width:426.15pt;height:700.55pt;z-index:251606016" coordsize="54121,88969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">
                <v:shape id="Slika 37" o:spid="_x0000_s1265" type="#_x0000_t75" alt="Slika, ki vsebuje besede diagram, shematično&#10;&#10;Opis je samodejno ustvarjen" style="position:absolute;left:-13418;top:21443;width:84455;height:5059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">
                  <v:imagedata r:id="rId173" o:title="Slika, ki vsebuje besede diagram, shematično&#10;&#10;Opis je samodejno ustvarjen"/>
                </v:shape>
                <v:shape id="Polje z besedilom 38" o:spid="_x0000_s1266" type="#_x0000_t202" style="position:absolute;width:54121;height:3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<v:textbox inset="0,0,0,0">
                    <w:txbxContent>
                      <w:p w14:paraId="15F067E6" w14:textId="5CE3CEFC" w:rsidR="00255328" w:rsidRPr="00EE4284" w:rsidRDefault="00255328" w:rsidP="00255328">
                        <w:pPr>
                          <w:rPr>
                            <w:noProof/>
                          </w:rPr>
                        </w:pPr>
                        <w:bookmarkStart w:id="335" w:name="_Ref132026546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2</w:t>
                          </w:r>
                        </w:fldSimple>
                        <w:bookmarkEnd w:id="335"/>
                        <w:r>
                          <w:t>: DTP nivoja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highlight w:val="yellow"/>
        </w:rPr>
        <w:br w:type="page"/>
      </w:r>
    </w:p>
    <w:p w14:paraId="1E1DA502" w14:textId="1E8FDD8E" w:rsidR="00A165F6" w:rsidRDefault="00A165F6" w:rsidP="00AE1A6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10334052" wp14:editId="2A49CB50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753735" cy="6972935"/>
                <wp:effectExtent l="0" t="0" r="0" b="0"/>
                <wp:wrapTopAndBottom/>
                <wp:docPr id="238" name="Skupina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735" cy="6972935"/>
                          <a:chOff x="0" y="0"/>
                          <a:chExt cx="5754052" cy="6973253"/>
                        </a:xfrm>
                      </wpg:grpSpPr>
                      <pic:pic xmlns:pic="http://schemas.openxmlformats.org/drawingml/2006/picture">
                        <pic:nvPicPr>
                          <pic:cNvPr id="236" name="Slika 236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-438150" y="781050"/>
                            <a:ext cx="6630670" cy="5753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" name="Polje z besedilom 237"/>
                        <wps:cNvSpPr txBox="1"/>
                        <wps:spPr>
                          <a:xfrm>
                            <a:off x="0" y="0"/>
                            <a:ext cx="5753735" cy="3429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B3C1E6" w14:textId="1413658D" w:rsidR="00A165F6" w:rsidRPr="00863A96" w:rsidRDefault="00A165F6" w:rsidP="00A165F6">
                              <w:pPr>
                                <w:rPr>
                                  <w:noProof/>
                                </w:rPr>
                              </w:pPr>
                              <w:bookmarkStart w:id="336" w:name="_Ref132658463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bookmarkEnd w:id="336"/>
                              <w:r>
                                <w:t>: Posnetek zaslona spletne trgovine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334052" id="Skupina 238" o:spid="_x0000_s1267" style="position:absolute;margin-left:401.85pt;margin-top:0;width:453.05pt;height:549.05pt;z-index:251937792;mso-position-horizontal:right;mso-position-horizontal-relative:margin" coordsize="57540,697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">
                <v:shape id="Slika 236" o:spid="_x0000_s1268" type="#_x0000_t75" style="position:absolute;left:-4382;top:7810;width:66307;height:5753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">
                  <v:imagedata r:id="rId175" o:title=""/>
                </v:shape>
                <v:shape id="Polje z besedilom 237" o:spid="_x0000_s1269" type="#_x0000_t202" style="position:absolute;width:57537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" stroked="f">
                  <v:textbox inset="0,0,0,0">
                    <w:txbxContent>
                      <w:p w14:paraId="16B3C1E6" w14:textId="1413658D" w:rsidR="00A165F6" w:rsidRPr="00863A96" w:rsidRDefault="00A165F6" w:rsidP="00A165F6">
                        <w:pPr>
                          <w:rPr>
                            <w:noProof/>
                          </w:rPr>
                        </w:pPr>
                        <w:bookmarkStart w:id="337" w:name="_Ref132658463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3</w:t>
                          </w:r>
                        </w:fldSimple>
                        <w:bookmarkEnd w:id="337"/>
                        <w:r>
                          <w:t>: Posnetek zaslona spletne trgovine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br w:type="page"/>
      </w:r>
    </w:p>
    <w:p w14:paraId="4E91FA6A" w14:textId="33319995" w:rsidR="00345EB7" w:rsidRDefault="00C00C0C" w:rsidP="00AE1A6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66464" behindDoc="0" locked="0" layoutInCell="1" allowOverlap="1" wp14:anchorId="10DDB269" wp14:editId="4F876C26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5300980" cy="7983855"/>
                <wp:effectExtent l="0" t="0" r="0" b="0"/>
                <wp:wrapSquare wrapText="bothSides"/>
                <wp:docPr id="257" name="Skupina 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0995" cy="7983855"/>
                          <a:chOff x="0" y="0"/>
                          <a:chExt cx="5301566" cy="7984345"/>
                        </a:xfrm>
                      </wpg:grpSpPr>
                      <pic:pic xmlns:pic="http://schemas.openxmlformats.org/drawingml/2006/picture">
                        <pic:nvPicPr>
                          <pic:cNvPr id="210" name="Slika 2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7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933" t="6411" r="31894" b="13055"/>
                          <a:stretch/>
                        </pic:blipFill>
                        <pic:spPr bwMode="auto">
                          <a:xfrm>
                            <a:off x="584786" y="425305"/>
                            <a:ext cx="4716780" cy="7559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56" name="Polje z besedilom 256"/>
                        <wps:cNvSpPr txBox="1"/>
                        <wps:spPr>
                          <a:xfrm>
                            <a:off x="0" y="0"/>
                            <a:ext cx="4716780" cy="4038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00D8C" w14:textId="768B924A" w:rsidR="00C00C0C" w:rsidRPr="00247862" w:rsidRDefault="00C00C0C" w:rsidP="00C00C0C">
                              <w:pPr>
                                <w:rPr>
                                  <w:noProof/>
                                </w:rPr>
                              </w:pPr>
                              <w:bookmarkStart w:id="338" w:name="_Ref132729643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bookmarkEnd w:id="338"/>
                              <w:r>
                                <w:t>: Posnetek zaslona komponente za podatke o nakupu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DDB269" id="Skupina 257" o:spid="_x0000_s1270" style="position:absolute;margin-left:0;margin-top:1.1pt;width:417.4pt;height:628.65pt;z-index:251966464;mso-position-horizontal:left;mso-position-horizontal-relative:margin;mso-width-relative:margin;mso-height-relative:margin" coordsize="53015,79843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">
                <v:shape id="Slika 210" o:spid="_x0000_s1271" type="#_x0000_t75" style="position:absolute;left:5847;top:4253;width:47168;height:75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">
                  <v:imagedata r:id="rId178" o:title="" croptop="4202f" cropbottom="8556f" cropleft="20928f" cropright="20902f"/>
                </v:shape>
                <v:shape id="Polje z besedilom 256" o:spid="_x0000_s1272" type="#_x0000_t202" style="position:absolute;width:47167;height:4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MWFxQAAANwAAAAPAAAAZHJzL2Rvd25yZXYueG1sRI9Pi8Iw&#10;FMTvC36H8AQvi6Zbs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BZVMWFxQAAANwAAAAP&#10;AAAAAAAAAAAAAAAAAAcCAABkcnMvZG93bnJldi54bWxQSwUGAAAAAAMAAwC3AAAA+QIAAAAA&#10;" stroked="f">
                  <v:textbox inset="0,0,0,0">
                    <w:txbxContent>
                      <w:p w14:paraId="28700D8C" w14:textId="768B924A" w:rsidR="00C00C0C" w:rsidRPr="00247862" w:rsidRDefault="00C00C0C" w:rsidP="00C00C0C">
                        <w:pPr>
                          <w:rPr>
                            <w:noProof/>
                          </w:rPr>
                        </w:pPr>
                        <w:bookmarkStart w:id="339" w:name="_Ref132729643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4</w:t>
                          </w:r>
                        </w:fldSimple>
                        <w:bookmarkEnd w:id="339"/>
                        <w:r>
                          <w:t>: Posnetek zaslona komponente za podatke o nakupu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45EB7">
        <w:br w:type="page"/>
      </w:r>
    </w:p>
    <w:p w14:paraId="604910CA" w14:textId="2CC61A77" w:rsidR="00A165F6" w:rsidRDefault="00B66AC1" w:rsidP="00AE1A6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46F21049" wp14:editId="194CD655">
                <wp:simplePos x="0" y="0"/>
                <wp:positionH relativeFrom="margin">
                  <wp:align>left</wp:align>
                </wp:positionH>
                <wp:positionV relativeFrom="paragraph">
                  <wp:posOffset>162</wp:posOffset>
                </wp:positionV>
                <wp:extent cx="5760720" cy="4527462"/>
                <wp:effectExtent l="0" t="0" r="0" b="6985"/>
                <wp:wrapSquare wrapText="bothSides"/>
                <wp:docPr id="260" name="Skupina 2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4527462"/>
                          <a:chOff x="0" y="0"/>
                          <a:chExt cx="5760720" cy="4527462"/>
                        </a:xfrm>
                      </wpg:grpSpPr>
                      <pic:pic xmlns:pic="http://schemas.openxmlformats.org/drawingml/2006/picture">
                        <pic:nvPicPr>
                          <pic:cNvPr id="258" name="Slika 258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5182"/>
                            <a:ext cx="5760720" cy="427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Polje z besedilom 259"/>
                        <wps:cNvSpPr txBox="1"/>
                        <wps:spPr>
                          <a:xfrm>
                            <a:off x="0" y="0"/>
                            <a:ext cx="5760720" cy="254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1736DB5" w14:textId="3A8BE914" w:rsidR="00B66AC1" w:rsidRPr="00B56A59" w:rsidRDefault="00B66AC1" w:rsidP="00B66AC1">
                              <w:bookmarkStart w:id="340" w:name="_Ref132734488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bookmarkEnd w:id="340"/>
                              <w:r>
                                <w:t xml:space="preserve">: </w:t>
                              </w:r>
                              <w:r w:rsidRPr="007E71A0">
                                <w:t>Registracija uporabnikov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F21049" id="Skupina 260" o:spid="_x0000_s1273" style="position:absolute;margin-left:0;margin-top:0;width:453.6pt;height:356.5pt;z-index:251970560;mso-position-horizontal:left;mso-position-horizontal-relative:margin" coordsize="57607,45274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">
                <v:shape id="Slika 258" o:spid="_x0000_s1274" type="#_x0000_t75" style="position:absolute;top:2551;width:57607;height:42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">
                  <v:imagedata r:id="rId181" o:title=""/>
                </v:shape>
                <v:shape id="Polje z besedilom 259" o:spid="_x0000_s1275" type="#_x0000_t202" style="position:absolute;width:57607;height:25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1H3xQAAANwAAAAPAAAAZHJzL2Rvd25yZXYueG1sRI9Pi8Iw&#10;FMTvC36H8IS9LJpuQ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Aoy1H3xQAAANwAAAAP&#10;AAAAAAAAAAAAAAAAAAcCAABkcnMvZG93bnJldi54bWxQSwUGAAAAAAMAAwC3AAAA+QIAAAAA&#10;" stroked="f">
                  <v:textbox inset="0,0,0,0">
                    <w:txbxContent>
                      <w:p w14:paraId="51736DB5" w14:textId="3A8BE914" w:rsidR="00B66AC1" w:rsidRPr="00B56A59" w:rsidRDefault="00B66AC1" w:rsidP="00B66AC1">
                        <w:bookmarkStart w:id="341" w:name="_Ref132734488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5</w:t>
                          </w:r>
                        </w:fldSimple>
                        <w:bookmarkEnd w:id="341"/>
                        <w:r>
                          <w:t xml:space="preserve">: </w:t>
                        </w:r>
                        <w:r w:rsidRPr="007E71A0">
                          <w:t>Registracija uporabnikov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4FECAFDC" w14:textId="77777777" w:rsidR="00B66AC1" w:rsidRDefault="00B66AC1" w:rsidP="00AE1A62">
      <w:pPr>
        <w:rPr>
          <w:highlight w:val="yellow"/>
        </w:rPr>
      </w:pPr>
      <w:r>
        <w:rPr>
          <w:highlight w:val="yellow"/>
        </w:rPr>
        <w:br w:type="page"/>
      </w:r>
    </w:p>
    <w:p w14:paraId="3D6BC78A" w14:textId="1CF14279" w:rsidR="00B32164" w:rsidRDefault="0096648F" w:rsidP="00AE1A6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86944" behindDoc="0" locked="0" layoutInCell="1" allowOverlap="1" wp14:anchorId="6E8FCE75" wp14:editId="20127191">
                <wp:simplePos x="0" y="0"/>
                <wp:positionH relativeFrom="column">
                  <wp:posOffset>3972</wp:posOffset>
                </wp:positionH>
                <wp:positionV relativeFrom="paragraph">
                  <wp:posOffset>3972</wp:posOffset>
                </wp:positionV>
                <wp:extent cx="5760720" cy="5160040"/>
                <wp:effectExtent l="0" t="0" r="0" b="2540"/>
                <wp:wrapTopAndBottom/>
                <wp:docPr id="272" name="Skupina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5160040"/>
                          <a:chOff x="0" y="0"/>
                          <a:chExt cx="5760720" cy="5160040"/>
                        </a:xfrm>
                      </wpg:grpSpPr>
                      <wps:wsp>
                        <wps:cNvPr id="269" name="Polje z besedilom 269"/>
                        <wps:cNvSpPr txBox="1"/>
                        <wps:spPr>
                          <a:xfrm>
                            <a:off x="0" y="0"/>
                            <a:ext cx="5760720" cy="4571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AB7C07" w14:textId="53B1FD22" w:rsidR="00B32164" w:rsidRPr="002C6351" w:rsidRDefault="00B32164" w:rsidP="00B32164">
                              <w:bookmarkStart w:id="342" w:name="_Ref132740554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bookmarkEnd w:id="342"/>
                              <w:r>
                                <w:t>: Stran za ogled profila uporabnika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1" name="Slika 271" descr="Slika, ki vsebuje besede miza&#10;&#10;Opis je samodejno ustvarjen"/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3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2140"/>
                            <a:ext cx="5760720" cy="47879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8FCE75" id="Skupina 272" o:spid="_x0000_s1276" style="position:absolute;margin-left:.3pt;margin-top:.3pt;width:453.6pt;height:406.3pt;z-index:251986944" coordsize="57607,51600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">
                <v:shape id="Polje z besedilom 269" o:spid="_x0000_s1277" type="#_x0000_t202" style="position:absolute;width:57607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" stroked="f">
                  <v:textbox inset="0,0,0,0">
                    <w:txbxContent>
                      <w:p w14:paraId="6DAB7C07" w14:textId="53B1FD22" w:rsidR="00B32164" w:rsidRPr="002C6351" w:rsidRDefault="00B32164" w:rsidP="00B32164">
                        <w:bookmarkStart w:id="343" w:name="_Ref132740554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6</w:t>
                          </w:r>
                        </w:fldSimple>
                        <w:bookmarkEnd w:id="343"/>
                        <w:r>
                          <w:t>: Stran za ogled profila uporabnika</w:t>
                        </w:r>
                      </w:p>
                    </w:txbxContent>
                  </v:textbox>
                </v:shape>
                <v:shape id="Slika 271" o:spid="_x0000_s1278" type="#_x0000_t75" alt="Slika, ki vsebuje besede miza&#10;&#10;Opis je samodejno ustvarjen" style="position:absolute;top:3721;width:57607;height:47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">
                  <v:imagedata r:id="rId184" o:title="Slika, ki vsebuje besede miza&#10;&#10;Opis je samodejno ustvarjen"/>
                </v:shape>
                <w10:wrap type="topAndBottom"/>
              </v:group>
            </w:pict>
          </mc:Fallback>
        </mc:AlternateContent>
      </w:r>
    </w:p>
    <w:p w14:paraId="178AC144" w14:textId="1D4B5E02" w:rsidR="004E7981" w:rsidRPr="004E7981" w:rsidRDefault="002F5774" w:rsidP="004E7981">
      <w:pPr>
        <w:rPr>
          <w:highlight w:val="yellow"/>
        </w:rPr>
      </w:pPr>
      <w:r>
        <w:rPr>
          <w:highlight w:val="yellow"/>
        </w:rPr>
        <w:br w:type="page"/>
      </w:r>
    </w:p>
    <w:p w14:paraId="7819E6B2" w14:textId="36944422" w:rsidR="004E7981" w:rsidRDefault="004E7981" w:rsidP="00AE1A62">
      <w:pPr>
        <w:rPr>
          <w:highlight w:val="yellow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71068FA2" wp14:editId="7AF123CC">
                <wp:simplePos x="0" y="0"/>
                <wp:positionH relativeFrom="margin">
                  <wp:align>left</wp:align>
                </wp:positionH>
                <wp:positionV relativeFrom="paragraph">
                  <wp:posOffset>339</wp:posOffset>
                </wp:positionV>
                <wp:extent cx="5760720" cy="7002175"/>
                <wp:effectExtent l="0" t="0" r="0" b="8255"/>
                <wp:wrapSquare wrapText="bothSides"/>
                <wp:docPr id="281" name="Skupina 2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7002175"/>
                          <a:chOff x="0" y="0"/>
                          <a:chExt cx="5760720" cy="7002175"/>
                        </a:xfrm>
                      </wpg:grpSpPr>
                      <pic:pic xmlns:pic="http://schemas.openxmlformats.org/drawingml/2006/picture">
                        <pic:nvPicPr>
                          <pic:cNvPr id="279" name="Slika 279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2140"/>
                            <a:ext cx="5760720" cy="6630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Polje z besedilom 280"/>
                        <wps:cNvSpPr txBox="1"/>
                        <wps:spPr>
                          <a:xfrm>
                            <a:off x="0" y="0"/>
                            <a:ext cx="5760720" cy="4032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7826D1" w14:textId="48932290" w:rsidR="004E7981" w:rsidRPr="00E47CF2" w:rsidRDefault="004E7981" w:rsidP="004E7981">
                              <w:bookmarkStart w:id="344" w:name="_Ref132747292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bookmarkEnd w:id="344"/>
                              <w:r>
                                <w:t xml:space="preserve">: </w:t>
                              </w:r>
                              <w:r w:rsidRPr="000921A3">
                                <w:t>Podrobnosti izdelka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068FA2" id="Skupina 281" o:spid="_x0000_s1279" style="position:absolute;margin-left:0;margin-top:.05pt;width:453.6pt;height:551.35pt;z-index:251999232;mso-position-horizontal:left;mso-position-horizontal-relative:margin" coordsize="57607,70021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">
                <v:shape id="Slika 279" o:spid="_x0000_s1280" type="#_x0000_t75" style="position:absolute;top:3721;width:57607;height:66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">
                  <v:imagedata r:id="rId187" o:title=""/>
                </v:shape>
                <v:shape id="Polje z besedilom 280" o:spid="_x0000_s1281" type="#_x0000_t202" style="position:absolute;width:57607;height:4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" stroked="f">
                  <v:textbox inset="0,0,0,0">
                    <w:txbxContent>
                      <w:p w14:paraId="607826D1" w14:textId="48932290" w:rsidR="004E7981" w:rsidRPr="00E47CF2" w:rsidRDefault="004E7981" w:rsidP="004E7981">
                        <w:bookmarkStart w:id="345" w:name="_Ref132747292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7</w:t>
                          </w:r>
                        </w:fldSimple>
                        <w:bookmarkEnd w:id="345"/>
                        <w:r>
                          <w:t xml:space="preserve">: </w:t>
                        </w:r>
                        <w:r w:rsidRPr="000921A3">
                          <w:t>Podrobnosti izdelka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highlight w:val="yellow"/>
        </w:rPr>
        <w:br w:type="page"/>
      </w:r>
    </w:p>
    <w:p w14:paraId="186F4857" w14:textId="0B48154A" w:rsidR="00D07832" w:rsidRDefault="00CB69F7" w:rsidP="00AE1A62">
      <w:pPr>
        <w:rPr>
          <w:highlight w:val="yellow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5E16F931" wp14:editId="67655CAC">
                <wp:simplePos x="0" y="0"/>
                <wp:positionH relativeFrom="margin">
                  <wp:align>left</wp:align>
                </wp:positionH>
                <wp:positionV relativeFrom="paragraph">
                  <wp:posOffset>912480</wp:posOffset>
                </wp:positionV>
                <wp:extent cx="5736327" cy="577969"/>
                <wp:effectExtent l="0" t="0" r="0" b="0"/>
                <wp:wrapTopAndBottom/>
                <wp:docPr id="211" name="Skupina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27" cy="577969"/>
                          <a:chOff x="0" y="0"/>
                          <a:chExt cx="5736327" cy="577969"/>
                        </a:xfrm>
                      </wpg:grpSpPr>
                      <wps:wsp>
                        <wps:cNvPr id="212" name="Polje z besedilom 212"/>
                        <wps:cNvSpPr txBox="1"/>
                        <wps:spPr>
                          <a:xfrm>
                            <a:off x="0" y="250166"/>
                            <a:ext cx="5736327" cy="32780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6E42D58" w14:textId="443691BF" w:rsidR="005F6917" w:rsidRDefault="00000000" w:rsidP="005F6917">
                              <w:hyperlink r:id="rId188" w:history="1">
                                <w:r w:rsidR="005F6917" w:rsidRPr="00CB69F7">
                                  <w:rPr>
                                    <w:rStyle w:val="Hiperpovezava"/>
                                  </w:rPr>
                                  <w:t>https://github.com/rade02/AplikacijaMatura/tree/main/client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Polje z besedilom 213"/>
                        <wps:cNvSpPr txBox="1"/>
                        <wps:spPr>
                          <a:xfrm>
                            <a:off x="0" y="0"/>
                            <a:ext cx="5735955" cy="25016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3B092F" w14:textId="59BC04A0" w:rsidR="005F6917" w:rsidRPr="00250C8E" w:rsidRDefault="005F6917" w:rsidP="005F6917">
                              <w:pPr>
                                <w:rPr>
                                  <w:noProof/>
                                </w:rPr>
                              </w:pPr>
                              <w:bookmarkStart w:id="346" w:name="_Ref132645923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bookmarkEnd w:id="346"/>
                              <w:r>
                                <w:t xml:space="preserve">: Povezava do GitHub mape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client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6F931" id="Skupina 211" o:spid="_x0000_s1282" style="position:absolute;margin-left:0;margin-top:71.85pt;width:451.7pt;height:45.5pt;z-index:251902976;mso-position-horizontal:left;mso-position-horizontal-relative:margin" coordsize="57363,5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">
                <v:shape id="Polje z besedilom 212" o:spid="_x0000_s1283" type="#_x0000_t202" style="position:absolute;top:2501;width:57363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" fillcolor="white [3212]" stroked="f" strokeweight=".5pt">
                  <v:textbox>
                    <w:txbxContent>
                      <w:p w14:paraId="36E42D58" w14:textId="443691BF" w:rsidR="005F6917" w:rsidRDefault="00000000" w:rsidP="005F6917">
                        <w:hyperlink r:id="rId189" w:history="1">
                          <w:r w:rsidR="005F6917" w:rsidRPr="00CB69F7">
                            <w:rPr>
                              <w:rStyle w:val="Hiperpovezava"/>
                            </w:rPr>
                            <w:t>https://github.com/rade02/AplikacijaMatura/tree/main/client</w:t>
                          </w:r>
                        </w:hyperlink>
                      </w:p>
                    </w:txbxContent>
                  </v:textbox>
                </v:shape>
                <v:shape id="Polje z besedilom 213" o:spid="_x0000_s1284" type="#_x0000_t202" style="position:absolute;width:57359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" stroked="f">
                  <v:textbox inset="0,0,0,0">
                    <w:txbxContent>
                      <w:p w14:paraId="703B092F" w14:textId="59BC04A0" w:rsidR="005F6917" w:rsidRPr="00250C8E" w:rsidRDefault="005F6917" w:rsidP="005F6917">
                        <w:pPr>
                          <w:rPr>
                            <w:noProof/>
                          </w:rPr>
                        </w:pPr>
                        <w:bookmarkStart w:id="347" w:name="_Ref132645923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8</w:t>
                          </w:r>
                        </w:fldSimple>
                        <w:bookmarkEnd w:id="347"/>
                        <w:r>
                          <w:t xml:space="preserve">: Povezava do GitHub mape </w:t>
                        </w:r>
                        <w:r>
                          <w:rPr>
                            <w:i/>
                            <w:iCs/>
                          </w:rPr>
                          <w:t>client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A0309">
        <w:rPr>
          <w:noProof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03FC971F" wp14:editId="09C85F3B">
                <wp:simplePos x="0" y="0"/>
                <wp:positionH relativeFrom="margin">
                  <wp:align>left</wp:align>
                </wp:positionH>
                <wp:positionV relativeFrom="paragraph">
                  <wp:posOffset>118</wp:posOffset>
                </wp:positionV>
                <wp:extent cx="5736327" cy="577969"/>
                <wp:effectExtent l="0" t="0" r="0" b="0"/>
                <wp:wrapTopAndBottom/>
                <wp:docPr id="206" name="Skupina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27" cy="577969"/>
                          <a:chOff x="0" y="0"/>
                          <a:chExt cx="5736327" cy="577969"/>
                        </a:xfrm>
                      </wpg:grpSpPr>
                      <wps:wsp>
                        <wps:cNvPr id="204" name="Polje z besedilom 204"/>
                        <wps:cNvSpPr txBox="1"/>
                        <wps:spPr>
                          <a:xfrm>
                            <a:off x="0" y="250166"/>
                            <a:ext cx="5736327" cy="32780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8492607" w14:textId="46BA596F" w:rsidR="007B52A8" w:rsidRDefault="00000000">
                              <w:hyperlink r:id="rId190" w:history="1">
                                <w:r w:rsidR="00DA0309" w:rsidRPr="009D4682">
                                  <w:rPr>
                                    <w:rStyle w:val="Hiperpovezava"/>
                                  </w:rPr>
                                  <w:t>https://github.com/rade02/AplikacijaMatura</w:t>
                                </w:r>
                              </w:hyperlink>
                              <w:r w:rsidR="00DA0309"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Polje z besedilom 205"/>
                        <wps:cNvSpPr txBox="1"/>
                        <wps:spPr>
                          <a:xfrm>
                            <a:off x="0" y="0"/>
                            <a:ext cx="5735955" cy="25016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8836B1" w14:textId="118D4C2A" w:rsidR="00DA0309" w:rsidRPr="00250C8E" w:rsidRDefault="00DA0309" w:rsidP="00DA0309">
                              <w:pPr>
                                <w:rPr>
                                  <w:noProof/>
                                </w:rPr>
                              </w:pPr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>
                                <w:t xml:space="preserve">: Povezava do GitHub repozitorija </w:t>
                              </w:r>
                              <w:r w:rsidRPr="0068088B">
                                <w:rPr>
                                  <w:i/>
                                  <w:iCs/>
                                </w:rPr>
                                <w:t>AplikacijaMatura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C971F" id="Skupina 206" o:spid="_x0000_s1285" style="position:absolute;margin-left:0;margin-top:0;width:451.7pt;height:45.5pt;z-index:251898880;mso-position-horizontal:left;mso-position-horizontal-relative:margin" coordsize="57363,5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">
                <v:shape id="Polje z besedilom 204" o:spid="_x0000_s1286" type="#_x0000_t202" style="position:absolute;top:2501;width:57363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" fillcolor="white [3212]" stroked="f" strokeweight=".5pt">
                  <v:textbox>
                    <w:txbxContent>
                      <w:p w14:paraId="58492607" w14:textId="46BA596F" w:rsidR="007B52A8" w:rsidRDefault="00000000">
                        <w:hyperlink r:id="rId191" w:history="1">
                          <w:r w:rsidR="00DA0309" w:rsidRPr="009D4682">
                            <w:rPr>
                              <w:rStyle w:val="Hiperpovezava"/>
                            </w:rPr>
                            <w:t>https://github.com/rade02/AplikacijaMatura</w:t>
                          </w:r>
                        </w:hyperlink>
                        <w:r w:rsidR="00DA0309">
                          <w:t xml:space="preserve"> </w:t>
                        </w:r>
                      </w:p>
                    </w:txbxContent>
                  </v:textbox>
                </v:shape>
                <v:shape id="Polje z besedilom 205" o:spid="_x0000_s1287" type="#_x0000_t202" style="position:absolute;width:57359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XTv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kym8zsQjIBdPAAAA//8DAFBLAQItABQABgAIAAAAIQDb4fbL7gAAAIUBAAATAAAAAAAAAAAA&#10;AAAAAAAAAABbQ29udGVudF9UeXBlc10ueG1sUEsBAi0AFAAGAAgAAAAhAFr0LFu/AAAAFQEAAAsA&#10;AAAAAAAAAAAAAAAAHwEAAF9yZWxzLy5yZWxzUEsBAi0AFAAGAAgAAAAhALo1dO/EAAAA3AAAAA8A&#10;AAAAAAAAAAAAAAAABwIAAGRycy9kb3ducmV2LnhtbFBLBQYAAAAAAwADALcAAAD4AgAAAAA=&#10;" stroked="f">
                  <v:textbox inset="0,0,0,0">
                    <w:txbxContent>
                      <w:p w14:paraId="7E8836B1" w14:textId="118D4C2A" w:rsidR="00DA0309" w:rsidRPr="00250C8E" w:rsidRDefault="00DA0309" w:rsidP="00DA0309">
                        <w:pPr>
                          <w:rPr>
                            <w:noProof/>
                          </w:rPr>
                        </w:pPr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9</w:t>
                          </w:r>
                        </w:fldSimple>
                        <w:r>
                          <w:t xml:space="preserve">: Povezava do GitHub repozitorija </w:t>
                        </w:r>
                        <w:r w:rsidRPr="0068088B">
                          <w:rPr>
                            <w:i/>
                            <w:iCs/>
                          </w:rPr>
                          <w:t>AplikacijaMatura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B479F54" w14:textId="3C55140B" w:rsidR="000311CB" w:rsidRDefault="00CB69F7" w:rsidP="00AE1A62">
      <w:r>
        <w:rPr>
          <w:noProof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153C539A" wp14:editId="5547CF3D">
                <wp:simplePos x="0" y="0"/>
                <wp:positionH relativeFrom="margin">
                  <wp:align>left</wp:align>
                </wp:positionH>
                <wp:positionV relativeFrom="paragraph">
                  <wp:posOffset>974725</wp:posOffset>
                </wp:positionV>
                <wp:extent cx="5736327" cy="577969"/>
                <wp:effectExtent l="0" t="0" r="0" b="0"/>
                <wp:wrapTopAndBottom/>
                <wp:docPr id="214" name="Skupina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27" cy="577969"/>
                          <a:chOff x="0" y="0"/>
                          <a:chExt cx="5736327" cy="577969"/>
                        </a:xfrm>
                      </wpg:grpSpPr>
                      <wps:wsp>
                        <wps:cNvPr id="215" name="Polje z besedilom 215"/>
                        <wps:cNvSpPr txBox="1"/>
                        <wps:spPr>
                          <a:xfrm>
                            <a:off x="0" y="250166"/>
                            <a:ext cx="5736327" cy="32780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56A7464" w14:textId="2360FB29" w:rsidR="005F6917" w:rsidRDefault="00000000" w:rsidP="005F6917">
                              <w:hyperlink r:id="rId192" w:history="1">
                                <w:r w:rsidR="005F6917" w:rsidRPr="00CB69F7">
                                  <w:rPr>
                                    <w:rStyle w:val="Hiperpovezava"/>
                                  </w:rPr>
                                  <w:t>https://github.com/rade02/AplikacijaMatura/tree/main/server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Polje z besedilom 216"/>
                        <wps:cNvSpPr txBox="1"/>
                        <wps:spPr>
                          <a:xfrm>
                            <a:off x="0" y="0"/>
                            <a:ext cx="5735955" cy="25016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AD6A8F" w14:textId="1B51D769" w:rsidR="005F6917" w:rsidRPr="00250C8E" w:rsidRDefault="005F6917" w:rsidP="005F6917">
                              <w:pPr>
                                <w:rPr>
                                  <w:noProof/>
                                </w:rPr>
                              </w:pPr>
                              <w:bookmarkStart w:id="348" w:name="_Ref132645994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bookmarkEnd w:id="348"/>
                              <w:r>
                                <w:t xml:space="preserve">: Povezava do GitHub mape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C539A" id="Skupina 214" o:spid="_x0000_s1288" style="position:absolute;margin-left:0;margin-top:76.75pt;width:451.7pt;height:45.5pt;z-index:251905024;mso-position-horizontal:left;mso-position-horizontal-relative:margin" coordsize="57363,5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">
                <v:shape id="Polje z besedilom 215" o:spid="_x0000_s1289" type="#_x0000_t202" style="position:absolute;top:2501;width:57363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" fillcolor="white [3212]" stroked="f" strokeweight=".5pt">
                  <v:textbox>
                    <w:txbxContent>
                      <w:p w14:paraId="756A7464" w14:textId="2360FB29" w:rsidR="005F6917" w:rsidRDefault="00000000" w:rsidP="005F6917">
                        <w:hyperlink r:id="rId193" w:history="1">
                          <w:r w:rsidR="005F6917" w:rsidRPr="00CB69F7">
                            <w:rPr>
                              <w:rStyle w:val="Hiperpovezava"/>
                            </w:rPr>
                            <w:t>https://github.com/rade02/AplikacijaMatura/tree/main/server</w:t>
                          </w:r>
                        </w:hyperlink>
                      </w:p>
                    </w:txbxContent>
                  </v:textbox>
                </v:shape>
                <v:shape id="Polje z besedilom 216" o:spid="_x0000_s1290" type="#_x0000_t202" style="position:absolute;width:57359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" stroked="f">
                  <v:textbox inset="0,0,0,0">
                    <w:txbxContent>
                      <w:p w14:paraId="70AD6A8F" w14:textId="1B51D769" w:rsidR="005F6917" w:rsidRPr="00250C8E" w:rsidRDefault="005F6917" w:rsidP="005F6917">
                        <w:pPr>
                          <w:rPr>
                            <w:noProof/>
                          </w:rPr>
                        </w:pPr>
                        <w:bookmarkStart w:id="349" w:name="_Ref132645994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10</w:t>
                          </w:r>
                        </w:fldSimple>
                        <w:bookmarkEnd w:id="349"/>
                        <w:r>
                          <w:t xml:space="preserve">: Povezava do GitHub mape </w:t>
                        </w:r>
                        <w:r>
                          <w:rPr>
                            <w:i/>
                            <w:iCs/>
                          </w:rPr>
                          <w:t>server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200370" w14:textId="53032FFE" w:rsidR="00CC4CA2" w:rsidRPr="0033557C" w:rsidRDefault="005F6917" w:rsidP="00AE1A62">
      <w:pPr>
        <w:rPr>
          <w:highlight w:val="yellow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3CD0C34F" wp14:editId="20D96498">
                <wp:simplePos x="0" y="0"/>
                <wp:positionH relativeFrom="margin">
                  <wp:align>left</wp:align>
                </wp:positionH>
                <wp:positionV relativeFrom="paragraph">
                  <wp:posOffset>970147</wp:posOffset>
                </wp:positionV>
                <wp:extent cx="5736327" cy="577969"/>
                <wp:effectExtent l="0" t="0" r="0" b="0"/>
                <wp:wrapTopAndBottom/>
                <wp:docPr id="207" name="Skupina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6327" cy="577969"/>
                          <a:chOff x="0" y="0"/>
                          <a:chExt cx="5736327" cy="577969"/>
                        </a:xfrm>
                      </wpg:grpSpPr>
                      <wps:wsp>
                        <wps:cNvPr id="208" name="Polje z besedilom 208"/>
                        <wps:cNvSpPr txBox="1"/>
                        <wps:spPr>
                          <a:xfrm>
                            <a:off x="0" y="250166"/>
                            <a:ext cx="5736327" cy="32780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8CB8BFE" w14:textId="59D33D90" w:rsidR="0068088B" w:rsidRDefault="00000000" w:rsidP="0068088B">
                              <w:hyperlink r:id="rId194" w:history="1">
                                <w:r w:rsidR="008B3595" w:rsidRPr="00CB69F7">
                                  <w:rPr>
                                    <w:rStyle w:val="Hiperpovezava"/>
                                  </w:rPr>
                                  <w:t>https://github.com/rade02/AplikacijaMatura/tree/main/docs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Polje z besedilom 209"/>
                        <wps:cNvSpPr txBox="1"/>
                        <wps:spPr>
                          <a:xfrm>
                            <a:off x="0" y="0"/>
                            <a:ext cx="5735955" cy="25016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3D708ED" w14:textId="68F08521" w:rsidR="0068088B" w:rsidRPr="00250C8E" w:rsidRDefault="0068088B" w:rsidP="0068088B">
                              <w:pPr>
                                <w:rPr>
                                  <w:noProof/>
                                </w:rPr>
                              </w:pPr>
                              <w:bookmarkStart w:id="350" w:name="_Ref132645186"/>
                              <w:r>
                                <w:t xml:space="preserve">Priloga </w:t>
                              </w:r>
                              <w:fldSimple w:instr=" SEQ Priloga \* ARABIC ">
                                <w:r w:rsidR="008D7303"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bookmarkEnd w:id="350"/>
                              <w:r>
                                <w:t xml:space="preserve">: Povezava do GitHub mape </w:t>
                              </w:r>
                              <w:r w:rsidR="008B3595">
                                <w:rPr>
                                  <w:i/>
                                  <w:iCs/>
                                </w:rPr>
                                <w:t>docs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D0C34F" id="Skupina 207" o:spid="_x0000_s1291" style="position:absolute;margin-left:0;margin-top:76.4pt;width:451.7pt;height:45.5pt;z-index:251900928;mso-position-horizontal:left;mso-position-horizontal-relative:margin" coordsize="57363,5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">
                <v:shape id="Polje z besedilom 208" o:spid="_x0000_s1292" type="#_x0000_t202" style="position:absolute;top:2501;width:57363;height:32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" fillcolor="white [3212]" stroked="f" strokeweight=".5pt">
                  <v:textbox>
                    <w:txbxContent>
                      <w:p w14:paraId="78CB8BFE" w14:textId="59D33D90" w:rsidR="0068088B" w:rsidRDefault="00000000" w:rsidP="0068088B">
                        <w:hyperlink r:id="rId195" w:history="1">
                          <w:r w:rsidR="008B3595" w:rsidRPr="00CB69F7">
                            <w:rPr>
                              <w:rStyle w:val="Hiperpovezava"/>
                            </w:rPr>
                            <w:t>https://github.com/rade02/AplikacijaMatura/tree/main/docs</w:t>
                          </w:r>
                        </w:hyperlink>
                      </w:p>
                    </w:txbxContent>
                  </v:textbox>
                </v:shape>
                <v:shape id="Polje z besedilom 209" o:spid="_x0000_s1293" type="#_x0000_t202" style="position:absolute;width:57359;height:25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" stroked="f">
                  <v:textbox inset="0,0,0,0">
                    <w:txbxContent>
                      <w:p w14:paraId="63D708ED" w14:textId="68F08521" w:rsidR="0068088B" w:rsidRPr="00250C8E" w:rsidRDefault="0068088B" w:rsidP="0068088B">
                        <w:pPr>
                          <w:rPr>
                            <w:noProof/>
                          </w:rPr>
                        </w:pPr>
                        <w:bookmarkStart w:id="351" w:name="_Ref132645186"/>
                        <w:r>
                          <w:t xml:space="preserve">Priloga </w:t>
                        </w:r>
                        <w:fldSimple w:instr=" SEQ Priloga \* ARABIC ">
                          <w:r w:rsidR="008D7303">
                            <w:rPr>
                              <w:noProof/>
                            </w:rPr>
                            <w:t>11</w:t>
                          </w:r>
                        </w:fldSimple>
                        <w:bookmarkEnd w:id="351"/>
                        <w:r>
                          <w:t xml:space="preserve">: Povezava do GitHub mape </w:t>
                        </w:r>
                        <w:r w:rsidR="008B3595">
                          <w:rPr>
                            <w:i/>
                            <w:iCs/>
                          </w:rPr>
                          <w:t>docs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sectPr w:rsidR="00CC4CA2" w:rsidRPr="0033557C" w:rsidSect="0061102F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AD9A74" w14:textId="77777777" w:rsidR="00D970E6" w:rsidRDefault="00D970E6" w:rsidP="008D7A8A">
      <w:pPr>
        <w:spacing w:after="0" w:line="240" w:lineRule="auto"/>
      </w:pPr>
      <w:r>
        <w:separator/>
      </w:r>
    </w:p>
  </w:endnote>
  <w:endnote w:type="continuationSeparator" w:id="0">
    <w:p w14:paraId="481CEC3C" w14:textId="77777777" w:rsidR="00D970E6" w:rsidRDefault="00D970E6" w:rsidP="008D7A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E4DF9" w14:textId="019C499B" w:rsidR="00C0079F" w:rsidRDefault="00C0079F">
    <w:pPr>
      <w:pStyle w:val="Noga"/>
    </w:pPr>
    <w: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C2DF8" w14:textId="77777777" w:rsidR="00C0079F" w:rsidRDefault="00C0079F">
    <w:pPr>
      <w:pStyle w:val="Noga"/>
    </w:pPr>
    <w:r>
      <w:tab/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2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F14F96" w14:textId="510464FA" w:rsidR="00647AFB" w:rsidRPr="002E2A34" w:rsidRDefault="00000000" w:rsidP="002613CC">
    <w:pPr>
      <w:pStyle w:val="Noga"/>
      <w:jc w:val="center"/>
      <w:rPr>
        <w:rFonts w:asciiTheme="minorHAnsi" w:hAnsiTheme="minorHAnsi" w:cstheme="minorHAnsi"/>
      </w:rPr>
    </w:pPr>
    <w:sdt>
      <w:sdtPr>
        <w:rPr>
          <w:rFonts w:asciiTheme="minorHAnsi" w:hAnsiTheme="minorHAnsi" w:cstheme="minorHAnsi"/>
        </w:rPr>
        <w:id w:val="-1676806489"/>
        <w:docPartObj>
          <w:docPartGallery w:val="Page Numbers (Bottom of Page)"/>
          <w:docPartUnique/>
        </w:docPartObj>
      </w:sdtPr>
      <w:sdtContent>
        <w:r w:rsidR="00647AFB" w:rsidRPr="002E2A34">
          <w:rPr>
            <w:rFonts w:asciiTheme="minorHAnsi" w:hAnsiTheme="minorHAnsi" w:cstheme="minorHAnsi"/>
          </w:rPr>
          <w:fldChar w:fldCharType="begin"/>
        </w:r>
        <w:r w:rsidR="00647AFB" w:rsidRPr="002E2A34">
          <w:rPr>
            <w:rFonts w:asciiTheme="minorHAnsi" w:hAnsiTheme="minorHAnsi" w:cstheme="minorHAnsi"/>
          </w:rPr>
          <w:instrText xml:space="preserve"> PAGE </w:instrText>
        </w:r>
        <w:r w:rsidR="00647AFB" w:rsidRPr="002E2A34">
          <w:rPr>
            <w:rFonts w:asciiTheme="minorHAnsi" w:hAnsiTheme="minorHAnsi" w:cstheme="minorHAnsi"/>
          </w:rPr>
          <w:fldChar w:fldCharType="separate"/>
        </w:r>
        <w:r w:rsidR="00647AFB" w:rsidRPr="002E2A34">
          <w:rPr>
            <w:rFonts w:asciiTheme="minorHAnsi" w:hAnsiTheme="minorHAnsi" w:cstheme="minorHAnsi"/>
            <w:b/>
            <w:noProof/>
          </w:rPr>
          <w:t>!Nepričakovan konec formule</w:t>
        </w:r>
        <w:r w:rsidR="00647AFB" w:rsidRPr="002E2A34">
          <w:rPr>
            <w:rFonts w:asciiTheme="minorHAnsi" w:hAnsiTheme="minorHAnsi" w:cstheme="minorHAnsi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AA3DC4" w14:textId="50106A49" w:rsidR="00E767F4" w:rsidRDefault="00E767F4">
    <w:pPr>
      <w:pStyle w:val="Noga"/>
    </w:pPr>
    <w:r>
      <w:tab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4447A2" w14:textId="77777777" w:rsidR="00647AFB" w:rsidRPr="00A67DBD" w:rsidRDefault="00647AFB" w:rsidP="00A67DBD">
    <w:pPr>
      <w:pStyle w:val="Nog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FCF72" w14:textId="77777777" w:rsidR="00D970E6" w:rsidRDefault="00D970E6" w:rsidP="008D7A8A">
      <w:pPr>
        <w:spacing w:after="0" w:line="240" w:lineRule="auto"/>
      </w:pPr>
      <w:r>
        <w:separator/>
      </w:r>
    </w:p>
  </w:footnote>
  <w:footnote w:type="continuationSeparator" w:id="0">
    <w:p w14:paraId="2DB03F76" w14:textId="77777777" w:rsidR="00D970E6" w:rsidRDefault="00D970E6" w:rsidP="008D7A8A">
      <w:pPr>
        <w:spacing w:after="0" w:line="240" w:lineRule="auto"/>
      </w:pPr>
      <w:r>
        <w:continuationSeparator/>
      </w:r>
    </w:p>
  </w:footnote>
  <w:footnote w:id="1">
    <w:p w14:paraId="19D29E5F" w14:textId="3F738390" w:rsidR="00AC6A1D" w:rsidRDefault="00AC6A1D"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 w:rsidR="0041013E">
        <w:t xml:space="preserve">Objekti, ki se uporabljajo za </w:t>
      </w:r>
      <w:r w:rsidR="007F6D36">
        <w:t>pridobivanje podatkov iz strežnika, ne da bi za to potrebovali ponovno nalaganje</w:t>
      </w:r>
      <w:r w:rsidR="00504942">
        <w:fldChar w:fldCharType="begin"/>
      </w:r>
      <w:r w:rsidR="00504942">
        <w:instrText xml:space="preserve"> XE "</w:instrText>
      </w:r>
      <w:r w:rsidR="00504942" w:rsidRPr="00CE0FCB">
        <w:instrText>ponovno nalaganje</w:instrText>
      </w:r>
      <w:r w:rsidR="00504942">
        <w:instrText xml:space="preserve">" </w:instrText>
      </w:r>
      <w:r w:rsidR="00504942">
        <w:fldChar w:fldCharType="end"/>
      </w:r>
      <w:r w:rsidR="007F6D36">
        <w:t xml:space="preserve"> celotne spletne strani</w:t>
      </w:r>
      <w:sdt>
        <w:sdtPr>
          <w:id w:val="2126269407"/>
          <w:citation/>
        </w:sdtPr>
        <w:sdtContent>
          <w:r w:rsidR="00C231C1">
            <w:fldChar w:fldCharType="begin"/>
          </w:r>
          <w:r w:rsidR="00C231C1">
            <w:instrText xml:space="preserve"> CITATION MDN236 \l 1060 </w:instrText>
          </w:r>
          <w:r w:rsidR="00C231C1">
            <w:fldChar w:fldCharType="separate"/>
          </w:r>
          <w:r w:rsidR="00C231C1">
            <w:rPr>
              <w:noProof/>
            </w:rPr>
            <w:t xml:space="preserve"> (104)</w:t>
          </w:r>
          <w:r w:rsidR="00C231C1">
            <w:fldChar w:fldCharType="end"/>
          </w:r>
        </w:sdtContent>
      </w:sdt>
    </w:p>
  </w:footnote>
  <w:footnote w:id="2">
    <w:p w14:paraId="278040BA" w14:textId="4E9E71A2" w:rsidR="00023469" w:rsidRDefault="00023469">
      <w:pPr>
        <w:pStyle w:val="Sprotnaopomba-besedilo"/>
      </w:pPr>
      <w:r>
        <w:rPr>
          <w:rStyle w:val="Sprotnaopomba-sklic"/>
        </w:rPr>
        <w:footnoteRef/>
      </w:r>
      <w:r>
        <w:t xml:space="preserve"> </w:t>
      </w:r>
      <w:r w:rsidR="00DB778D">
        <w:t>API</w:t>
      </w:r>
      <w:r w:rsidR="008B7803">
        <w:fldChar w:fldCharType="begin"/>
      </w:r>
      <w:r w:rsidR="008B7803">
        <w:instrText xml:space="preserve"> XE "</w:instrText>
      </w:r>
      <w:r w:rsidR="008B7803" w:rsidRPr="00466D6E">
        <w:instrText>API</w:instrText>
      </w:r>
      <w:r w:rsidR="008B7803">
        <w:instrText xml:space="preserve">" </w:instrText>
      </w:r>
      <w:r w:rsidR="008B7803">
        <w:fldChar w:fldCharType="end"/>
      </w:r>
      <w:r w:rsidR="00DB778D">
        <w:t>-ji, ki so oblikovani po načelih REST oz. reprezentativnega prenosa stanja</w:t>
      </w:r>
      <w:r w:rsidR="009A6D52">
        <w:fldChar w:fldCharType="begin"/>
      </w:r>
      <w:r w:rsidR="009A6D52">
        <w:instrText xml:space="preserve"> XE "</w:instrText>
      </w:r>
      <w:r w:rsidR="009A6D52" w:rsidRPr="001C3EE5">
        <w:instrText>stanja</w:instrText>
      </w:r>
      <w:r w:rsidR="009A6D52">
        <w:instrText xml:space="preserve">" </w:instrText>
      </w:r>
      <w:r w:rsidR="009A6D52">
        <w:fldChar w:fldCharType="end"/>
      </w:r>
      <w:sdt>
        <w:sdtPr>
          <w:id w:val="1428698082"/>
          <w:citation/>
        </w:sdtPr>
        <w:sdtContent>
          <w:r w:rsidR="00C57703">
            <w:fldChar w:fldCharType="begin"/>
          </w:r>
          <w:r w:rsidR="00C57703">
            <w:instrText xml:space="preserve"> CITATION IBM23 \l 1060 </w:instrText>
          </w:r>
          <w:r w:rsidR="00C57703">
            <w:fldChar w:fldCharType="separate"/>
          </w:r>
          <w:r w:rsidR="00C57703">
            <w:rPr>
              <w:noProof/>
            </w:rPr>
            <w:t xml:space="preserve"> (105)</w:t>
          </w:r>
          <w:r w:rsidR="00C57703">
            <w:fldChar w:fldCharType="end"/>
          </w:r>
        </w:sdtContent>
      </w:sdt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765E8F" w14:textId="126F1713" w:rsidR="00166705" w:rsidRDefault="00166705">
    <w:pPr>
      <w:pStyle w:val="Glava"/>
    </w:pPr>
    <w:r>
      <w:tab/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3F38C2" w14:textId="12C7B124" w:rsidR="00C0079F" w:rsidRDefault="00C0079F">
    <w:pPr>
      <w:pStyle w:val="Glava"/>
    </w:pPr>
    <w:r>
      <w:t>Erik Radovičevič</w:t>
    </w:r>
    <w:r>
      <w:tab/>
    </w:r>
    <w:r>
      <w:tab/>
    </w:r>
    <w:r w:rsidR="00933463" w:rsidRPr="00933463">
      <w:rPr>
        <w:rFonts w:cs="Times New Roman"/>
      </w:rPr>
      <w:t>Informacijski sistem podjetja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43462" w14:textId="29632FA6" w:rsidR="00647AFB" w:rsidRPr="00C0079F" w:rsidRDefault="00933463">
    <w:pPr>
      <w:pStyle w:val="Glava"/>
      <w:rPr>
        <w:rFonts w:cs="Times New Roman"/>
      </w:rPr>
    </w:pPr>
    <w:r w:rsidRPr="00933463">
      <w:rPr>
        <w:rFonts w:cs="Times New Roman"/>
      </w:rPr>
      <w:t>Informacijski sistem podjetja</w:t>
    </w:r>
    <w:r w:rsidR="00647AFB">
      <w:tab/>
    </w:r>
    <w:r w:rsidR="00647AFB">
      <w:tab/>
    </w:r>
    <w:r w:rsidR="00C0079F">
      <w:rPr>
        <w:rFonts w:cs="Times New Roman"/>
      </w:rPr>
      <w:t>Erik Radovičevič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A10B41" w14:textId="3439A3DE" w:rsidR="0013729B" w:rsidRDefault="0013729B">
    <w:pPr>
      <w:pStyle w:val="Glava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BBECE5" w14:textId="77777777" w:rsidR="00647AFB" w:rsidRDefault="00647AFB">
    <w:pPr>
      <w:pStyle w:val="Glava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83465"/>
    <w:multiLevelType w:val="multilevel"/>
    <w:tmpl w:val="04240025"/>
    <w:lvl w:ilvl="0">
      <w:start w:val="1"/>
      <w:numFmt w:val="decimal"/>
      <w:pStyle w:val="Naslov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slov2"/>
      <w:lvlText w:val="%1.%2"/>
      <w:lvlJc w:val="left"/>
      <w:pPr>
        <w:ind w:left="576" w:hanging="576"/>
      </w:pPr>
    </w:lvl>
    <w:lvl w:ilvl="2">
      <w:start w:val="1"/>
      <w:numFmt w:val="decimal"/>
      <w:pStyle w:val="Naslov3"/>
      <w:lvlText w:val="%1.%2.%3"/>
      <w:lvlJc w:val="left"/>
      <w:pPr>
        <w:ind w:left="720" w:hanging="720"/>
      </w:pPr>
    </w:lvl>
    <w:lvl w:ilvl="3">
      <w:start w:val="1"/>
      <w:numFmt w:val="decimal"/>
      <w:pStyle w:val="Naslov4"/>
      <w:lvlText w:val="%1.%2.%3.%4"/>
      <w:lvlJc w:val="left"/>
      <w:pPr>
        <w:ind w:left="864" w:hanging="864"/>
      </w:pPr>
    </w:lvl>
    <w:lvl w:ilvl="4">
      <w:start w:val="1"/>
      <w:numFmt w:val="decimal"/>
      <w:pStyle w:val="Naslov5"/>
      <w:lvlText w:val="%1.%2.%3.%4.%5"/>
      <w:lvlJc w:val="left"/>
      <w:pPr>
        <w:ind w:left="1008" w:hanging="1008"/>
      </w:pPr>
    </w:lvl>
    <w:lvl w:ilvl="5">
      <w:start w:val="1"/>
      <w:numFmt w:val="decimal"/>
      <w:pStyle w:val="Naslov6"/>
      <w:lvlText w:val="%1.%2.%3.%4.%5.%6"/>
      <w:lvlJc w:val="left"/>
      <w:pPr>
        <w:ind w:left="1152" w:hanging="1152"/>
      </w:pPr>
    </w:lvl>
    <w:lvl w:ilvl="6">
      <w:start w:val="1"/>
      <w:numFmt w:val="decimal"/>
      <w:pStyle w:val="Naslov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slov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slov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7301782"/>
    <w:multiLevelType w:val="hybridMultilevel"/>
    <w:tmpl w:val="5CC68E0C"/>
    <w:lvl w:ilvl="0" w:tplc="A0E60C18">
      <w:start w:val="7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DA0DAF"/>
    <w:multiLevelType w:val="hybridMultilevel"/>
    <w:tmpl w:val="9FD082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9807888">
    <w:abstractNumId w:val="0"/>
  </w:num>
  <w:num w:numId="2" w16cid:durableId="2003267073">
    <w:abstractNumId w:val="1"/>
  </w:num>
  <w:num w:numId="3" w16cid:durableId="19387150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attachedTemplate r:id="rId1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3B33"/>
    <w:rsid w:val="000001D9"/>
    <w:rsid w:val="00000D1B"/>
    <w:rsid w:val="000011EF"/>
    <w:rsid w:val="00001415"/>
    <w:rsid w:val="000016BE"/>
    <w:rsid w:val="0000185E"/>
    <w:rsid w:val="00001D4E"/>
    <w:rsid w:val="00002F62"/>
    <w:rsid w:val="000034A1"/>
    <w:rsid w:val="000037E0"/>
    <w:rsid w:val="000037EC"/>
    <w:rsid w:val="0000393F"/>
    <w:rsid w:val="00003976"/>
    <w:rsid w:val="00003BD2"/>
    <w:rsid w:val="0000450B"/>
    <w:rsid w:val="00004768"/>
    <w:rsid w:val="0000532A"/>
    <w:rsid w:val="0000590D"/>
    <w:rsid w:val="000060EA"/>
    <w:rsid w:val="00006237"/>
    <w:rsid w:val="00006405"/>
    <w:rsid w:val="000066A0"/>
    <w:rsid w:val="000068EF"/>
    <w:rsid w:val="00006AE4"/>
    <w:rsid w:val="00006F14"/>
    <w:rsid w:val="00006F45"/>
    <w:rsid w:val="00007305"/>
    <w:rsid w:val="00007D19"/>
    <w:rsid w:val="00010870"/>
    <w:rsid w:val="00010C88"/>
    <w:rsid w:val="00010EA4"/>
    <w:rsid w:val="0001142F"/>
    <w:rsid w:val="00011678"/>
    <w:rsid w:val="000117FC"/>
    <w:rsid w:val="00011843"/>
    <w:rsid w:val="00011F79"/>
    <w:rsid w:val="000121C8"/>
    <w:rsid w:val="000130B5"/>
    <w:rsid w:val="00013379"/>
    <w:rsid w:val="00013731"/>
    <w:rsid w:val="00013BED"/>
    <w:rsid w:val="000140B6"/>
    <w:rsid w:val="000149F3"/>
    <w:rsid w:val="00014AB7"/>
    <w:rsid w:val="00014AEE"/>
    <w:rsid w:val="0001524E"/>
    <w:rsid w:val="000160A9"/>
    <w:rsid w:val="000163A6"/>
    <w:rsid w:val="00016D4D"/>
    <w:rsid w:val="0001722B"/>
    <w:rsid w:val="000178D9"/>
    <w:rsid w:val="00017B91"/>
    <w:rsid w:val="00020DA9"/>
    <w:rsid w:val="00021AE0"/>
    <w:rsid w:val="000221F4"/>
    <w:rsid w:val="0002288F"/>
    <w:rsid w:val="00022B47"/>
    <w:rsid w:val="0002308E"/>
    <w:rsid w:val="000231BC"/>
    <w:rsid w:val="00023469"/>
    <w:rsid w:val="00023983"/>
    <w:rsid w:val="000240A6"/>
    <w:rsid w:val="000248E9"/>
    <w:rsid w:val="00024909"/>
    <w:rsid w:val="0002504D"/>
    <w:rsid w:val="000253F4"/>
    <w:rsid w:val="00026DA7"/>
    <w:rsid w:val="000276F9"/>
    <w:rsid w:val="00027836"/>
    <w:rsid w:val="00027B57"/>
    <w:rsid w:val="00030086"/>
    <w:rsid w:val="000304CC"/>
    <w:rsid w:val="000305E2"/>
    <w:rsid w:val="00030C78"/>
    <w:rsid w:val="000310AF"/>
    <w:rsid w:val="000311A3"/>
    <w:rsid w:val="000311CB"/>
    <w:rsid w:val="00031A4A"/>
    <w:rsid w:val="00031C49"/>
    <w:rsid w:val="0003298A"/>
    <w:rsid w:val="00032DAA"/>
    <w:rsid w:val="00033217"/>
    <w:rsid w:val="000335C2"/>
    <w:rsid w:val="000335C4"/>
    <w:rsid w:val="000336E9"/>
    <w:rsid w:val="00034053"/>
    <w:rsid w:val="0003470A"/>
    <w:rsid w:val="00034EBE"/>
    <w:rsid w:val="000352C5"/>
    <w:rsid w:val="000359B9"/>
    <w:rsid w:val="0003614A"/>
    <w:rsid w:val="000361BA"/>
    <w:rsid w:val="0003648F"/>
    <w:rsid w:val="00036F1E"/>
    <w:rsid w:val="000375B8"/>
    <w:rsid w:val="00037D59"/>
    <w:rsid w:val="00037D91"/>
    <w:rsid w:val="00037F64"/>
    <w:rsid w:val="00040875"/>
    <w:rsid w:val="00040AA6"/>
    <w:rsid w:val="00040B9A"/>
    <w:rsid w:val="00040FF0"/>
    <w:rsid w:val="00040FF9"/>
    <w:rsid w:val="00041412"/>
    <w:rsid w:val="00041FE7"/>
    <w:rsid w:val="0004243E"/>
    <w:rsid w:val="00042921"/>
    <w:rsid w:val="00042A8F"/>
    <w:rsid w:val="00042B6D"/>
    <w:rsid w:val="000438CB"/>
    <w:rsid w:val="00043E81"/>
    <w:rsid w:val="00044065"/>
    <w:rsid w:val="00044512"/>
    <w:rsid w:val="000447AE"/>
    <w:rsid w:val="000451C3"/>
    <w:rsid w:val="00045491"/>
    <w:rsid w:val="000455B3"/>
    <w:rsid w:val="00045905"/>
    <w:rsid w:val="00045E57"/>
    <w:rsid w:val="00047068"/>
    <w:rsid w:val="0004784B"/>
    <w:rsid w:val="00047E12"/>
    <w:rsid w:val="0005067D"/>
    <w:rsid w:val="00051402"/>
    <w:rsid w:val="00051ADB"/>
    <w:rsid w:val="0005216F"/>
    <w:rsid w:val="0005286F"/>
    <w:rsid w:val="0005381D"/>
    <w:rsid w:val="00054342"/>
    <w:rsid w:val="00054CE8"/>
    <w:rsid w:val="00055264"/>
    <w:rsid w:val="000552C8"/>
    <w:rsid w:val="000553C0"/>
    <w:rsid w:val="00055582"/>
    <w:rsid w:val="00055609"/>
    <w:rsid w:val="00055E0E"/>
    <w:rsid w:val="00056224"/>
    <w:rsid w:val="00057557"/>
    <w:rsid w:val="000577D1"/>
    <w:rsid w:val="000602B8"/>
    <w:rsid w:val="0006064A"/>
    <w:rsid w:val="00060D2E"/>
    <w:rsid w:val="00061123"/>
    <w:rsid w:val="00061903"/>
    <w:rsid w:val="000622FD"/>
    <w:rsid w:val="000628B6"/>
    <w:rsid w:val="00062E04"/>
    <w:rsid w:val="0006304F"/>
    <w:rsid w:val="000632B5"/>
    <w:rsid w:val="00063392"/>
    <w:rsid w:val="00065146"/>
    <w:rsid w:val="0006533D"/>
    <w:rsid w:val="00065402"/>
    <w:rsid w:val="0006708B"/>
    <w:rsid w:val="000677FC"/>
    <w:rsid w:val="00070282"/>
    <w:rsid w:val="00070B8A"/>
    <w:rsid w:val="0007199F"/>
    <w:rsid w:val="00071A35"/>
    <w:rsid w:val="00071C3A"/>
    <w:rsid w:val="000723D8"/>
    <w:rsid w:val="00072C17"/>
    <w:rsid w:val="0007314A"/>
    <w:rsid w:val="0007316A"/>
    <w:rsid w:val="00073603"/>
    <w:rsid w:val="000736AF"/>
    <w:rsid w:val="0007376D"/>
    <w:rsid w:val="000744B1"/>
    <w:rsid w:val="0007486D"/>
    <w:rsid w:val="00074C15"/>
    <w:rsid w:val="00074D76"/>
    <w:rsid w:val="0007559F"/>
    <w:rsid w:val="00075E20"/>
    <w:rsid w:val="00076245"/>
    <w:rsid w:val="000766A6"/>
    <w:rsid w:val="00076774"/>
    <w:rsid w:val="000768D6"/>
    <w:rsid w:val="00076BB2"/>
    <w:rsid w:val="0007701A"/>
    <w:rsid w:val="0007739E"/>
    <w:rsid w:val="00077A95"/>
    <w:rsid w:val="00077B7C"/>
    <w:rsid w:val="00077D91"/>
    <w:rsid w:val="00077E80"/>
    <w:rsid w:val="0008093F"/>
    <w:rsid w:val="00080A63"/>
    <w:rsid w:val="00081377"/>
    <w:rsid w:val="00081A96"/>
    <w:rsid w:val="00081ABA"/>
    <w:rsid w:val="00081BF2"/>
    <w:rsid w:val="00082528"/>
    <w:rsid w:val="0008283A"/>
    <w:rsid w:val="00082ABD"/>
    <w:rsid w:val="0008333D"/>
    <w:rsid w:val="00083847"/>
    <w:rsid w:val="00083F69"/>
    <w:rsid w:val="000840AF"/>
    <w:rsid w:val="00084C83"/>
    <w:rsid w:val="00085068"/>
    <w:rsid w:val="000864FC"/>
    <w:rsid w:val="00086788"/>
    <w:rsid w:val="00086796"/>
    <w:rsid w:val="00086E0D"/>
    <w:rsid w:val="000871BD"/>
    <w:rsid w:val="00087ACC"/>
    <w:rsid w:val="00090404"/>
    <w:rsid w:val="00090493"/>
    <w:rsid w:val="000908D4"/>
    <w:rsid w:val="00090A3A"/>
    <w:rsid w:val="00090B28"/>
    <w:rsid w:val="00090C03"/>
    <w:rsid w:val="00090DE8"/>
    <w:rsid w:val="00092272"/>
    <w:rsid w:val="00092773"/>
    <w:rsid w:val="00094102"/>
    <w:rsid w:val="00094306"/>
    <w:rsid w:val="00094332"/>
    <w:rsid w:val="0009433B"/>
    <w:rsid w:val="00094821"/>
    <w:rsid w:val="000956AC"/>
    <w:rsid w:val="000958EA"/>
    <w:rsid w:val="00095BEA"/>
    <w:rsid w:val="00096212"/>
    <w:rsid w:val="0009770E"/>
    <w:rsid w:val="00097A0A"/>
    <w:rsid w:val="00097C6D"/>
    <w:rsid w:val="000A0140"/>
    <w:rsid w:val="000A0622"/>
    <w:rsid w:val="000A1981"/>
    <w:rsid w:val="000A1D74"/>
    <w:rsid w:val="000A1F2C"/>
    <w:rsid w:val="000A2050"/>
    <w:rsid w:val="000A269B"/>
    <w:rsid w:val="000A272A"/>
    <w:rsid w:val="000A354B"/>
    <w:rsid w:val="000A3C93"/>
    <w:rsid w:val="000A3EB8"/>
    <w:rsid w:val="000A3F4E"/>
    <w:rsid w:val="000A4445"/>
    <w:rsid w:val="000A485B"/>
    <w:rsid w:val="000A4E58"/>
    <w:rsid w:val="000A51BA"/>
    <w:rsid w:val="000A5E21"/>
    <w:rsid w:val="000A60AE"/>
    <w:rsid w:val="000A60B9"/>
    <w:rsid w:val="000A6E14"/>
    <w:rsid w:val="000A73B4"/>
    <w:rsid w:val="000A7701"/>
    <w:rsid w:val="000A7846"/>
    <w:rsid w:val="000B045A"/>
    <w:rsid w:val="000B0481"/>
    <w:rsid w:val="000B09CA"/>
    <w:rsid w:val="000B136E"/>
    <w:rsid w:val="000B1482"/>
    <w:rsid w:val="000B1596"/>
    <w:rsid w:val="000B1711"/>
    <w:rsid w:val="000B1933"/>
    <w:rsid w:val="000B1C50"/>
    <w:rsid w:val="000B1E25"/>
    <w:rsid w:val="000B26A6"/>
    <w:rsid w:val="000B2AAB"/>
    <w:rsid w:val="000B3438"/>
    <w:rsid w:val="000B42E6"/>
    <w:rsid w:val="000B43A7"/>
    <w:rsid w:val="000B4DB2"/>
    <w:rsid w:val="000B516B"/>
    <w:rsid w:val="000B55CF"/>
    <w:rsid w:val="000B57C7"/>
    <w:rsid w:val="000B5A84"/>
    <w:rsid w:val="000B5B37"/>
    <w:rsid w:val="000B62FD"/>
    <w:rsid w:val="000B63EC"/>
    <w:rsid w:val="000B71F3"/>
    <w:rsid w:val="000B752D"/>
    <w:rsid w:val="000B7998"/>
    <w:rsid w:val="000B7E15"/>
    <w:rsid w:val="000B7F96"/>
    <w:rsid w:val="000C0184"/>
    <w:rsid w:val="000C05AB"/>
    <w:rsid w:val="000C0C62"/>
    <w:rsid w:val="000C0E32"/>
    <w:rsid w:val="000C10AF"/>
    <w:rsid w:val="000C1400"/>
    <w:rsid w:val="000C143D"/>
    <w:rsid w:val="000C184E"/>
    <w:rsid w:val="000C1A29"/>
    <w:rsid w:val="000C1AFE"/>
    <w:rsid w:val="000C22EE"/>
    <w:rsid w:val="000C2304"/>
    <w:rsid w:val="000C2CEC"/>
    <w:rsid w:val="000C34C2"/>
    <w:rsid w:val="000C36A7"/>
    <w:rsid w:val="000C38AB"/>
    <w:rsid w:val="000C38D2"/>
    <w:rsid w:val="000C3C45"/>
    <w:rsid w:val="000C4C02"/>
    <w:rsid w:val="000C4F45"/>
    <w:rsid w:val="000C523B"/>
    <w:rsid w:val="000C6327"/>
    <w:rsid w:val="000C6889"/>
    <w:rsid w:val="000C68A4"/>
    <w:rsid w:val="000C6B69"/>
    <w:rsid w:val="000C6E93"/>
    <w:rsid w:val="000C7406"/>
    <w:rsid w:val="000C75A3"/>
    <w:rsid w:val="000C7E9B"/>
    <w:rsid w:val="000D0202"/>
    <w:rsid w:val="000D0465"/>
    <w:rsid w:val="000D0ADD"/>
    <w:rsid w:val="000D0F01"/>
    <w:rsid w:val="000D0FA6"/>
    <w:rsid w:val="000D143A"/>
    <w:rsid w:val="000D14A2"/>
    <w:rsid w:val="000D1AB9"/>
    <w:rsid w:val="000D4E53"/>
    <w:rsid w:val="000D6F29"/>
    <w:rsid w:val="000D7397"/>
    <w:rsid w:val="000D7437"/>
    <w:rsid w:val="000D7500"/>
    <w:rsid w:val="000E1B72"/>
    <w:rsid w:val="000E1EB3"/>
    <w:rsid w:val="000E2512"/>
    <w:rsid w:val="000E2637"/>
    <w:rsid w:val="000E293B"/>
    <w:rsid w:val="000E3478"/>
    <w:rsid w:val="000E3514"/>
    <w:rsid w:val="000E38DE"/>
    <w:rsid w:val="000E44B4"/>
    <w:rsid w:val="000E49A7"/>
    <w:rsid w:val="000E57F6"/>
    <w:rsid w:val="000E59C1"/>
    <w:rsid w:val="000E5BCE"/>
    <w:rsid w:val="000E5CFF"/>
    <w:rsid w:val="000E69C5"/>
    <w:rsid w:val="000E78B0"/>
    <w:rsid w:val="000E7D25"/>
    <w:rsid w:val="000E7D80"/>
    <w:rsid w:val="000F022A"/>
    <w:rsid w:val="000F03E5"/>
    <w:rsid w:val="000F077C"/>
    <w:rsid w:val="000F0DB2"/>
    <w:rsid w:val="000F0F79"/>
    <w:rsid w:val="000F1484"/>
    <w:rsid w:val="000F177D"/>
    <w:rsid w:val="000F19C0"/>
    <w:rsid w:val="000F1F10"/>
    <w:rsid w:val="000F2E4B"/>
    <w:rsid w:val="000F2FA5"/>
    <w:rsid w:val="000F328C"/>
    <w:rsid w:val="000F44CA"/>
    <w:rsid w:val="000F4572"/>
    <w:rsid w:val="000F4674"/>
    <w:rsid w:val="000F48C5"/>
    <w:rsid w:val="000F4A7D"/>
    <w:rsid w:val="000F5813"/>
    <w:rsid w:val="000F58BB"/>
    <w:rsid w:val="000F602C"/>
    <w:rsid w:val="000F6819"/>
    <w:rsid w:val="000F7212"/>
    <w:rsid w:val="000F7B53"/>
    <w:rsid w:val="00100191"/>
    <w:rsid w:val="0010063C"/>
    <w:rsid w:val="0010076F"/>
    <w:rsid w:val="00100A00"/>
    <w:rsid w:val="00100A24"/>
    <w:rsid w:val="00101381"/>
    <w:rsid w:val="00101CDA"/>
    <w:rsid w:val="00101CFA"/>
    <w:rsid w:val="00102F2C"/>
    <w:rsid w:val="0010313F"/>
    <w:rsid w:val="00103554"/>
    <w:rsid w:val="00103CE6"/>
    <w:rsid w:val="00103DE3"/>
    <w:rsid w:val="001040F7"/>
    <w:rsid w:val="0010468D"/>
    <w:rsid w:val="00104E1E"/>
    <w:rsid w:val="00105060"/>
    <w:rsid w:val="00105929"/>
    <w:rsid w:val="001059E5"/>
    <w:rsid w:val="001061D6"/>
    <w:rsid w:val="00106A08"/>
    <w:rsid w:val="00106F00"/>
    <w:rsid w:val="001071D8"/>
    <w:rsid w:val="00107DB2"/>
    <w:rsid w:val="0011008B"/>
    <w:rsid w:val="00110231"/>
    <w:rsid w:val="00110279"/>
    <w:rsid w:val="0011040A"/>
    <w:rsid w:val="00110998"/>
    <w:rsid w:val="00111530"/>
    <w:rsid w:val="001125E6"/>
    <w:rsid w:val="00113505"/>
    <w:rsid w:val="00115215"/>
    <w:rsid w:val="0011522A"/>
    <w:rsid w:val="00115480"/>
    <w:rsid w:val="001155F5"/>
    <w:rsid w:val="001158F2"/>
    <w:rsid w:val="00115A36"/>
    <w:rsid w:val="001167FB"/>
    <w:rsid w:val="001171E0"/>
    <w:rsid w:val="001172BE"/>
    <w:rsid w:val="00120C97"/>
    <w:rsid w:val="0012126D"/>
    <w:rsid w:val="001219BA"/>
    <w:rsid w:val="00121B14"/>
    <w:rsid w:val="00121C9D"/>
    <w:rsid w:val="0012203A"/>
    <w:rsid w:val="00123722"/>
    <w:rsid w:val="00123B3C"/>
    <w:rsid w:val="001240AD"/>
    <w:rsid w:val="001249CF"/>
    <w:rsid w:val="00124B36"/>
    <w:rsid w:val="001258F5"/>
    <w:rsid w:val="00125A4F"/>
    <w:rsid w:val="00125E24"/>
    <w:rsid w:val="00125FCB"/>
    <w:rsid w:val="0012702E"/>
    <w:rsid w:val="00127E4E"/>
    <w:rsid w:val="00130227"/>
    <w:rsid w:val="00130384"/>
    <w:rsid w:val="00130455"/>
    <w:rsid w:val="001309DF"/>
    <w:rsid w:val="00131114"/>
    <w:rsid w:val="001319A4"/>
    <w:rsid w:val="00131EB0"/>
    <w:rsid w:val="00131EBF"/>
    <w:rsid w:val="0013224C"/>
    <w:rsid w:val="00132D30"/>
    <w:rsid w:val="00133083"/>
    <w:rsid w:val="00133485"/>
    <w:rsid w:val="00133532"/>
    <w:rsid w:val="001341C3"/>
    <w:rsid w:val="001342D4"/>
    <w:rsid w:val="001345CE"/>
    <w:rsid w:val="00134B5F"/>
    <w:rsid w:val="00134ED2"/>
    <w:rsid w:val="00135446"/>
    <w:rsid w:val="001355E4"/>
    <w:rsid w:val="00136688"/>
    <w:rsid w:val="00136A1A"/>
    <w:rsid w:val="001371CC"/>
    <w:rsid w:val="0013729B"/>
    <w:rsid w:val="00137573"/>
    <w:rsid w:val="0013789D"/>
    <w:rsid w:val="001410F3"/>
    <w:rsid w:val="0014197E"/>
    <w:rsid w:val="00141A94"/>
    <w:rsid w:val="0014224B"/>
    <w:rsid w:val="001422D1"/>
    <w:rsid w:val="00142CA4"/>
    <w:rsid w:val="001437EF"/>
    <w:rsid w:val="00143C82"/>
    <w:rsid w:val="00143DB8"/>
    <w:rsid w:val="00143E0C"/>
    <w:rsid w:val="0014421E"/>
    <w:rsid w:val="00144EE7"/>
    <w:rsid w:val="00144FC8"/>
    <w:rsid w:val="001459DF"/>
    <w:rsid w:val="001459F0"/>
    <w:rsid w:val="00146061"/>
    <w:rsid w:val="00146216"/>
    <w:rsid w:val="001476C5"/>
    <w:rsid w:val="00147D71"/>
    <w:rsid w:val="00147F46"/>
    <w:rsid w:val="00150E55"/>
    <w:rsid w:val="0015144F"/>
    <w:rsid w:val="00151553"/>
    <w:rsid w:val="001517EF"/>
    <w:rsid w:val="001519B2"/>
    <w:rsid w:val="001522A3"/>
    <w:rsid w:val="00152371"/>
    <w:rsid w:val="00152762"/>
    <w:rsid w:val="0015280E"/>
    <w:rsid w:val="0015403D"/>
    <w:rsid w:val="00155891"/>
    <w:rsid w:val="00155935"/>
    <w:rsid w:val="00155B57"/>
    <w:rsid w:val="00155E3E"/>
    <w:rsid w:val="00156453"/>
    <w:rsid w:val="001567BE"/>
    <w:rsid w:val="00156FFF"/>
    <w:rsid w:val="001573F6"/>
    <w:rsid w:val="00157611"/>
    <w:rsid w:val="00157CBA"/>
    <w:rsid w:val="00160125"/>
    <w:rsid w:val="001601AD"/>
    <w:rsid w:val="00160214"/>
    <w:rsid w:val="00160326"/>
    <w:rsid w:val="001605B2"/>
    <w:rsid w:val="001606A1"/>
    <w:rsid w:val="0016074D"/>
    <w:rsid w:val="00160840"/>
    <w:rsid w:val="00160A88"/>
    <w:rsid w:val="00160B71"/>
    <w:rsid w:val="001610BE"/>
    <w:rsid w:val="00161231"/>
    <w:rsid w:val="00161A33"/>
    <w:rsid w:val="00162E8C"/>
    <w:rsid w:val="00163371"/>
    <w:rsid w:val="00163CFF"/>
    <w:rsid w:val="0016486B"/>
    <w:rsid w:val="001649D5"/>
    <w:rsid w:val="001651E1"/>
    <w:rsid w:val="00165C6C"/>
    <w:rsid w:val="00165F3E"/>
    <w:rsid w:val="00166627"/>
    <w:rsid w:val="00166649"/>
    <w:rsid w:val="00166705"/>
    <w:rsid w:val="00167586"/>
    <w:rsid w:val="001676A9"/>
    <w:rsid w:val="00167FBA"/>
    <w:rsid w:val="0017002C"/>
    <w:rsid w:val="001705CB"/>
    <w:rsid w:val="00170689"/>
    <w:rsid w:val="00170916"/>
    <w:rsid w:val="001715D6"/>
    <w:rsid w:val="00172391"/>
    <w:rsid w:val="001727E8"/>
    <w:rsid w:val="00172997"/>
    <w:rsid w:val="00172AF5"/>
    <w:rsid w:val="00172D47"/>
    <w:rsid w:val="00172EA3"/>
    <w:rsid w:val="00173269"/>
    <w:rsid w:val="00173C5C"/>
    <w:rsid w:val="00173E29"/>
    <w:rsid w:val="00174532"/>
    <w:rsid w:val="00176ED4"/>
    <w:rsid w:val="00176EE9"/>
    <w:rsid w:val="0017790A"/>
    <w:rsid w:val="00177E2B"/>
    <w:rsid w:val="00177F6D"/>
    <w:rsid w:val="001801EC"/>
    <w:rsid w:val="001802DC"/>
    <w:rsid w:val="00180A51"/>
    <w:rsid w:val="00180DF8"/>
    <w:rsid w:val="00180FB0"/>
    <w:rsid w:val="001810EF"/>
    <w:rsid w:val="00181A97"/>
    <w:rsid w:val="00181C1E"/>
    <w:rsid w:val="00181C84"/>
    <w:rsid w:val="00181CDB"/>
    <w:rsid w:val="00181D51"/>
    <w:rsid w:val="00181E98"/>
    <w:rsid w:val="0018254C"/>
    <w:rsid w:val="001826D4"/>
    <w:rsid w:val="001829BB"/>
    <w:rsid w:val="0018364F"/>
    <w:rsid w:val="00183B4A"/>
    <w:rsid w:val="00183DC1"/>
    <w:rsid w:val="001844FA"/>
    <w:rsid w:val="001848B1"/>
    <w:rsid w:val="00184F11"/>
    <w:rsid w:val="00185387"/>
    <w:rsid w:val="001853D8"/>
    <w:rsid w:val="00185BDD"/>
    <w:rsid w:val="00185C9F"/>
    <w:rsid w:val="0018670B"/>
    <w:rsid w:val="00186E02"/>
    <w:rsid w:val="0018717A"/>
    <w:rsid w:val="00187268"/>
    <w:rsid w:val="0018772F"/>
    <w:rsid w:val="00187B38"/>
    <w:rsid w:val="00187CC8"/>
    <w:rsid w:val="00187EBA"/>
    <w:rsid w:val="00190109"/>
    <w:rsid w:val="00190434"/>
    <w:rsid w:val="001905A2"/>
    <w:rsid w:val="0019076E"/>
    <w:rsid w:val="001907E9"/>
    <w:rsid w:val="00190D8B"/>
    <w:rsid w:val="0019113B"/>
    <w:rsid w:val="00191611"/>
    <w:rsid w:val="001916A5"/>
    <w:rsid w:val="00192095"/>
    <w:rsid w:val="001922F8"/>
    <w:rsid w:val="0019267C"/>
    <w:rsid w:val="00192C79"/>
    <w:rsid w:val="00192FCD"/>
    <w:rsid w:val="001933BD"/>
    <w:rsid w:val="00193536"/>
    <w:rsid w:val="001935CC"/>
    <w:rsid w:val="00193C4E"/>
    <w:rsid w:val="0019418E"/>
    <w:rsid w:val="00194606"/>
    <w:rsid w:val="00194A1A"/>
    <w:rsid w:val="00194B39"/>
    <w:rsid w:val="00194FC9"/>
    <w:rsid w:val="001950B7"/>
    <w:rsid w:val="001950DC"/>
    <w:rsid w:val="00195103"/>
    <w:rsid w:val="0019558E"/>
    <w:rsid w:val="00195990"/>
    <w:rsid w:val="001959CE"/>
    <w:rsid w:val="001959DE"/>
    <w:rsid w:val="0019604F"/>
    <w:rsid w:val="001962B2"/>
    <w:rsid w:val="0019757F"/>
    <w:rsid w:val="001A0010"/>
    <w:rsid w:val="001A0CA7"/>
    <w:rsid w:val="001A1970"/>
    <w:rsid w:val="001A1BBE"/>
    <w:rsid w:val="001A2204"/>
    <w:rsid w:val="001A2233"/>
    <w:rsid w:val="001A42B9"/>
    <w:rsid w:val="001A44AA"/>
    <w:rsid w:val="001A51BA"/>
    <w:rsid w:val="001A5A79"/>
    <w:rsid w:val="001A65EF"/>
    <w:rsid w:val="001A6B53"/>
    <w:rsid w:val="001A700F"/>
    <w:rsid w:val="001A7010"/>
    <w:rsid w:val="001A7160"/>
    <w:rsid w:val="001A7291"/>
    <w:rsid w:val="001A7810"/>
    <w:rsid w:val="001A7846"/>
    <w:rsid w:val="001A7A46"/>
    <w:rsid w:val="001B0E84"/>
    <w:rsid w:val="001B2D97"/>
    <w:rsid w:val="001B36AE"/>
    <w:rsid w:val="001B36CE"/>
    <w:rsid w:val="001B37FD"/>
    <w:rsid w:val="001B3E00"/>
    <w:rsid w:val="001B484B"/>
    <w:rsid w:val="001B4DC4"/>
    <w:rsid w:val="001B5955"/>
    <w:rsid w:val="001B632E"/>
    <w:rsid w:val="001B6555"/>
    <w:rsid w:val="001B68F8"/>
    <w:rsid w:val="001B69BA"/>
    <w:rsid w:val="001B6DAF"/>
    <w:rsid w:val="001B756F"/>
    <w:rsid w:val="001B7696"/>
    <w:rsid w:val="001B7830"/>
    <w:rsid w:val="001B7B1B"/>
    <w:rsid w:val="001C0260"/>
    <w:rsid w:val="001C09DA"/>
    <w:rsid w:val="001C0C90"/>
    <w:rsid w:val="001C0E64"/>
    <w:rsid w:val="001C105F"/>
    <w:rsid w:val="001C1752"/>
    <w:rsid w:val="001C1889"/>
    <w:rsid w:val="001C21A2"/>
    <w:rsid w:val="001C21E9"/>
    <w:rsid w:val="001C2214"/>
    <w:rsid w:val="001C235D"/>
    <w:rsid w:val="001C2F81"/>
    <w:rsid w:val="001C3C60"/>
    <w:rsid w:val="001C4126"/>
    <w:rsid w:val="001C4284"/>
    <w:rsid w:val="001C4300"/>
    <w:rsid w:val="001C465C"/>
    <w:rsid w:val="001C4990"/>
    <w:rsid w:val="001C4A27"/>
    <w:rsid w:val="001C4CC5"/>
    <w:rsid w:val="001C592B"/>
    <w:rsid w:val="001C7564"/>
    <w:rsid w:val="001C76ED"/>
    <w:rsid w:val="001D0B63"/>
    <w:rsid w:val="001D175A"/>
    <w:rsid w:val="001D1BBD"/>
    <w:rsid w:val="001D232E"/>
    <w:rsid w:val="001D2988"/>
    <w:rsid w:val="001D2B12"/>
    <w:rsid w:val="001D3123"/>
    <w:rsid w:val="001D3839"/>
    <w:rsid w:val="001D3FE6"/>
    <w:rsid w:val="001D4C12"/>
    <w:rsid w:val="001D51BD"/>
    <w:rsid w:val="001D62BA"/>
    <w:rsid w:val="001D6E72"/>
    <w:rsid w:val="001E0425"/>
    <w:rsid w:val="001E0AAB"/>
    <w:rsid w:val="001E0C6B"/>
    <w:rsid w:val="001E0E2B"/>
    <w:rsid w:val="001E11F9"/>
    <w:rsid w:val="001E1645"/>
    <w:rsid w:val="001E226E"/>
    <w:rsid w:val="001E2813"/>
    <w:rsid w:val="001E28AA"/>
    <w:rsid w:val="001E2F79"/>
    <w:rsid w:val="001E30E4"/>
    <w:rsid w:val="001E374E"/>
    <w:rsid w:val="001E3B30"/>
    <w:rsid w:val="001E3C9D"/>
    <w:rsid w:val="001E4054"/>
    <w:rsid w:val="001E4075"/>
    <w:rsid w:val="001E45A4"/>
    <w:rsid w:val="001E472A"/>
    <w:rsid w:val="001E4A18"/>
    <w:rsid w:val="001E4ADF"/>
    <w:rsid w:val="001E4E4A"/>
    <w:rsid w:val="001E4E94"/>
    <w:rsid w:val="001E500D"/>
    <w:rsid w:val="001E5AD5"/>
    <w:rsid w:val="001E5C11"/>
    <w:rsid w:val="001E7027"/>
    <w:rsid w:val="001E70E6"/>
    <w:rsid w:val="001E7429"/>
    <w:rsid w:val="001E7449"/>
    <w:rsid w:val="001E7C77"/>
    <w:rsid w:val="001F03D3"/>
    <w:rsid w:val="001F06D1"/>
    <w:rsid w:val="001F2629"/>
    <w:rsid w:val="001F2741"/>
    <w:rsid w:val="001F32BB"/>
    <w:rsid w:val="001F332A"/>
    <w:rsid w:val="001F3B22"/>
    <w:rsid w:val="001F3D3C"/>
    <w:rsid w:val="001F3EAE"/>
    <w:rsid w:val="001F3FE8"/>
    <w:rsid w:val="001F4700"/>
    <w:rsid w:val="001F4730"/>
    <w:rsid w:val="001F483C"/>
    <w:rsid w:val="001F4FF3"/>
    <w:rsid w:val="001F5585"/>
    <w:rsid w:val="001F5F40"/>
    <w:rsid w:val="001F6124"/>
    <w:rsid w:val="001F635D"/>
    <w:rsid w:val="001F6520"/>
    <w:rsid w:val="001F6842"/>
    <w:rsid w:val="001F6943"/>
    <w:rsid w:val="001F6C51"/>
    <w:rsid w:val="001F6DAF"/>
    <w:rsid w:val="001F6F5E"/>
    <w:rsid w:val="001F793F"/>
    <w:rsid w:val="001F79EF"/>
    <w:rsid w:val="001F7C6F"/>
    <w:rsid w:val="001F7C84"/>
    <w:rsid w:val="002005DC"/>
    <w:rsid w:val="00200BE4"/>
    <w:rsid w:val="00201DAB"/>
    <w:rsid w:val="00201F37"/>
    <w:rsid w:val="0020258E"/>
    <w:rsid w:val="00202C60"/>
    <w:rsid w:val="00203291"/>
    <w:rsid w:val="002040FF"/>
    <w:rsid w:val="0020481A"/>
    <w:rsid w:val="0020493F"/>
    <w:rsid w:val="00204CA4"/>
    <w:rsid w:val="00204CF2"/>
    <w:rsid w:val="0020548A"/>
    <w:rsid w:val="00205D77"/>
    <w:rsid w:val="0020631C"/>
    <w:rsid w:val="00206958"/>
    <w:rsid w:val="00206A71"/>
    <w:rsid w:val="00206B63"/>
    <w:rsid w:val="00206EF1"/>
    <w:rsid w:val="002070D2"/>
    <w:rsid w:val="00207305"/>
    <w:rsid w:val="00207801"/>
    <w:rsid w:val="00207D7D"/>
    <w:rsid w:val="00210511"/>
    <w:rsid w:val="002107AA"/>
    <w:rsid w:val="00210AB2"/>
    <w:rsid w:val="00210B9C"/>
    <w:rsid w:val="00210F25"/>
    <w:rsid w:val="002114D4"/>
    <w:rsid w:val="00211805"/>
    <w:rsid w:val="00211EEE"/>
    <w:rsid w:val="002127E8"/>
    <w:rsid w:val="002129D0"/>
    <w:rsid w:val="00213140"/>
    <w:rsid w:val="00213195"/>
    <w:rsid w:val="00213450"/>
    <w:rsid w:val="00213FF7"/>
    <w:rsid w:val="00214E98"/>
    <w:rsid w:val="00215846"/>
    <w:rsid w:val="00215D33"/>
    <w:rsid w:val="002164B9"/>
    <w:rsid w:val="00217CD8"/>
    <w:rsid w:val="002202B7"/>
    <w:rsid w:val="0022085A"/>
    <w:rsid w:val="002209C7"/>
    <w:rsid w:val="00220BE2"/>
    <w:rsid w:val="00222244"/>
    <w:rsid w:val="00223237"/>
    <w:rsid w:val="00223843"/>
    <w:rsid w:val="00223C84"/>
    <w:rsid w:val="002240AA"/>
    <w:rsid w:val="00225982"/>
    <w:rsid w:val="00225B36"/>
    <w:rsid w:val="002266C2"/>
    <w:rsid w:val="00227B82"/>
    <w:rsid w:val="00230292"/>
    <w:rsid w:val="0023037D"/>
    <w:rsid w:val="00230AA0"/>
    <w:rsid w:val="00231A72"/>
    <w:rsid w:val="00231D88"/>
    <w:rsid w:val="00231EA3"/>
    <w:rsid w:val="00232163"/>
    <w:rsid w:val="002325DB"/>
    <w:rsid w:val="00232D05"/>
    <w:rsid w:val="0023367E"/>
    <w:rsid w:val="00233AE5"/>
    <w:rsid w:val="00233B33"/>
    <w:rsid w:val="00234397"/>
    <w:rsid w:val="00234CB0"/>
    <w:rsid w:val="00234EC1"/>
    <w:rsid w:val="00235700"/>
    <w:rsid w:val="00235EB9"/>
    <w:rsid w:val="002368F7"/>
    <w:rsid w:val="00236D47"/>
    <w:rsid w:val="00236EDA"/>
    <w:rsid w:val="00237B19"/>
    <w:rsid w:val="00240095"/>
    <w:rsid w:val="00240278"/>
    <w:rsid w:val="00241284"/>
    <w:rsid w:val="002413D2"/>
    <w:rsid w:val="00241E71"/>
    <w:rsid w:val="00243617"/>
    <w:rsid w:val="0024452C"/>
    <w:rsid w:val="00244960"/>
    <w:rsid w:val="002457BC"/>
    <w:rsid w:val="00245BEF"/>
    <w:rsid w:val="00246833"/>
    <w:rsid w:val="002468EB"/>
    <w:rsid w:val="0024717A"/>
    <w:rsid w:val="002473B8"/>
    <w:rsid w:val="00247E12"/>
    <w:rsid w:val="0025025B"/>
    <w:rsid w:val="002507A6"/>
    <w:rsid w:val="00251130"/>
    <w:rsid w:val="00251EF5"/>
    <w:rsid w:val="0025395E"/>
    <w:rsid w:val="00253CDF"/>
    <w:rsid w:val="00255328"/>
    <w:rsid w:val="0025618A"/>
    <w:rsid w:val="00256A20"/>
    <w:rsid w:val="0025727C"/>
    <w:rsid w:val="002576B7"/>
    <w:rsid w:val="00257F1C"/>
    <w:rsid w:val="00260328"/>
    <w:rsid w:val="002608A5"/>
    <w:rsid w:val="002613CC"/>
    <w:rsid w:val="00261B71"/>
    <w:rsid w:val="00261C5D"/>
    <w:rsid w:val="00261DA9"/>
    <w:rsid w:val="00262DB3"/>
    <w:rsid w:val="00263420"/>
    <w:rsid w:val="00264576"/>
    <w:rsid w:val="00264961"/>
    <w:rsid w:val="00264EB3"/>
    <w:rsid w:val="00264F90"/>
    <w:rsid w:val="0026583D"/>
    <w:rsid w:val="00265F16"/>
    <w:rsid w:val="00265F27"/>
    <w:rsid w:val="0026600B"/>
    <w:rsid w:val="0026615F"/>
    <w:rsid w:val="002661AB"/>
    <w:rsid w:val="00266C79"/>
    <w:rsid w:val="00267050"/>
    <w:rsid w:val="00267884"/>
    <w:rsid w:val="002706F3"/>
    <w:rsid w:val="00270816"/>
    <w:rsid w:val="00270881"/>
    <w:rsid w:val="00270A0E"/>
    <w:rsid w:val="002716E7"/>
    <w:rsid w:val="0027210E"/>
    <w:rsid w:val="002723FE"/>
    <w:rsid w:val="002736E5"/>
    <w:rsid w:val="00273B87"/>
    <w:rsid w:val="00273D7A"/>
    <w:rsid w:val="00273FDB"/>
    <w:rsid w:val="00274226"/>
    <w:rsid w:val="002756C5"/>
    <w:rsid w:val="00276208"/>
    <w:rsid w:val="0027644E"/>
    <w:rsid w:val="0027671F"/>
    <w:rsid w:val="00276930"/>
    <w:rsid w:val="00277077"/>
    <w:rsid w:val="002772D9"/>
    <w:rsid w:val="00277F16"/>
    <w:rsid w:val="00280636"/>
    <w:rsid w:val="00281968"/>
    <w:rsid w:val="00281DF8"/>
    <w:rsid w:val="00282113"/>
    <w:rsid w:val="002829F7"/>
    <w:rsid w:val="00282B64"/>
    <w:rsid w:val="00282C65"/>
    <w:rsid w:val="002834C1"/>
    <w:rsid w:val="0028356B"/>
    <w:rsid w:val="0028370A"/>
    <w:rsid w:val="00283860"/>
    <w:rsid w:val="002849D6"/>
    <w:rsid w:val="0028641D"/>
    <w:rsid w:val="00286928"/>
    <w:rsid w:val="00287153"/>
    <w:rsid w:val="00287712"/>
    <w:rsid w:val="00290A3F"/>
    <w:rsid w:val="00290C9D"/>
    <w:rsid w:val="00291204"/>
    <w:rsid w:val="0029123A"/>
    <w:rsid w:val="0029190E"/>
    <w:rsid w:val="002919BD"/>
    <w:rsid w:val="00291F2F"/>
    <w:rsid w:val="00292216"/>
    <w:rsid w:val="002929DD"/>
    <w:rsid w:val="00292B5E"/>
    <w:rsid w:val="00292FB6"/>
    <w:rsid w:val="002930C5"/>
    <w:rsid w:val="0029384A"/>
    <w:rsid w:val="00294158"/>
    <w:rsid w:val="002942CC"/>
    <w:rsid w:val="00294547"/>
    <w:rsid w:val="0029472B"/>
    <w:rsid w:val="002947B8"/>
    <w:rsid w:val="002954AC"/>
    <w:rsid w:val="00296299"/>
    <w:rsid w:val="002968BF"/>
    <w:rsid w:val="0029774B"/>
    <w:rsid w:val="0029793F"/>
    <w:rsid w:val="00297BFB"/>
    <w:rsid w:val="002A03E9"/>
    <w:rsid w:val="002A06BF"/>
    <w:rsid w:val="002A06DA"/>
    <w:rsid w:val="002A0759"/>
    <w:rsid w:val="002A08A6"/>
    <w:rsid w:val="002A116E"/>
    <w:rsid w:val="002A12C9"/>
    <w:rsid w:val="002A19AA"/>
    <w:rsid w:val="002A2857"/>
    <w:rsid w:val="002A35B5"/>
    <w:rsid w:val="002A380F"/>
    <w:rsid w:val="002A38E9"/>
    <w:rsid w:val="002A39BF"/>
    <w:rsid w:val="002A3C31"/>
    <w:rsid w:val="002A40C6"/>
    <w:rsid w:val="002A443B"/>
    <w:rsid w:val="002A46DF"/>
    <w:rsid w:val="002A47C1"/>
    <w:rsid w:val="002A4AD4"/>
    <w:rsid w:val="002A4E06"/>
    <w:rsid w:val="002A5309"/>
    <w:rsid w:val="002A552F"/>
    <w:rsid w:val="002A6780"/>
    <w:rsid w:val="002A6927"/>
    <w:rsid w:val="002A6D09"/>
    <w:rsid w:val="002A707B"/>
    <w:rsid w:val="002B0411"/>
    <w:rsid w:val="002B05DD"/>
    <w:rsid w:val="002B0F16"/>
    <w:rsid w:val="002B1B23"/>
    <w:rsid w:val="002B1D0E"/>
    <w:rsid w:val="002B1DC5"/>
    <w:rsid w:val="002B2411"/>
    <w:rsid w:val="002B2A5A"/>
    <w:rsid w:val="002B2B93"/>
    <w:rsid w:val="002B3282"/>
    <w:rsid w:val="002B38C9"/>
    <w:rsid w:val="002B3DE8"/>
    <w:rsid w:val="002B3F42"/>
    <w:rsid w:val="002B4285"/>
    <w:rsid w:val="002B42E7"/>
    <w:rsid w:val="002B4720"/>
    <w:rsid w:val="002B4973"/>
    <w:rsid w:val="002B49CB"/>
    <w:rsid w:val="002B50F3"/>
    <w:rsid w:val="002B51B1"/>
    <w:rsid w:val="002B5D2C"/>
    <w:rsid w:val="002B630F"/>
    <w:rsid w:val="002B63F4"/>
    <w:rsid w:val="002B6F22"/>
    <w:rsid w:val="002B757B"/>
    <w:rsid w:val="002B7896"/>
    <w:rsid w:val="002B7AE0"/>
    <w:rsid w:val="002B7C5C"/>
    <w:rsid w:val="002B7C9D"/>
    <w:rsid w:val="002C143E"/>
    <w:rsid w:val="002C1A51"/>
    <w:rsid w:val="002C1B7B"/>
    <w:rsid w:val="002C2204"/>
    <w:rsid w:val="002C2D23"/>
    <w:rsid w:val="002C2EF0"/>
    <w:rsid w:val="002C43B9"/>
    <w:rsid w:val="002C43BF"/>
    <w:rsid w:val="002C544D"/>
    <w:rsid w:val="002C58CB"/>
    <w:rsid w:val="002C67E1"/>
    <w:rsid w:val="002C6C5D"/>
    <w:rsid w:val="002C6CC6"/>
    <w:rsid w:val="002C73A1"/>
    <w:rsid w:val="002C7859"/>
    <w:rsid w:val="002C7EF2"/>
    <w:rsid w:val="002D04DC"/>
    <w:rsid w:val="002D0B02"/>
    <w:rsid w:val="002D1625"/>
    <w:rsid w:val="002D170F"/>
    <w:rsid w:val="002D24F2"/>
    <w:rsid w:val="002D2C96"/>
    <w:rsid w:val="002D3000"/>
    <w:rsid w:val="002D3060"/>
    <w:rsid w:val="002D364E"/>
    <w:rsid w:val="002D3969"/>
    <w:rsid w:val="002D3CD1"/>
    <w:rsid w:val="002D45A7"/>
    <w:rsid w:val="002D5E4E"/>
    <w:rsid w:val="002D6285"/>
    <w:rsid w:val="002D669F"/>
    <w:rsid w:val="002D678B"/>
    <w:rsid w:val="002D67E9"/>
    <w:rsid w:val="002D7009"/>
    <w:rsid w:val="002D72CF"/>
    <w:rsid w:val="002D74CE"/>
    <w:rsid w:val="002D7542"/>
    <w:rsid w:val="002E0AF9"/>
    <w:rsid w:val="002E120D"/>
    <w:rsid w:val="002E164F"/>
    <w:rsid w:val="002E17FA"/>
    <w:rsid w:val="002E1A11"/>
    <w:rsid w:val="002E1D69"/>
    <w:rsid w:val="002E242E"/>
    <w:rsid w:val="002E2466"/>
    <w:rsid w:val="002E2875"/>
    <w:rsid w:val="002E28D3"/>
    <w:rsid w:val="002E2A34"/>
    <w:rsid w:val="002E2A53"/>
    <w:rsid w:val="002E38B4"/>
    <w:rsid w:val="002E39E8"/>
    <w:rsid w:val="002E4684"/>
    <w:rsid w:val="002E4AD7"/>
    <w:rsid w:val="002E4F39"/>
    <w:rsid w:val="002E51F7"/>
    <w:rsid w:val="002E5330"/>
    <w:rsid w:val="002E6EA3"/>
    <w:rsid w:val="002E6F7C"/>
    <w:rsid w:val="002E73F7"/>
    <w:rsid w:val="002E761B"/>
    <w:rsid w:val="002E7961"/>
    <w:rsid w:val="002F00F7"/>
    <w:rsid w:val="002F050A"/>
    <w:rsid w:val="002F0BAF"/>
    <w:rsid w:val="002F12E7"/>
    <w:rsid w:val="002F181A"/>
    <w:rsid w:val="002F198E"/>
    <w:rsid w:val="002F1CF3"/>
    <w:rsid w:val="002F1D1B"/>
    <w:rsid w:val="002F1EF8"/>
    <w:rsid w:val="002F2320"/>
    <w:rsid w:val="002F275F"/>
    <w:rsid w:val="002F28D3"/>
    <w:rsid w:val="002F2967"/>
    <w:rsid w:val="002F45D4"/>
    <w:rsid w:val="002F4E37"/>
    <w:rsid w:val="002F4F52"/>
    <w:rsid w:val="002F5774"/>
    <w:rsid w:val="002F608A"/>
    <w:rsid w:val="002F60A6"/>
    <w:rsid w:val="002F672C"/>
    <w:rsid w:val="002F72FF"/>
    <w:rsid w:val="002F76A6"/>
    <w:rsid w:val="002F7803"/>
    <w:rsid w:val="002F7F44"/>
    <w:rsid w:val="00300381"/>
    <w:rsid w:val="00300502"/>
    <w:rsid w:val="00300528"/>
    <w:rsid w:val="003013E3"/>
    <w:rsid w:val="0030195B"/>
    <w:rsid w:val="00301E0A"/>
    <w:rsid w:val="0030213D"/>
    <w:rsid w:val="0030226C"/>
    <w:rsid w:val="00302579"/>
    <w:rsid w:val="003025DA"/>
    <w:rsid w:val="00302860"/>
    <w:rsid w:val="00302EFE"/>
    <w:rsid w:val="00303406"/>
    <w:rsid w:val="00303565"/>
    <w:rsid w:val="00303B6A"/>
    <w:rsid w:val="00304F4D"/>
    <w:rsid w:val="00304F69"/>
    <w:rsid w:val="00305810"/>
    <w:rsid w:val="00305A50"/>
    <w:rsid w:val="00306617"/>
    <w:rsid w:val="00306640"/>
    <w:rsid w:val="00306B62"/>
    <w:rsid w:val="00306EE9"/>
    <w:rsid w:val="00307000"/>
    <w:rsid w:val="0030732F"/>
    <w:rsid w:val="00310152"/>
    <w:rsid w:val="0031077D"/>
    <w:rsid w:val="0031093A"/>
    <w:rsid w:val="00310ACF"/>
    <w:rsid w:val="003114DA"/>
    <w:rsid w:val="00311C91"/>
    <w:rsid w:val="00311F31"/>
    <w:rsid w:val="003123B4"/>
    <w:rsid w:val="00313043"/>
    <w:rsid w:val="003138B2"/>
    <w:rsid w:val="003146CA"/>
    <w:rsid w:val="003149D0"/>
    <w:rsid w:val="00314A0A"/>
    <w:rsid w:val="003150D2"/>
    <w:rsid w:val="00315367"/>
    <w:rsid w:val="00316132"/>
    <w:rsid w:val="003167F4"/>
    <w:rsid w:val="003169D2"/>
    <w:rsid w:val="00316BC8"/>
    <w:rsid w:val="00316D61"/>
    <w:rsid w:val="00316E1D"/>
    <w:rsid w:val="00320702"/>
    <w:rsid w:val="00320E1D"/>
    <w:rsid w:val="00321B31"/>
    <w:rsid w:val="00322022"/>
    <w:rsid w:val="00322A08"/>
    <w:rsid w:val="00323227"/>
    <w:rsid w:val="00324921"/>
    <w:rsid w:val="00324F1A"/>
    <w:rsid w:val="0032507C"/>
    <w:rsid w:val="003251C6"/>
    <w:rsid w:val="003257CC"/>
    <w:rsid w:val="00325E9C"/>
    <w:rsid w:val="0032629F"/>
    <w:rsid w:val="00326774"/>
    <w:rsid w:val="00326FBE"/>
    <w:rsid w:val="00327475"/>
    <w:rsid w:val="00327DE8"/>
    <w:rsid w:val="003308D9"/>
    <w:rsid w:val="00331072"/>
    <w:rsid w:val="00331199"/>
    <w:rsid w:val="00331606"/>
    <w:rsid w:val="00331948"/>
    <w:rsid w:val="003319A5"/>
    <w:rsid w:val="00331DA6"/>
    <w:rsid w:val="00331E9B"/>
    <w:rsid w:val="00331F56"/>
    <w:rsid w:val="00332456"/>
    <w:rsid w:val="00332EC0"/>
    <w:rsid w:val="00333B45"/>
    <w:rsid w:val="00333FB8"/>
    <w:rsid w:val="003340B9"/>
    <w:rsid w:val="0033432A"/>
    <w:rsid w:val="003347A6"/>
    <w:rsid w:val="00334C6C"/>
    <w:rsid w:val="00334D7D"/>
    <w:rsid w:val="00335096"/>
    <w:rsid w:val="003352B6"/>
    <w:rsid w:val="003354DD"/>
    <w:rsid w:val="0033557C"/>
    <w:rsid w:val="00335CF6"/>
    <w:rsid w:val="00335E5C"/>
    <w:rsid w:val="00337075"/>
    <w:rsid w:val="00337561"/>
    <w:rsid w:val="00337794"/>
    <w:rsid w:val="003403F7"/>
    <w:rsid w:val="00340DDE"/>
    <w:rsid w:val="00341038"/>
    <w:rsid w:val="00341321"/>
    <w:rsid w:val="00341470"/>
    <w:rsid w:val="0034172F"/>
    <w:rsid w:val="00342111"/>
    <w:rsid w:val="003421CE"/>
    <w:rsid w:val="003421FC"/>
    <w:rsid w:val="003425B7"/>
    <w:rsid w:val="00342AC7"/>
    <w:rsid w:val="00342D52"/>
    <w:rsid w:val="0034402E"/>
    <w:rsid w:val="00344AF2"/>
    <w:rsid w:val="00344BE9"/>
    <w:rsid w:val="00345628"/>
    <w:rsid w:val="0034563E"/>
    <w:rsid w:val="00345A2E"/>
    <w:rsid w:val="00345EB7"/>
    <w:rsid w:val="003460BA"/>
    <w:rsid w:val="0034618B"/>
    <w:rsid w:val="003462F1"/>
    <w:rsid w:val="00346525"/>
    <w:rsid w:val="00346E6D"/>
    <w:rsid w:val="00347147"/>
    <w:rsid w:val="003477D2"/>
    <w:rsid w:val="00347F69"/>
    <w:rsid w:val="003500D9"/>
    <w:rsid w:val="00350174"/>
    <w:rsid w:val="003506BF"/>
    <w:rsid w:val="003509D8"/>
    <w:rsid w:val="00351D49"/>
    <w:rsid w:val="00351E82"/>
    <w:rsid w:val="00351F0F"/>
    <w:rsid w:val="003521FF"/>
    <w:rsid w:val="003534D6"/>
    <w:rsid w:val="003538ED"/>
    <w:rsid w:val="00353D94"/>
    <w:rsid w:val="00354158"/>
    <w:rsid w:val="0035441A"/>
    <w:rsid w:val="00354461"/>
    <w:rsid w:val="0035505E"/>
    <w:rsid w:val="003551D4"/>
    <w:rsid w:val="003558B8"/>
    <w:rsid w:val="00355F7A"/>
    <w:rsid w:val="0035605A"/>
    <w:rsid w:val="00356FB1"/>
    <w:rsid w:val="00357416"/>
    <w:rsid w:val="00357489"/>
    <w:rsid w:val="00357C60"/>
    <w:rsid w:val="003600CE"/>
    <w:rsid w:val="003606DB"/>
    <w:rsid w:val="003608EB"/>
    <w:rsid w:val="003609FD"/>
    <w:rsid w:val="00361178"/>
    <w:rsid w:val="003613E3"/>
    <w:rsid w:val="00361499"/>
    <w:rsid w:val="00361E0B"/>
    <w:rsid w:val="00362193"/>
    <w:rsid w:val="0036321E"/>
    <w:rsid w:val="00363392"/>
    <w:rsid w:val="00363506"/>
    <w:rsid w:val="00363541"/>
    <w:rsid w:val="003638F7"/>
    <w:rsid w:val="00363A7F"/>
    <w:rsid w:val="00363E19"/>
    <w:rsid w:val="00364B4F"/>
    <w:rsid w:val="00364D73"/>
    <w:rsid w:val="003653C2"/>
    <w:rsid w:val="0036571B"/>
    <w:rsid w:val="003664E8"/>
    <w:rsid w:val="00366E02"/>
    <w:rsid w:val="00367159"/>
    <w:rsid w:val="003672A1"/>
    <w:rsid w:val="003675FD"/>
    <w:rsid w:val="00370451"/>
    <w:rsid w:val="00370B1B"/>
    <w:rsid w:val="003714DA"/>
    <w:rsid w:val="0037173D"/>
    <w:rsid w:val="00371A74"/>
    <w:rsid w:val="003720CC"/>
    <w:rsid w:val="00372453"/>
    <w:rsid w:val="00372791"/>
    <w:rsid w:val="00372875"/>
    <w:rsid w:val="00372A58"/>
    <w:rsid w:val="00372F07"/>
    <w:rsid w:val="00373201"/>
    <w:rsid w:val="0037369F"/>
    <w:rsid w:val="003749DE"/>
    <w:rsid w:val="00374AB6"/>
    <w:rsid w:val="00375292"/>
    <w:rsid w:val="0037604A"/>
    <w:rsid w:val="00376245"/>
    <w:rsid w:val="0037643E"/>
    <w:rsid w:val="00376450"/>
    <w:rsid w:val="003765CA"/>
    <w:rsid w:val="0037670E"/>
    <w:rsid w:val="003773DA"/>
    <w:rsid w:val="00377AA3"/>
    <w:rsid w:val="00377D83"/>
    <w:rsid w:val="00377DA5"/>
    <w:rsid w:val="0038042E"/>
    <w:rsid w:val="00380642"/>
    <w:rsid w:val="0038087A"/>
    <w:rsid w:val="00380AC3"/>
    <w:rsid w:val="00380BBA"/>
    <w:rsid w:val="00381808"/>
    <w:rsid w:val="00381D5C"/>
    <w:rsid w:val="00382262"/>
    <w:rsid w:val="00382ADF"/>
    <w:rsid w:val="003834A3"/>
    <w:rsid w:val="00383545"/>
    <w:rsid w:val="00383977"/>
    <w:rsid w:val="0038419B"/>
    <w:rsid w:val="003846DF"/>
    <w:rsid w:val="00384B02"/>
    <w:rsid w:val="00384CD0"/>
    <w:rsid w:val="003850E5"/>
    <w:rsid w:val="0038543E"/>
    <w:rsid w:val="00385E3C"/>
    <w:rsid w:val="00385EFA"/>
    <w:rsid w:val="003865FF"/>
    <w:rsid w:val="00387467"/>
    <w:rsid w:val="00387550"/>
    <w:rsid w:val="00387E90"/>
    <w:rsid w:val="0039008D"/>
    <w:rsid w:val="003903C2"/>
    <w:rsid w:val="00390547"/>
    <w:rsid w:val="003906E8"/>
    <w:rsid w:val="003909C2"/>
    <w:rsid w:val="003910AB"/>
    <w:rsid w:val="0039128C"/>
    <w:rsid w:val="00391AF7"/>
    <w:rsid w:val="00391C3D"/>
    <w:rsid w:val="0039209E"/>
    <w:rsid w:val="00392865"/>
    <w:rsid w:val="00392F8B"/>
    <w:rsid w:val="0039310C"/>
    <w:rsid w:val="00393970"/>
    <w:rsid w:val="003940CA"/>
    <w:rsid w:val="00394BEF"/>
    <w:rsid w:val="00394E9F"/>
    <w:rsid w:val="00394F61"/>
    <w:rsid w:val="00394F8E"/>
    <w:rsid w:val="00395136"/>
    <w:rsid w:val="00395E47"/>
    <w:rsid w:val="00395E7E"/>
    <w:rsid w:val="0039690F"/>
    <w:rsid w:val="0039736A"/>
    <w:rsid w:val="003974F2"/>
    <w:rsid w:val="0039757C"/>
    <w:rsid w:val="003976FE"/>
    <w:rsid w:val="003A00B4"/>
    <w:rsid w:val="003A015C"/>
    <w:rsid w:val="003A032C"/>
    <w:rsid w:val="003A097C"/>
    <w:rsid w:val="003A0B44"/>
    <w:rsid w:val="003A101B"/>
    <w:rsid w:val="003A18AD"/>
    <w:rsid w:val="003A19B7"/>
    <w:rsid w:val="003A1E86"/>
    <w:rsid w:val="003A2C36"/>
    <w:rsid w:val="003A2FA1"/>
    <w:rsid w:val="003A3153"/>
    <w:rsid w:val="003A3221"/>
    <w:rsid w:val="003A3700"/>
    <w:rsid w:val="003A4142"/>
    <w:rsid w:val="003A50EC"/>
    <w:rsid w:val="003A587F"/>
    <w:rsid w:val="003A62F2"/>
    <w:rsid w:val="003A6495"/>
    <w:rsid w:val="003A6B4F"/>
    <w:rsid w:val="003A6ED1"/>
    <w:rsid w:val="003A782C"/>
    <w:rsid w:val="003A7CD4"/>
    <w:rsid w:val="003A7DE9"/>
    <w:rsid w:val="003A7E56"/>
    <w:rsid w:val="003A7EE8"/>
    <w:rsid w:val="003B027C"/>
    <w:rsid w:val="003B02C5"/>
    <w:rsid w:val="003B0327"/>
    <w:rsid w:val="003B0AEE"/>
    <w:rsid w:val="003B0E95"/>
    <w:rsid w:val="003B136B"/>
    <w:rsid w:val="003B1799"/>
    <w:rsid w:val="003B1F1E"/>
    <w:rsid w:val="003B2DE5"/>
    <w:rsid w:val="003B2F26"/>
    <w:rsid w:val="003B3119"/>
    <w:rsid w:val="003B381A"/>
    <w:rsid w:val="003B384A"/>
    <w:rsid w:val="003B4204"/>
    <w:rsid w:val="003B4269"/>
    <w:rsid w:val="003B4973"/>
    <w:rsid w:val="003B4BAC"/>
    <w:rsid w:val="003B5135"/>
    <w:rsid w:val="003B5AA3"/>
    <w:rsid w:val="003B5E7A"/>
    <w:rsid w:val="003B62D7"/>
    <w:rsid w:val="003B6F1D"/>
    <w:rsid w:val="003B7629"/>
    <w:rsid w:val="003C0968"/>
    <w:rsid w:val="003C1054"/>
    <w:rsid w:val="003C1221"/>
    <w:rsid w:val="003C195E"/>
    <w:rsid w:val="003C1ABC"/>
    <w:rsid w:val="003C23C5"/>
    <w:rsid w:val="003C2524"/>
    <w:rsid w:val="003C2B68"/>
    <w:rsid w:val="003C2B8F"/>
    <w:rsid w:val="003C2E9B"/>
    <w:rsid w:val="003C2FA4"/>
    <w:rsid w:val="003C3704"/>
    <w:rsid w:val="003C39B5"/>
    <w:rsid w:val="003C3BFF"/>
    <w:rsid w:val="003C3EC8"/>
    <w:rsid w:val="003C4384"/>
    <w:rsid w:val="003C4509"/>
    <w:rsid w:val="003C48CE"/>
    <w:rsid w:val="003C4C3C"/>
    <w:rsid w:val="003C4CA3"/>
    <w:rsid w:val="003C4DBD"/>
    <w:rsid w:val="003C52B0"/>
    <w:rsid w:val="003C584A"/>
    <w:rsid w:val="003C5D02"/>
    <w:rsid w:val="003C6323"/>
    <w:rsid w:val="003C647E"/>
    <w:rsid w:val="003C67EA"/>
    <w:rsid w:val="003C6810"/>
    <w:rsid w:val="003C6FE1"/>
    <w:rsid w:val="003C724D"/>
    <w:rsid w:val="003C77C3"/>
    <w:rsid w:val="003C7A0E"/>
    <w:rsid w:val="003C7BA4"/>
    <w:rsid w:val="003C7DD3"/>
    <w:rsid w:val="003C7E5E"/>
    <w:rsid w:val="003D07C6"/>
    <w:rsid w:val="003D0990"/>
    <w:rsid w:val="003D0D17"/>
    <w:rsid w:val="003D0DCC"/>
    <w:rsid w:val="003D1847"/>
    <w:rsid w:val="003D1A4F"/>
    <w:rsid w:val="003D1D36"/>
    <w:rsid w:val="003D23EA"/>
    <w:rsid w:val="003D2B7E"/>
    <w:rsid w:val="003D2EA9"/>
    <w:rsid w:val="003D4EA6"/>
    <w:rsid w:val="003D4FFF"/>
    <w:rsid w:val="003D5084"/>
    <w:rsid w:val="003D548C"/>
    <w:rsid w:val="003D601E"/>
    <w:rsid w:val="003D68D0"/>
    <w:rsid w:val="003D6BBC"/>
    <w:rsid w:val="003D6DE1"/>
    <w:rsid w:val="003D71B1"/>
    <w:rsid w:val="003E0283"/>
    <w:rsid w:val="003E0DE0"/>
    <w:rsid w:val="003E1438"/>
    <w:rsid w:val="003E1513"/>
    <w:rsid w:val="003E15CA"/>
    <w:rsid w:val="003E1B83"/>
    <w:rsid w:val="003E27D3"/>
    <w:rsid w:val="003E2850"/>
    <w:rsid w:val="003E2C5B"/>
    <w:rsid w:val="003E31BB"/>
    <w:rsid w:val="003E3562"/>
    <w:rsid w:val="003E4011"/>
    <w:rsid w:val="003E4162"/>
    <w:rsid w:val="003E4681"/>
    <w:rsid w:val="003E4B51"/>
    <w:rsid w:val="003E52D0"/>
    <w:rsid w:val="003E5755"/>
    <w:rsid w:val="003E59BE"/>
    <w:rsid w:val="003E5ADF"/>
    <w:rsid w:val="003E614B"/>
    <w:rsid w:val="003E6156"/>
    <w:rsid w:val="003E659C"/>
    <w:rsid w:val="003E6AEB"/>
    <w:rsid w:val="003E6B0C"/>
    <w:rsid w:val="003E6C19"/>
    <w:rsid w:val="003E6F5A"/>
    <w:rsid w:val="003E7864"/>
    <w:rsid w:val="003E7D8D"/>
    <w:rsid w:val="003F06E8"/>
    <w:rsid w:val="003F076B"/>
    <w:rsid w:val="003F13DF"/>
    <w:rsid w:val="003F1715"/>
    <w:rsid w:val="003F19A0"/>
    <w:rsid w:val="003F206D"/>
    <w:rsid w:val="003F235F"/>
    <w:rsid w:val="003F2871"/>
    <w:rsid w:val="003F28A2"/>
    <w:rsid w:val="003F2ADD"/>
    <w:rsid w:val="003F2C48"/>
    <w:rsid w:val="003F391F"/>
    <w:rsid w:val="003F3B60"/>
    <w:rsid w:val="003F3BFD"/>
    <w:rsid w:val="003F4661"/>
    <w:rsid w:val="003F5000"/>
    <w:rsid w:val="003F5951"/>
    <w:rsid w:val="003F7122"/>
    <w:rsid w:val="003F7396"/>
    <w:rsid w:val="00400A9D"/>
    <w:rsid w:val="00400AC5"/>
    <w:rsid w:val="00400E4E"/>
    <w:rsid w:val="00401213"/>
    <w:rsid w:val="00401361"/>
    <w:rsid w:val="00401B01"/>
    <w:rsid w:val="00401BE1"/>
    <w:rsid w:val="00402267"/>
    <w:rsid w:val="00402D59"/>
    <w:rsid w:val="004033F5"/>
    <w:rsid w:val="00403923"/>
    <w:rsid w:val="004039DC"/>
    <w:rsid w:val="00403D41"/>
    <w:rsid w:val="004047F0"/>
    <w:rsid w:val="00404A83"/>
    <w:rsid w:val="00404F71"/>
    <w:rsid w:val="00405102"/>
    <w:rsid w:val="00405106"/>
    <w:rsid w:val="004054AE"/>
    <w:rsid w:val="00405A16"/>
    <w:rsid w:val="00405ABA"/>
    <w:rsid w:val="00406247"/>
    <w:rsid w:val="00406878"/>
    <w:rsid w:val="00406A47"/>
    <w:rsid w:val="00406B38"/>
    <w:rsid w:val="00407787"/>
    <w:rsid w:val="00407E9A"/>
    <w:rsid w:val="0041013E"/>
    <w:rsid w:val="00411C08"/>
    <w:rsid w:val="00411E39"/>
    <w:rsid w:val="00411E85"/>
    <w:rsid w:val="004121D7"/>
    <w:rsid w:val="00412862"/>
    <w:rsid w:val="00412BE3"/>
    <w:rsid w:val="00413437"/>
    <w:rsid w:val="004138A7"/>
    <w:rsid w:val="004138BC"/>
    <w:rsid w:val="00413D4D"/>
    <w:rsid w:val="00413DB0"/>
    <w:rsid w:val="00413EB9"/>
    <w:rsid w:val="00414BCA"/>
    <w:rsid w:val="00415636"/>
    <w:rsid w:val="0041572F"/>
    <w:rsid w:val="0041574E"/>
    <w:rsid w:val="004158A3"/>
    <w:rsid w:val="00416385"/>
    <w:rsid w:val="00416A7B"/>
    <w:rsid w:val="00416BA2"/>
    <w:rsid w:val="0041754D"/>
    <w:rsid w:val="0041777A"/>
    <w:rsid w:val="00417C6C"/>
    <w:rsid w:val="004201F8"/>
    <w:rsid w:val="004204FA"/>
    <w:rsid w:val="00421484"/>
    <w:rsid w:val="0042170F"/>
    <w:rsid w:val="0042199B"/>
    <w:rsid w:val="00421CC2"/>
    <w:rsid w:val="00421E2E"/>
    <w:rsid w:val="004220A0"/>
    <w:rsid w:val="004225CB"/>
    <w:rsid w:val="00422B7E"/>
    <w:rsid w:val="00422BD1"/>
    <w:rsid w:val="00422C46"/>
    <w:rsid w:val="00422FF6"/>
    <w:rsid w:val="004232BC"/>
    <w:rsid w:val="004236B8"/>
    <w:rsid w:val="00423BEA"/>
    <w:rsid w:val="00423D4E"/>
    <w:rsid w:val="00423DF5"/>
    <w:rsid w:val="004240C4"/>
    <w:rsid w:val="004240E0"/>
    <w:rsid w:val="00424B67"/>
    <w:rsid w:val="004269AC"/>
    <w:rsid w:val="00426E03"/>
    <w:rsid w:val="00427D1D"/>
    <w:rsid w:val="00430C3D"/>
    <w:rsid w:val="00431019"/>
    <w:rsid w:val="00431151"/>
    <w:rsid w:val="0043172B"/>
    <w:rsid w:val="004322DC"/>
    <w:rsid w:val="0043234D"/>
    <w:rsid w:val="00432683"/>
    <w:rsid w:val="00432985"/>
    <w:rsid w:val="00432FE7"/>
    <w:rsid w:val="004336D2"/>
    <w:rsid w:val="0043372D"/>
    <w:rsid w:val="00433CCE"/>
    <w:rsid w:val="004342FB"/>
    <w:rsid w:val="00434B27"/>
    <w:rsid w:val="00434D30"/>
    <w:rsid w:val="00435265"/>
    <w:rsid w:val="004352B8"/>
    <w:rsid w:val="00435714"/>
    <w:rsid w:val="00435B80"/>
    <w:rsid w:val="00435E78"/>
    <w:rsid w:val="00436A90"/>
    <w:rsid w:val="00436F5F"/>
    <w:rsid w:val="00436F71"/>
    <w:rsid w:val="00437130"/>
    <w:rsid w:val="0043767A"/>
    <w:rsid w:val="0043775D"/>
    <w:rsid w:val="00437C59"/>
    <w:rsid w:val="0044027B"/>
    <w:rsid w:val="004408CA"/>
    <w:rsid w:val="004409D4"/>
    <w:rsid w:val="0044114F"/>
    <w:rsid w:val="0044185A"/>
    <w:rsid w:val="00441F61"/>
    <w:rsid w:val="00441FA4"/>
    <w:rsid w:val="0044213B"/>
    <w:rsid w:val="00442F70"/>
    <w:rsid w:val="004435C4"/>
    <w:rsid w:val="00443A24"/>
    <w:rsid w:val="00444420"/>
    <w:rsid w:val="00444569"/>
    <w:rsid w:val="0044458D"/>
    <w:rsid w:val="00444C06"/>
    <w:rsid w:val="00444F18"/>
    <w:rsid w:val="00445010"/>
    <w:rsid w:val="0044546F"/>
    <w:rsid w:val="0044583A"/>
    <w:rsid w:val="00446066"/>
    <w:rsid w:val="004466E6"/>
    <w:rsid w:val="004467AA"/>
    <w:rsid w:val="0044684F"/>
    <w:rsid w:val="00447B1E"/>
    <w:rsid w:val="00447C3B"/>
    <w:rsid w:val="00450814"/>
    <w:rsid w:val="00450B7E"/>
    <w:rsid w:val="004514C5"/>
    <w:rsid w:val="00451BE4"/>
    <w:rsid w:val="00451D38"/>
    <w:rsid w:val="0045231F"/>
    <w:rsid w:val="00452724"/>
    <w:rsid w:val="00452B93"/>
    <w:rsid w:val="00452BB0"/>
    <w:rsid w:val="00453799"/>
    <w:rsid w:val="00453BDA"/>
    <w:rsid w:val="00455108"/>
    <w:rsid w:val="00455194"/>
    <w:rsid w:val="0045536D"/>
    <w:rsid w:val="004556B1"/>
    <w:rsid w:val="00456971"/>
    <w:rsid w:val="004569DA"/>
    <w:rsid w:val="004570BD"/>
    <w:rsid w:val="004572F6"/>
    <w:rsid w:val="004577E9"/>
    <w:rsid w:val="004604E9"/>
    <w:rsid w:val="00461A44"/>
    <w:rsid w:val="0046218A"/>
    <w:rsid w:val="004628BD"/>
    <w:rsid w:val="004635D4"/>
    <w:rsid w:val="00463CE1"/>
    <w:rsid w:val="00463DE1"/>
    <w:rsid w:val="004642B6"/>
    <w:rsid w:val="0046457D"/>
    <w:rsid w:val="00464A3A"/>
    <w:rsid w:val="00465C59"/>
    <w:rsid w:val="0046635A"/>
    <w:rsid w:val="00466442"/>
    <w:rsid w:val="004666E4"/>
    <w:rsid w:val="00466A59"/>
    <w:rsid w:val="0046757D"/>
    <w:rsid w:val="00470161"/>
    <w:rsid w:val="004704E3"/>
    <w:rsid w:val="00470571"/>
    <w:rsid w:val="0047078D"/>
    <w:rsid w:val="004708FB"/>
    <w:rsid w:val="00470FDF"/>
    <w:rsid w:val="0047150A"/>
    <w:rsid w:val="00471C68"/>
    <w:rsid w:val="00471C71"/>
    <w:rsid w:val="00471E49"/>
    <w:rsid w:val="00471F1F"/>
    <w:rsid w:val="00472411"/>
    <w:rsid w:val="00473228"/>
    <w:rsid w:val="0047330A"/>
    <w:rsid w:val="00473823"/>
    <w:rsid w:val="00474B84"/>
    <w:rsid w:val="00474D15"/>
    <w:rsid w:val="00474F1B"/>
    <w:rsid w:val="0047537A"/>
    <w:rsid w:val="0047568A"/>
    <w:rsid w:val="00475776"/>
    <w:rsid w:val="004757DC"/>
    <w:rsid w:val="00475A48"/>
    <w:rsid w:val="00475DD6"/>
    <w:rsid w:val="00476ED5"/>
    <w:rsid w:val="00477286"/>
    <w:rsid w:val="0047760C"/>
    <w:rsid w:val="004778A8"/>
    <w:rsid w:val="00477E3E"/>
    <w:rsid w:val="0048002D"/>
    <w:rsid w:val="00480031"/>
    <w:rsid w:val="00480475"/>
    <w:rsid w:val="0048057C"/>
    <w:rsid w:val="00481387"/>
    <w:rsid w:val="00481A10"/>
    <w:rsid w:val="00481C31"/>
    <w:rsid w:val="00481DBE"/>
    <w:rsid w:val="0048292C"/>
    <w:rsid w:val="004830EC"/>
    <w:rsid w:val="0048330E"/>
    <w:rsid w:val="004834D6"/>
    <w:rsid w:val="004835F2"/>
    <w:rsid w:val="00483605"/>
    <w:rsid w:val="0048380B"/>
    <w:rsid w:val="00483B1C"/>
    <w:rsid w:val="004843EA"/>
    <w:rsid w:val="004851B9"/>
    <w:rsid w:val="00485DDB"/>
    <w:rsid w:val="00486A01"/>
    <w:rsid w:val="004871EF"/>
    <w:rsid w:val="004904FC"/>
    <w:rsid w:val="0049050A"/>
    <w:rsid w:val="00490A76"/>
    <w:rsid w:val="00490BD3"/>
    <w:rsid w:val="00490E18"/>
    <w:rsid w:val="0049177C"/>
    <w:rsid w:val="00491780"/>
    <w:rsid w:val="00491950"/>
    <w:rsid w:val="004920B2"/>
    <w:rsid w:val="0049222F"/>
    <w:rsid w:val="0049293F"/>
    <w:rsid w:val="00492A70"/>
    <w:rsid w:val="004939DB"/>
    <w:rsid w:val="00493DCF"/>
    <w:rsid w:val="00494D9E"/>
    <w:rsid w:val="0049648B"/>
    <w:rsid w:val="00496B40"/>
    <w:rsid w:val="00497240"/>
    <w:rsid w:val="0049732B"/>
    <w:rsid w:val="00497AF6"/>
    <w:rsid w:val="004A166A"/>
    <w:rsid w:val="004A225D"/>
    <w:rsid w:val="004A2CD3"/>
    <w:rsid w:val="004A2E40"/>
    <w:rsid w:val="004A302E"/>
    <w:rsid w:val="004A315E"/>
    <w:rsid w:val="004A343F"/>
    <w:rsid w:val="004A3AB3"/>
    <w:rsid w:val="004A3BA2"/>
    <w:rsid w:val="004A3CE2"/>
    <w:rsid w:val="004A3DD0"/>
    <w:rsid w:val="004A460C"/>
    <w:rsid w:val="004A4EE7"/>
    <w:rsid w:val="004A5024"/>
    <w:rsid w:val="004A50CD"/>
    <w:rsid w:val="004A5529"/>
    <w:rsid w:val="004A5D0E"/>
    <w:rsid w:val="004A602D"/>
    <w:rsid w:val="004A6379"/>
    <w:rsid w:val="004A66DC"/>
    <w:rsid w:val="004A6BF2"/>
    <w:rsid w:val="004A706C"/>
    <w:rsid w:val="004A728D"/>
    <w:rsid w:val="004A7738"/>
    <w:rsid w:val="004A78BE"/>
    <w:rsid w:val="004A7D49"/>
    <w:rsid w:val="004B0294"/>
    <w:rsid w:val="004B0C8E"/>
    <w:rsid w:val="004B1218"/>
    <w:rsid w:val="004B1333"/>
    <w:rsid w:val="004B24F2"/>
    <w:rsid w:val="004B26DC"/>
    <w:rsid w:val="004B2891"/>
    <w:rsid w:val="004B34E1"/>
    <w:rsid w:val="004B37BE"/>
    <w:rsid w:val="004B3939"/>
    <w:rsid w:val="004B3C22"/>
    <w:rsid w:val="004B3E57"/>
    <w:rsid w:val="004B4578"/>
    <w:rsid w:val="004B4EE6"/>
    <w:rsid w:val="004B50E8"/>
    <w:rsid w:val="004B5531"/>
    <w:rsid w:val="004B58DD"/>
    <w:rsid w:val="004B62D6"/>
    <w:rsid w:val="004B6C0E"/>
    <w:rsid w:val="004B7079"/>
    <w:rsid w:val="004B7285"/>
    <w:rsid w:val="004B729E"/>
    <w:rsid w:val="004B72DA"/>
    <w:rsid w:val="004B77E2"/>
    <w:rsid w:val="004B7F14"/>
    <w:rsid w:val="004B7FE1"/>
    <w:rsid w:val="004C036E"/>
    <w:rsid w:val="004C0E66"/>
    <w:rsid w:val="004C11B0"/>
    <w:rsid w:val="004C1B48"/>
    <w:rsid w:val="004C2B03"/>
    <w:rsid w:val="004C3116"/>
    <w:rsid w:val="004C31AA"/>
    <w:rsid w:val="004C428B"/>
    <w:rsid w:val="004C4447"/>
    <w:rsid w:val="004C45B6"/>
    <w:rsid w:val="004C460D"/>
    <w:rsid w:val="004C4C5B"/>
    <w:rsid w:val="004C5688"/>
    <w:rsid w:val="004C599B"/>
    <w:rsid w:val="004C5A15"/>
    <w:rsid w:val="004C5BBB"/>
    <w:rsid w:val="004C5C7C"/>
    <w:rsid w:val="004C5E78"/>
    <w:rsid w:val="004C61BA"/>
    <w:rsid w:val="004C6542"/>
    <w:rsid w:val="004C6722"/>
    <w:rsid w:val="004C6B62"/>
    <w:rsid w:val="004C7079"/>
    <w:rsid w:val="004C7822"/>
    <w:rsid w:val="004C7D0A"/>
    <w:rsid w:val="004D01A2"/>
    <w:rsid w:val="004D0729"/>
    <w:rsid w:val="004D0CCE"/>
    <w:rsid w:val="004D0FE2"/>
    <w:rsid w:val="004D2288"/>
    <w:rsid w:val="004D2876"/>
    <w:rsid w:val="004D2A7F"/>
    <w:rsid w:val="004D3161"/>
    <w:rsid w:val="004D3892"/>
    <w:rsid w:val="004D3A51"/>
    <w:rsid w:val="004D46E5"/>
    <w:rsid w:val="004D4808"/>
    <w:rsid w:val="004D4973"/>
    <w:rsid w:val="004D5538"/>
    <w:rsid w:val="004D57BA"/>
    <w:rsid w:val="004D5935"/>
    <w:rsid w:val="004D6760"/>
    <w:rsid w:val="004D6C57"/>
    <w:rsid w:val="004E08DD"/>
    <w:rsid w:val="004E0ED4"/>
    <w:rsid w:val="004E0FA3"/>
    <w:rsid w:val="004E160E"/>
    <w:rsid w:val="004E1637"/>
    <w:rsid w:val="004E1CE7"/>
    <w:rsid w:val="004E1EF0"/>
    <w:rsid w:val="004E21FC"/>
    <w:rsid w:val="004E25EB"/>
    <w:rsid w:val="004E2ECB"/>
    <w:rsid w:val="004E306F"/>
    <w:rsid w:val="004E31D4"/>
    <w:rsid w:val="004E3FB0"/>
    <w:rsid w:val="004E41F6"/>
    <w:rsid w:val="004E4422"/>
    <w:rsid w:val="004E453F"/>
    <w:rsid w:val="004E45B8"/>
    <w:rsid w:val="004E50E3"/>
    <w:rsid w:val="004E5212"/>
    <w:rsid w:val="004E5B57"/>
    <w:rsid w:val="004E6383"/>
    <w:rsid w:val="004E67C2"/>
    <w:rsid w:val="004E6BE0"/>
    <w:rsid w:val="004E6C0E"/>
    <w:rsid w:val="004E6D3F"/>
    <w:rsid w:val="004E72DE"/>
    <w:rsid w:val="004E754E"/>
    <w:rsid w:val="004E7981"/>
    <w:rsid w:val="004E7C08"/>
    <w:rsid w:val="004F0DF1"/>
    <w:rsid w:val="004F187C"/>
    <w:rsid w:val="004F1AFB"/>
    <w:rsid w:val="004F24D9"/>
    <w:rsid w:val="004F2AED"/>
    <w:rsid w:val="004F3A06"/>
    <w:rsid w:val="004F4056"/>
    <w:rsid w:val="004F45D4"/>
    <w:rsid w:val="004F478E"/>
    <w:rsid w:val="004F47C0"/>
    <w:rsid w:val="004F50E9"/>
    <w:rsid w:val="004F52E8"/>
    <w:rsid w:val="004F5F28"/>
    <w:rsid w:val="004F5F7C"/>
    <w:rsid w:val="004F73E1"/>
    <w:rsid w:val="004F7C25"/>
    <w:rsid w:val="0050000A"/>
    <w:rsid w:val="00500047"/>
    <w:rsid w:val="00500661"/>
    <w:rsid w:val="0050093E"/>
    <w:rsid w:val="00500C8C"/>
    <w:rsid w:val="00500DFF"/>
    <w:rsid w:val="00500F2E"/>
    <w:rsid w:val="005013DA"/>
    <w:rsid w:val="0050163C"/>
    <w:rsid w:val="00501776"/>
    <w:rsid w:val="00501867"/>
    <w:rsid w:val="00501B79"/>
    <w:rsid w:val="005033A9"/>
    <w:rsid w:val="005040AC"/>
    <w:rsid w:val="005047CA"/>
    <w:rsid w:val="00504940"/>
    <w:rsid w:val="00504942"/>
    <w:rsid w:val="00504DA4"/>
    <w:rsid w:val="00504E0C"/>
    <w:rsid w:val="005051D4"/>
    <w:rsid w:val="00505E5F"/>
    <w:rsid w:val="00506054"/>
    <w:rsid w:val="005065E6"/>
    <w:rsid w:val="00506B6F"/>
    <w:rsid w:val="00507214"/>
    <w:rsid w:val="00507223"/>
    <w:rsid w:val="00507787"/>
    <w:rsid w:val="00510E28"/>
    <w:rsid w:val="005110CB"/>
    <w:rsid w:val="005113CB"/>
    <w:rsid w:val="0051190B"/>
    <w:rsid w:val="00511BF9"/>
    <w:rsid w:val="00511CC4"/>
    <w:rsid w:val="00511E62"/>
    <w:rsid w:val="00511E89"/>
    <w:rsid w:val="00512CE4"/>
    <w:rsid w:val="005135B9"/>
    <w:rsid w:val="00513CB7"/>
    <w:rsid w:val="00513D91"/>
    <w:rsid w:val="00513F86"/>
    <w:rsid w:val="00514B17"/>
    <w:rsid w:val="00514B99"/>
    <w:rsid w:val="00514BE1"/>
    <w:rsid w:val="00515F8F"/>
    <w:rsid w:val="00516036"/>
    <w:rsid w:val="00516323"/>
    <w:rsid w:val="00517250"/>
    <w:rsid w:val="00520145"/>
    <w:rsid w:val="0052015F"/>
    <w:rsid w:val="00520B9E"/>
    <w:rsid w:val="00521275"/>
    <w:rsid w:val="005214B4"/>
    <w:rsid w:val="005226BE"/>
    <w:rsid w:val="0052290C"/>
    <w:rsid w:val="00522BB8"/>
    <w:rsid w:val="00522C84"/>
    <w:rsid w:val="00523398"/>
    <w:rsid w:val="00523684"/>
    <w:rsid w:val="005237A2"/>
    <w:rsid w:val="00523CA6"/>
    <w:rsid w:val="005253D9"/>
    <w:rsid w:val="00525B59"/>
    <w:rsid w:val="00525F7B"/>
    <w:rsid w:val="00526707"/>
    <w:rsid w:val="00527296"/>
    <w:rsid w:val="00527431"/>
    <w:rsid w:val="00530111"/>
    <w:rsid w:val="0053032B"/>
    <w:rsid w:val="0053095C"/>
    <w:rsid w:val="00531347"/>
    <w:rsid w:val="005315FB"/>
    <w:rsid w:val="0053165B"/>
    <w:rsid w:val="0053199A"/>
    <w:rsid w:val="00531D96"/>
    <w:rsid w:val="005325FC"/>
    <w:rsid w:val="0053261C"/>
    <w:rsid w:val="00532CD2"/>
    <w:rsid w:val="00533401"/>
    <w:rsid w:val="00533594"/>
    <w:rsid w:val="00533844"/>
    <w:rsid w:val="0053384C"/>
    <w:rsid w:val="00533921"/>
    <w:rsid w:val="00534CAA"/>
    <w:rsid w:val="005357E6"/>
    <w:rsid w:val="00535851"/>
    <w:rsid w:val="0053619F"/>
    <w:rsid w:val="00536AA6"/>
    <w:rsid w:val="00536C25"/>
    <w:rsid w:val="00536D9C"/>
    <w:rsid w:val="005373B8"/>
    <w:rsid w:val="00537EB0"/>
    <w:rsid w:val="00537F27"/>
    <w:rsid w:val="00537F85"/>
    <w:rsid w:val="00541065"/>
    <w:rsid w:val="00541DAF"/>
    <w:rsid w:val="0054226A"/>
    <w:rsid w:val="005425E3"/>
    <w:rsid w:val="0054268E"/>
    <w:rsid w:val="00542A28"/>
    <w:rsid w:val="005433A6"/>
    <w:rsid w:val="00543481"/>
    <w:rsid w:val="0054366A"/>
    <w:rsid w:val="00543CC7"/>
    <w:rsid w:val="00543F8D"/>
    <w:rsid w:val="0054474C"/>
    <w:rsid w:val="00544B7B"/>
    <w:rsid w:val="00544E99"/>
    <w:rsid w:val="00545321"/>
    <w:rsid w:val="005461CC"/>
    <w:rsid w:val="0054680A"/>
    <w:rsid w:val="00546ACD"/>
    <w:rsid w:val="00546CB8"/>
    <w:rsid w:val="0054700B"/>
    <w:rsid w:val="00547276"/>
    <w:rsid w:val="005477D5"/>
    <w:rsid w:val="005477DC"/>
    <w:rsid w:val="00547CE1"/>
    <w:rsid w:val="0055090B"/>
    <w:rsid w:val="00550CF0"/>
    <w:rsid w:val="00550E93"/>
    <w:rsid w:val="0055199C"/>
    <w:rsid w:val="005519BC"/>
    <w:rsid w:val="0055244B"/>
    <w:rsid w:val="00552B29"/>
    <w:rsid w:val="00553762"/>
    <w:rsid w:val="005537BD"/>
    <w:rsid w:val="00553847"/>
    <w:rsid w:val="00553BF5"/>
    <w:rsid w:val="00553F97"/>
    <w:rsid w:val="00554424"/>
    <w:rsid w:val="005544B2"/>
    <w:rsid w:val="00554738"/>
    <w:rsid w:val="0055490B"/>
    <w:rsid w:val="005557CA"/>
    <w:rsid w:val="005560A9"/>
    <w:rsid w:val="00557211"/>
    <w:rsid w:val="00557EBF"/>
    <w:rsid w:val="0056079B"/>
    <w:rsid w:val="00560BB2"/>
    <w:rsid w:val="005616AF"/>
    <w:rsid w:val="00561C43"/>
    <w:rsid w:val="005620FF"/>
    <w:rsid w:val="00562308"/>
    <w:rsid w:val="00562483"/>
    <w:rsid w:val="005632E6"/>
    <w:rsid w:val="00563C20"/>
    <w:rsid w:val="00563F0A"/>
    <w:rsid w:val="0056535E"/>
    <w:rsid w:val="005656F1"/>
    <w:rsid w:val="005658EB"/>
    <w:rsid w:val="00565A13"/>
    <w:rsid w:val="00565C1F"/>
    <w:rsid w:val="00566129"/>
    <w:rsid w:val="00566A97"/>
    <w:rsid w:val="005672D2"/>
    <w:rsid w:val="0056745D"/>
    <w:rsid w:val="00567771"/>
    <w:rsid w:val="00567971"/>
    <w:rsid w:val="00567A6F"/>
    <w:rsid w:val="00567E0D"/>
    <w:rsid w:val="00567E9F"/>
    <w:rsid w:val="0057033A"/>
    <w:rsid w:val="0057039F"/>
    <w:rsid w:val="00570DF6"/>
    <w:rsid w:val="005719A4"/>
    <w:rsid w:val="00571D82"/>
    <w:rsid w:val="00572D4F"/>
    <w:rsid w:val="005735D2"/>
    <w:rsid w:val="0057381D"/>
    <w:rsid w:val="00574222"/>
    <w:rsid w:val="0057555C"/>
    <w:rsid w:val="0057580A"/>
    <w:rsid w:val="005762E9"/>
    <w:rsid w:val="0057713E"/>
    <w:rsid w:val="005802E0"/>
    <w:rsid w:val="005803E4"/>
    <w:rsid w:val="005814AE"/>
    <w:rsid w:val="0058152E"/>
    <w:rsid w:val="0058171F"/>
    <w:rsid w:val="00581781"/>
    <w:rsid w:val="005818E4"/>
    <w:rsid w:val="00582A07"/>
    <w:rsid w:val="00583383"/>
    <w:rsid w:val="00583AB7"/>
    <w:rsid w:val="00583DDB"/>
    <w:rsid w:val="0058438A"/>
    <w:rsid w:val="00584769"/>
    <w:rsid w:val="00585224"/>
    <w:rsid w:val="005854F6"/>
    <w:rsid w:val="00585542"/>
    <w:rsid w:val="005858CE"/>
    <w:rsid w:val="00585F28"/>
    <w:rsid w:val="00585F73"/>
    <w:rsid w:val="005868BA"/>
    <w:rsid w:val="00586C89"/>
    <w:rsid w:val="00586D7E"/>
    <w:rsid w:val="00587741"/>
    <w:rsid w:val="00590215"/>
    <w:rsid w:val="005905FF"/>
    <w:rsid w:val="0059099B"/>
    <w:rsid w:val="00590A05"/>
    <w:rsid w:val="0059110F"/>
    <w:rsid w:val="005911FC"/>
    <w:rsid w:val="005915A6"/>
    <w:rsid w:val="005927A2"/>
    <w:rsid w:val="00592972"/>
    <w:rsid w:val="005929C4"/>
    <w:rsid w:val="00592CA7"/>
    <w:rsid w:val="00592E27"/>
    <w:rsid w:val="00593818"/>
    <w:rsid w:val="00593B99"/>
    <w:rsid w:val="00593DF3"/>
    <w:rsid w:val="0059457A"/>
    <w:rsid w:val="005946A9"/>
    <w:rsid w:val="0059496B"/>
    <w:rsid w:val="0059520D"/>
    <w:rsid w:val="005958DD"/>
    <w:rsid w:val="0059644A"/>
    <w:rsid w:val="0059738E"/>
    <w:rsid w:val="00597762"/>
    <w:rsid w:val="00597D05"/>
    <w:rsid w:val="00597D09"/>
    <w:rsid w:val="005A0407"/>
    <w:rsid w:val="005A05EF"/>
    <w:rsid w:val="005A06A7"/>
    <w:rsid w:val="005A075F"/>
    <w:rsid w:val="005A0DB6"/>
    <w:rsid w:val="005A1FA0"/>
    <w:rsid w:val="005A2488"/>
    <w:rsid w:val="005A2757"/>
    <w:rsid w:val="005A2890"/>
    <w:rsid w:val="005A2989"/>
    <w:rsid w:val="005A2B02"/>
    <w:rsid w:val="005A319D"/>
    <w:rsid w:val="005A3BE2"/>
    <w:rsid w:val="005A4D4D"/>
    <w:rsid w:val="005A4FE7"/>
    <w:rsid w:val="005A5040"/>
    <w:rsid w:val="005A5CA2"/>
    <w:rsid w:val="005A6113"/>
    <w:rsid w:val="005A6E07"/>
    <w:rsid w:val="005A6E1F"/>
    <w:rsid w:val="005A71FD"/>
    <w:rsid w:val="005A7D67"/>
    <w:rsid w:val="005A7DCB"/>
    <w:rsid w:val="005B013B"/>
    <w:rsid w:val="005B0534"/>
    <w:rsid w:val="005B0608"/>
    <w:rsid w:val="005B06B0"/>
    <w:rsid w:val="005B0A67"/>
    <w:rsid w:val="005B13E8"/>
    <w:rsid w:val="005B1627"/>
    <w:rsid w:val="005B1E27"/>
    <w:rsid w:val="005B20A7"/>
    <w:rsid w:val="005B22D3"/>
    <w:rsid w:val="005B2464"/>
    <w:rsid w:val="005B259E"/>
    <w:rsid w:val="005B3030"/>
    <w:rsid w:val="005B3A0D"/>
    <w:rsid w:val="005B4014"/>
    <w:rsid w:val="005B405A"/>
    <w:rsid w:val="005B4685"/>
    <w:rsid w:val="005B46CA"/>
    <w:rsid w:val="005B4922"/>
    <w:rsid w:val="005B5CA5"/>
    <w:rsid w:val="005B5DC5"/>
    <w:rsid w:val="005B6B99"/>
    <w:rsid w:val="005C03A8"/>
    <w:rsid w:val="005C0776"/>
    <w:rsid w:val="005C07C8"/>
    <w:rsid w:val="005C097C"/>
    <w:rsid w:val="005C0F07"/>
    <w:rsid w:val="005C212D"/>
    <w:rsid w:val="005C2534"/>
    <w:rsid w:val="005C29C5"/>
    <w:rsid w:val="005C34B0"/>
    <w:rsid w:val="005C3AFF"/>
    <w:rsid w:val="005C3C48"/>
    <w:rsid w:val="005C7008"/>
    <w:rsid w:val="005C76B5"/>
    <w:rsid w:val="005C787C"/>
    <w:rsid w:val="005D000A"/>
    <w:rsid w:val="005D02D6"/>
    <w:rsid w:val="005D0613"/>
    <w:rsid w:val="005D1378"/>
    <w:rsid w:val="005D1EFD"/>
    <w:rsid w:val="005D22F3"/>
    <w:rsid w:val="005D243A"/>
    <w:rsid w:val="005D3449"/>
    <w:rsid w:val="005D3D99"/>
    <w:rsid w:val="005D4559"/>
    <w:rsid w:val="005D4A2F"/>
    <w:rsid w:val="005D4DF1"/>
    <w:rsid w:val="005D4E40"/>
    <w:rsid w:val="005D516C"/>
    <w:rsid w:val="005D5997"/>
    <w:rsid w:val="005D5D74"/>
    <w:rsid w:val="005D5DAC"/>
    <w:rsid w:val="005D67AA"/>
    <w:rsid w:val="005E04EF"/>
    <w:rsid w:val="005E0E45"/>
    <w:rsid w:val="005E0ED4"/>
    <w:rsid w:val="005E1381"/>
    <w:rsid w:val="005E147C"/>
    <w:rsid w:val="005E153C"/>
    <w:rsid w:val="005E1BA4"/>
    <w:rsid w:val="005E1DF3"/>
    <w:rsid w:val="005E1F24"/>
    <w:rsid w:val="005E2023"/>
    <w:rsid w:val="005E238A"/>
    <w:rsid w:val="005E2D72"/>
    <w:rsid w:val="005E3319"/>
    <w:rsid w:val="005E36CA"/>
    <w:rsid w:val="005E383D"/>
    <w:rsid w:val="005E3B5F"/>
    <w:rsid w:val="005E3E38"/>
    <w:rsid w:val="005E3E99"/>
    <w:rsid w:val="005E42E9"/>
    <w:rsid w:val="005E43F6"/>
    <w:rsid w:val="005E4603"/>
    <w:rsid w:val="005E4B33"/>
    <w:rsid w:val="005E536D"/>
    <w:rsid w:val="005E53F5"/>
    <w:rsid w:val="005E593C"/>
    <w:rsid w:val="005E5BCD"/>
    <w:rsid w:val="005E6088"/>
    <w:rsid w:val="005E6390"/>
    <w:rsid w:val="005E682F"/>
    <w:rsid w:val="005E6D5F"/>
    <w:rsid w:val="005E727D"/>
    <w:rsid w:val="005E73D6"/>
    <w:rsid w:val="005F0B3F"/>
    <w:rsid w:val="005F1A2F"/>
    <w:rsid w:val="005F2076"/>
    <w:rsid w:val="005F2BA5"/>
    <w:rsid w:val="005F2E2A"/>
    <w:rsid w:val="005F3AF2"/>
    <w:rsid w:val="005F3C68"/>
    <w:rsid w:val="005F481A"/>
    <w:rsid w:val="005F4B5A"/>
    <w:rsid w:val="005F4C21"/>
    <w:rsid w:val="005F549C"/>
    <w:rsid w:val="005F55BD"/>
    <w:rsid w:val="005F56FF"/>
    <w:rsid w:val="005F5C6A"/>
    <w:rsid w:val="005F6917"/>
    <w:rsid w:val="005F6B6C"/>
    <w:rsid w:val="005F6C3F"/>
    <w:rsid w:val="005F6D88"/>
    <w:rsid w:val="005F70E4"/>
    <w:rsid w:val="0060046C"/>
    <w:rsid w:val="0060058D"/>
    <w:rsid w:val="00600950"/>
    <w:rsid w:val="00600B93"/>
    <w:rsid w:val="006012A1"/>
    <w:rsid w:val="006012A4"/>
    <w:rsid w:val="00601627"/>
    <w:rsid w:val="00601822"/>
    <w:rsid w:val="00601F02"/>
    <w:rsid w:val="00601F76"/>
    <w:rsid w:val="006021C9"/>
    <w:rsid w:val="00602831"/>
    <w:rsid w:val="00602E22"/>
    <w:rsid w:val="00604501"/>
    <w:rsid w:val="00604B82"/>
    <w:rsid w:val="0060549E"/>
    <w:rsid w:val="00605DE5"/>
    <w:rsid w:val="006067B8"/>
    <w:rsid w:val="006067C8"/>
    <w:rsid w:val="00606A7A"/>
    <w:rsid w:val="00606E1B"/>
    <w:rsid w:val="00606F2F"/>
    <w:rsid w:val="00607C87"/>
    <w:rsid w:val="006103F4"/>
    <w:rsid w:val="006105A1"/>
    <w:rsid w:val="0061102F"/>
    <w:rsid w:val="00611A9F"/>
    <w:rsid w:val="00611B23"/>
    <w:rsid w:val="00611D1D"/>
    <w:rsid w:val="00612397"/>
    <w:rsid w:val="0061287F"/>
    <w:rsid w:val="00612BA0"/>
    <w:rsid w:val="0061399D"/>
    <w:rsid w:val="00613AC1"/>
    <w:rsid w:val="00613B5D"/>
    <w:rsid w:val="00613BF6"/>
    <w:rsid w:val="00613CF7"/>
    <w:rsid w:val="00613F30"/>
    <w:rsid w:val="006141B3"/>
    <w:rsid w:val="006144F8"/>
    <w:rsid w:val="006145F3"/>
    <w:rsid w:val="00614F70"/>
    <w:rsid w:val="0061520F"/>
    <w:rsid w:val="006154F3"/>
    <w:rsid w:val="00616977"/>
    <w:rsid w:val="00616B9D"/>
    <w:rsid w:val="00616C02"/>
    <w:rsid w:val="00616E67"/>
    <w:rsid w:val="0061702E"/>
    <w:rsid w:val="00617267"/>
    <w:rsid w:val="006172C9"/>
    <w:rsid w:val="00617520"/>
    <w:rsid w:val="00617778"/>
    <w:rsid w:val="00617D4F"/>
    <w:rsid w:val="00617F4C"/>
    <w:rsid w:val="00620F26"/>
    <w:rsid w:val="006212A1"/>
    <w:rsid w:val="0062154A"/>
    <w:rsid w:val="00621E3B"/>
    <w:rsid w:val="00622CBF"/>
    <w:rsid w:val="00622D10"/>
    <w:rsid w:val="00622FA3"/>
    <w:rsid w:val="00623212"/>
    <w:rsid w:val="006235BC"/>
    <w:rsid w:val="00623A4C"/>
    <w:rsid w:val="00624D03"/>
    <w:rsid w:val="006250D1"/>
    <w:rsid w:val="00625419"/>
    <w:rsid w:val="00625D60"/>
    <w:rsid w:val="0062607F"/>
    <w:rsid w:val="00626796"/>
    <w:rsid w:val="0062692A"/>
    <w:rsid w:val="00626A99"/>
    <w:rsid w:val="00626E53"/>
    <w:rsid w:val="00627BFF"/>
    <w:rsid w:val="00627C33"/>
    <w:rsid w:val="006300BB"/>
    <w:rsid w:val="00630513"/>
    <w:rsid w:val="00630ED8"/>
    <w:rsid w:val="00631351"/>
    <w:rsid w:val="006313FC"/>
    <w:rsid w:val="00632512"/>
    <w:rsid w:val="00633387"/>
    <w:rsid w:val="006339A5"/>
    <w:rsid w:val="00633CC5"/>
    <w:rsid w:val="00634A90"/>
    <w:rsid w:val="006358F1"/>
    <w:rsid w:val="00635AEA"/>
    <w:rsid w:val="00635E60"/>
    <w:rsid w:val="00635E8E"/>
    <w:rsid w:val="00636380"/>
    <w:rsid w:val="00636584"/>
    <w:rsid w:val="0063688C"/>
    <w:rsid w:val="00636ABA"/>
    <w:rsid w:val="0063707F"/>
    <w:rsid w:val="006372A1"/>
    <w:rsid w:val="00637A03"/>
    <w:rsid w:val="0064076A"/>
    <w:rsid w:val="006409A7"/>
    <w:rsid w:val="00640E80"/>
    <w:rsid w:val="00641AB8"/>
    <w:rsid w:val="00641ADB"/>
    <w:rsid w:val="00642361"/>
    <w:rsid w:val="006427FC"/>
    <w:rsid w:val="00642DB8"/>
    <w:rsid w:val="00642DBE"/>
    <w:rsid w:val="006438C8"/>
    <w:rsid w:val="00643EC6"/>
    <w:rsid w:val="00644016"/>
    <w:rsid w:val="006451BD"/>
    <w:rsid w:val="006454F9"/>
    <w:rsid w:val="0064553D"/>
    <w:rsid w:val="00645C86"/>
    <w:rsid w:val="00645DC9"/>
    <w:rsid w:val="00645FCE"/>
    <w:rsid w:val="006462ED"/>
    <w:rsid w:val="006468CA"/>
    <w:rsid w:val="00646A2D"/>
    <w:rsid w:val="00646A4B"/>
    <w:rsid w:val="00646AE1"/>
    <w:rsid w:val="00646C7F"/>
    <w:rsid w:val="00646F2C"/>
    <w:rsid w:val="00647425"/>
    <w:rsid w:val="00647537"/>
    <w:rsid w:val="00647A17"/>
    <w:rsid w:val="00647AFB"/>
    <w:rsid w:val="006503EA"/>
    <w:rsid w:val="006507C2"/>
    <w:rsid w:val="00651246"/>
    <w:rsid w:val="00651942"/>
    <w:rsid w:val="00651A47"/>
    <w:rsid w:val="00651BAA"/>
    <w:rsid w:val="00651D7A"/>
    <w:rsid w:val="006522A0"/>
    <w:rsid w:val="00652693"/>
    <w:rsid w:val="00652C6A"/>
    <w:rsid w:val="00652E07"/>
    <w:rsid w:val="00652FAF"/>
    <w:rsid w:val="00653A44"/>
    <w:rsid w:val="0065423C"/>
    <w:rsid w:val="006547D0"/>
    <w:rsid w:val="006555CD"/>
    <w:rsid w:val="0065582C"/>
    <w:rsid w:val="00655FA5"/>
    <w:rsid w:val="00656133"/>
    <w:rsid w:val="00656990"/>
    <w:rsid w:val="006569CE"/>
    <w:rsid w:val="00656EBC"/>
    <w:rsid w:val="00657412"/>
    <w:rsid w:val="00657C6F"/>
    <w:rsid w:val="0066024A"/>
    <w:rsid w:val="00660414"/>
    <w:rsid w:val="0066058B"/>
    <w:rsid w:val="00660AA3"/>
    <w:rsid w:val="00662003"/>
    <w:rsid w:val="00662130"/>
    <w:rsid w:val="00663E00"/>
    <w:rsid w:val="00663EED"/>
    <w:rsid w:val="006641D7"/>
    <w:rsid w:val="00664832"/>
    <w:rsid w:val="00664880"/>
    <w:rsid w:val="00664E5A"/>
    <w:rsid w:val="0066502D"/>
    <w:rsid w:val="0066514A"/>
    <w:rsid w:val="00665474"/>
    <w:rsid w:val="006655F4"/>
    <w:rsid w:val="00665C5D"/>
    <w:rsid w:val="00666361"/>
    <w:rsid w:val="00666D50"/>
    <w:rsid w:val="00666E8F"/>
    <w:rsid w:val="00667061"/>
    <w:rsid w:val="00667140"/>
    <w:rsid w:val="006677D4"/>
    <w:rsid w:val="00667803"/>
    <w:rsid w:val="00667A33"/>
    <w:rsid w:val="00670046"/>
    <w:rsid w:val="00670624"/>
    <w:rsid w:val="0067121E"/>
    <w:rsid w:val="00671DE3"/>
    <w:rsid w:val="00672880"/>
    <w:rsid w:val="00672CC2"/>
    <w:rsid w:val="006735E1"/>
    <w:rsid w:val="00673AA2"/>
    <w:rsid w:val="00673CC2"/>
    <w:rsid w:val="00673D46"/>
    <w:rsid w:val="00674580"/>
    <w:rsid w:val="00675230"/>
    <w:rsid w:val="00675264"/>
    <w:rsid w:val="00675A72"/>
    <w:rsid w:val="00675AEA"/>
    <w:rsid w:val="00675CF1"/>
    <w:rsid w:val="00677A41"/>
    <w:rsid w:val="006802A0"/>
    <w:rsid w:val="006803C3"/>
    <w:rsid w:val="006805B6"/>
    <w:rsid w:val="006806CE"/>
    <w:rsid w:val="0068088B"/>
    <w:rsid w:val="00681029"/>
    <w:rsid w:val="00681431"/>
    <w:rsid w:val="006814C1"/>
    <w:rsid w:val="00681615"/>
    <w:rsid w:val="00681E1A"/>
    <w:rsid w:val="00682791"/>
    <w:rsid w:val="00682F31"/>
    <w:rsid w:val="006830D3"/>
    <w:rsid w:val="00683A38"/>
    <w:rsid w:val="00683E6A"/>
    <w:rsid w:val="00683E6F"/>
    <w:rsid w:val="0068408A"/>
    <w:rsid w:val="00684DC9"/>
    <w:rsid w:val="0068591F"/>
    <w:rsid w:val="00685FE8"/>
    <w:rsid w:val="00687282"/>
    <w:rsid w:val="006875E6"/>
    <w:rsid w:val="006876DC"/>
    <w:rsid w:val="00687946"/>
    <w:rsid w:val="00687C2B"/>
    <w:rsid w:val="006904AC"/>
    <w:rsid w:val="006916D8"/>
    <w:rsid w:val="0069184B"/>
    <w:rsid w:val="00691E4B"/>
    <w:rsid w:val="00692246"/>
    <w:rsid w:val="00692580"/>
    <w:rsid w:val="00692595"/>
    <w:rsid w:val="00693059"/>
    <w:rsid w:val="00693148"/>
    <w:rsid w:val="0069347D"/>
    <w:rsid w:val="0069364D"/>
    <w:rsid w:val="00693672"/>
    <w:rsid w:val="006937D1"/>
    <w:rsid w:val="0069452E"/>
    <w:rsid w:val="006970D8"/>
    <w:rsid w:val="00697568"/>
    <w:rsid w:val="00697AD5"/>
    <w:rsid w:val="00697B17"/>
    <w:rsid w:val="00697E68"/>
    <w:rsid w:val="00697F1D"/>
    <w:rsid w:val="00697FC4"/>
    <w:rsid w:val="006A02CF"/>
    <w:rsid w:val="006A0889"/>
    <w:rsid w:val="006A120A"/>
    <w:rsid w:val="006A1408"/>
    <w:rsid w:val="006A171C"/>
    <w:rsid w:val="006A18A1"/>
    <w:rsid w:val="006A1F63"/>
    <w:rsid w:val="006A1F9C"/>
    <w:rsid w:val="006A1FA2"/>
    <w:rsid w:val="006A2E30"/>
    <w:rsid w:val="006A330B"/>
    <w:rsid w:val="006A37E4"/>
    <w:rsid w:val="006A390D"/>
    <w:rsid w:val="006A3BA4"/>
    <w:rsid w:val="006A40E5"/>
    <w:rsid w:val="006A4931"/>
    <w:rsid w:val="006A4B12"/>
    <w:rsid w:val="006A4B31"/>
    <w:rsid w:val="006A5EF4"/>
    <w:rsid w:val="006A604D"/>
    <w:rsid w:val="006A64A7"/>
    <w:rsid w:val="006A6D3D"/>
    <w:rsid w:val="006A79A9"/>
    <w:rsid w:val="006A7C5E"/>
    <w:rsid w:val="006A7E3B"/>
    <w:rsid w:val="006B0407"/>
    <w:rsid w:val="006B10DE"/>
    <w:rsid w:val="006B1DDC"/>
    <w:rsid w:val="006B20D1"/>
    <w:rsid w:val="006B29DA"/>
    <w:rsid w:val="006B3596"/>
    <w:rsid w:val="006B3E6E"/>
    <w:rsid w:val="006B5004"/>
    <w:rsid w:val="006B514A"/>
    <w:rsid w:val="006B520E"/>
    <w:rsid w:val="006B56F1"/>
    <w:rsid w:val="006B6A42"/>
    <w:rsid w:val="006B6D34"/>
    <w:rsid w:val="006B720F"/>
    <w:rsid w:val="006B76E5"/>
    <w:rsid w:val="006B797B"/>
    <w:rsid w:val="006B7AB0"/>
    <w:rsid w:val="006C0343"/>
    <w:rsid w:val="006C07B0"/>
    <w:rsid w:val="006C19B3"/>
    <w:rsid w:val="006C1F75"/>
    <w:rsid w:val="006C23D6"/>
    <w:rsid w:val="006C2C3F"/>
    <w:rsid w:val="006C2C61"/>
    <w:rsid w:val="006C2D94"/>
    <w:rsid w:val="006C4492"/>
    <w:rsid w:val="006C519E"/>
    <w:rsid w:val="006C5235"/>
    <w:rsid w:val="006C5389"/>
    <w:rsid w:val="006C6454"/>
    <w:rsid w:val="006C6533"/>
    <w:rsid w:val="006C706D"/>
    <w:rsid w:val="006D0294"/>
    <w:rsid w:val="006D0A51"/>
    <w:rsid w:val="006D0D09"/>
    <w:rsid w:val="006D1504"/>
    <w:rsid w:val="006D1A1B"/>
    <w:rsid w:val="006D1F8A"/>
    <w:rsid w:val="006D2189"/>
    <w:rsid w:val="006D2690"/>
    <w:rsid w:val="006D3195"/>
    <w:rsid w:val="006D323D"/>
    <w:rsid w:val="006D3283"/>
    <w:rsid w:val="006D35A2"/>
    <w:rsid w:val="006D3FE5"/>
    <w:rsid w:val="006D506A"/>
    <w:rsid w:val="006D5159"/>
    <w:rsid w:val="006D51A5"/>
    <w:rsid w:val="006D5907"/>
    <w:rsid w:val="006D5CD3"/>
    <w:rsid w:val="006D6455"/>
    <w:rsid w:val="006D6480"/>
    <w:rsid w:val="006D6970"/>
    <w:rsid w:val="006D76AD"/>
    <w:rsid w:val="006D7DD1"/>
    <w:rsid w:val="006D7F33"/>
    <w:rsid w:val="006E0B2E"/>
    <w:rsid w:val="006E0BEE"/>
    <w:rsid w:val="006E0EC7"/>
    <w:rsid w:val="006E1BCF"/>
    <w:rsid w:val="006E2E0C"/>
    <w:rsid w:val="006E3012"/>
    <w:rsid w:val="006E30D7"/>
    <w:rsid w:val="006E310F"/>
    <w:rsid w:val="006E31F7"/>
    <w:rsid w:val="006E3FA0"/>
    <w:rsid w:val="006E41F1"/>
    <w:rsid w:val="006E462E"/>
    <w:rsid w:val="006E4944"/>
    <w:rsid w:val="006E4CEA"/>
    <w:rsid w:val="006E5595"/>
    <w:rsid w:val="006E5A5F"/>
    <w:rsid w:val="006E5CDC"/>
    <w:rsid w:val="006E5D4A"/>
    <w:rsid w:val="006E6696"/>
    <w:rsid w:val="006E6935"/>
    <w:rsid w:val="006E6A41"/>
    <w:rsid w:val="006E72AA"/>
    <w:rsid w:val="006E7600"/>
    <w:rsid w:val="006E79BA"/>
    <w:rsid w:val="006F0342"/>
    <w:rsid w:val="006F11E0"/>
    <w:rsid w:val="006F1E6C"/>
    <w:rsid w:val="006F2984"/>
    <w:rsid w:val="006F2AA1"/>
    <w:rsid w:val="006F2C1C"/>
    <w:rsid w:val="006F374E"/>
    <w:rsid w:val="006F4495"/>
    <w:rsid w:val="006F4F23"/>
    <w:rsid w:val="006F55C1"/>
    <w:rsid w:val="006F5A75"/>
    <w:rsid w:val="006F5A7A"/>
    <w:rsid w:val="006F5DB7"/>
    <w:rsid w:val="006F6190"/>
    <w:rsid w:val="006F626C"/>
    <w:rsid w:val="006F63EF"/>
    <w:rsid w:val="006F656E"/>
    <w:rsid w:val="006F6688"/>
    <w:rsid w:val="006F6E04"/>
    <w:rsid w:val="006F719F"/>
    <w:rsid w:val="006F7E73"/>
    <w:rsid w:val="007000CF"/>
    <w:rsid w:val="007005E6"/>
    <w:rsid w:val="0070191D"/>
    <w:rsid w:val="00701A09"/>
    <w:rsid w:val="007022CD"/>
    <w:rsid w:val="0070279B"/>
    <w:rsid w:val="007027D7"/>
    <w:rsid w:val="00702EA5"/>
    <w:rsid w:val="00703EE3"/>
    <w:rsid w:val="00704BFF"/>
    <w:rsid w:val="00705CB2"/>
    <w:rsid w:val="007064B0"/>
    <w:rsid w:val="0070671A"/>
    <w:rsid w:val="0070679D"/>
    <w:rsid w:val="00706EA7"/>
    <w:rsid w:val="00707928"/>
    <w:rsid w:val="0071038A"/>
    <w:rsid w:val="00710829"/>
    <w:rsid w:val="00710CD5"/>
    <w:rsid w:val="00711724"/>
    <w:rsid w:val="00711EB4"/>
    <w:rsid w:val="0071214F"/>
    <w:rsid w:val="00712C30"/>
    <w:rsid w:val="00712D90"/>
    <w:rsid w:val="00714147"/>
    <w:rsid w:val="0071418D"/>
    <w:rsid w:val="0071423A"/>
    <w:rsid w:val="00715265"/>
    <w:rsid w:val="007154F9"/>
    <w:rsid w:val="007157AA"/>
    <w:rsid w:val="0071589B"/>
    <w:rsid w:val="00715BCD"/>
    <w:rsid w:val="00716307"/>
    <w:rsid w:val="00716ABC"/>
    <w:rsid w:val="00716B1C"/>
    <w:rsid w:val="00716B4F"/>
    <w:rsid w:val="00716FDC"/>
    <w:rsid w:val="007174DA"/>
    <w:rsid w:val="0071751A"/>
    <w:rsid w:val="007178B3"/>
    <w:rsid w:val="007200D2"/>
    <w:rsid w:val="0072027A"/>
    <w:rsid w:val="0072037D"/>
    <w:rsid w:val="0072052D"/>
    <w:rsid w:val="00720566"/>
    <w:rsid w:val="007206A3"/>
    <w:rsid w:val="007209F0"/>
    <w:rsid w:val="00720F46"/>
    <w:rsid w:val="00720FB4"/>
    <w:rsid w:val="007213B2"/>
    <w:rsid w:val="00721879"/>
    <w:rsid w:val="00723414"/>
    <w:rsid w:val="00723836"/>
    <w:rsid w:val="00723F66"/>
    <w:rsid w:val="007240F1"/>
    <w:rsid w:val="0072466B"/>
    <w:rsid w:val="00725184"/>
    <w:rsid w:val="0072520B"/>
    <w:rsid w:val="0072595B"/>
    <w:rsid w:val="00726164"/>
    <w:rsid w:val="0072681C"/>
    <w:rsid w:val="007270B5"/>
    <w:rsid w:val="007270C5"/>
    <w:rsid w:val="0072712F"/>
    <w:rsid w:val="00727808"/>
    <w:rsid w:val="00727857"/>
    <w:rsid w:val="00727886"/>
    <w:rsid w:val="00727D44"/>
    <w:rsid w:val="00727DB4"/>
    <w:rsid w:val="007300CF"/>
    <w:rsid w:val="00730438"/>
    <w:rsid w:val="00730B5B"/>
    <w:rsid w:val="00730CEF"/>
    <w:rsid w:val="00731303"/>
    <w:rsid w:val="007326E2"/>
    <w:rsid w:val="00733A1D"/>
    <w:rsid w:val="00734018"/>
    <w:rsid w:val="007349F8"/>
    <w:rsid w:val="0073533D"/>
    <w:rsid w:val="00735807"/>
    <w:rsid w:val="00735E4C"/>
    <w:rsid w:val="00735FA0"/>
    <w:rsid w:val="00736DE8"/>
    <w:rsid w:val="00736FF6"/>
    <w:rsid w:val="00737BD4"/>
    <w:rsid w:val="007409CA"/>
    <w:rsid w:val="00740CF5"/>
    <w:rsid w:val="00741DFD"/>
    <w:rsid w:val="0074250C"/>
    <w:rsid w:val="00742A02"/>
    <w:rsid w:val="00742BC2"/>
    <w:rsid w:val="0074314F"/>
    <w:rsid w:val="00743312"/>
    <w:rsid w:val="00745C57"/>
    <w:rsid w:val="00745CA4"/>
    <w:rsid w:val="007468C6"/>
    <w:rsid w:val="00746ED9"/>
    <w:rsid w:val="00746F2B"/>
    <w:rsid w:val="00747B06"/>
    <w:rsid w:val="0075031B"/>
    <w:rsid w:val="00750E5E"/>
    <w:rsid w:val="00751048"/>
    <w:rsid w:val="00751D07"/>
    <w:rsid w:val="00752DA9"/>
    <w:rsid w:val="00752E84"/>
    <w:rsid w:val="00753576"/>
    <w:rsid w:val="00753597"/>
    <w:rsid w:val="007539AE"/>
    <w:rsid w:val="007542DC"/>
    <w:rsid w:val="007550E6"/>
    <w:rsid w:val="0075550A"/>
    <w:rsid w:val="00755856"/>
    <w:rsid w:val="00755A43"/>
    <w:rsid w:val="007568D1"/>
    <w:rsid w:val="00756A8B"/>
    <w:rsid w:val="00756D61"/>
    <w:rsid w:val="00760273"/>
    <w:rsid w:val="00760BD5"/>
    <w:rsid w:val="00761A2F"/>
    <w:rsid w:val="00761A9B"/>
    <w:rsid w:val="00761B85"/>
    <w:rsid w:val="007628D6"/>
    <w:rsid w:val="00762A14"/>
    <w:rsid w:val="0076476A"/>
    <w:rsid w:val="00765325"/>
    <w:rsid w:val="00765387"/>
    <w:rsid w:val="0076590E"/>
    <w:rsid w:val="00765E52"/>
    <w:rsid w:val="007662E3"/>
    <w:rsid w:val="00766C77"/>
    <w:rsid w:val="00766F2A"/>
    <w:rsid w:val="00766FF8"/>
    <w:rsid w:val="007672E3"/>
    <w:rsid w:val="00767838"/>
    <w:rsid w:val="0077000F"/>
    <w:rsid w:val="00770D59"/>
    <w:rsid w:val="00771456"/>
    <w:rsid w:val="0077162E"/>
    <w:rsid w:val="00771B14"/>
    <w:rsid w:val="00771E04"/>
    <w:rsid w:val="00772BDF"/>
    <w:rsid w:val="00772CBD"/>
    <w:rsid w:val="007732FF"/>
    <w:rsid w:val="00773CB2"/>
    <w:rsid w:val="00773D9B"/>
    <w:rsid w:val="00773FBD"/>
    <w:rsid w:val="00774C98"/>
    <w:rsid w:val="00774E16"/>
    <w:rsid w:val="00775112"/>
    <w:rsid w:val="00775D88"/>
    <w:rsid w:val="00775F2A"/>
    <w:rsid w:val="0077639F"/>
    <w:rsid w:val="007764A6"/>
    <w:rsid w:val="00777055"/>
    <w:rsid w:val="0077739B"/>
    <w:rsid w:val="007775CD"/>
    <w:rsid w:val="00780D92"/>
    <w:rsid w:val="00780FFB"/>
    <w:rsid w:val="00781352"/>
    <w:rsid w:val="007816BD"/>
    <w:rsid w:val="00781DDA"/>
    <w:rsid w:val="0078222E"/>
    <w:rsid w:val="0078241F"/>
    <w:rsid w:val="0078253D"/>
    <w:rsid w:val="00782765"/>
    <w:rsid w:val="00782DB3"/>
    <w:rsid w:val="00783AD8"/>
    <w:rsid w:val="00783DD0"/>
    <w:rsid w:val="00783E21"/>
    <w:rsid w:val="00784BA2"/>
    <w:rsid w:val="007855F8"/>
    <w:rsid w:val="0078577C"/>
    <w:rsid w:val="007858BB"/>
    <w:rsid w:val="00785F07"/>
    <w:rsid w:val="00786061"/>
    <w:rsid w:val="0078615E"/>
    <w:rsid w:val="007867C3"/>
    <w:rsid w:val="00786AD8"/>
    <w:rsid w:val="00786E96"/>
    <w:rsid w:val="00790BF9"/>
    <w:rsid w:val="00790EAF"/>
    <w:rsid w:val="00791732"/>
    <w:rsid w:val="0079173B"/>
    <w:rsid w:val="00791F59"/>
    <w:rsid w:val="00791F69"/>
    <w:rsid w:val="00792705"/>
    <w:rsid w:val="00792876"/>
    <w:rsid w:val="00792C05"/>
    <w:rsid w:val="00792D00"/>
    <w:rsid w:val="007930AA"/>
    <w:rsid w:val="007932AF"/>
    <w:rsid w:val="007939D1"/>
    <w:rsid w:val="00793E4E"/>
    <w:rsid w:val="00794638"/>
    <w:rsid w:val="00794FB0"/>
    <w:rsid w:val="00795A1A"/>
    <w:rsid w:val="00796203"/>
    <w:rsid w:val="00796834"/>
    <w:rsid w:val="00796D68"/>
    <w:rsid w:val="007973F1"/>
    <w:rsid w:val="007975B2"/>
    <w:rsid w:val="00797D0D"/>
    <w:rsid w:val="007A0002"/>
    <w:rsid w:val="007A0521"/>
    <w:rsid w:val="007A07A0"/>
    <w:rsid w:val="007A1B25"/>
    <w:rsid w:val="007A3256"/>
    <w:rsid w:val="007A3259"/>
    <w:rsid w:val="007A32A1"/>
    <w:rsid w:val="007A3377"/>
    <w:rsid w:val="007A3921"/>
    <w:rsid w:val="007A3E57"/>
    <w:rsid w:val="007A45D4"/>
    <w:rsid w:val="007A4612"/>
    <w:rsid w:val="007A4870"/>
    <w:rsid w:val="007A4E44"/>
    <w:rsid w:val="007A51C8"/>
    <w:rsid w:val="007A524A"/>
    <w:rsid w:val="007A54D2"/>
    <w:rsid w:val="007A554D"/>
    <w:rsid w:val="007A5BAD"/>
    <w:rsid w:val="007A62E6"/>
    <w:rsid w:val="007A6B15"/>
    <w:rsid w:val="007A6B4A"/>
    <w:rsid w:val="007A6DB1"/>
    <w:rsid w:val="007A718E"/>
    <w:rsid w:val="007A76CB"/>
    <w:rsid w:val="007A7833"/>
    <w:rsid w:val="007B0055"/>
    <w:rsid w:val="007B0E2A"/>
    <w:rsid w:val="007B0E9A"/>
    <w:rsid w:val="007B1D9C"/>
    <w:rsid w:val="007B2371"/>
    <w:rsid w:val="007B251F"/>
    <w:rsid w:val="007B2790"/>
    <w:rsid w:val="007B2D6B"/>
    <w:rsid w:val="007B2E36"/>
    <w:rsid w:val="007B33F7"/>
    <w:rsid w:val="007B3751"/>
    <w:rsid w:val="007B434D"/>
    <w:rsid w:val="007B4D82"/>
    <w:rsid w:val="007B52A8"/>
    <w:rsid w:val="007B53E4"/>
    <w:rsid w:val="007B66B9"/>
    <w:rsid w:val="007B68C6"/>
    <w:rsid w:val="007B6A94"/>
    <w:rsid w:val="007B6DB8"/>
    <w:rsid w:val="007B714A"/>
    <w:rsid w:val="007C014D"/>
    <w:rsid w:val="007C0D33"/>
    <w:rsid w:val="007C1093"/>
    <w:rsid w:val="007C1490"/>
    <w:rsid w:val="007C1EAE"/>
    <w:rsid w:val="007C24C6"/>
    <w:rsid w:val="007C26EF"/>
    <w:rsid w:val="007C3E0F"/>
    <w:rsid w:val="007C3F71"/>
    <w:rsid w:val="007C43FA"/>
    <w:rsid w:val="007C4B98"/>
    <w:rsid w:val="007C4FA4"/>
    <w:rsid w:val="007C5281"/>
    <w:rsid w:val="007C541C"/>
    <w:rsid w:val="007C55DE"/>
    <w:rsid w:val="007C5AF6"/>
    <w:rsid w:val="007C7FF5"/>
    <w:rsid w:val="007D0119"/>
    <w:rsid w:val="007D0C80"/>
    <w:rsid w:val="007D0D0D"/>
    <w:rsid w:val="007D1E5A"/>
    <w:rsid w:val="007D3450"/>
    <w:rsid w:val="007D38E0"/>
    <w:rsid w:val="007D395C"/>
    <w:rsid w:val="007D43F5"/>
    <w:rsid w:val="007D4E89"/>
    <w:rsid w:val="007D61FC"/>
    <w:rsid w:val="007D64B7"/>
    <w:rsid w:val="007D71B6"/>
    <w:rsid w:val="007D7A86"/>
    <w:rsid w:val="007D7BD2"/>
    <w:rsid w:val="007E09A8"/>
    <w:rsid w:val="007E0CCB"/>
    <w:rsid w:val="007E0DCB"/>
    <w:rsid w:val="007E13DC"/>
    <w:rsid w:val="007E143D"/>
    <w:rsid w:val="007E14B6"/>
    <w:rsid w:val="007E1CB2"/>
    <w:rsid w:val="007E2086"/>
    <w:rsid w:val="007E2A81"/>
    <w:rsid w:val="007E2C38"/>
    <w:rsid w:val="007E2DDF"/>
    <w:rsid w:val="007E332A"/>
    <w:rsid w:val="007E3785"/>
    <w:rsid w:val="007E3AF1"/>
    <w:rsid w:val="007E3DAC"/>
    <w:rsid w:val="007E4021"/>
    <w:rsid w:val="007E460B"/>
    <w:rsid w:val="007E4901"/>
    <w:rsid w:val="007E4EC2"/>
    <w:rsid w:val="007E64B3"/>
    <w:rsid w:val="007E65AB"/>
    <w:rsid w:val="007E65B0"/>
    <w:rsid w:val="007E67AA"/>
    <w:rsid w:val="007E753C"/>
    <w:rsid w:val="007E795C"/>
    <w:rsid w:val="007F029E"/>
    <w:rsid w:val="007F090A"/>
    <w:rsid w:val="007F2574"/>
    <w:rsid w:val="007F2B56"/>
    <w:rsid w:val="007F3C52"/>
    <w:rsid w:val="007F46B6"/>
    <w:rsid w:val="007F4B4B"/>
    <w:rsid w:val="007F4C44"/>
    <w:rsid w:val="007F4FAF"/>
    <w:rsid w:val="007F5236"/>
    <w:rsid w:val="007F5D06"/>
    <w:rsid w:val="007F60FE"/>
    <w:rsid w:val="007F6409"/>
    <w:rsid w:val="007F6860"/>
    <w:rsid w:val="007F6D36"/>
    <w:rsid w:val="007F75F2"/>
    <w:rsid w:val="007F765E"/>
    <w:rsid w:val="007F76B6"/>
    <w:rsid w:val="007F7B5A"/>
    <w:rsid w:val="00800FAE"/>
    <w:rsid w:val="00801B3A"/>
    <w:rsid w:val="00802721"/>
    <w:rsid w:val="0080299A"/>
    <w:rsid w:val="00803048"/>
    <w:rsid w:val="008033F1"/>
    <w:rsid w:val="0080374E"/>
    <w:rsid w:val="00803AFE"/>
    <w:rsid w:val="0080420E"/>
    <w:rsid w:val="008046F7"/>
    <w:rsid w:val="00804AF2"/>
    <w:rsid w:val="00804B6C"/>
    <w:rsid w:val="00804F76"/>
    <w:rsid w:val="00805B27"/>
    <w:rsid w:val="008060D2"/>
    <w:rsid w:val="00806201"/>
    <w:rsid w:val="0080642F"/>
    <w:rsid w:val="00806D1A"/>
    <w:rsid w:val="00806F82"/>
    <w:rsid w:val="00807437"/>
    <w:rsid w:val="008075C1"/>
    <w:rsid w:val="00807734"/>
    <w:rsid w:val="00807A40"/>
    <w:rsid w:val="00807BD0"/>
    <w:rsid w:val="00810184"/>
    <w:rsid w:val="00810385"/>
    <w:rsid w:val="00810BA6"/>
    <w:rsid w:val="00810D9B"/>
    <w:rsid w:val="00810E9F"/>
    <w:rsid w:val="0081143A"/>
    <w:rsid w:val="00811871"/>
    <w:rsid w:val="008125D3"/>
    <w:rsid w:val="00812914"/>
    <w:rsid w:val="0081318F"/>
    <w:rsid w:val="0081388C"/>
    <w:rsid w:val="00813BCC"/>
    <w:rsid w:val="00813E57"/>
    <w:rsid w:val="00814006"/>
    <w:rsid w:val="00814E4F"/>
    <w:rsid w:val="00814F85"/>
    <w:rsid w:val="0081570E"/>
    <w:rsid w:val="00815D11"/>
    <w:rsid w:val="00815E89"/>
    <w:rsid w:val="0081600D"/>
    <w:rsid w:val="00816571"/>
    <w:rsid w:val="00816D68"/>
    <w:rsid w:val="00816F79"/>
    <w:rsid w:val="00816FBF"/>
    <w:rsid w:val="00817955"/>
    <w:rsid w:val="00817A86"/>
    <w:rsid w:val="00817C27"/>
    <w:rsid w:val="0082055E"/>
    <w:rsid w:val="0082094A"/>
    <w:rsid w:val="00821776"/>
    <w:rsid w:val="008219A2"/>
    <w:rsid w:val="00822D86"/>
    <w:rsid w:val="00823022"/>
    <w:rsid w:val="00823A08"/>
    <w:rsid w:val="0082553F"/>
    <w:rsid w:val="00825993"/>
    <w:rsid w:val="008262A3"/>
    <w:rsid w:val="0082644F"/>
    <w:rsid w:val="00827092"/>
    <w:rsid w:val="008278AC"/>
    <w:rsid w:val="00827F09"/>
    <w:rsid w:val="008307C3"/>
    <w:rsid w:val="00830B13"/>
    <w:rsid w:val="00830B4C"/>
    <w:rsid w:val="00830F18"/>
    <w:rsid w:val="00830FD0"/>
    <w:rsid w:val="00831F35"/>
    <w:rsid w:val="00831FB2"/>
    <w:rsid w:val="00832059"/>
    <w:rsid w:val="008326F5"/>
    <w:rsid w:val="00833326"/>
    <w:rsid w:val="0083380B"/>
    <w:rsid w:val="00833A41"/>
    <w:rsid w:val="00833C3B"/>
    <w:rsid w:val="00834511"/>
    <w:rsid w:val="008345B3"/>
    <w:rsid w:val="00834B65"/>
    <w:rsid w:val="00834CC7"/>
    <w:rsid w:val="00834E22"/>
    <w:rsid w:val="008350EE"/>
    <w:rsid w:val="008352CD"/>
    <w:rsid w:val="0083581F"/>
    <w:rsid w:val="00835F7D"/>
    <w:rsid w:val="00837F0F"/>
    <w:rsid w:val="0084002D"/>
    <w:rsid w:val="00840210"/>
    <w:rsid w:val="008402F7"/>
    <w:rsid w:val="00840B20"/>
    <w:rsid w:val="008423A9"/>
    <w:rsid w:val="00842417"/>
    <w:rsid w:val="008425CF"/>
    <w:rsid w:val="00842846"/>
    <w:rsid w:val="00842C72"/>
    <w:rsid w:val="00843298"/>
    <w:rsid w:val="0084361B"/>
    <w:rsid w:val="008439D1"/>
    <w:rsid w:val="0084475D"/>
    <w:rsid w:val="00844AA2"/>
    <w:rsid w:val="008453DE"/>
    <w:rsid w:val="008453EA"/>
    <w:rsid w:val="0084554A"/>
    <w:rsid w:val="0084563E"/>
    <w:rsid w:val="008457D3"/>
    <w:rsid w:val="008459E7"/>
    <w:rsid w:val="00845C3C"/>
    <w:rsid w:val="008460C9"/>
    <w:rsid w:val="008467C8"/>
    <w:rsid w:val="008468A6"/>
    <w:rsid w:val="008468B2"/>
    <w:rsid w:val="00846BE1"/>
    <w:rsid w:val="00846FAB"/>
    <w:rsid w:val="0084767F"/>
    <w:rsid w:val="00847DEA"/>
    <w:rsid w:val="008507C6"/>
    <w:rsid w:val="00850CD6"/>
    <w:rsid w:val="00851064"/>
    <w:rsid w:val="008519BA"/>
    <w:rsid w:val="008520B6"/>
    <w:rsid w:val="008533EB"/>
    <w:rsid w:val="00853F52"/>
    <w:rsid w:val="0085459A"/>
    <w:rsid w:val="008549FB"/>
    <w:rsid w:val="00854DF8"/>
    <w:rsid w:val="00855477"/>
    <w:rsid w:val="00855837"/>
    <w:rsid w:val="00855964"/>
    <w:rsid w:val="008565E1"/>
    <w:rsid w:val="008569F0"/>
    <w:rsid w:val="00856EBD"/>
    <w:rsid w:val="008573D7"/>
    <w:rsid w:val="00857E8A"/>
    <w:rsid w:val="00860618"/>
    <w:rsid w:val="00860C46"/>
    <w:rsid w:val="00860DD5"/>
    <w:rsid w:val="00860DEA"/>
    <w:rsid w:val="008615E6"/>
    <w:rsid w:val="00861D1C"/>
    <w:rsid w:val="00861E70"/>
    <w:rsid w:val="00863246"/>
    <w:rsid w:val="00863BA1"/>
    <w:rsid w:val="0086422D"/>
    <w:rsid w:val="0086443B"/>
    <w:rsid w:val="00864DAF"/>
    <w:rsid w:val="00865434"/>
    <w:rsid w:val="00865D80"/>
    <w:rsid w:val="008668D7"/>
    <w:rsid w:val="00866DA7"/>
    <w:rsid w:val="00867627"/>
    <w:rsid w:val="00867CFD"/>
    <w:rsid w:val="008702C8"/>
    <w:rsid w:val="00870B2C"/>
    <w:rsid w:val="00870C07"/>
    <w:rsid w:val="008712A4"/>
    <w:rsid w:val="00871445"/>
    <w:rsid w:val="008716A4"/>
    <w:rsid w:val="0087188C"/>
    <w:rsid w:val="008718A5"/>
    <w:rsid w:val="00871A5F"/>
    <w:rsid w:val="00871D36"/>
    <w:rsid w:val="0087215E"/>
    <w:rsid w:val="00873743"/>
    <w:rsid w:val="00874711"/>
    <w:rsid w:val="00874D2B"/>
    <w:rsid w:val="00874E92"/>
    <w:rsid w:val="0087517F"/>
    <w:rsid w:val="008751E1"/>
    <w:rsid w:val="00875A53"/>
    <w:rsid w:val="00875E6D"/>
    <w:rsid w:val="00876269"/>
    <w:rsid w:val="008763DB"/>
    <w:rsid w:val="00876662"/>
    <w:rsid w:val="008768EC"/>
    <w:rsid w:val="008769DD"/>
    <w:rsid w:val="00877756"/>
    <w:rsid w:val="008800FA"/>
    <w:rsid w:val="00880DA2"/>
    <w:rsid w:val="00880F5B"/>
    <w:rsid w:val="0088136E"/>
    <w:rsid w:val="00881D17"/>
    <w:rsid w:val="00882DB9"/>
    <w:rsid w:val="00882F71"/>
    <w:rsid w:val="00882FF8"/>
    <w:rsid w:val="00883529"/>
    <w:rsid w:val="00883642"/>
    <w:rsid w:val="0088446C"/>
    <w:rsid w:val="00884D9C"/>
    <w:rsid w:val="00884DE4"/>
    <w:rsid w:val="0088577F"/>
    <w:rsid w:val="0088588D"/>
    <w:rsid w:val="00885E4B"/>
    <w:rsid w:val="008867EF"/>
    <w:rsid w:val="00886ACC"/>
    <w:rsid w:val="00886CC4"/>
    <w:rsid w:val="00887087"/>
    <w:rsid w:val="00887488"/>
    <w:rsid w:val="00887CE6"/>
    <w:rsid w:val="0089035B"/>
    <w:rsid w:val="00890C4B"/>
    <w:rsid w:val="00891077"/>
    <w:rsid w:val="00891376"/>
    <w:rsid w:val="008918FC"/>
    <w:rsid w:val="008920D8"/>
    <w:rsid w:val="00892408"/>
    <w:rsid w:val="00893331"/>
    <w:rsid w:val="008933A3"/>
    <w:rsid w:val="0089393A"/>
    <w:rsid w:val="00893FCE"/>
    <w:rsid w:val="00894159"/>
    <w:rsid w:val="00894413"/>
    <w:rsid w:val="0089487A"/>
    <w:rsid w:val="00894CCA"/>
    <w:rsid w:val="00894E71"/>
    <w:rsid w:val="008954DC"/>
    <w:rsid w:val="0089569F"/>
    <w:rsid w:val="0089581C"/>
    <w:rsid w:val="0089680B"/>
    <w:rsid w:val="008977D1"/>
    <w:rsid w:val="008977DE"/>
    <w:rsid w:val="008A01F1"/>
    <w:rsid w:val="008A0317"/>
    <w:rsid w:val="008A11A5"/>
    <w:rsid w:val="008A212F"/>
    <w:rsid w:val="008A2A47"/>
    <w:rsid w:val="008A329A"/>
    <w:rsid w:val="008A35AE"/>
    <w:rsid w:val="008A36F4"/>
    <w:rsid w:val="008A38E4"/>
    <w:rsid w:val="008A4075"/>
    <w:rsid w:val="008A4410"/>
    <w:rsid w:val="008A4AB9"/>
    <w:rsid w:val="008A4BE7"/>
    <w:rsid w:val="008A4BF5"/>
    <w:rsid w:val="008A5051"/>
    <w:rsid w:val="008A5543"/>
    <w:rsid w:val="008A55B0"/>
    <w:rsid w:val="008A579F"/>
    <w:rsid w:val="008A587A"/>
    <w:rsid w:val="008A59DD"/>
    <w:rsid w:val="008A5A5C"/>
    <w:rsid w:val="008A6FDC"/>
    <w:rsid w:val="008A73DD"/>
    <w:rsid w:val="008A744A"/>
    <w:rsid w:val="008A76C0"/>
    <w:rsid w:val="008A7CF8"/>
    <w:rsid w:val="008A7E67"/>
    <w:rsid w:val="008A7FED"/>
    <w:rsid w:val="008B0223"/>
    <w:rsid w:val="008B05B1"/>
    <w:rsid w:val="008B0754"/>
    <w:rsid w:val="008B0D66"/>
    <w:rsid w:val="008B11CA"/>
    <w:rsid w:val="008B1695"/>
    <w:rsid w:val="008B1B17"/>
    <w:rsid w:val="008B1CF5"/>
    <w:rsid w:val="008B26CB"/>
    <w:rsid w:val="008B337F"/>
    <w:rsid w:val="008B3595"/>
    <w:rsid w:val="008B3C45"/>
    <w:rsid w:val="008B3DF2"/>
    <w:rsid w:val="008B3E52"/>
    <w:rsid w:val="008B3F1C"/>
    <w:rsid w:val="008B40B6"/>
    <w:rsid w:val="008B442F"/>
    <w:rsid w:val="008B508B"/>
    <w:rsid w:val="008B56E8"/>
    <w:rsid w:val="008B5E2E"/>
    <w:rsid w:val="008B614E"/>
    <w:rsid w:val="008B61AC"/>
    <w:rsid w:val="008B7052"/>
    <w:rsid w:val="008B7314"/>
    <w:rsid w:val="008B75CD"/>
    <w:rsid w:val="008B7803"/>
    <w:rsid w:val="008C0714"/>
    <w:rsid w:val="008C0760"/>
    <w:rsid w:val="008C1143"/>
    <w:rsid w:val="008C1C51"/>
    <w:rsid w:val="008C212A"/>
    <w:rsid w:val="008C367D"/>
    <w:rsid w:val="008C3A36"/>
    <w:rsid w:val="008C4173"/>
    <w:rsid w:val="008C4918"/>
    <w:rsid w:val="008C4C2B"/>
    <w:rsid w:val="008C5BF1"/>
    <w:rsid w:val="008C5D6B"/>
    <w:rsid w:val="008C6938"/>
    <w:rsid w:val="008C72BD"/>
    <w:rsid w:val="008C72EF"/>
    <w:rsid w:val="008C7451"/>
    <w:rsid w:val="008C763D"/>
    <w:rsid w:val="008C7849"/>
    <w:rsid w:val="008C7FFB"/>
    <w:rsid w:val="008D0322"/>
    <w:rsid w:val="008D0967"/>
    <w:rsid w:val="008D10E6"/>
    <w:rsid w:val="008D113C"/>
    <w:rsid w:val="008D1AA0"/>
    <w:rsid w:val="008D2141"/>
    <w:rsid w:val="008D27DA"/>
    <w:rsid w:val="008D2942"/>
    <w:rsid w:val="008D2FE2"/>
    <w:rsid w:val="008D3344"/>
    <w:rsid w:val="008D3E48"/>
    <w:rsid w:val="008D4214"/>
    <w:rsid w:val="008D4DF1"/>
    <w:rsid w:val="008D5097"/>
    <w:rsid w:val="008D5825"/>
    <w:rsid w:val="008D6072"/>
    <w:rsid w:val="008D6426"/>
    <w:rsid w:val="008D6563"/>
    <w:rsid w:val="008D6913"/>
    <w:rsid w:val="008D706E"/>
    <w:rsid w:val="008D7303"/>
    <w:rsid w:val="008D7A8A"/>
    <w:rsid w:val="008E0042"/>
    <w:rsid w:val="008E0177"/>
    <w:rsid w:val="008E082E"/>
    <w:rsid w:val="008E08F2"/>
    <w:rsid w:val="008E1B4E"/>
    <w:rsid w:val="008E2AB3"/>
    <w:rsid w:val="008E33E1"/>
    <w:rsid w:val="008E3510"/>
    <w:rsid w:val="008E38D6"/>
    <w:rsid w:val="008E3C28"/>
    <w:rsid w:val="008E3C7E"/>
    <w:rsid w:val="008E3D67"/>
    <w:rsid w:val="008E419B"/>
    <w:rsid w:val="008E4322"/>
    <w:rsid w:val="008E4438"/>
    <w:rsid w:val="008E45E2"/>
    <w:rsid w:val="008E5232"/>
    <w:rsid w:val="008E53C6"/>
    <w:rsid w:val="008E562A"/>
    <w:rsid w:val="008E587F"/>
    <w:rsid w:val="008E59DB"/>
    <w:rsid w:val="008E6708"/>
    <w:rsid w:val="008E67E2"/>
    <w:rsid w:val="008E7241"/>
    <w:rsid w:val="008E77FC"/>
    <w:rsid w:val="008E7A95"/>
    <w:rsid w:val="008E7CB7"/>
    <w:rsid w:val="008E7E1E"/>
    <w:rsid w:val="008F0115"/>
    <w:rsid w:val="008F031C"/>
    <w:rsid w:val="008F0534"/>
    <w:rsid w:val="008F149C"/>
    <w:rsid w:val="008F166A"/>
    <w:rsid w:val="008F1DD9"/>
    <w:rsid w:val="008F2005"/>
    <w:rsid w:val="008F2074"/>
    <w:rsid w:val="008F2184"/>
    <w:rsid w:val="008F262A"/>
    <w:rsid w:val="008F2635"/>
    <w:rsid w:val="008F26CB"/>
    <w:rsid w:val="008F27E0"/>
    <w:rsid w:val="008F31D0"/>
    <w:rsid w:val="008F3668"/>
    <w:rsid w:val="008F375F"/>
    <w:rsid w:val="008F3777"/>
    <w:rsid w:val="008F3A99"/>
    <w:rsid w:val="008F4279"/>
    <w:rsid w:val="008F4A55"/>
    <w:rsid w:val="008F5356"/>
    <w:rsid w:val="008F58C8"/>
    <w:rsid w:val="008F5A08"/>
    <w:rsid w:val="008F5A46"/>
    <w:rsid w:val="008F5E1B"/>
    <w:rsid w:val="008F600A"/>
    <w:rsid w:val="008F6551"/>
    <w:rsid w:val="008F676E"/>
    <w:rsid w:val="008F749D"/>
    <w:rsid w:val="008F7529"/>
    <w:rsid w:val="008F7825"/>
    <w:rsid w:val="008F79B9"/>
    <w:rsid w:val="00900A7F"/>
    <w:rsid w:val="00901319"/>
    <w:rsid w:val="00901B15"/>
    <w:rsid w:val="0090248E"/>
    <w:rsid w:val="00902579"/>
    <w:rsid w:val="00902B95"/>
    <w:rsid w:val="00902CFF"/>
    <w:rsid w:val="009034F0"/>
    <w:rsid w:val="00904070"/>
    <w:rsid w:val="00904D0D"/>
    <w:rsid w:val="0090586F"/>
    <w:rsid w:val="0090639C"/>
    <w:rsid w:val="0090639F"/>
    <w:rsid w:val="00906B74"/>
    <w:rsid w:val="00907053"/>
    <w:rsid w:val="00907154"/>
    <w:rsid w:val="009079F9"/>
    <w:rsid w:val="0091039A"/>
    <w:rsid w:val="009103ED"/>
    <w:rsid w:val="009106BB"/>
    <w:rsid w:val="00911C14"/>
    <w:rsid w:val="009122E3"/>
    <w:rsid w:val="00912656"/>
    <w:rsid w:val="00913025"/>
    <w:rsid w:val="0091310B"/>
    <w:rsid w:val="009139E4"/>
    <w:rsid w:val="00913E79"/>
    <w:rsid w:val="00913FE8"/>
    <w:rsid w:val="0091409B"/>
    <w:rsid w:val="00914330"/>
    <w:rsid w:val="00914C1F"/>
    <w:rsid w:val="00914C3F"/>
    <w:rsid w:val="00914C5E"/>
    <w:rsid w:val="00914E09"/>
    <w:rsid w:val="00914F29"/>
    <w:rsid w:val="009153D7"/>
    <w:rsid w:val="00915618"/>
    <w:rsid w:val="009159AA"/>
    <w:rsid w:val="00915DC5"/>
    <w:rsid w:val="00915E6D"/>
    <w:rsid w:val="009160D6"/>
    <w:rsid w:val="00916143"/>
    <w:rsid w:val="00916462"/>
    <w:rsid w:val="0091690E"/>
    <w:rsid w:val="009169BD"/>
    <w:rsid w:val="0091776F"/>
    <w:rsid w:val="00917C00"/>
    <w:rsid w:val="00917E7D"/>
    <w:rsid w:val="00920A0C"/>
    <w:rsid w:val="00920F7F"/>
    <w:rsid w:val="00921131"/>
    <w:rsid w:val="0092181C"/>
    <w:rsid w:val="00921C50"/>
    <w:rsid w:val="0092200B"/>
    <w:rsid w:val="00922763"/>
    <w:rsid w:val="00922887"/>
    <w:rsid w:val="00922B95"/>
    <w:rsid w:val="00922C08"/>
    <w:rsid w:val="009238C7"/>
    <w:rsid w:val="00923BAD"/>
    <w:rsid w:val="00924226"/>
    <w:rsid w:val="00925C3F"/>
    <w:rsid w:val="00925F4C"/>
    <w:rsid w:val="00926079"/>
    <w:rsid w:val="009265FE"/>
    <w:rsid w:val="00926722"/>
    <w:rsid w:val="009267B7"/>
    <w:rsid w:val="009272B4"/>
    <w:rsid w:val="0092754E"/>
    <w:rsid w:val="0093021F"/>
    <w:rsid w:val="00930C78"/>
    <w:rsid w:val="009310CF"/>
    <w:rsid w:val="0093120C"/>
    <w:rsid w:val="00931274"/>
    <w:rsid w:val="009319C4"/>
    <w:rsid w:val="00932959"/>
    <w:rsid w:val="00933273"/>
    <w:rsid w:val="00933463"/>
    <w:rsid w:val="00933494"/>
    <w:rsid w:val="009335EB"/>
    <w:rsid w:val="0093372D"/>
    <w:rsid w:val="00933BB6"/>
    <w:rsid w:val="00933CD0"/>
    <w:rsid w:val="0093416C"/>
    <w:rsid w:val="00934204"/>
    <w:rsid w:val="00934545"/>
    <w:rsid w:val="00934AA4"/>
    <w:rsid w:val="009355C4"/>
    <w:rsid w:val="00935C45"/>
    <w:rsid w:val="00936008"/>
    <w:rsid w:val="00937742"/>
    <w:rsid w:val="00937DCF"/>
    <w:rsid w:val="009402E5"/>
    <w:rsid w:val="00940427"/>
    <w:rsid w:val="0094087F"/>
    <w:rsid w:val="009408AB"/>
    <w:rsid w:val="00940B5D"/>
    <w:rsid w:val="00940D93"/>
    <w:rsid w:val="00941100"/>
    <w:rsid w:val="009415E1"/>
    <w:rsid w:val="00941B63"/>
    <w:rsid w:val="00941E31"/>
    <w:rsid w:val="00941E4F"/>
    <w:rsid w:val="009423BC"/>
    <w:rsid w:val="0094268E"/>
    <w:rsid w:val="00942879"/>
    <w:rsid w:val="00942A9A"/>
    <w:rsid w:val="00942C31"/>
    <w:rsid w:val="009434DE"/>
    <w:rsid w:val="00943880"/>
    <w:rsid w:val="009439CD"/>
    <w:rsid w:val="00943D8C"/>
    <w:rsid w:val="009443AA"/>
    <w:rsid w:val="00944461"/>
    <w:rsid w:val="00944954"/>
    <w:rsid w:val="0094628A"/>
    <w:rsid w:val="009463B7"/>
    <w:rsid w:val="00946628"/>
    <w:rsid w:val="00946D11"/>
    <w:rsid w:val="00946D13"/>
    <w:rsid w:val="00946D94"/>
    <w:rsid w:val="009472E9"/>
    <w:rsid w:val="00947E02"/>
    <w:rsid w:val="00950257"/>
    <w:rsid w:val="009504C5"/>
    <w:rsid w:val="00950562"/>
    <w:rsid w:val="0095068A"/>
    <w:rsid w:val="00950AAB"/>
    <w:rsid w:val="00950CEC"/>
    <w:rsid w:val="00951025"/>
    <w:rsid w:val="009512B9"/>
    <w:rsid w:val="00951A06"/>
    <w:rsid w:val="00952526"/>
    <w:rsid w:val="009535C6"/>
    <w:rsid w:val="009538DD"/>
    <w:rsid w:val="009549AB"/>
    <w:rsid w:val="00954CF3"/>
    <w:rsid w:val="009552E1"/>
    <w:rsid w:val="009553FD"/>
    <w:rsid w:val="009554E9"/>
    <w:rsid w:val="009555ED"/>
    <w:rsid w:val="009558A3"/>
    <w:rsid w:val="00955CA2"/>
    <w:rsid w:val="00956B81"/>
    <w:rsid w:val="00956FFF"/>
    <w:rsid w:val="00960D7C"/>
    <w:rsid w:val="009612C4"/>
    <w:rsid w:val="0096139E"/>
    <w:rsid w:val="00961648"/>
    <w:rsid w:val="00961772"/>
    <w:rsid w:val="0096185B"/>
    <w:rsid w:val="00961EA5"/>
    <w:rsid w:val="00962E9B"/>
    <w:rsid w:val="009631A6"/>
    <w:rsid w:val="009646BF"/>
    <w:rsid w:val="00964764"/>
    <w:rsid w:val="0096545D"/>
    <w:rsid w:val="009654D4"/>
    <w:rsid w:val="0096648F"/>
    <w:rsid w:val="009665A0"/>
    <w:rsid w:val="00966AEE"/>
    <w:rsid w:val="00967D83"/>
    <w:rsid w:val="00967F13"/>
    <w:rsid w:val="0097071E"/>
    <w:rsid w:val="009711A2"/>
    <w:rsid w:val="009711C7"/>
    <w:rsid w:val="00971567"/>
    <w:rsid w:val="00971618"/>
    <w:rsid w:val="009720FF"/>
    <w:rsid w:val="0097227F"/>
    <w:rsid w:val="00972E0B"/>
    <w:rsid w:val="00973099"/>
    <w:rsid w:val="0097335C"/>
    <w:rsid w:val="009734AA"/>
    <w:rsid w:val="009735F9"/>
    <w:rsid w:val="00974055"/>
    <w:rsid w:val="00974561"/>
    <w:rsid w:val="009746AC"/>
    <w:rsid w:val="00974769"/>
    <w:rsid w:val="00974785"/>
    <w:rsid w:val="00974A65"/>
    <w:rsid w:val="009750F0"/>
    <w:rsid w:val="009752B3"/>
    <w:rsid w:val="009756B8"/>
    <w:rsid w:val="00975B23"/>
    <w:rsid w:val="00975F2F"/>
    <w:rsid w:val="00975F3C"/>
    <w:rsid w:val="00976135"/>
    <w:rsid w:val="0097658F"/>
    <w:rsid w:val="00976A82"/>
    <w:rsid w:val="00976AD7"/>
    <w:rsid w:val="00976B2F"/>
    <w:rsid w:val="00976D27"/>
    <w:rsid w:val="0097733A"/>
    <w:rsid w:val="0097774A"/>
    <w:rsid w:val="00977B81"/>
    <w:rsid w:val="00977E42"/>
    <w:rsid w:val="00977E73"/>
    <w:rsid w:val="009803D0"/>
    <w:rsid w:val="00982628"/>
    <w:rsid w:val="0098388C"/>
    <w:rsid w:val="009838A2"/>
    <w:rsid w:val="00984110"/>
    <w:rsid w:val="00984556"/>
    <w:rsid w:val="009850C2"/>
    <w:rsid w:val="00985C73"/>
    <w:rsid w:val="00986569"/>
    <w:rsid w:val="0098668B"/>
    <w:rsid w:val="00986FC0"/>
    <w:rsid w:val="00986FDE"/>
    <w:rsid w:val="00986FF6"/>
    <w:rsid w:val="0098764A"/>
    <w:rsid w:val="009878B9"/>
    <w:rsid w:val="00990961"/>
    <w:rsid w:val="00990C55"/>
    <w:rsid w:val="00991733"/>
    <w:rsid w:val="00991BEC"/>
    <w:rsid w:val="00992329"/>
    <w:rsid w:val="0099295E"/>
    <w:rsid w:val="00992E8A"/>
    <w:rsid w:val="0099317C"/>
    <w:rsid w:val="0099368D"/>
    <w:rsid w:val="009943E9"/>
    <w:rsid w:val="009944AE"/>
    <w:rsid w:val="00994847"/>
    <w:rsid w:val="00994A3C"/>
    <w:rsid w:val="00994A57"/>
    <w:rsid w:val="00994A66"/>
    <w:rsid w:val="00995AEE"/>
    <w:rsid w:val="009968C7"/>
    <w:rsid w:val="009970C0"/>
    <w:rsid w:val="00997A29"/>
    <w:rsid w:val="009A0313"/>
    <w:rsid w:val="009A03C6"/>
    <w:rsid w:val="009A03EE"/>
    <w:rsid w:val="009A0A00"/>
    <w:rsid w:val="009A0BF3"/>
    <w:rsid w:val="009A2014"/>
    <w:rsid w:val="009A2392"/>
    <w:rsid w:val="009A2863"/>
    <w:rsid w:val="009A2E01"/>
    <w:rsid w:val="009A30C4"/>
    <w:rsid w:val="009A3285"/>
    <w:rsid w:val="009A392F"/>
    <w:rsid w:val="009A4187"/>
    <w:rsid w:val="009A443C"/>
    <w:rsid w:val="009A4784"/>
    <w:rsid w:val="009A628B"/>
    <w:rsid w:val="009A6959"/>
    <w:rsid w:val="009A6983"/>
    <w:rsid w:val="009A6D52"/>
    <w:rsid w:val="009A713B"/>
    <w:rsid w:val="009A7247"/>
    <w:rsid w:val="009A78EE"/>
    <w:rsid w:val="009B090E"/>
    <w:rsid w:val="009B0D55"/>
    <w:rsid w:val="009B1029"/>
    <w:rsid w:val="009B113B"/>
    <w:rsid w:val="009B1265"/>
    <w:rsid w:val="009B1BCF"/>
    <w:rsid w:val="009B1F97"/>
    <w:rsid w:val="009B34EF"/>
    <w:rsid w:val="009B36B6"/>
    <w:rsid w:val="009B3E10"/>
    <w:rsid w:val="009B458C"/>
    <w:rsid w:val="009B459E"/>
    <w:rsid w:val="009B4B30"/>
    <w:rsid w:val="009B4BDF"/>
    <w:rsid w:val="009B4BE3"/>
    <w:rsid w:val="009B4D69"/>
    <w:rsid w:val="009B4E55"/>
    <w:rsid w:val="009B537B"/>
    <w:rsid w:val="009B53F3"/>
    <w:rsid w:val="009B59F7"/>
    <w:rsid w:val="009B5DEF"/>
    <w:rsid w:val="009B615D"/>
    <w:rsid w:val="009B6C61"/>
    <w:rsid w:val="009B6C9B"/>
    <w:rsid w:val="009B7561"/>
    <w:rsid w:val="009B7E92"/>
    <w:rsid w:val="009B7EA0"/>
    <w:rsid w:val="009C03EE"/>
    <w:rsid w:val="009C06F9"/>
    <w:rsid w:val="009C0BE3"/>
    <w:rsid w:val="009C1C07"/>
    <w:rsid w:val="009C22A2"/>
    <w:rsid w:val="009C313F"/>
    <w:rsid w:val="009C3AC4"/>
    <w:rsid w:val="009C3CD7"/>
    <w:rsid w:val="009C439C"/>
    <w:rsid w:val="009C4C4F"/>
    <w:rsid w:val="009C4FD0"/>
    <w:rsid w:val="009C538D"/>
    <w:rsid w:val="009C5AFE"/>
    <w:rsid w:val="009C5B04"/>
    <w:rsid w:val="009C5C6A"/>
    <w:rsid w:val="009C6703"/>
    <w:rsid w:val="009C6899"/>
    <w:rsid w:val="009C6B59"/>
    <w:rsid w:val="009C7614"/>
    <w:rsid w:val="009D0040"/>
    <w:rsid w:val="009D0954"/>
    <w:rsid w:val="009D15EB"/>
    <w:rsid w:val="009D2C51"/>
    <w:rsid w:val="009D2F60"/>
    <w:rsid w:val="009D35E4"/>
    <w:rsid w:val="009D3A20"/>
    <w:rsid w:val="009D4506"/>
    <w:rsid w:val="009D4874"/>
    <w:rsid w:val="009D4AC7"/>
    <w:rsid w:val="009D4C66"/>
    <w:rsid w:val="009D5A9A"/>
    <w:rsid w:val="009D6975"/>
    <w:rsid w:val="009D7283"/>
    <w:rsid w:val="009D72CE"/>
    <w:rsid w:val="009D7A44"/>
    <w:rsid w:val="009D7DFB"/>
    <w:rsid w:val="009E0455"/>
    <w:rsid w:val="009E0522"/>
    <w:rsid w:val="009E063C"/>
    <w:rsid w:val="009E0A0A"/>
    <w:rsid w:val="009E14A1"/>
    <w:rsid w:val="009E20F1"/>
    <w:rsid w:val="009E2361"/>
    <w:rsid w:val="009E272F"/>
    <w:rsid w:val="009E2A08"/>
    <w:rsid w:val="009E2EB5"/>
    <w:rsid w:val="009E3252"/>
    <w:rsid w:val="009E53AB"/>
    <w:rsid w:val="009E56CA"/>
    <w:rsid w:val="009E5A6D"/>
    <w:rsid w:val="009E63B9"/>
    <w:rsid w:val="009E646F"/>
    <w:rsid w:val="009E6E94"/>
    <w:rsid w:val="009E7A5C"/>
    <w:rsid w:val="009F00BE"/>
    <w:rsid w:val="009F0865"/>
    <w:rsid w:val="009F0F64"/>
    <w:rsid w:val="009F13E6"/>
    <w:rsid w:val="009F13EC"/>
    <w:rsid w:val="009F1C85"/>
    <w:rsid w:val="009F1FB8"/>
    <w:rsid w:val="009F2DCB"/>
    <w:rsid w:val="009F3272"/>
    <w:rsid w:val="009F3510"/>
    <w:rsid w:val="009F3968"/>
    <w:rsid w:val="009F39AB"/>
    <w:rsid w:val="009F39BE"/>
    <w:rsid w:val="009F4191"/>
    <w:rsid w:val="009F4D86"/>
    <w:rsid w:val="009F5B03"/>
    <w:rsid w:val="009F606A"/>
    <w:rsid w:val="009F65D2"/>
    <w:rsid w:val="009F65EF"/>
    <w:rsid w:val="009F6827"/>
    <w:rsid w:val="009F6E8D"/>
    <w:rsid w:val="009F797B"/>
    <w:rsid w:val="009F79D1"/>
    <w:rsid w:val="00A00337"/>
    <w:rsid w:val="00A005FF"/>
    <w:rsid w:val="00A00811"/>
    <w:rsid w:val="00A00836"/>
    <w:rsid w:val="00A00846"/>
    <w:rsid w:val="00A00E10"/>
    <w:rsid w:val="00A00F09"/>
    <w:rsid w:val="00A00FCB"/>
    <w:rsid w:val="00A01230"/>
    <w:rsid w:val="00A01973"/>
    <w:rsid w:val="00A01CB5"/>
    <w:rsid w:val="00A01E36"/>
    <w:rsid w:val="00A01ECC"/>
    <w:rsid w:val="00A025A3"/>
    <w:rsid w:val="00A02BDF"/>
    <w:rsid w:val="00A030AD"/>
    <w:rsid w:val="00A030F6"/>
    <w:rsid w:val="00A03623"/>
    <w:rsid w:val="00A04A6B"/>
    <w:rsid w:val="00A05D07"/>
    <w:rsid w:val="00A05E77"/>
    <w:rsid w:val="00A061D2"/>
    <w:rsid w:val="00A06364"/>
    <w:rsid w:val="00A06CE5"/>
    <w:rsid w:val="00A1049D"/>
    <w:rsid w:val="00A104ED"/>
    <w:rsid w:val="00A10523"/>
    <w:rsid w:val="00A106CE"/>
    <w:rsid w:val="00A108D4"/>
    <w:rsid w:val="00A10A8F"/>
    <w:rsid w:val="00A1156B"/>
    <w:rsid w:val="00A115BB"/>
    <w:rsid w:val="00A11967"/>
    <w:rsid w:val="00A125B9"/>
    <w:rsid w:val="00A12838"/>
    <w:rsid w:val="00A1409C"/>
    <w:rsid w:val="00A14326"/>
    <w:rsid w:val="00A14B08"/>
    <w:rsid w:val="00A14E12"/>
    <w:rsid w:val="00A15022"/>
    <w:rsid w:val="00A1532A"/>
    <w:rsid w:val="00A15E32"/>
    <w:rsid w:val="00A165F6"/>
    <w:rsid w:val="00A16762"/>
    <w:rsid w:val="00A1738F"/>
    <w:rsid w:val="00A17641"/>
    <w:rsid w:val="00A17786"/>
    <w:rsid w:val="00A17862"/>
    <w:rsid w:val="00A179BE"/>
    <w:rsid w:val="00A17B0F"/>
    <w:rsid w:val="00A17CA5"/>
    <w:rsid w:val="00A206F7"/>
    <w:rsid w:val="00A2148B"/>
    <w:rsid w:val="00A21F32"/>
    <w:rsid w:val="00A22421"/>
    <w:rsid w:val="00A23948"/>
    <w:rsid w:val="00A23949"/>
    <w:rsid w:val="00A241DF"/>
    <w:rsid w:val="00A249BA"/>
    <w:rsid w:val="00A25860"/>
    <w:rsid w:val="00A25DB4"/>
    <w:rsid w:val="00A25F52"/>
    <w:rsid w:val="00A2626D"/>
    <w:rsid w:val="00A26422"/>
    <w:rsid w:val="00A26A5B"/>
    <w:rsid w:val="00A26E15"/>
    <w:rsid w:val="00A26F67"/>
    <w:rsid w:val="00A26FDF"/>
    <w:rsid w:val="00A2759F"/>
    <w:rsid w:val="00A30E59"/>
    <w:rsid w:val="00A31595"/>
    <w:rsid w:val="00A32148"/>
    <w:rsid w:val="00A3261D"/>
    <w:rsid w:val="00A32663"/>
    <w:rsid w:val="00A328A5"/>
    <w:rsid w:val="00A330C8"/>
    <w:rsid w:val="00A33784"/>
    <w:rsid w:val="00A33BB9"/>
    <w:rsid w:val="00A346D4"/>
    <w:rsid w:val="00A34728"/>
    <w:rsid w:val="00A34AF3"/>
    <w:rsid w:val="00A350C8"/>
    <w:rsid w:val="00A351D6"/>
    <w:rsid w:val="00A351F3"/>
    <w:rsid w:val="00A35AA9"/>
    <w:rsid w:val="00A36255"/>
    <w:rsid w:val="00A37160"/>
    <w:rsid w:val="00A3791B"/>
    <w:rsid w:val="00A402D3"/>
    <w:rsid w:val="00A40C45"/>
    <w:rsid w:val="00A4150F"/>
    <w:rsid w:val="00A4158F"/>
    <w:rsid w:val="00A41805"/>
    <w:rsid w:val="00A41975"/>
    <w:rsid w:val="00A41B64"/>
    <w:rsid w:val="00A41BF3"/>
    <w:rsid w:val="00A41E98"/>
    <w:rsid w:val="00A41F67"/>
    <w:rsid w:val="00A4266D"/>
    <w:rsid w:val="00A4304F"/>
    <w:rsid w:val="00A4320F"/>
    <w:rsid w:val="00A43C28"/>
    <w:rsid w:val="00A43CB8"/>
    <w:rsid w:val="00A43E58"/>
    <w:rsid w:val="00A44621"/>
    <w:rsid w:val="00A44719"/>
    <w:rsid w:val="00A4493E"/>
    <w:rsid w:val="00A44EB2"/>
    <w:rsid w:val="00A45BC9"/>
    <w:rsid w:val="00A45F8F"/>
    <w:rsid w:val="00A46AFB"/>
    <w:rsid w:val="00A477C8"/>
    <w:rsid w:val="00A47AB2"/>
    <w:rsid w:val="00A50661"/>
    <w:rsid w:val="00A51FBA"/>
    <w:rsid w:val="00A52513"/>
    <w:rsid w:val="00A5254F"/>
    <w:rsid w:val="00A52C10"/>
    <w:rsid w:val="00A52F8C"/>
    <w:rsid w:val="00A536CC"/>
    <w:rsid w:val="00A539F3"/>
    <w:rsid w:val="00A53B79"/>
    <w:rsid w:val="00A53C1A"/>
    <w:rsid w:val="00A53D94"/>
    <w:rsid w:val="00A545F2"/>
    <w:rsid w:val="00A54813"/>
    <w:rsid w:val="00A54E28"/>
    <w:rsid w:val="00A54EAD"/>
    <w:rsid w:val="00A55648"/>
    <w:rsid w:val="00A558D3"/>
    <w:rsid w:val="00A55D6B"/>
    <w:rsid w:val="00A56399"/>
    <w:rsid w:val="00A565E5"/>
    <w:rsid w:val="00A567AC"/>
    <w:rsid w:val="00A56B6A"/>
    <w:rsid w:val="00A56C41"/>
    <w:rsid w:val="00A56D72"/>
    <w:rsid w:val="00A57C1A"/>
    <w:rsid w:val="00A57CA4"/>
    <w:rsid w:val="00A60319"/>
    <w:rsid w:val="00A6044E"/>
    <w:rsid w:val="00A609F1"/>
    <w:rsid w:val="00A60DF3"/>
    <w:rsid w:val="00A61025"/>
    <w:rsid w:val="00A61392"/>
    <w:rsid w:val="00A617C2"/>
    <w:rsid w:val="00A61855"/>
    <w:rsid w:val="00A61F9D"/>
    <w:rsid w:val="00A6212D"/>
    <w:rsid w:val="00A62317"/>
    <w:rsid w:val="00A62878"/>
    <w:rsid w:val="00A62AB0"/>
    <w:rsid w:val="00A643B6"/>
    <w:rsid w:val="00A64460"/>
    <w:rsid w:val="00A64719"/>
    <w:rsid w:val="00A64727"/>
    <w:rsid w:val="00A64AC6"/>
    <w:rsid w:val="00A64B1F"/>
    <w:rsid w:val="00A64FF5"/>
    <w:rsid w:val="00A656ED"/>
    <w:rsid w:val="00A657C0"/>
    <w:rsid w:val="00A65AED"/>
    <w:rsid w:val="00A65DDB"/>
    <w:rsid w:val="00A65F7F"/>
    <w:rsid w:val="00A66678"/>
    <w:rsid w:val="00A66CF0"/>
    <w:rsid w:val="00A66F32"/>
    <w:rsid w:val="00A67203"/>
    <w:rsid w:val="00A6780D"/>
    <w:rsid w:val="00A67B10"/>
    <w:rsid w:val="00A67DBD"/>
    <w:rsid w:val="00A67E59"/>
    <w:rsid w:val="00A70192"/>
    <w:rsid w:val="00A70C9B"/>
    <w:rsid w:val="00A72296"/>
    <w:rsid w:val="00A724A7"/>
    <w:rsid w:val="00A72C48"/>
    <w:rsid w:val="00A736DF"/>
    <w:rsid w:val="00A73AC1"/>
    <w:rsid w:val="00A7550B"/>
    <w:rsid w:val="00A75EB9"/>
    <w:rsid w:val="00A769FC"/>
    <w:rsid w:val="00A77945"/>
    <w:rsid w:val="00A8054F"/>
    <w:rsid w:val="00A8107F"/>
    <w:rsid w:val="00A81F50"/>
    <w:rsid w:val="00A81F6D"/>
    <w:rsid w:val="00A82039"/>
    <w:rsid w:val="00A82990"/>
    <w:rsid w:val="00A83315"/>
    <w:rsid w:val="00A834D1"/>
    <w:rsid w:val="00A838C2"/>
    <w:rsid w:val="00A83A04"/>
    <w:rsid w:val="00A83E9B"/>
    <w:rsid w:val="00A84540"/>
    <w:rsid w:val="00A848FD"/>
    <w:rsid w:val="00A85122"/>
    <w:rsid w:val="00A85584"/>
    <w:rsid w:val="00A8560F"/>
    <w:rsid w:val="00A856FF"/>
    <w:rsid w:val="00A8571B"/>
    <w:rsid w:val="00A8602D"/>
    <w:rsid w:val="00A860AE"/>
    <w:rsid w:val="00A86135"/>
    <w:rsid w:val="00A8694D"/>
    <w:rsid w:val="00A86C37"/>
    <w:rsid w:val="00A87555"/>
    <w:rsid w:val="00A8756F"/>
    <w:rsid w:val="00A90279"/>
    <w:rsid w:val="00A902F4"/>
    <w:rsid w:val="00A9038B"/>
    <w:rsid w:val="00A904C0"/>
    <w:rsid w:val="00A9081D"/>
    <w:rsid w:val="00A91348"/>
    <w:rsid w:val="00A91B35"/>
    <w:rsid w:val="00A9230F"/>
    <w:rsid w:val="00A924E7"/>
    <w:rsid w:val="00A931E9"/>
    <w:rsid w:val="00A93457"/>
    <w:rsid w:val="00A934AE"/>
    <w:rsid w:val="00A935CB"/>
    <w:rsid w:val="00A9365A"/>
    <w:rsid w:val="00A93BB1"/>
    <w:rsid w:val="00A94762"/>
    <w:rsid w:val="00A94E7F"/>
    <w:rsid w:val="00A94F5B"/>
    <w:rsid w:val="00A954A3"/>
    <w:rsid w:val="00A95907"/>
    <w:rsid w:val="00A960A4"/>
    <w:rsid w:val="00A96139"/>
    <w:rsid w:val="00A9620E"/>
    <w:rsid w:val="00A967E1"/>
    <w:rsid w:val="00A97986"/>
    <w:rsid w:val="00A97D06"/>
    <w:rsid w:val="00A97F15"/>
    <w:rsid w:val="00AA0098"/>
    <w:rsid w:val="00AA014A"/>
    <w:rsid w:val="00AA124D"/>
    <w:rsid w:val="00AA2A2D"/>
    <w:rsid w:val="00AA3056"/>
    <w:rsid w:val="00AA38F2"/>
    <w:rsid w:val="00AA41AE"/>
    <w:rsid w:val="00AA4CA1"/>
    <w:rsid w:val="00AA4E84"/>
    <w:rsid w:val="00AA5027"/>
    <w:rsid w:val="00AA5F35"/>
    <w:rsid w:val="00AA6D93"/>
    <w:rsid w:val="00AA7066"/>
    <w:rsid w:val="00AA7494"/>
    <w:rsid w:val="00AA78BB"/>
    <w:rsid w:val="00AA7B38"/>
    <w:rsid w:val="00AB02C5"/>
    <w:rsid w:val="00AB071D"/>
    <w:rsid w:val="00AB0864"/>
    <w:rsid w:val="00AB0A89"/>
    <w:rsid w:val="00AB1829"/>
    <w:rsid w:val="00AB1F90"/>
    <w:rsid w:val="00AB2534"/>
    <w:rsid w:val="00AB2C8B"/>
    <w:rsid w:val="00AB306A"/>
    <w:rsid w:val="00AB3B1A"/>
    <w:rsid w:val="00AB3D0D"/>
    <w:rsid w:val="00AB436E"/>
    <w:rsid w:val="00AB4395"/>
    <w:rsid w:val="00AB4C2F"/>
    <w:rsid w:val="00AB4CB5"/>
    <w:rsid w:val="00AB4DAB"/>
    <w:rsid w:val="00AB58E7"/>
    <w:rsid w:val="00AB6048"/>
    <w:rsid w:val="00AB688A"/>
    <w:rsid w:val="00AB6D96"/>
    <w:rsid w:val="00AB6FFB"/>
    <w:rsid w:val="00AB76E8"/>
    <w:rsid w:val="00AC04F8"/>
    <w:rsid w:val="00AC15E2"/>
    <w:rsid w:val="00AC1C7B"/>
    <w:rsid w:val="00AC255A"/>
    <w:rsid w:val="00AC2727"/>
    <w:rsid w:val="00AC2876"/>
    <w:rsid w:val="00AC2BC2"/>
    <w:rsid w:val="00AC3183"/>
    <w:rsid w:val="00AC39D3"/>
    <w:rsid w:val="00AC3D9A"/>
    <w:rsid w:val="00AC4792"/>
    <w:rsid w:val="00AC50D2"/>
    <w:rsid w:val="00AC510A"/>
    <w:rsid w:val="00AC58F5"/>
    <w:rsid w:val="00AC5ECD"/>
    <w:rsid w:val="00AC6152"/>
    <w:rsid w:val="00AC667F"/>
    <w:rsid w:val="00AC6A1D"/>
    <w:rsid w:val="00AC6CE5"/>
    <w:rsid w:val="00AC6E4B"/>
    <w:rsid w:val="00AC7A58"/>
    <w:rsid w:val="00AC7EA3"/>
    <w:rsid w:val="00AD04C9"/>
    <w:rsid w:val="00AD058A"/>
    <w:rsid w:val="00AD0BBF"/>
    <w:rsid w:val="00AD0F7E"/>
    <w:rsid w:val="00AD2082"/>
    <w:rsid w:val="00AD2BC2"/>
    <w:rsid w:val="00AD31A6"/>
    <w:rsid w:val="00AD3459"/>
    <w:rsid w:val="00AD398E"/>
    <w:rsid w:val="00AD4095"/>
    <w:rsid w:val="00AD44F3"/>
    <w:rsid w:val="00AD46E9"/>
    <w:rsid w:val="00AD68DB"/>
    <w:rsid w:val="00AD68ED"/>
    <w:rsid w:val="00AD6E39"/>
    <w:rsid w:val="00AD7E73"/>
    <w:rsid w:val="00AD7F4B"/>
    <w:rsid w:val="00AE07D9"/>
    <w:rsid w:val="00AE0D4A"/>
    <w:rsid w:val="00AE12B8"/>
    <w:rsid w:val="00AE1464"/>
    <w:rsid w:val="00AE16E5"/>
    <w:rsid w:val="00AE1A62"/>
    <w:rsid w:val="00AE1DB1"/>
    <w:rsid w:val="00AE1E4A"/>
    <w:rsid w:val="00AE1EF1"/>
    <w:rsid w:val="00AE2002"/>
    <w:rsid w:val="00AE20F5"/>
    <w:rsid w:val="00AE2B8D"/>
    <w:rsid w:val="00AE37D5"/>
    <w:rsid w:val="00AE3CAF"/>
    <w:rsid w:val="00AE3DA5"/>
    <w:rsid w:val="00AE4C99"/>
    <w:rsid w:val="00AE4EA9"/>
    <w:rsid w:val="00AE5745"/>
    <w:rsid w:val="00AE585A"/>
    <w:rsid w:val="00AE5A72"/>
    <w:rsid w:val="00AE609F"/>
    <w:rsid w:val="00AE63D3"/>
    <w:rsid w:val="00AE6731"/>
    <w:rsid w:val="00AE6D49"/>
    <w:rsid w:val="00AE73B3"/>
    <w:rsid w:val="00AE78E8"/>
    <w:rsid w:val="00AE7E08"/>
    <w:rsid w:val="00AF0D63"/>
    <w:rsid w:val="00AF1186"/>
    <w:rsid w:val="00AF130B"/>
    <w:rsid w:val="00AF1424"/>
    <w:rsid w:val="00AF18DD"/>
    <w:rsid w:val="00AF1A2B"/>
    <w:rsid w:val="00AF2A92"/>
    <w:rsid w:val="00AF3904"/>
    <w:rsid w:val="00AF395F"/>
    <w:rsid w:val="00AF39BC"/>
    <w:rsid w:val="00AF4CB0"/>
    <w:rsid w:val="00AF515E"/>
    <w:rsid w:val="00AF5520"/>
    <w:rsid w:val="00AF5BD2"/>
    <w:rsid w:val="00AF628C"/>
    <w:rsid w:val="00AF659E"/>
    <w:rsid w:val="00AF683C"/>
    <w:rsid w:val="00AF6A7F"/>
    <w:rsid w:val="00AF7183"/>
    <w:rsid w:val="00AF7369"/>
    <w:rsid w:val="00AF7766"/>
    <w:rsid w:val="00AF7BC1"/>
    <w:rsid w:val="00B001CB"/>
    <w:rsid w:val="00B00BB5"/>
    <w:rsid w:val="00B01057"/>
    <w:rsid w:val="00B0128C"/>
    <w:rsid w:val="00B012FA"/>
    <w:rsid w:val="00B016B7"/>
    <w:rsid w:val="00B0174F"/>
    <w:rsid w:val="00B01A10"/>
    <w:rsid w:val="00B01AEB"/>
    <w:rsid w:val="00B026BF"/>
    <w:rsid w:val="00B028F4"/>
    <w:rsid w:val="00B037E2"/>
    <w:rsid w:val="00B039C1"/>
    <w:rsid w:val="00B03B52"/>
    <w:rsid w:val="00B03D83"/>
    <w:rsid w:val="00B03F16"/>
    <w:rsid w:val="00B04A3B"/>
    <w:rsid w:val="00B0593E"/>
    <w:rsid w:val="00B059E0"/>
    <w:rsid w:val="00B06821"/>
    <w:rsid w:val="00B070EE"/>
    <w:rsid w:val="00B077E9"/>
    <w:rsid w:val="00B0791C"/>
    <w:rsid w:val="00B07AB3"/>
    <w:rsid w:val="00B07ACA"/>
    <w:rsid w:val="00B11102"/>
    <w:rsid w:val="00B11B95"/>
    <w:rsid w:val="00B12B74"/>
    <w:rsid w:val="00B13EC9"/>
    <w:rsid w:val="00B14255"/>
    <w:rsid w:val="00B14640"/>
    <w:rsid w:val="00B14B1B"/>
    <w:rsid w:val="00B14C55"/>
    <w:rsid w:val="00B14C7D"/>
    <w:rsid w:val="00B15E70"/>
    <w:rsid w:val="00B1697C"/>
    <w:rsid w:val="00B16EE0"/>
    <w:rsid w:val="00B17469"/>
    <w:rsid w:val="00B17EBF"/>
    <w:rsid w:val="00B20441"/>
    <w:rsid w:val="00B206A2"/>
    <w:rsid w:val="00B213FE"/>
    <w:rsid w:val="00B21632"/>
    <w:rsid w:val="00B21641"/>
    <w:rsid w:val="00B21ECD"/>
    <w:rsid w:val="00B226FE"/>
    <w:rsid w:val="00B22D52"/>
    <w:rsid w:val="00B2304D"/>
    <w:rsid w:val="00B230C8"/>
    <w:rsid w:val="00B236DB"/>
    <w:rsid w:val="00B2466D"/>
    <w:rsid w:val="00B24A6C"/>
    <w:rsid w:val="00B24A9A"/>
    <w:rsid w:val="00B25491"/>
    <w:rsid w:val="00B2663C"/>
    <w:rsid w:val="00B26B48"/>
    <w:rsid w:val="00B26D70"/>
    <w:rsid w:val="00B277BE"/>
    <w:rsid w:val="00B3100E"/>
    <w:rsid w:val="00B3116B"/>
    <w:rsid w:val="00B31888"/>
    <w:rsid w:val="00B3204A"/>
    <w:rsid w:val="00B3212F"/>
    <w:rsid w:val="00B32134"/>
    <w:rsid w:val="00B32164"/>
    <w:rsid w:val="00B32399"/>
    <w:rsid w:val="00B32533"/>
    <w:rsid w:val="00B32A17"/>
    <w:rsid w:val="00B32D4A"/>
    <w:rsid w:val="00B338D8"/>
    <w:rsid w:val="00B33FBE"/>
    <w:rsid w:val="00B343AE"/>
    <w:rsid w:val="00B34A18"/>
    <w:rsid w:val="00B352C2"/>
    <w:rsid w:val="00B353BA"/>
    <w:rsid w:val="00B35B6E"/>
    <w:rsid w:val="00B364E6"/>
    <w:rsid w:val="00B3776E"/>
    <w:rsid w:val="00B37C56"/>
    <w:rsid w:val="00B403F2"/>
    <w:rsid w:val="00B40EDC"/>
    <w:rsid w:val="00B4118A"/>
    <w:rsid w:val="00B41945"/>
    <w:rsid w:val="00B41C91"/>
    <w:rsid w:val="00B41E76"/>
    <w:rsid w:val="00B41EB7"/>
    <w:rsid w:val="00B422F7"/>
    <w:rsid w:val="00B42595"/>
    <w:rsid w:val="00B42EE5"/>
    <w:rsid w:val="00B436AC"/>
    <w:rsid w:val="00B439B8"/>
    <w:rsid w:val="00B44264"/>
    <w:rsid w:val="00B44D64"/>
    <w:rsid w:val="00B45843"/>
    <w:rsid w:val="00B45BC8"/>
    <w:rsid w:val="00B45D3A"/>
    <w:rsid w:val="00B45D3C"/>
    <w:rsid w:val="00B46033"/>
    <w:rsid w:val="00B46665"/>
    <w:rsid w:val="00B46BAE"/>
    <w:rsid w:val="00B46C2A"/>
    <w:rsid w:val="00B46F94"/>
    <w:rsid w:val="00B477C2"/>
    <w:rsid w:val="00B47ED2"/>
    <w:rsid w:val="00B50ACD"/>
    <w:rsid w:val="00B50C9E"/>
    <w:rsid w:val="00B51520"/>
    <w:rsid w:val="00B517FC"/>
    <w:rsid w:val="00B51B5E"/>
    <w:rsid w:val="00B51BA3"/>
    <w:rsid w:val="00B51E62"/>
    <w:rsid w:val="00B52BE7"/>
    <w:rsid w:val="00B52FB3"/>
    <w:rsid w:val="00B5316C"/>
    <w:rsid w:val="00B53DA3"/>
    <w:rsid w:val="00B542CE"/>
    <w:rsid w:val="00B54B2D"/>
    <w:rsid w:val="00B54E67"/>
    <w:rsid w:val="00B54F2A"/>
    <w:rsid w:val="00B54F66"/>
    <w:rsid w:val="00B551A9"/>
    <w:rsid w:val="00B55E0F"/>
    <w:rsid w:val="00B55FDC"/>
    <w:rsid w:val="00B56207"/>
    <w:rsid w:val="00B56BF7"/>
    <w:rsid w:val="00B571AC"/>
    <w:rsid w:val="00B579C5"/>
    <w:rsid w:val="00B606E7"/>
    <w:rsid w:val="00B61337"/>
    <w:rsid w:val="00B61366"/>
    <w:rsid w:val="00B615BA"/>
    <w:rsid w:val="00B62038"/>
    <w:rsid w:val="00B6226C"/>
    <w:rsid w:val="00B622CF"/>
    <w:rsid w:val="00B626F2"/>
    <w:rsid w:val="00B62719"/>
    <w:rsid w:val="00B6276B"/>
    <w:rsid w:val="00B62A28"/>
    <w:rsid w:val="00B62C60"/>
    <w:rsid w:val="00B62CC5"/>
    <w:rsid w:val="00B630E7"/>
    <w:rsid w:val="00B636DD"/>
    <w:rsid w:val="00B6455B"/>
    <w:rsid w:val="00B64FCA"/>
    <w:rsid w:val="00B65189"/>
    <w:rsid w:val="00B651BB"/>
    <w:rsid w:val="00B6596F"/>
    <w:rsid w:val="00B659B4"/>
    <w:rsid w:val="00B65EF3"/>
    <w:rsid w:val="00B669B6"/>
    <w:rsid w:val="00B66A45"/>
    <w:rsid w:val="00B66AC1"/>
    <w:rsid w:val="00B66E24"/>
    <w:rsid w:val="00B66F94"/>
    <w:rsid w:val="00B6749F"/>
    <w:rsid w:val="00B6756A"/>
    <w:rsid w:val="00B675BE"/>
    <w:rsid w:val="00B67A50"/>
    <w:rsid w:val="00B67FED"/>
    <w:rsid w:val="00B70441"/>
    <w:rsid w:val="00B70A3D"/>
    <w:rsid w:val="00B70C88"/>
    <w:rsid w:val="00B70F25"/>
    <w:rsid w:val="00B7127A"/>
    <w:rsid w:val="00B7165B"/>
    <w:rsid w:val="00B72164"/>
    <w:rsid w:val="00B72AA6"/>
    <w:rsid w:val="00B73B26"/>
    <w:rsid w:val="00B73D4D"/>
    <w:rsid w:val="00B73DA7"/>
    <w:rsid w:val="00B73ED2"/>
    <w:rsid w:val="00B759AE"/>
    <w:rsid w:val="00B76318"/>
    <w:rsid w:val="00B764F1"/>
    <w:rsid w:val="00B766AD"/>
    <w:rsid w:val="00B7679D"/>
    <w:rsid w:val="00B76F3B"/>
    <w:rsid w:val="00B77316"/>
    <w:rsid w:val="00B77560"/>
    <w:rsid w:val="00B77B91"/>
    <w:rsid w:val="00B77EC6"/>
    <w:rsid w:val="00B807FB"/>
    <w:rsid w:val="00B809ED"/>
    <w:rsid w:val="00B80FEF"/>
    <w:rsid w:val="00B81314"/>
    <w:rsid w:val="00B819C0"/>
    <w:rsid w:val="00B819E6"/>
    <w:rsid w:val="00B81A11"/>
    <w:rsid w:val="00B830A6"/>
    <w:rsid w:val="00B849B6"/>
    <w:rsid w:val="00B85257"/>
    <w:rsid w:val="00B867FA"/>
    <w:rsid w:val="00B86D4E"/>
    <w:rsid w:val="00B872D1"/>
    <w:rsid w:val="00B875B5"/>
    <w:rsid w:val="00B87865"/>
    <w:rsid w:val="00B9008E"/>
    <w:rsid w:val="00B90369"/>
    <w:rsid w:val="00B90C7B"/>
    <w:rsid w:val="00B90DBD"/>
    <w:rsid w:val="00B91B83"/>
    <w:rsid w:val="00B92219"/>
    <w:rsid w:val="00B92B37"/>
    <w:rsid w:val="00B93C20"/>
    <w:rsid w:val="00B94839"/>
    <w:rsid w:val="00B955B9"/>
    <w:rsid w:val="00B95C42"/>
    <w:rsid w:val="00B96012"/>
    <w:rsid w:val="00B9626E"/>
    <w:rsid w:val="00B97330"/>
    <w:rsid w:val="00B975E7"/>
    <w:rsid w:val="00B976D4"/>
    <w:rsid w:val="00B97C62"/>
    <w:rsid w:val="00B97F20"/>
    <w:rsid w:val="00BA00AF"/>
    <w:rsid w:val="00BA041B"/>
    <w:rsid w:val="00BA0A8C"/>
    <w:rsid w:val="00BA1B69"/>
    <w:rsid w:val="00BA1E3D"/>
    <w:rsid w:val="00BA282F"/>
    <w:rsid w:val="00BA2DB1"/>
    <w:rsid w:val="00BA3C68"/>
    <w:rsid w:val="00BA44F4"/>
    <w:rsid w:val="00BA4699"/>
    <w:rsid w:val="00BA4956"/>
    <w:rsid w:val="00BA57DB"/>
    <w:rsid w:val="00BA590F"/>
    <w:rsid w:val="00BA5948"/>
    <w:rsid w:val="00BA6546"/>
    <w:rsid w:val="00BB01A4"/>
    <w:rsid w:val="00BB0A72"/>
    <w:rsid w:val="00BB0B2B"/>
    <w:rsid w:val="00BB0C26"/>
    <w:rsid w:val="00BB1285"/>
    <w:rsid w:val="00BB15A5"/>
    <w:rsid w:val="00BB22D4"/>
    <w:rsid w:val="00BB25F0"/>
    <w:rsid w:val="00BB2792"/>
    <w:rsid w:val="00BB29FC"/>
    <w:rsid w:val="00BB2AB7"/>
    <w:rsid w:val="00BB2BF2"/>
    <w:rsid w:val="00BB3202"/>
    <w:rsid w:val="00BB36FE"/>
    <w:rsid w:val="00BB46E3"/>
    <w:rsid w:val="00BB47C6"/>
    <w:rsid w:val="00BB51DC"/>
    <w:rsid w:val="00BB5EDD"/>
    <w:rsid w:val="00BB6AFB"/>
    <w:rsid w:val="00BB70DE"/>
    <w:rsid w:val="00BB7E21"/>
    <w:rsid w:val="00BC00FD"/>
    <w:rsid w:val="00BC03DF"/>
    <w:rsid w:val="00BC04F3"/>
    <w:rsid w:val="00BC1232"/>
    <w:rsid w:val="00BC18F4"/>
    <w:rsid w:val="00BC26DF"/>
    <w:rsid w:val="00BC293A"/>
    <w:rsid w:val="00BC3644"/>
    <w:rsid w:val="00BC38FB"/>
    <w:rsid w:val="00BC3B62"/>
    <w:rsid w:val="00BC3F67"/>
    <w:rsid w:val="00BC50E3"/>
    <w:rsid w:val="00BC5AFD"/>
    <w:rsid w:val="00BC62DF"/>
    <w:rsid w:val="00BC6E65"/>
    <w:rsid w:val="00BC7131"/>
    <w:rsid w:val="00BC776D"/>
    <w:rsid w:val="00BC78FF"/>
    <w:rsid w:val="00BC7D38"/>
    <w:rsid w:val="00BC7E8C"/>
    <w:rsid w:val="00BD0079"/>
    <w:rsid w:val="00BD02BC"/>
    <w:rsid w:val="00BD0888"/>
    <w:rsid w:val="00BD0F48"/>
    <w:rsid w:val="00BD21C7"/>
    <w:rsid w:val="00BD2846"/>
    <w:rsid w:val="00BD2DDD"/>
    <w:rsid w:val="00BD2E54"/>
    <w:rsid w:val="00BD31CD"/>
    <w:rsid w:val="00BD3D4E"/>
    <w:rsid w:val="00BD41A5"/>
    <w:rsid w:val="00BD48BA"/>
    <w:rsid w:val="00BD51BD"/>
    <w:rsid w:val="00BD6756"/>
    <w:rsid w:val="00BD6911"/>
    <w:rsid w:val="00BD6996"/>
    <w:rsid w:val="00BD6A5D"/>
    <w:rsid w:val="00BE0270"/>
    <w:rsid w:val="00BE0563"/>
    <w:rsid w:val="00BE1AA0"/>
    <w:rsid w:val="00BE343B"/>
    <w:rsid w:val="00BE3966"/>
    <w:rsid w:val="00BE3D53"/>
    <w:rsid w:val="00BE42EA"/>
    <w:rsid w:val="00BE50AE"/>
    <w:rsid w:val="00BE5B60"/>
    <w:rsid w:val="00BE60C6"/>
    <w:rsid w:val="00BE65D0"/>
    <w:rsid w:val="00BE6985"/>
    <w:rsid w:val="00BE6FEB"/>
    <w:rsid w:val="00BE7205"/>
    <w:rsid w:val="00BE7E6D"/>
    <w:rsid w:val="00BF0144"/>
    <w:rsid w:val="00BF02C6"/>
    <w:rsid w:val="00BF03A6"/>
    <w:rsid w:val="00BF1D45"/>
    <w:rsid w:val="00BF24AA"/>
    <w:rsid w:val="00BF2B79"/>
    <w:rsid w:val="00BF309A"/>
    <w:rsid w:val="00BF340E"/>
    <w:rsid w:val="00BF3A1F"/>
    <w:rsid w:val="00BF3CCC"/>
    <w:rsid w:val="00BF473E"/>
    <w:rsid w:val="00BF520B"/>
    <w:rsid w:val="00BF57E2"/>
    <w:rsid w:val="00BF59B0"/>
    <w:rsid w:val="00BF6C7B"/>
    <w:rsid w:val="00BF77B9"/>
    <w:rsid w:val="00BF77C6"/>
    <w:rsid w:val="00BF7BE7"/>
    <w:rsid w:val="00C0027E"/>
    <w:rsid w:val="00C0079F"/>
    <w:rsid w:val="00C00C0C"/>
    <w:rsid w:val="00C010F8"/>
    <w:rsid w:val="00C011C8"/>
    <w:rsid w:val="00C0142B"/>
    <w:rsid w:val="00C020EF"/>
    <w:rsid w:val="00C02AB6"/>
    <w:rsid w:val="00C030A5"/>
    <w:rsid w:val="00C031CE"/>
    <w:rsid w:val="00C03DA9"/>
    <w:rsid w:val="00C03F65"/>
    <w:rsid w:val="00C03FDB"/>
    <w:rsid w:val="00C040EA"/>
    <w:rsid w:val="00C043FF"/>
    <w:rsid w:val="00C0598D"/>
    <w:rsid w:val="00C06167"/>
    <w:rsid w:val="00C064C6"/>
    <w:rsid w:val="00C06654"/>
    <w:rsid w:val="00C07169"/>
    <w:rsid w:val="00C0753C"/>
    <w:rsid w:val="00C07F23"/>
    <w:rsid w:val="00C10423"/>
    <w:rsid w:val="00C10445"/>
    <w:rsid w:val="00C10951"/>
    <w:rsid w:val="00C11247"/>
    <w:rsid w:val="00C11ED7"/>
    <w:rsid w:val="00C11F74"/>
    <w:rsid w:val="00C1217F"/>
    <w:rsid w:val="00C12707"/>
    <w:rsid w:val="00C13780"/>
    <w:rsid w:val="00C14025"/>
    <w:rsid w:val="00C16052"/>
    <w:rsid w:val="00C171FB"/>
    <w:rsid w:val="00C172B1"/>
    <w:rsid w:val="00C17339"/>
    <w:rsid w:val="00C17B82"/>
    <w:rsid w:val="00C17E18"/>
    <w:rsid w:val="00C20EDF"/>
    <w:rsid w:val="00C212F3"/>
    <w:rsid w:val="00C218E2"/>
    <w:rsid w:val="00C21B69"/>
    <w:rsid w:val="00C221DD"/>
    <w:rsid w:val="00C227B5"/>
    <w:rsid w:val="00C2314D"/>
    <w:rsid w:val="00C231C1"/>
    <w:rsid w:val="00C231FA"/>
    <w:rsid w:val="00C239DB"/>
    <w:rsid w:val="00C23B61"/>
    <w:rsid w:val="00C23DCE"/>
    <w:rsid w:val="00C247B7"/>
    <w:rsid w:val="00C24906"/>
    <w:rsid w:val="00C254BA"/>
    <w:rsid w:val="00C25D5E"/>
    <w:rsid w:val="00C25DE8"/>
    <w:rsid w:val="00C2628F"/>
    <w:rsid w:val="00C26341"/>
    <w:rsid w:val="00C26435"/>
    <w:rsid w:val="00C26655"/>
    <w:rsid w:val="00C26658"/>
    <w:rsid w:val="00C26C43"/>
    <w:rsid w:val="00C26CD4"/>
    <w:rsid w:val="00C27089"/>
    <w:rsid w:val="00C274C7"/>
    <w:rsid w:val="00C27C90"/>
    <w:rsid w:val="00C27C91"/>
    <w:rsid w:val="00C30A46"/>
    <w:rsid w:val="00C30CBB"/>
    <w:rsid w:val="00C32060"/>
    <w:rsid w:val="00C33233"/>
    <w:rsid w:val="00C3379A"/>
    <w:rsid w:val="00C33AC6"/>
    <w:rsid w:val="00C33FE6"/>
    <w:rsid w:val="00C34227"/>
    <w:rsid w:val="00C34639"/>
    <w:rsid w:val="00C34791"/>
    <w:rsid w:val="00C34DB8"/>
    <w:rsid w:val="00C351F1"/>
    <w:rsid w:val="00C35316"/>
    <w:rsid w:val="00C35405"/>
    <w:rsid w:val="00C3622D"/>
    <w:rsid w:val="00C362C3"/>
    <w:rsid w:val="00C36BF2"/>
    <w:rsid w:val="00C37540"/>
    <w:rsid w:val="00C3761B"/>
    <w:rsid w:val="00C378AF"/>
    <w:rsid w:val="00C37BBD"/>
    <w:rsid w:val="00C40050"/>
    <w:rsid w:val="00C40AD9"/>
    <w:rsid w:val="00C41443"/>
    <w:rsid w:val="00C41707"/>
    <w:rsid w:val="00C41721"/>
    <w:rsid w:val="00C419D0"/>
    <w:rsid w:val="00C41D8E"/>
    <w:rsid w:val="00C420A2"/>
    <w:rsid w:val="00C42D7A"/>
    <w:rsid w:val="00C441BE"/>
    <w:rsid w:val="00C44454"/>
    <w:rsid w:val="00C4462B"/>
    <w:rsid w:val="00C44F4A"/>
    <w:rsid w:val="00C460A3"/>
    <w:rsid w:val="00C47CBC"/>
    <w:rsid w:val="00C47E3A"/>
    <w:rsid w:val="00C50535"/>
    <w:rsid w:val="00C50AF5"/>
    <w:rsid w:val="00C50FED"/>
    <w:rsid w:val="00C51663"/>
    <w:rsid w:val="00C51FDA"/>
    <w:rsid w:val="00C53818"/>
    <w:rsid w:val="00C53842"/>
    <w:rsid w:val="00C53AAA"/>
    <w:rsid w:val="00C53BF0"/>
    <w:rsid w:val="00C55420"/>
    <w:rsid w:val="00C55A15"/>
    <w:rsid w:val="00C55B8A"/>
    <w:rsid w:val="00C55C37"/>
    <w:rsid w:val="00C561D0"/>
    <w:rsid w:val="00C5644A"/>
    <w:rsid w:val="00C5659C"/>
    <w:rsid w:val="00C5685A"/>
    <w:rsid w:val="00C57063"/>
    <w:rsid w:val="00C57703"/>
    <w:rsid w:val="00C57DE0"/>
    <w:rsid w:val="00C6003F"/>
    <w:rsid w:val="00C604EB"/>
    <w:rsid w:val="00C60894"/>
    <w:rsid w:val="00C60A95"/>
    <w:rsid w:val="00C60CE1"/>
    <w:rsid w:val="00C612D3"/>
    <w:rsid w:val="00C612DD"/>
    <w:rsid w:val="00C614B2"/>
    <w:rsid w:val="00C615D8"/>
    <w:rsid w:val="00C6228E"/>
    <w:rsid w:val="00C62B63"/>
    <w:rsid w:val="00C6368A"/>
    <w:rsid w:val="00C636A1"/>
    <w:rsid w:val="00C63C5B"/>
    <w:rsid w:val="00C64096"/>
    <w:rsid w:val="00C64A27"/>
    <w:rsid w:val="00C65548"/>
    <w:rsid w:val="00C6587F"/>
    <w:rsid w:val="00C65BE7"/>
    <w:rsid w:val="00C65EC0"/>
    <w:rsid w:val="00C669A5"/>
    <w:rsid w:val="00C66C01"/>
    <w:rsid w:val="00C67847"/>
    <w:rsid w:val="00C678BB"/>
    <w:rsid w:val="00C67BC7"/>
    <w:rsid w:val="00C7017F"/>
    <w:rsid w:val="00C704DB"/>
    <w:rsid w:val="00C705D0"/>
    <w:rsid w:val="00C707ED"/>
    <w:rsid w:val="00C71260"/>
    <w:rsid w:val="00C719D2"/>
    <w:rsid w:val="00C71BE5"/>
    <w:rsid w:val="00C71D5B"/>
    <w:rsid w:val="00C72128"/>
    <w:rsid w:val="00C726B9"/>
    <w:rsid w:val="00C73AAE"/>
    <w:rsid w:val="00C7450C"/>
    <w:rsid w:val="00C7522B"/>
    <w:rsid w:val="00C763B9"/>
    <w:rsid w:val="00C766BD"/>
    <w:rsid w:val="00C7774B"/>
    <w:rsid w:val="00C77A50"/>
    <w:rsid w:val="00C77DE5"/>
    <w:rsid w:val="00C77EA4"/>
    <w:rsid w:val="00C805D8"/>
    <w:rsid w:val="00C810B3"/>
    <w:rsid w:val="00C81A2F"/>
    <w:rsid w:val="00C81C71"/>
    <w:rsid w:val="00C81F89"/>
    <w:rsid w:val="00C8229E"/>
    <w:rsid w:val="00C823EB"/>
    <w:rsid w:val="00C824AF"/>
    <w:rsid w:val="00C825CD"/>
    <w:rsid w:val="00C828B3"/>
    <w:rsid w:val="00C8344E"/>
    <w:rsid w:val="00C83481"/>
    <w:rsid w:val="00C83E0D"/>
    <w:rsid w:val="00C83FA8"/>
    <w:rsid w:val="00C83FD9"/>
    <w:rsid w:val="00C8409E"/>
    <w:rsid w:val="00C84302"/>
    <w:rsid w:val="00C852C4"/>
    <w:rsid w:val="00C85394"/>
    <w:rsid w:val="00C859A4"/>
    <w:rsid w:val="00C85BD6"/>
    <w:rsid w:val="00C85CED"/>
    <w:rsid w:val="00C86ADE"/>
    <w:rsid w:val="00C86C50"/>
    <w:rsid w:val="00C872CD"/>
    <w:rsid w:val="00C878E4"/>
    <w:rsid w:val="00C87DBD"/>
    <w:rsid w:val="00C87F22"/>
    <w:rsid w:val="00C90432"/>
    <w:rsid w:val="00C92E9C"/>
    <w:rsid w:val="00C930F7"/>
    <w:rsid w:val="00C942AD"/>
    <w:rsid w:val="00C95346"/>
    <w:rsid w:val="00C95A19"/>
    <w:rsid w:val="00C968B1"/>
    <w:rsid w:val="00C96D4F"/>
    <w:rsid w:val="00C9708A"/>
    <w:rsid w:val="00C97452"/>
    <w:rsid w:val="00CA04EA"/>
    <w:rsid w:val="00CA0E91"/>
    <w:rsid w:val="00CA1168"/>
    <w:rsid w:val="00CA124A"/>
    <w:rsid w:val="00CA2096"/>
    <w:rsid w:val="00CA20E8"/>
    <w:rsid w:val="00CA2FEB"/>
    <w:rsid w:val="00CA4CB4"/>
    <w:rsid w:val="00CA5090"/>
    <w:rsid w:val="00CA54F5"/>
    <w:rsid w:val="00CA5565"/>
    <w:rsid w:val="00CA576D"/>
    <w:rsid w:val="00CA57F4"/>
    <w:rsid w:val="00CA5EA9"/>
    <w:rsid w:val="00CA6317"/>
    <w:rsid w:val="00CA6A4B"/>
    <w:rsid w:val="00CA6F9C"/>
    <w:rsid w:val="00CA7256"/>
    <w:rsid w:val="00CA7790"/>
    <w:rsid w:val="00CA7A4F"/>
    <w:rsid w:val="00CA7EA9"/>
    <w:rsid w:val="00CA7F84"/>
    <w:rsid w:val="00CB0419"/>
    <w:rsid w:val="00CB12CA"/>
    <w:rsid w:val="00CB146A"/>
    <w:rsid w:val="00CB1A15"/>
    <w:rsid w:val="00CB1D2E"/>
    <w:rsid w:val="00CB24B2"/>
    <w:rsid w:val="00CB25B3"/>
    <w:rsid w:val="00CB2A4B"/>
    <w:rsid w:val="00CB2B73"/>
    <w:rsid w:val="00CB3325"/>
    <w:rsid w:val="00CB3615"/>
    <w:rsid w:val="00CB37FC"/>
    <w:rsid w:val="00CB46A5"/>
    <w:rsid w:val="00CB4DAA"/>
    <w:rsid w:val="00CB54AA"/>
    <w:rsid w:val="00CB54F4"/>
    <w:rsid w:val="00CB58C8"/>
    <w:rsid w:val="00CB5B09"/>
    <w:rsid w:val="00CB6699"/>
    <w:rsid w:val="00CB6790"/>
    <w:rsid w:val="00CB69F7"/>
    <w:rsid w:val="00CB74B9"/>
    <w:rsid w:val="00CB7A6D"/>
    <w:rsid w:val="00CB7CC9"/>
    <w:rsid w:val="00CC06A0"/>
    <w:rsid w:val="00CC1316"/>
    <w:rsid w:val="00CC1506"/>
    <w:rsid w:val="00CC163C"/>
    <w:rsid w:val="00CC173E"/>
    <w:rsid w:val="00CC1C8C"/>
    <w:rsid w:val="00CC2764"/>
    <w:rsid w:val="00CC3347"/>
    <w:rsid w:val="00CC3ECD"/>
    <w:rsid w:val="00CC41B0"/>
    <w:rsid w:val="00CC4CA2"/>
    <w:rsid w:val="00CC5406"/>
    <w:rsid w:val="00CC5503"/>
    <w:rsid w:val="00CC6E81"/>
    <w:rsid w:val="00CC7C14"/>
    <w:rsid w:val="00CD00BB"/>
    <w:rsid w:val="00CD0455"/>
    <w:rsid w:val="00CD09FE"/>
    <w:rsid w:val="00CD1259"/>
    <w:rsid w:val="00CD1504"/>
    <w:rsid w:val="00CD1656"/>
    <w:rsid w:val="00CD273C"/>
    <w:rsid w:val="00CD2802"/>
    <w:rsid w:val="00CD2B24"/>
    <w:rsid w:val="00CD2C55"/>
    <w:rsid w:val="00CD2D7C"/>
    <w:rsid w:val="00CD2FD0"/>
    <w:rsid w:val="00CD3E1A"/>
    <w:rsid w:val="00CD4491"/>
    <w:rsid w:val="00CD4842"/>
    <w:rsid w:val="00CD4CC2"/>
    <w:rsid w:val="00CD4E04"/>
    <w:rsid w:val="00CD50B7"/>
    <w:rsid w:val="00CD5A0E"/>
    <w:rsid w:val="00CD5DF7"/>
    <w:rsid w:val="00CD5EA3"/>
    <w:rsid w:val="00CD6494"/>
    <w:rsid w:val="00CD73D4"/>
    <w:rsid w:val="00CD7546"/>
    <w:rsid w:val="00CD7AE6"/>
    <w:rsid w:val="00CD7E7C"/>
    <w:rsid w:val="00CE0084"/>
    <w:rsid w:val="00CE033F"/>
    <w:rsid w:val="00CE059B"/>
    <w:rsid w:val="00CE068B"/>
    <w:rsid w:val="00CE08BD"/>
    <w:rsid w:val="00CE0AA8"/>
    <w:rsid w:val="00CE1333"/>
    <w:rsid w:val="00CE1440"/>
    <w:rsid w:val="00CE2082"/>
    <w:rsid w:val="00CE2208"/>
    <w:rsid w:val="00CE2C58"/>
    <w:rsid w:val="00CE3FE9"/>
    <w:rsid w:val="00CE40DA"/>
    <w:rsid w:val="00CE43BE"/>
    <w:rsid w:val="00CE4530"/>
    <w:rsid w:val="00CE5CA9"/>
    <w:rsid w:val="00CE63C6"/>
    <w:rsid w:val="00CE6724"/>
    <w:rsid w:val="00CE6917"/>
    <w:rsid w:val="00CE6FDE"/>
    <w:rsid w:val="00CE7338"/>
    <w:rsid w:val="00CE74D0"/>
    <w:rsid w:val="00CF0C7A"/>
    <w:rsid w:val="00CF0F10"/>
    <w:rsid w:val="00CF1247"/>
    <w:rsid w:val="00CF16E6"/>
    <w:rsid w:val="00CF28ED"/>
    <w:rsid w:val="00CF2BA8"/>
    <w:rsid w:val="00CF3096"/>
    <w:rsid w:val="00CF30D6"/>
    <w:rsid w:val="00CF3635"/>
    <w:rsid w:val="00CF4594"/>
    <w:rsid w:val="00CF4674"/>
    <w:rsid w:val="00CF57AE"/>
    <w:rsid w:val="00CF627B"/>
    <w:rsid w:val="00CF6485"/>
    <w:rsid w:val="00CF6EB5"/>
    <w:rsid w:val="00CF7570"/>
    <w:rsid w:val="00CF76BA"/>
    <w:rsid w:val="00D00047"/>
    <w:rsid w:val="00D013A0"/>
    <w:rsid w:val="00D0205E"/>
    <w:rsid w:val="00D022F4"/>
    <w:rsid w:val="00D02B1F"/>
    <w:rsid w:val="00D02BEE"/>
    <w:rsid w:val="00D031D2"/>
    <w:rsid w:val="00D03609"/>
    <w:rsid w:val="00D03D45"/>
    <w:rsid w:val="00D03E7A"/>
    <w:rsid w:val="00D03F41"/>
    <w:rsid w:val="00D04D6D"/>
    <w:rsid w:val="00D0507F"/>
    <w:rsid w:val="00D058CC"/>
    <w:rsid w:val="00D05FFA"/>
    <w:rsid w:val="00D0608E"/>
    <w:rsid w:val="00D06251"/>
    <w:rsid w:val="00D06495"/>
    <w:rsid w:val="00D06CD1"/>
    <w:rsid w:val="00D071B7"/>
    <w:rsid w:val="00D07523"/>
    <w:rsid w:val="00D075CA"/>
    <w:rsid w:val="00D07832"/>
    <w:rsid w:val="00D079BA"/>
    <w:rsid w:val="00D10C06"/>
    <w:rsid w:val="00D10E5B"/>
    <w:rsid w:val="00D10E6D"/>
    <w:rsid w:val="00D112A8"/>
    <w:rsid w:val="00D123BB"/>
    <w:rsid w:val="00D126A0"/>
    <w:rsid w:val="00D12769"/>
    <w:rsid w:val="00D1282A"/>
    <w:rsid w:val="00D12D1B"/>
    <w:rsid w:val="00D13112"/>
    <w:rsid w:val="00D139CA"/>
    <w:rsid w:val="00D13B55"/>
    <w:rsid w:val="00D13FE3"/>
    <w:rsid w:val="00D14227"/>
    <w:rsid w:val="00D156E9"/>
    <w:rsid w:val="00D15FB6"/>
    <w:rsid w:val="00D15FF2"/>
    <w:rsid w:val="00D1651B"/>
    <w:rsid w:val="00D169D7"/>
    <w:rsid w:val="00D17531"/>
    <w:rsid w:val="00D17613"/>
    <w:rsid w:val="00D17994"/>
    <w:rsid w:val="00D17E9B"/>
    <w:rsid w:val="00D20C00"/>
    <w:rsid w:val="00D20C22"/>
    <w:rsid w:val="00D212ED"/>
    <w:rsid w:val="00D2185C"/>
    <w:rsid w:val="00D21C25"/>
    <w:rsid w:val="00D21DFA"/>
    <w:rsid w:val="00D22476"/>
    <w:rsid w:val="00D233F2"/>
    <w:rsid w:val="00D23C90"/>
    <w:rsid w:val="00D23F25"/>
    <w:rsid w:val="00D2408F"/>
    <w:rsid w:val="00D248EA"/>
    <w:rsid w:val="00D24F24"/>
    <w:rsid w:val="00D25074"/>
    <w:rsid w:val="00D25BC6"/>
    <w:rsid w:val="00D25E32"/>
    <w:rsid w:val="00D25EFE"/>
    <w:rsid w:val="00D26146"/>
    <w:rsid w:val="00D26512"/>
    <w:rsid w:val="00D26676"/>
    <w:rsid w:val="00D26BFF"/>
    <w:rsid w:val="00D27C9C"/>
    <w:rsid w:val="00D302F0"/>
    <w:rsid w:val="00D303E4"/>
    <w:rsid w:val="00D304ED"/>
    <w:rsid w:val="00D31150"/>
    <w:rsid w:val="00D31808"/>
    <w:rsid w:val="00D31D28"/>
    <w:rsid w:val="00D32571"/>
    <w:rsid w:val="00D33475"/>
    <w:rsid w:val="00D341BD"/>
    <w:rsid w:val="00D34E8D"/>
    <w:rsid w:val="00D353F8"/>
    <w:rsid w:val="00D3559C"/>
    <w:rsid w:val="00D355C5"/>
    <w:rsid w:val="00D35F0C"/>
    <w:rsid w:val="00D35FE2"/>
    <w:rsid w:val="00D3612E"/>
    <w:rsid w:val="00D364E4"/>
    <w:rsid w:val="00D3680E"/>
    <w:rsid w:val="00D368D5"/>
    <w:rsid w:val="00D37828"/>
    <w:rsid w:val="00D4072B"/>
    <w:rsid w:val="00D407B8"/>
    <w:rsid w:val="00D40E4B"/>
    <w:rsid w:val="00D4139A"/>
    <w:rsid w:val="00D4142A"/>
    <w:rsid w:val="00D41575"/>
    <w:rsid w:val="00D41F84"/>
    <w:rsid w:val="00D42093"/>
    <w:rsid w:val="00D42825"/>
    <w:rsid w:val="00D42A13"/>
    <w:rsid w:val="00D43C04"/>
    <w:rsid w:val="00D44362"/>
    <w:rsid w:val="00D44629"/>
    <w:rsid w:val="00D45098"/>
    <w:rsid w:val="00D4519C"/>
    <w:rsid w:val="00D45362"/>
    <w:rsid w:val="00D45B5C"/>
    <w:rsid w:val="00D45C1F"/>
    <w:rsid w:val="00D45CF8"/>
    <w:rsid w:val="00D4706E"/>
    <w:rsid w:val="00D47C6B"/>
    <w:rsid w:val="00D5060A"/>
    <w:rsid w:val="00D5060B"/>
    <w:rsid w:val="00D50A1F"/>
    <w:rsid w:val="00D50A7A"/>
    <w:rsid w:val="00D50B1D"/>
    <w:rsid w:val="00D50B42"/>
    <w:rsid w:val="00D50BC1"/>
    <w:rsid w:val="00D510BB"/>
    <w:rsid w:val="00D5166A"/>
    <w:rsid w:val="00D51875"/>
    <w:rsid w:val="00D53F25"/>
    <w:rsid w:val="00D5406B"/>
    <w:rsid w:val="00D543AC"/>
    <w:rsid w:val="00D54449"/>
    <w:rsid w:val="00D54C6C"/>
    <w:rsid w:val="00D55076"/>
    <w:rsid w:val="00D55094"/>
    <w:rsid w:val="00D55F48"/>
    <w:rsid w:val="00D5654F"/>
    <w:rsid w:val="00D5702F"/>
    <w:rsid w:val="00D57784"/>
    <w:rsid w:val="00D57AF3"/>
    <w:rsid w:val="00D57B1B"/>
    <w:rsid w:val="00D60224"/>
    <w:rsid w:val="00D60A4B"/>
    <w:rsid w:val="00D60D76"/>
    <w:rsid w:val="00D6156B"/>
    <w:rsid w:val="00D61C1D"/>
    <w:rsid w:val="00D6205C"/>
    <w:rsid w:val="00D62566"/>
    <w:rsid w:val="00D62944"/>
    <w:rsid w:val="00D62C5F"/>
    <w:rsid w:val="00D62F2B"/>
    <w:rsid w:val="00D63145"/>
    <w:rsid w:val="00D6318F"/>
    <w:rsid w:val="00D645EE"/>
    <w:rsid w:val="00D64A54"/>
    <w:rsid w:val="00D659D4"/>
    <w:rsid w:val="00D65C93"/>
    <w:rsid w:val="00D65F7B"/>
    <w:rsid w:val="00D65F8E"/>
    <w:rsid w:val="00D662F0"/>
    <w:rsid w:val="00D66B57"/>
    <w:rsid w:val="00D673B7"/>
    <w:rsid w:val="00D67BB7"/>
    <w:rsid w:val="00D706A1"/>
    <w:rsid w:val="00D70A2F"/>
    <w:rsid w:val="00D70ED8"/>
    <w:rsid w:val="00D71768"/>
    <w:rsid w:val="00D719C8"/>
    <w:rsid w:val="00D719E2"/>
    <w:rsid w:val="00D719F5"/>
    <w:rsid w:val="00D71AFA"/>
    <w:rsid w:val="00D71C37"/>
    <w:rsid w:val="00D72AB1"/>
    <w:rsid w:val="00D72C20"/>
    <w:rsid w:val="00D72E6D"/>
    <w:rsid w:val="00D742EE"/>
    <w:rsid w:val="00D7469E"/>
    <w:rsid w:val="00D74C03"/>
    <w:rsid w:val="00D754C1"/>
    <w:rsid w:val="00D75675"/>
    <w:rsid w:val="00D75B06"/>
    <w:rsid w:val="00D76268"/>
    <w:rsid w:val="00D76AF5"/>
    <w:rsid w:val="00D77B39"/>
    <w:rsid w:val="00D80436"/>
    <w:rsid w:val="00D80882"/>
    <w:rsid w:val="00D8164C"/>
    <w:rsid w:val="00D81972"/>
    <w:rsid w:val="00D81C6F"/>
    <w:rsid w:val="00D8265B"/>
    <w:rsid w:val="00D82787"/>
    <w:rsid w:val="00D82915"/>
    <w:rsid w:val="00D82DF8"/>
    <w:rsid w:val="00D83514"/>
    <w:rsid w:val="00D83714"/>
    <w:rsid w:val="00D83A3B"/>
    <w:rsid w:val="00D83CDF"/>
    <w:rsid w:val="00D8414F"/>
    <w:rsid w:val="00D84167"/>
    <w:rsid w:val="00D845A0"/>
    <w:rsid w:val="00D846DF"/>
    <w:rsid w:val="00D84C1E"/>
    <w:rsid w:val="00D84D38"/>
    <w:rsid w:val="00D855D5"/>
    <w:rsid w:val="00D86117"/>
    <w:rsid w:val="00D871BA"/>
    <w:rsid w:val="00D87757"/>
    <w:rsid w:val="00D878BC"/>
    <w:rsid w:val="00D87B19"/>
    <w:rsid w:val="00D90162"/>
    <w:rsid w:val="00D9124A"/>
    <w:rsid w:val="00D91597"/>
    <w:rsid w:val="00D91C62"/>
    <w:rsid w:val="00D9228E"/>
    <w:rsid w:val="00D9239E"/>
    <w:rsid w:val="00D92717"/>
    <w:rsid w:val="00D929CF"/>
    <w:rsid w:val="00D92AF7"/>
    <w:rsid w:val="00D92B8D"/>
    <w:rsid w:val="00D92F8C"/>
    <w:rsid w:val="00D93546"/>
    <w:rsid w:val="00D939C9"/>
    <w:rsid w:val="00D9478B"/>
    <w:rsid w:val="00D948BA"/>
    <w:rsid w:val="00D94B47"/>
    <w:rsid w:val="00D94F03"/>
    <w:rsid w:val="00D95005"/>
    <w:rsid w:val="00D9528C"/>
    <w:rsid w:val="00D95352"/>
    <w:rsid w:val="00D95B86"/>
    <w:rsid w:val="00D95E02"/>
    <w:rsid w:val="00D96C1B"/>
    <w:rsid w:val="00D970E6"/>
    <w:rsid w:val="00D97867"/>
    <w:rsid w:val="00DA0309"/>
    <w:rsid w:val="00DA0622"/>
    <w:rsid w:val="00DA063A"/>
    <w:rsid w:val="00DA12CE"/>
    <w:rsid w:val="00DA2C6C"/>
    <w:rsid w:val="00DA2EB6"/>
    <w:rsid w:val="00DA37F5"/>
    <w:rsid w:val="00DA3FDE"/>
    <w:rsid w:val="00DA49AC"/>
    <w:rsid w:val="00DA4BB0"/>
    <w:rsid w:val="00DA5340"/>
    <w:rsid w:val="00DA55DE"/>
    <w:rsid w:val="00DA6081"/>
    <w:rsid w:val="00DA63B2"/>
    <w:rsid w:val="00DA63FC"/>
    <w:rsid w:val="00DA67A5"/>
    <w:rsid w:val="00DA6FD1"/>
    <w:rsid w:val="00DB04AF"/>
    <w:rsid w:val="00DB112B"/>
    <w:rsid w:val="00DB13C2"/>
    <w:rsid w:val="00DB18B0"/>
    <w:rsid w:val="00DB1D92"/>
    <w:rsid w:val="00DB1F91"/>
    <w:rsid w:val="00DB29E3"/>
    <w:rsid w:val="00DB2FCD"/>
    <w:rsid w:val="00DB31F9"/>
    <w:rsid w:val="00DB3343"/>
    <w:rsid w:val="00DB3856"/>
    <w:rsid w:val="00DB3E0F"/>
    <w:rsid w:val="00DB4350"/>
    <w:rsid w:val="00DB4F2C"/>
    <w:rsid w:val="00DB52CF"/>
    <w:rsid w:val="00DB5962"/>
    <w:rsid w:val="00DB6328"/>
    <w:rsid w:val="00DB6666"/>
    <w:rsid w:val="00DB69A7"/>
    <w:rsid w:val="00DB75AF"/>
    <w:rsid w:val="00DB778D"/>
    <w:rsid w:val="00DB7E06"/>
    <w:rsid w:val="00DC0056"/>
    <w:rsid w:val="00DC0549"/>
    <w:rsid w:val="00DC06C3"/>
    <w:rsid w:val="00DC0A1E"/>
    <w:rsid w:val="00DC0C69"/>
    <w:rsid w:val="00DC0EE0"/>
    <w:rsid w:val="00DC1107"/>
    <w:rsid w:val="00DC1A99"/>
    <w:rsid w:val="00DC22BE"/>
    <w:rsid w:val="00DC31C6"/>
    <w:rsid w:val="00DC3AE5"/>
    <w:rsid w:val="00DC422A"/>
    <w:rsid w:val="00DC52D3"/>
    <w:rsid w:val="00DC5860"/>
    <w:rsid w:val="00DC58E2"/>
    <w:rsid w:val="00DC5A00"/>
    <w:rsid w:val="00DC6BC8"/>
    <w:rsid w:val="00DC6EF6"/>
    <w:rsid w:val="00DC715C"/>
    <w:rsid w:val="00DC762F"/>
    <w:rsid w:val="00DD1D46"/>
    <w:rsid w:val="00DD1D64"/>
    <w:rsid w:val="00DD1F56"/>
    <w:rsid w:val="00DD2116"/>
    <w:rsid w:val="00DD211E"/>
    <w:rsid w:val="00DD2D50"/>
    <w:rsid w:val="00DD3972"/>
    <w:rsid w:val="00DD42FB"/>
    <w:rsid w:val="00DD4322"/>
    <w:rsid w:val="00DD44B2"/>
    <w:rsid w:val="00DD4F8C"/>
    <w:rsid w:val="00DD527F"/>
    <w:rsid w:val="00DD559A"/>
    <w:rsid w:val="00DD55C5"/>
    <w:rsid w:val="00DD5C85"/>
    <w:rsid w:val="00DD5F3E"/>
    <w:rsid w:val="00DD5FCC"/>
    <w:rsid w:val="00DD6CA8"/>
    <w:rsid w:val="00DE0163"/>
    <w:rsid w:val="00DE01AD"/>
    <w:rsid w:val="00DE036D"/>
    <w:rsid w:val="00DE0D30"/>
    <w:rsid w:val="00DE135A"/>
    <w:rsid w:val="00DE13AF"/>
    <w:rsid w:val="00DE14E7"/>
    <w:rsid w:val="00DE150F"/>
    <w:rsid w:val="00DE173A"/>
    <w:rsid w:val="00DE1AA3"/>
    <w:rsid w:val="00DE1ABD"/>
    <w:rsid w:val="00DE225E"/>
    <w:rsid w:val="00DE23E1"/>
    <w:rsid w:val="00DE24B7"/>
    <w:rsid w:val="00DE2E4F"/>
    <w:rsid w:val="00DE323F"/>
    <w:rsid w:val="00DE3347"/>
    <w:rsid w:val="00DE34E0"/>
    <w:rsid w:val="00DE3841"/>
    <w:rsid w:val="00DE406A"/>
    <w:rsid w:val="00DE446F"/>
    <w:rsid w:val="00DE53EE"/>
    <w:rsid w:val="00DE5889"/>
    <w:rsid w:val="00DE592B"/>
    <w:rsid w:val="00DE5CBD"/>
    <w:rsid w:val="00DE5F2D"/>
    <w:rsid w:val="00DE660E"/>
    <w:rsid w:val="00DE661F"/>
    <w:rsid w:val="00DE6BB0"/>
    <w:rsid w:val="00DE793E"/>
    <w:rsid w:val="00DE7DE2"/>
    <w:rsid w:val="00DF0D4A"/>
    <w:rsid w:val="00DF1A56"/>
    <w:rsid w:val="00DF1A7F"/>
    <w:rsid w:val="00DF221B"/>
    <w:rsid w:val="00DF2623"/>
    <w:rsid w:val="00DF28A8"/>
    <w:rsid w:val="00DF302E"/>
    <w:rsid w:val="00DF371A"/>
    <w:rsid w:val="00DF3968"/>
    <w:rsid w:val="00DF3B6E"/>
    <w:rsid w:val="00DF3BE3"/>
    <w:rsid w:val="00DF3D01"/>
    <w:rsid w:val="00DF45AD"/>
    <w:rsid w:val="00DF5383"/>
    <w:rsid w:val="00DF53D3"/>
    <w:rsid w:val="00DF552B"/>
    <w:rsid w:val="00DF5A0F"/>
    <w:rsid w:val="00DF654B"/>
    <w:rsid w:val="00DF6931"/>
    <w:rsid w:val="00DF6952"/>
    <w:rsid w:val="00DF697B"/>
    <w:rsid w:val="00DF75ED"/>
    <w:rsid w:val="00DF7D2C"/>
    <w:rsid w:val="00DF7F05"/>
    <w:rsid w:val="00DF7F63"/>
    <w:rsid w:val="00E00D69"/>
    <w:rsid w:val="00E00FE9"/>
    <w:rsid w:val="00E01621"/>
    <w:rsid w:val="00E01738"/>
    <w:rsid w:val="00E01BA0"/>
    <w:rsid w:val="00E01E47"/>
    <w:rsid w:val="00E0260E"/>
    <w:rsid w:val="00E02F93"/>
    <w:rsid w:val="00E03AF3"/>
    <w:rsid w:val="00E03BE4"/>
    <w:rsid w:val="00E04D35"/>
    <w:rsid w:val="00E0512B"/>
    <w:rsid w:val="00E0560D"/>
    <w:rsid w:val="00E058F0"/>
    <w:rsid w:val="00E06883"/>
    <w:rsid w:val="00E06D88"/>
    <w:rsid w:val="00E06EE6"/>
    <w:rsid w:val="00E07145"/>
    <w:rsid w:val="00E073A6"/>
    <w:rsid w:val="00E07751"/>
    <w:rsid w:val="00E077D4"/>
    <w:rsid w:val="00E07FB0"/>
    <w:rsid w:val="00E1016E"/>
    <w:rsid w:val="00E1046D"/>
    <w:rsid w:val="00E10502"/>
    <w:rsid w:val="00E10E63"/>
    <w:rsid w:val="00E11302"/>
    <w:rsid w:val="00E1163D"/>
    <w:rsid w:val="00E11CE1"/>
    <w:rsid w:val="00E121AD"/>
    <w:rsid w:val="00E12300"/>
    <w:rsid w:val="00E125E1"/>
    <w:rsid w:val="00E1263A"/>
    <w:rsid w:val="00E131BF"/>
    <w:rsid w:val="00E132DA"/>
    <w:rsid w:val="00E135D4"/>
    <w:rsid w:val="00E13FC5"/>
    <w:rsid w:val="00E1443D"/>
    <w:rsid w:val="00E15562"/>
    <w:rsid w:val="00E15AA4"/>
    <w:rsid w:val="00E16782"/>
    <w:rsid w:val="00E167CF"/>
    <w:rsid w:val="00E16BB0"/>
    <w:rsid w:val="00E17905"/>
    <w:rsid w:val="00E17B2D"/>
    <w:rsid w:val="00E205AD"/>
    <w:rsid w:val="00E20BB1"/>
    <w:rsid w:val="00E2112E"/>
    <w:rsid w:val="00E2137D"/>
    <w:rsid w:val="00E21819"/>
    <w:rsid w:val="00E21983"/>
    <w:rsid w:val="00E21BC8"/>
    <w:rsid w:val="00E224CE"/>
    <w:rsid w:val="00E22533"/>
    <w:rsid w:val="00E2278C"/>
    <w:rsid w:val="00E22B6D"/>
    <w:rsid w:val="00E2347D"/>
    <w:rsid w:val="00E236F4"/>
    <w:rsid w:val="00E23C1E"/>
    <w:rsid w:val="00E23C70"/>
    <w:rsid w:val="00E24C5C"/>
    <w:rsid w:val="00E24F71"/>
    <w:rsid w:val="00E24F73"/>
    <w:rsid w:val="00E256AE"/>
    <w:rsid w:val="00E2587D"/>
    <w:rsid w:val="00E259BC"/>
    <w:rsid w:val="00E26B4F"/>
    <w:rsid w:val="00E2778F"/>
    <w:rsid w:val="00E27B71"/>
    <w:rsid w:val="00E304A5"/>
    <w:rsid w:val="00E30915"/>
    <w:rsid w:val="00E311EC"/>
    <w:rsid w:val="00E317BF"/>
    <w:rsid w:val="00E31FCC"/>
    <w:rsid w:val="00E320C8"/>
    <w:rsid w:val="00E324BA"/>
    <w:rsid w:val="00E32B58"/>
    <w:rsid w:val="00E3359D"/>
    <w:rsid w:val="00E345F4"/>
    <w:rsid w:val="00E35600"/>
    <w:rsid w:val="00E35667"/>
    <w:rsid w:val="00E35ABB"/>
    <w:rsid w:val="00E360CA"/>
    <w:rsid w:val="00E362FE"/>
    <w:rsid w:val="00E3662C"/>
    <w:rsid w:val="00E3675B"/>
    <w:rsid w:val="00E367BE"/>
    <w:rsid w:val="00E368B2"/>
    <w:rsid w:val="00E36B1C"/>
    <w:rsid w:val="00E36BE8"/>
    <w:rsid w:val="00E3704D"/>
    <w:rsid w:val="00E3718A"/>
    <w:rsid w:val="00E376EB"/>
    <w:rsid w:val="00E37879"/>
    <w:rsid w:val="00E37C03"/>
    <w:rsid w:val="00E37FC2"/>
    <w:rsid w:val="00E40B17"/>
    <w:rsid w:val="00E40C5F"/>
    <w:rsid w:val="00E40DE6"/>
    <w:rsid w:val="00E40DFF"/>
    <w:rsid w:val="00E40E79"/>
    <w:rsid w:val="00E4167C"/>
    <w:rsid w:val="00E421F2"/>
    <w:rsid w:val="00E4268A"/>
    <w:rsid w:val="00E42875"/>
    <w:rsid w:val="00E42901"/>
    <w:rsid w:val="00E42B75"/>
    <w:rsid w:val="00E4320A"/>
    <w:rsid w:val="00E43330"/>
    <w:rsid w:val="00E43423"/>
    <w:rsid w:val="00E4349A"/>
    <w:rsid w:val="00E443EA"/>
    <w:rsid w:val="00E45840"/>
    <w:rsid w:val="00E4769B"/>
    <w:rsid w:val="00E479BF"/>
    <w:rsid w:val="00E508ED"/>
    <w:rsid w:val="00E50A23"/>
    <w:rsid w:val="00E511B4"/>
    <w:rsid w:val="00E513E7"/>
    <w:rsid w:val="00E5186C"/>
    <w:rsid w:val="00E51A13"/>
    <w:rsid w:val="00E5276C"/>
    <w:rsid w:val="00E52F27"/>
    <w:rsid w:val="00E5367E"/>
    <w:rsid w:val="00E539D9"/>
    <w:rsid w:val="00E53D41"/>
    <w:rsid w:val="00E5409F"/>
    <w:rsid w:val="00E55A04"/>
    <w:rsid w:val="00E561AD"/>
    <w:rsid w:val="00E565B0"/>
    <w:rsid w:val="00E57994"/>
    <w:rsid w:val="00E60525"/>
    <w:rsid w:val="00E607F8"/>
    <w:rsid w:val="00E60CFF"/>
    <w:rsid w:val="00E60F98"/>
    <w:rsid w:val="00E615E5"/>
    <w:rsid w:val="00E6185C"/>
    <w:rsid w:val="00E620FC"/>
    <w:rsid w:val="00E62CEE"/>
    <w:rsid w:val="00E634DE"/>
    <w:rsid w:val="00E63834"/>
    <w:rsid w:val="00E63A01"/>
    <w:rsid w:val="00E63C84"/>
    <w:rsid w:val="00E641CF"/>
    <w:rsid w:val="00E6512F"/>
    <w:rsid w:val="00E6590E"/>
    <w:rsid w:val="00E65A97"/>
    <w:rsid w:val="00E65D68"/>
    <w:rsid w:val="00E65E06"/>
    <w:rsid w:val="00E6604D"/>
    <w:rsid w:val="00E66351"/>
    <w:rsid w:val="00E66D15"/>
    <w:rsid w:val="00E6772A"/>
    <w:rsid w:val="00E711F1"/>
    <w:rsid w:val="00E712B1"/>
    <w:rsid w:val="00E7139D"/>
    <w:rsid w:val="00E7150A"/>
    <w:rsid w:val="00E71871"/>
    <w:rsid w:val="00E71916"/>
    <w:rsid w:val="00E71933"/>
    <w:rsid w:val="00E71963"/>
    <w:rsid w:val="00E71AB8"/>
    <w:rsid w:val="00E72BF7"/>
    <w:rsid w:val="00E734B7"/>
    <w:rsid w:val="00E73F85"/>
    <w:rsid w:val="00E74BBE"/>
    <w:rsid w:val="00E74D64"/>
    <w:rsid w:val="00E74DCE"/>
    <w:rsid w:val="00E74EBC"/>
    <w:rsid w:val="00E74EF1"/>
    <w:rsid w:val="00E75E68"/>
    <w:rsid w:val="00E767F4"/>
    <w:rsid w:val="00E76903"/>
    <w:rsid w:val="00E771EE"/>
    <w:rsid w:val="00E77460"/>
    <w:rsid w:val="00E774EA"/>
    <w:rsid w:val="00E77505"/>
    <w:rsid w:val="00E778EB"/>
    <w:rsid w:val="00E77EFF"/>
    <w:rsid w:val="00E8026F"/>
    <w:rsid w:val="00E8109A"/>
    <w:rsid w:val="00E81299"/>
    <w:rsid w:val="00E825C4"/>
    <w:rsid w:val="00E82A25"/>
    <w:rsid w:val="00E832A8"/>
    <w:rsid w:val="00E8354B"/>
    <w:rsid w:val="00E83E7D"/>
    <w:rsid w:val="00E84094"/>
    <w:rsid w:val="00E840CA"/>
    <w:rsid w:val="00E84383"/>
    <w:rsid w:val="00E84548"/>
    <w:rsid w:val="00E8463E"/>
    <w:rsid w:val="00E8544A"/>
    <w:rsid w:val="00E85970"/>
    <w:rsid w:val="00E85E77"/>
    <w:rsid w:val="00E85FC3"/>
    <w:rsid w:val="00E86048"/>
    <w:rsid w:val="00E86099"/>
    <w:rsid w:val="00E872F1"/>
    <w:rsid w:val="00E879D7"/>
    <w:rsid w:val="00E9008C"/>
    <w:rsid w:val="00E90E58"/>
    <w:rsid w:val="00E90F7B"/>
    <w:rsid w:val="00E9142B"/>
    <w:rsid w:val="00E915F0"/>
    <w:rsid w:val="00E91B13"/>
    <w:rsid w:val="00E91F12"/>
    <w:rsid w:val="00E921F4"/>
    <w:rsid w:val="00E92672"/>
    <w:rsid w:val="00E9276B"/>
    <w:rsid w:val="00E930A8"/>
    <w:rsid w:val="00E930D6"/>
    <w:rsid w:val="00E93B9F"/>
    <w:rsid w:val="00E93BDB"/>
    <w:rsid w:val="00E93FD2"/>
    <w:rsid w:val="00E942E7"/>
    <w:rsid w:val="00E943C4"/>
    <w:rsid w:val="00E96097"/>
    <w:rsid w:val="00E96349"/>
    <w:rsid w:val="00E96526"/>
    <w:rsid w:val="00E970AF"/>
    <w:rsid w:val="00E971FE"/>
    <w:rsid w:val="00E9736C"/>
    <w:rsid w:val="00E97640"/>
    <w:rsid w:val="00E9766F"/>
    <w:rsid w:val="00EA01F1"/>
    <w:rsid w:val="00EA0B4F"/>
    <w:rsid w:val="00EA0B81"/>
    <w:rsid w:val="00EA0CFF"/>
    <w:rsid w:val="00EA11B8"/>
    <w:rsid w:val="00EA18B6"/>
    <w:rsid w:val="00EA2156"/>
    <w:rsid w:val="00EA25DC"/>
    <w:rsid w:val="00EA2F06"/>
    <w:rsid w:val="00EA2F27"/>
    <w:rsid w:val="00EA3002"/>
    <w:rsid w:val="00EA37DF"/>
    <w:rsid w:val="00EA3EB7"/>
    <w:rsid w:val="00EA4782"/>
    <w:rsid w:val="00EA53AA"/>
    <w:rsid w:val="00EA58B1"/>
    <w:rsid w:val="00EA5F95"/>
    <w:rsid w:val="00EA6182"/>
    <w:rsid w:val="00EA69CA"/>
    <w:rsid w:val="00EA6BD1"/>
    <w:rsid w:val="00EA705B"/>
    <w:rsid w:val="00EA7E92"/>
    <w:rsid w:val="00EB021D"/>
    <w:rsid w:val="00EB0476"/>
    <w:rsid w:val="00EB1116"/>
    <w:rsid w:val="00EB1344"/>
    <w:rsid w:val="00EB20DB"/>
    <w:rsid w:val="00EB2132"/>
    <w:rsid w:val="00EB2740"/>
    <w:rsid w:val="00EB37E1"/>
    <w:rsid w:val="00EB3B2D"/>
    <w:rsid w:val="00EB40E7"/>
    <w:rsid w:val="00EB4111"/>
    <w:rsid w:val="00EB45BD"/>
    <w:rsid w:val="00EB4608"/>
    <w:rsid w:val="00EB4679"/>
    <w:rsid w:val="00EB48AA"/>
    <w:rsid w:val="00EB567B"/>
    <w:rsid w:val="00EB579B"/>
    <w:rsid w:val="00EB63F4"/>
    <w:rsid w:val="00EB6DAA"/>
    <w:rsid w:val="00EB7F4D"/>
    <w:rsid w:val="00EC0160"/>
    <w:rsid w:val="00EC0356"/>
    <w:rsid w:val="00EC0643"/>
    <w:rsid w:val="00EC0F52"/>
    <w:rsid w:val="00EC12E0"/>
    <w:rsid w:val="00EC140F"/>
    <w:rsid w:val="00EC1E97"/>
    <w:rsid w:val="00EC2598"/>
    <w:rsid w:val="00EC26C1"/>
    <w:rsid w:val="00EC277E"/>
    <w:rsid w:val="00EC2EF5"/>
    <w:rsid w:val="00EC3224"/>
    <w:rsid w:val="00EC3353"/>
    <w:rsid w:val="00EC3591"/>
    <w:rsid w:val="00EC3FD9"/>
    <w:rsid w:val="00EC4439"/>
    <w:rsid w:val="00EC4500"/>
    <w:rsid w:val="00EC4BFA"/>
    <w:rsid w:val="00EC5544"/>
    <w:rsid w:val="00EC58C9"/>
    <w:rsid w:val="00EC5B9C"/>
    <w:rsid w:val="00EC6123"/>
    <w:rsid w:val="00EC62E4"/>
    <w:rsid w:val="00EC659E"/>
    <w:rsid w:val="00EC6629"/>
    <w:rsid w:val="00EC7545"/>
    <w:rsid w:val="00EC75FF"/>
    <w:rsid w:val="00EC7800"/>
    <w:rsid w:val="00EC7DA8"/>
    <w:rsid w:val="00EC7FFE"/>
    <w:rsid w:val="00ED031F"/>
    <w:rsid w:val="00ED0492"/>
    <w:rsid w:val="00ED09BE"/>
    <w:rsid w:val="00ED0DCE"/>
    <w:rsid w:val="00ED0F49"/>
    <w:rsid w:val="00ED19F7"/>
    <w:rsid w:val="00ED22DF"/>
    <w:rsid w:val="00ED28B5"/>
    <w:rsid w:val="00ED3CD0"/>
    <w:rsid w:val="00ED4310"/>
    <w:rsid w:val="00ED4548"/>
    <w:rsid w:val="00ED4E1E"/>
    <w:rsid w:val="00ED4E59"/>
    <w:rsid w:val="00ED550C"/>
    <w:rsid w:val="00ED5A06"/>
    <w:rsid w:val="00ED675E"/>
    <w:rsid w:val="00ED67B1"/>
    <w:rsid w:val="00ED69F4"/>
    <w:rsid w:val="00ED720A"/>
    <w:rsid w:val="00ED7773"/>
    <w:rsid w:val="00ED77F5"/>
    <w:rsid w:val="00ED79DC"/>
    <w:rsid w:val="00EE07E1"/>
    <w:rsid w:val="00EE0880"/>
    <w:rsid w:val="00EE0891"/>
    <w:rsid w:val="00EE18A1"/>
    <w:rsid w:val="00EE1ECD"/>
    <w:rsid w:val="00EE23A5"/>
    <w:rsid w:val="00EE2E26"/>
    <w:rsid w:val="00EE3187"/>
    <w:rsid w:val="00EE361C"/>
    <w:rsid w:val="00EE395E"/>
    <w:rsid w:val="00EE3B50"/>
    <w:rsid w:val="00EE44B4"/>
    <w:rsid w:val="00EE4CCE"/>
    <w:rsid w:val="00EE541E"/>
    <w:rsid w:val="00EE562D"/>
    <w:rsid w:val="00EE657A"/>
    <w:rsid w:val="00EE6671"/>
    <w:rsid w:val="00EE6825"/>
    <w:rsid w:val="00EE6C75"/>
    <w:rsid w:val="00EE7462"/>
    <w:rsid w:val="00EE746E"/>
    <w:rsid w:val="00EE7516"/>
    <w:rsid w:val="00EE7572"/>
    <w:rsid w:val="00EE7674"/>
    <w:rsid w:val="00EE7CF3"/>
    <w:rsid w:val="00EF0835"/>
    <w:rsid w:val="00EF2C64"/>
    <w:rsid w:val="00EF2E2A"/>
    <w:rsid w:val="00EF315D"/>
    <w:rsid w:val="00EF4368"/>
    <w:rsid w:val="00EF4E0F"/>
    <w:rsid w:val="00EF5A5C"/>
    <w:rsid w:val="00EF5ADF"/>
    <w:rsid w:val="00EF6170"/>
    <w:rsid w:val="00EF6E43"/>
    <w:rsid w:val="00EF7477"/>
    <w:rsid w:val="00F003A6"/>
    <w:rsid w:val="00F00B00"/>
    <w:rsid w:val="00F00EDD"/>
    <w:rsid w:val="00F01058"/>
    <w:rsid w:val="00F01AF3"/>
    <w:rsid w:val="00F01CAB"/>
    <w:rsid w:val="00F02945"/>
    <w:rsid w:val="00F032D4"/>
    <w:rsid w:val="00F03DC0"/>
    <w:rsid w:val="00F05151"/>
    <w:rsid w:val="00F05227"/>
    <w:rsid w:val="00F0575B"/>
    <w:rsid w:val="00F07001"/>
    <w:rsid w:val="00F07DD8"/>
    <w:rsid w:val="00F1013E"/>
    <w:rsid w:val="00F104F7"/>
    <w:rsid w:val="00F10B1F"/>
    <w:rsid w:val="00F11A9D"/>
    <w:rsid w:val="00F11CFB"/>
    <w:rsid w:val="00F11D45"/>
    <w:rsid w:val="00F12712"/>
    <w:rsid w:val="00F1273D"/>
    <w:rsid w:val="00F138F1"/>
    <w:rsid w:val="00F147AE"/>
    <w:rsid w:val="00F1491B"/>
    <w:rsid w:val="00F15079"/>
    <w:rsid w:val="00F15855"/>
    <w:rsid w:val="00F16027"/>
    <w:rsid w:val="00F167A7"/>
    <w:rsid w:val="00F16B17"/>
    <w:rsid w:val="00F1706B"/>
    <w:rsid w:val="00F17115"/>
    <w:rsid w:val="00F171B5"/>
    <w:rsid w:val="00F1778F"/>
    <w:rsid w:val="00F17DF4"/>
    <w:rsid w:val="00F2010A"/>
    <w:rsid w:val="00F20690"/>
    <w:rsid w:val="00F206CD"/>
    <w:rsid w:val="00F213E4"/>
    <w:rsid w:val="00F21422"/>
    <w:rsid w:val="00F21868"/>
    <w:rsid w:val="00F21882"/>
    <w:rsid w:val="00F21C58"/>
    <w:rsid w:val="00F2244E"/>
    <w:rsid w:val="00F228A8"/>
    <w:rsid w:val="00F22E74"/>
    <w:rsid w:val="00F238AA"/>
    <w:rsid w:val="00F23BB4"/>
    <w:rsid w:val="00F23FE5"/>
    <w:rsid w:val="00F2406F"/>
    <w:rsid w:val="00F24D53"/>
    <w:rsid w:val="00F252DA"/>
    <w:rsid w:val="00F25736"/>
    <w:rsid w:val="00F2589A"/>
    <w:rsid w:val="00F26103"/>
    <w:rsid w:val="00F26775"/>
    <w:rsid w:val="00F26A11"/>
    <w:rsid w:val="00F26C9D"/>
    <w:rsid w:val="00F27053"/>
    <w:rsid w:val="00F27599"/>
    <w:rsid w:val="00F276DD"/>
    <w:rsid w:val="00F27B23"/>
    <w:rsid w:val="00F27D99"/>
    <w:rsid w:val="00F27DB9"/>
    <w:rsid w:val="00F307C6"/>
    <w:rsid w:val="00F30B7D"/>
    <w:rsid w:val="00F312BA"/>
    <w:rsid w:val="00F31672"/>
    <w:rsid w:val="00F32AC1"/>
    <w:rsid w:val="00F32F42"/>
    <w:rsid w:val="00F33153"/>
    <w:rsid w:val="00F332FB"/>
    <w:rsid w:val="00F3428C"/>
    <w:rsid w:val="00F3475B"/>
    <w:rsid w:val="00F34D53"/>
    <w:rsid w:val="00F36532"/>
    <w:rsid w:val="00F36A1A"/>
    <w:rsid w:val="00F36B18"/>
    <w:rsid w:val="00F373F1"/>
    <w:rsid w:val="00F37726"/>
    <w:rsid w:val="00F37749"/>
    <w:rsid w:val="00F379A9"/>
    <w:rsid w:val="00F37AD3"/>
    <w:rsid w:val="00F409F8"/>
    <w:rsid w:val="00F40D0A"/>
    <w:rsid w:val="00F41345"/>
    <w:rsid w:val="00F416AF"/>
    <w:rsid w:val="00F42083"/>
    <w:rsid w:val="00F4273F"/>
    <w:rsid w:val="00F43205"/>
    <w:rsid w:val="00F436F8"/>
    <w:rsid w:val="00F43E38"/>
    <w:rsid w:val="00F43F46"/>
    <w:rsid w:val="00F44379"/>
    <w:rsid w:val="00F44A9A"/>
    <w:rsid w:val="00F45B6E"/>
    <w:rsid w:val="00F45BCA"/>
    <w:rsid w:val="00F45D4F"/>
    <w:rsid w:val="00F46427"/>
    <w:rsid w:val="00F46CC2"/>
    <w:rsid w:val="00F46F00"/>
    <w:rsid w:val="00F46FD6"/>
    <w:rsid w:val="00F47057"/>
    <w:rsid w:val="00F47480"/>
    <w:rsid w:val="00F474F4"/>
    <w:rsid w:val="00F47D1E"/>
    <w:rsid w:val="00F47E21"/>
    <w:rsid w:val="00F50A7F"/>
    <w:rsid w:val="00F50FD9"/>
    <w:rsid w:val="00F51BD7"/>
    <w:rsid w:val="00F52289"/>
    <w:rsid w:val="00F5261D"/>
    <w:rsid w:val="00F526C3"/>
    <w:rsid w:val="00F52C49"/>
    <w:rsid w:val="00F52CC6"/>
    <w:rsid w:val="00F52E1F"/>
    <w:rsid w:val="00F52FD6"/>
    <w:rsid w:val="00F53307"/>
    <w:rsid w:val="00F5343B"/>
    <w:rsid w:val="00F53786"/>
    <w:rsid w:val="00F53A1B"/>
    <w:rsid w:val="00F53E20"/>
    <w:rsid w:val="00F541D2"/>
    <w:rsid w:val="00F545D6"/>
    <w:rsid w:val="00F54A21"/>
    <w:rsid w:val="00F54B2F"/>
    <w:rsid w:val="00F55703"/>
    <w:rsid w:val="00F55C81"/>
    <w:rsid w:val="00F55F6B"/>
    <w:rsid w:val="00F565EA"/>
    <w:rsid w:val="00F56BCC"/>
    <w:rsid w:val="00F56C25"/>
    <w:rsid w:val="00F57235"/>
    <w:rsid w:val="00F57A56"/>
    <w:rsid w:val="00F60266"/>
    <w:rsid w:val="00F60738"/>
    <w:rsid w:val="00F60DD1"/>
    <w:rsid w:val="00F61402"/>
    <w:rsid w:val="00F624E6"/>
    <w:rsid w:val="00F629C7"/>
    <w:rsid w:val="00F62BEC"/>
    <w:rsid w:val="00F63221"/>
    <w:rsid w:val="00F63ADD"/>
    <w:rsid w:val="00F6418A"/>
    <w:rsid w:val="00F658A2"/>
    <w:rsid w:val="00F65A4D"/>
    <w:rsid w:val="00F65D7A"/>
    <w:rsid w:val="00F65E21"/>
    <w:rsid w:val="00F665AD"/>
    <w:rsid w:val="00F66A4D"/>
    <w:rsid w:val="00F66E07"/>
    <w:rsid w:val="00F675DB"/>
    <w:rsid w:val="00F7017A"/>
    <w:rsid w:val="00F70792"/>
    <w:rsid w:val="00F70960"/>
    <w:rsid w:val="00F70B07"/>
    <w:rsid w:val="00F70BFC"/>
    <w:rsid w:val="00F710C1"/>
    <w:rsid w:val="00F712F3"/>
    <w:rsid w:val="00F716EC"/>
    <w:rsid w:val="00F71CEB"/>
    <w:rsid w:val="00F72737"/>
    <w:rsid w:val="00F72B63"/>
    <w:rsid w:val="00F73120"/>
    <w:rsid w:val="00F73318"/>
    <w:rsid w:val="00F73855"/>
    <w:rsid w:val="00F74700"/>
    <w:rsid w:val="00F75457"/>
    <w:rsid w:val="00F756D7"/>
    <w:rsid w:val="00F75CD7"/>
    <w:rsid w:val="00F76960"/>
    <w:rsid w:val="00F76FA5"/>
    <w:rsid w:val="00F7745E"/>
    <w:rsid w:val="00F77836"/>
    <w:rsid w:val="00F77D0F"/>
    <w:rsid w:val="00F77EDA"/>
    <w:rsid w:val="00F808CD"/>
    <w:rsid w:val="00F8102B"/>
    <w:rsid w:val="00F812B7"/>
    <w:rsid w:val="00F81A5E"/>
    <w:rsid w:val="00F82092"/>
    <w:rsid w:val="00F821D0"/>
    <w:rsid w:val="00F82782"/>
    <w:rsid w:val="00F827AD"/>
    <w:rsid w:val="00F829F3"/>
    <w:rsid w:val="00F82C53"/>
    <w:rsid w:val="00F8301A"/>
    <w:rsid w:val="00F83042"/>
    <w:rsid w:val="00F8339E"/>
    <w:rsid w:val="00F8377E"/>
    <w:rsid w:val="00F83D11"/>
    <w:rsid w:val="00F8496B"/>
    <w:rsid w:val="00F84A6D"/>
    <w:rsid w:val="00F8505C"/>
    <w:rsid w:val="00F85B45"/>
    <w:rsid w:val="00F85D94"/>
    <w:rsid w:val="00F85DA7"/>
    <w:rsid w:val="00F85F0D"/>
    <w:rsid w:val="00F85FEC"/>
    <w:rsid w:val="00F860FB"/>
    <w:rsid w:val="00F8623F"/>
    <w:rsid w:val="00F866B4"/>
    <w:rsid w:val="00F86790"/>
    <w:rsid w:val="00F86CB2"/>
    <w:rsid w:val="00F86ED7"/>
    <w:rsid w:val="00F87899"/>
    <w:rsid w:val="00F87E24"/>
    <w:rsid w:val="00F90207"/>
    <w:rsid w:val="00F90249"/>
    <w:rsid w:val="00F90C4A"/>
    <w:rsid w:val="00F91A9B"/>
    <w:rsid w:val="00F9240D"/>
    <w:rsid w:val="00F92507"/>
    <w:rsid w:val="00F92898"/>
    <w:rsid w:val="00F9369F"/>
    <w:rsid w:val="00F93ED2"/>
    <w:rsid w:val="00F94878"/>
    <w:rsid w:val="00F94D9F"/>
    <w:rsid w:val="00F94E7A"/>
    <w:rsid w:val="00F95015"/>
    <w:rsid w:val="00F950E8"/>
    <w:rsid w:val="00F9599C"/>
    <w:rsid w:val="00F965D5"/>
    <w:rsid w:val="00F96AA5"/>
    <w:rsid w:val="00F96E47"/>
    <w:rsid w:val="00F96E74"/>
    <w:rsid w:val="00F9700B"/>
    <w:rsid w:val="00F97613"/>
    <w:rsid w:val="00F97D0E"/>
    <w:rsid w:val="00F97E84"/>
    <w:rsid w:val="00F97EDF"/>
    <w:rsid w:val="00FA01A4"/>
    <w:rsid w:val="00FA04A6"/>
    <w:rsid w:val="00FA165A"/>
    <w:rsid w:val="00FA1B00"/>
    <w:rsid w:val="00FA1E41"/>
    <w:rsid w:val="00FA1E5F"/>
    <w:rsid w:val="00FA231E"/>
    <w:rsid w:val="00FA3507"/>
    <w:rsid w:val="00FA36E1"/>
    <w:rsid w:val="00FA3740"/>
    <w:rsid w:val="00FA4156"/>
    <w:rsid w:val="00FA4206"/>
    <w:rsid w:val="00FA42E6"/>
    <w:rsid w:val="00FA4442"/>
    <w:rsid w:val="00FA5243"/>
    <w:rsid w:val="00FA5711"/>
    <w:rsid w:val="00FA5C69"/>
    <w:rsid w:val="00FA5E40"/>
    <w:rsid w:val="00FA6A82"/>
    <w:rsid w:val="00FA6E55"/>
    <w:rsid w:val="00FA71DE"/>
    <w:rsid w:val="00FA725E"/>
    <w:rsid w:val="00FA7BD3"/>
    <w:rsid w:val="00FB0542"/>
    <w:rsid w:val="00FB1067"/>
    <w:rsid w:val="00FB1394"/>
    <w:rsid w:val="00FB162D"/>
    <w:rsid w:val="00FB1666"/>
    <w:rsid w:val="00FB2473"/>
    <w:rsid w:val="00FB25FE"/>
    <w:rsid w:val="00FB2871"/>
    <w:rsid w:val="00FB2B7F"/>
    <w:rsid w:val="00FB2F9B"/>
    <w:rsid w:val="00FB2FCF"/>
    <w:rsid w:val="00FB2FED"/>
    <w:rsid w:val="00FB2FFE"/>
    <w:rsid w:val="00FB36EB"/>
    <w:rsid w:val="00FB3D71"/>
    <w:rsid w:val="00FB3EEE"/>
    <w:rsid w:val="00FB43A7"/>
    <w:rsid w:val="00FB4846"/>
    <w:rsid w:val="00FB4883"/>
    <w:rsid w:val="00FB4CD1"/>
    <w:rsid w:val="00FB4D46"/>
    <w:rsid w:val="00FB6ADB"/>
    <w:rsid w:val="00FB6FD6"/>
    <w:rsid w:val="00FC00AD"/>
    <w:rsid w:val="00FC0552"/>
    <w:rsid w:val="00FC094B"/>
    <w:rsid w:val="00FC0DFB"/>
    <w:rsid w:val="00FC1054"/>
    <w:rsid w:val="00FC1B41"/>
    <w:rsid w:val="00FC1C50"/>
    <w:rsid w:val="00FC1E1D"/>
    <w:rsid w:val="00FC1E39"/>
    <w:rsid w:val="00FC224A"/>
    <w:rsid w:val="00FC23CA"/>
    <w:rsid w:val="00FC2A88"/>
    <w:rsid w:val="00FC2A8E"/>
    <w:rsid w:val="00FC2E77"/>
    <w:rsid w:val="00FC39B5"/>
    <w:rsid w:val="00FC429E"/>
    <w:rsid w:val="00FC43ED"/>
    <w:rsid w:val="00FC47A9"/>
    <w:rsid w:val="00FC4C31"/>
    <w:rsid w:val="00FC4FBE"/>
    <w:rsid w:val="00FC510C"/>
    <w:rsid w:val="00FC52A0"/>
    <w:rsid w:val="00FC6424"/>
    <w:rsid w:val="00FC6739"/>
    <w:rsid w:val="00FC6B92"/>
    <w:rsid w:val="00FC747A"/>
    <w:rsid w:val="00FC7542"/>
    <w:rsid w:val="00FC7B4E"/>
    <w:rsid w:val="00FD05BC"/>
    <w:rsid w:val="00FD0692"/>
    <w:rsid w:val="00FD0D18"/>
    <w:rsid w:val="00FD1601"/>
    <w:rsid w:val="00FD19AF"/>
    <w:rsid w:val="00FD1BC8"/>
    <w:rsid w:val="00FD1D92"/>
    <w:rsid w:val="00FD21CE"/>
    <w:rsid w:val="00FD242E"/>
    <w:rsid w:val="00FD26D4"/>
    <w:rsid w:val="00FD29CA"/>
    <w:rsid w:val="00FD3054"/>
    <w:rsid w:val="00FD3435"/>
    <w:rsid w:val="00FD35E9"/>
    <w:rsid w:val="00FD39B3"/>
    <w:rsid w:val="00FD4A5E"/>
    <w:rsid w:val="00FD4DBD"/>
    <w:rsid w:val="00FD5161"/>
    <w:rsid w:val="00FD5300"/>
    <w:rsid w:val="00FD58C6"/>
    <w:rsid w:val="00FD58FE"/>
    <w:rsid w:val="00FD5F5B"/>
    <w:rsid w:val="00FD6F6F"/>
    <w:rsid w:val="00FD79B9"/>
    <w:rsid w:val="00FE0D48"/>
    <w:rsid w:val="00FE0D67"/>
    <w:rsid w:val="00FE1A92"/>
    <w:rsid w:val="00FE266C"/>
    <w:rsid w:val="00FE30D2"/>
    <w:rsid w:val="00FE31AB"/>
    <w:rsid w:val="00FE31C5"/>
    <w:rsid w:val="00FE3859"/>
    <w:rsid w:val="00FE3A20"/>
    <w:rsid w:val="00FE3FED"/>
    <w:rsid w:val="00FE41C4"/>
    <w:rsid w:val="00FE43BC"/>
    <w:rsid w:val="00FE44A4"/>
    <w:rsid w:val="00FE468A"/>
    <w:rsid w:val="00FE48AB"/>
    <w:rsid w:val="00FE535C"/>
    <w:rsid w:val="00FE5F29"/>
    <w:rsid w:val="00FE65D2"/>
    <w:rsid w:val="00FE660A"/>
    <w:rsid w:val="00FE7675"/>
    <w:rsid w:val="00FE7C02"/>
    <w:rsid w:val="00FF05E8"/>
    <w:rsid w:val="00FF0C5D"/>
    <w:rsid w:val="00FF0CCB"/>
    <w:rsid w:val="00FF1189"/>
    <w:rsid w:val="00FF17F5"/>
    <w:rsid w:val="00FF22E1"/>
    <w:rsid w:val="00FF2553"/>
    <w:rsid w:val="00FF2577"/>
    <w:rsid w:val="00FF265D"/>
    <w:rsid w:val="00FF279C"/>
    <w:rsid w:val="00FF44FB"/>
    <w:rsid w:val="00FF4A50"/>
    <w:rsid w:val="00FF4CFF"/>
    <w:rsid w:val="00FF51B3"/>
    <w:rsid w:val="00FF53A7"/>
    <w:rsid w:val="00FF54A4"/>
    <w:rsid w:val="00FF5BE6"/>
    <w:rsid w:val="00FF5E6A"/>
    <w:rsid w:val="00FF655D"/>
    <w:rsid w:val="00FF677D"/>
    <w:rsid w:val="00FF6CB0"/>
    <w:rsid w:val="00FF76D8"/>
    <w:rsid w:val="00FF76E9"/>
    <w:rsid w:val="00FF76F0"/>
    <w:rsid w:val="00FF7B21"/>
    <w:rsid w:val="00FF7D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9DE1ACF"/>
  <w15:chartTrackingRefBased/>
  <w15:docId w15:val="{591879CD-BE8C-4B61-92F5-980C3AF3D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  <w:rsid w:val="00675230"/>
    <w:rPr>
      <w:rFonts w:ascii="Times New Roman" w:hAnsi="Times New Roman"/>
      <w:sz w:val="24"/>
    </w:rPr>
  </w:style>
  <w:style w:type="paragraph" w:styleId="Naslov1">
    <w:name w:val="heading 1"/>
    <w:basedOn w:val="Navaden"/>
    <w:next w:val="Navaden"/>
    <w:link w:val="Naslov1Znak"/>
    <w:uiPriority w:val="9"/>
    <w:qFormat/>
    <w:rsid w:val="006F0342"/>
    <w:pPr>
      <w:keepNext/>
      <w:keepLines/>
      <w:numPr>
        <w:numId w:val="1"/>
      </w:numPr>
      <w:spacing w:before="360" w:after="12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Naslov2">
    <w:name w:val="heading 2"/>
    <w:aliases w:val="Podnaslov 1"/>
    <w:basedOn w:val="Navaden"/>
    <w:next w:val="Navaden"/>
    <w:link w:val="Naslov2Znak"/>
    <w:uiPriority w:val="9"/>
    <w:unhideWhenUsed/>
    <w:qFormat/>
    <w:rsid w:val="004708FB"/>
    <w:pPr>
      <w:keepNext/>
      <w:keepLines/>
      <w:numPr>
        <w:ilvl w:val="1"/>
        <w:numId w:val="1"/>
      </w:numPr>
      <w:spacing w:before="280" w:after="240"/>
      <w:outlineLvl w:val="1"/>
    </w:pPr>
    <w:rPr>
      <w:rFonts w:eastAsiaTheme="majorEastAsia" w:cstheme="majorBidi"/>
      <w:b/>
      <w:color w:val="000000" w:themeColor="text1"/>
      <w:sz w:val="28"/>
      <w:szCs w:val="26"/>
    </w:rPr>
  </w:style>
  <w:style w:type="paragraph" w:styleId="Naslov3">
    <w:name w:val="heading 3"/>
    <w:basedOn w:val="Navaden"/>
    <w:next w:val="Navaden"/>
    <w:link w:val="Naslov3Znak"/>
    <w:uiPriority w:val="9"/>
    <w:unhideWhenUsed/>
    <w:qFormat/>
    <w:rsid w:val="0044458D"/>
    <w:pPr>
      <w:keepNext/>
      <w:keepLines/>
      <w:numPr>
        <w:ilvl w:val="2"/>
        <w:numId w:val="1"/>
      </w:numPr>
      <w:spacing w:before="160" w:after="120"/>
      <w:outlineLvl w:val="2"/>
    </w:pPr>
    <w:rPr>
      <w:rFonts w:asciiTheme="majorHAnsi" w:eastAsiaTheme="majorEastAsia" w:hAnsiTheme="majorHAnsi" w:cstheme="majorBidi"/>
      <w:b/>
      <w:color w:val="000000" w:themeColor="text1"/>
      <w:szCs w:val="24"/>
    </w:rPr>
  </w:style>
  <w:style w:type="paragraph" w:styleId="Naslov4">
    <w:name w:val="heading 4"/>
    <w:basedOn w:val="Navaden"/>
    <w:next w:val="Navaden"/>
    <w:link w:val="Naslov4Znak"/>
    <w:uiPriority w:val="9"/>
    <w:unhideWhenUsed/>
    <w:qFormat/>
    <w:rsid w:val="00E62CEE"/>
    <w:pPr>
      <w:keepNext/>
      <w:keepLines/>
      <w:numPr>
        <w:ilvl w:val="3"/>
        <w:numId w:val="1"/>
      </w:numPr>
      <w:spacing w:before="240" w:after="240"/>
      <w:outlineLvl w:val="3"/>
    </w:pPr>
    <w:rPr>
      <w:rFonts w:asciiTheme="majorHAnsi" w:eastAsiaTheme="majorEastAsia" w:hAnsiTheme="majorHAnsi" w:cstheme="majorBidi"/>
      <w:b/>
      <w:iCs/>
    </w:rPr>
  </w:style>
  <w:style w:type="paragraph" w:styleId="Naslov5">
    <w:name w:val="heading 5"/>
    <w:basedOn w:val="Navaden"/>
    <w:next w:val="Navaden"/>
    <w:link w:val="Naslov5Znak"/>
    <w:uiPriority w:val="9"/>
    <w:semiHidden/>
    <w:unhideWhenUsed/>
    <w:qFormat/>
    <w:rsid w:val="00342111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Naslov6">
    <w:name w:val="heading 6"/>
    <w:basedOn w:val="Navaden"/>
    <w:next w:val="Navaden"/>
    <w:link w:val="Naslov6Znak"/>
    <w:uiPriority w:val="9"/>
    <w:semiHidden/>
    <w:unhideWhenUsed/>
    <w:qFormat/>
    <w:rsid w:val="00342111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slov7">
    <w:name w:val="heading 7"/>
    <w:basedOn w:val="Navaden"/>
    <w:next w:val="Navaden"/>
    <w:link w:val="Naslov7Znak"/>
    <w:uiPriority w:val="9"/>
    <w:semiHidden/>
    <w:unhideWhenUsed/>
    <w:qFormat/>
    <w:rsid w:val="00342111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slov8">
    <w:name w:val="heading 8"/>
    <w:basedOn w:val="Navaden"/>
    <w:next w:val="Navaden"/>
    <w:link w:val="Naslov8Znak"/>
    <w:uiPriority w:val="9"/>
    <w:semiHidden/>
    <w:unhideWhenUsed/>
    <w:qFormat/>
    <w:rsid w:val="00342111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slov9">
    <w:name w:val="heading 9"/>
    <w:basedOn w:val="Navaden"/>
    <w:next w:val="Navaden"/>
    <w:link w:val="Naslov9Znak"/>
    <w:uiPriority w:val="9"/>
    <w:semiHidden/>
    <w:unhideWhenUsed/>
    <w:qFormat/>
    <w:rsid w:val="00342111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character" w:customStyle="1" w:styleId="Naslov1Znak">
    <w:name w:val="Naslov 1 Znak"/>
    <w:basedOn w:val="Privzetapisavaodstavka"/>
    <w:link w:val="Naslov1"/>
    <w:uiPriority w:val="9"/>
    <w:rsid w:val="006F0342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Naslov2Znak">
    <w:name w:val="Naslov 2 Znak"/>
    <w:aliases w:val="Podnaslov 1 Znak"/>
    <w:basedOn w:val="Privzetapisavaodstavka"/>
    <w:link w:val="Naslov2"/>
    <w:uiPriority w:val="9"/>
    <w:rsid w:val="004708FB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Naslov">
    <w:name w:val="Title"/>
    <w:aliases w:val="Podnaslov 2"/>
    <w:basedOn w:val="Navaden"/>
    <w:next w:val="Navaden"/>
    <w:link w:val="NaslovZnak"/>
    <w:uiPriority w:val="10"/>
    <w:qFormat/>
    <w:rsid w:val="007E0DCB"/>
    <w:pPr>
      <w:spacing w:after="0" w:line="240" w:lineRule="auto"/>
      <w:contextualSpacing/>
    </w:pPr>
    <w:rPr>
      <w:rFonts w:eastAsiaTheme="majorEastAsia" w:cstheme="majorBidi"/>
      <w:b/>
      <w:color w:val="000000" w:themeColor="text1"/>
      <w:spacing w:val="-10"/>
      <w:kern w:val="28"/>
      <w:szCs w:val="56"/>
    </w:rPr>
  </w:style>
  <w:style w:type="character" w:customStyle="1" w:styleId="NaslovZnak">
    <w:name w:val="Naslov Znak"/>
    <w:aliases w:val="Podnaslov 2 Znak"/>
    <w:basedOn w:val="Privzetapisavaodstavka"/>
    <w:link w:val="Naslov"/>
    <w:uiPriority w:val="10"/>
    <w:rsid w:val="007E0DCB"/>
    <w:rPr>
      <w:rFonts w:ascii="Times New Roman" w:eastAsiaTheme="majorEastAsia" w:hAnsi="Times New Roman" w:cstheme="majorBidi"/>
      <w:b/>
      <w:color w:val="000000" w:themeColor="text1"/>
      <w:spacing w:val="-10"/>
      <w:kern w:val="28"/>
      <w:sz w:val="24"/>
      <w:szCs w:val="56"/>
    </w:rPr>
  </w:style>
  <w:style w:type="paragraph" w:styleId="Glava">
    <w:name w:val="header"/>
    <w:basedOn w:val="Navaden"/>
    <w:link w:val="GlavaZnak"/>
    <w:uiPriority w:val="99"/>
    <w:unhideWhenUsed/>
    <w:rsid w:val="008D7A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GlavaZnak">
    <w:name w:val="Glava Znak"/>
    <w:basedOn w:val="Privzetapisavaodstavka"/>
    <w:link w:val="Glava"/>
    <w:uiPriority w:val="99"/>
    <w:rsid w:val="008D7A8A"/>
  </w:style>
  <w:style w:type="paragraph" w:styleId="Noga">
    <w:name w:val="footer"/>
    <w:basedOn w:val="Navaden"/>
    <w:link w:val="NogaZnak"/>
    <w:uiPriority w:val="99"/>
    <w:unhideWhenUsed/>
    <w:rsid w:val="008D7A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ogaZnak">
    <w:name w:val="Noga Znak"/>
    <w:basedOn w:val="Privzetapisavaodstavka"/>
    <w:link w:val="Noga"/>
    <w:uiPriority w:val="99"/>
    <w:rsid w:val="008D7A8A"/>
  </w:style>
  <w:style w:type="paragraph" w:customStyle="1" w:styleId="Default">
    <w:name w:val="Default"/>
    <w:rsid w:val="00500F2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Stvarnokazalo1">
    <w:name w:val="index 1"/>
    <w:basedOn w:val="Navaden"/>
    <w:next w:val="Navaden"/>
    <w:autoRedefine/>
    <w:uiPriority w:val="99"/>
    <w:semiHidden/>
    <w:unhideWhenUsed/>
    <w:rsid w:val="00597D09"/>
    <w:pPr>
      <w:spacing w:after="0" w:line="240" w:lineRule="auto"/>
      <w:ind w:left="220" w:hanging="220"/>
    </w:pPr>
  </w:style>
  <w:style w:type="paragraph" w:styleId="Kazalovsebine1">
    <w:name w:val="toc 1"/>
    <w:basedOn w:val="Navaden"/>
    <w:next w:val="Navaden"/>
    <w:autoRedefine/>
    <w:uiPriority w:val="39"/>
    <w:unhideWhenUsed/>
    <w:rsid w:val="00DE5F2D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Kazalovsebine2">
    <w:name w:val="toc 2"/>
    <w:basedOn w:val="Navaden"/>
    <w:next w:val="Navaden"/>
    <w:autoRedefine/>
    <w:uiPriority w:val="39"/>
    <w:unhideWhenUsed/>
    <w:rsid w:val="00DE5F2D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Kazalovsebine3">
    <w:name w:val="toc 3"/>
    <w:basedOn w:val="Navaden"/>
    <w:next w:val="Navaden"/>
    <w:autoRedefine/>
    <w:uiPriority w:val="39"/>
    <w:unhideWhenUsed/>
    <w:rsid w:val="00DE5F2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Kazalovsebine4">
    <w:name w:val="toc 4"/>
    <w:basedOn w:val="Navaden"/>
    <w:next w:val="Navaden"/>
    <w:autoRedefine/>
    <w:uiPriority w:val="39"/>
    <w:unhideWhenUsed/>
    <w:rsid w:val="00DE5F2D"/>
    <w:pPr>
      <w:spacing w:after="0"/>
      <w:ind w:left="660"/>
    </w:pPr>
    <w:rPr>
      <w:rFonts w:cstheme="minorHAnsi"/>
      <w:sz w:val="18"/>
      <w:szCs w:val="18"/>
    </w:rPr>
  </w:style>
  <w:style w:type="paragraph" w:styleId="Kazalovsebine5">
    <w:name w:val="toc 5"/>
    <w:basedOn w:val="Navaden"/>
    <w:next w:val="Navaden"/>
    <w:autoRedefine/>
    <w:uiPriority w:val="39"/>
    <w:unhideWhenUsed/>
    <w:rsid w:val="00DE5F2D"/>
    <w:pPr>
      <w:spacing w:after="0"/>
      <w:ind w:left="880"/>
    </w:pPr>
    <w:rPr>
      <w:rFonts w:cstheme="minorHAnsi"/>
      <w:sz w:val="18"/>
      <w:szCs w:val="18"/>
    </w:rPr>
  </w:style>
  <w:style w:type="paragraph" w:styleId="Kazalovsebine6">
    <w:name w:val="toc 6"/>
    <w:basedOn w:val="Navaden"/>
    <w:next w:val="Navaden"/>
    <w:autoRedefine/>
    <w:uiPriority w:val="39"/>
    <w:unhideWhenUsed/>
    <w:rsid w:val="00DE5F2D"/>
    <w:pPr>
      <w:spacing w:after="0"/>
      <w:ind w:left="1100"/>
    </w:pPr>
    <w:rPr>
      <w:rFonts w:cstheme="minorHAnsi"/>
      <w:sz w:val="18"/>
      <w:szCs w:val="18"/>
    </w:rPr>
  </w:style>
  <w:style w:type="paragraph" w:styleId="Kazalovsebine7">
    <w:name w:val="toc 7"/>
    <w:basedOn w:val="Navaden"/>
    <w:next w:val="Navaden"/>
    <w:autoRedefine/>
    <w:uiPriority w:val="39"/>
    <w:unhideWhenUsed/>
    <w:rsid w:val="00DE5F2D"/>
    <w:pPr>
      <w:spacing w:after="0"/>
      <w:ind w:left="1320"/>
    </w:pPr>
    <w:rPr>
      <w:rFonts w:cstheme="minorHAnsi"/>
      <w:sz w:val="18"/>
      <w:szCs w:val="18"/>
    </w:rPr>
  </w:style>
  <w:style w:type="paragraph" w:styleId="Kazalovsebine8">
    <w:name w:val="toc 8"/>
    <w:basedOn w:val="Navaden"/>
    <w:next w:val="Navaden"/>
    <w:autoRedefine/>
    <w:uiPriority w:val="39"/>
    <w:unhideWhenUsed/>
    <w:rsid w:val="00DE5F2D"/>
    <w:pPr>
      <w:spacing w:after="0"/>
      <w:ind w:left="1540"/>
    </w:pPr>
    <w:rPr>
      <w:rFonts w:cstheme="minorHAnsi"/>
      <w:sz w:val="18"/>
      <w:szCs w:val="18"/>
    </w:rPr>
  </w:style>
  <w:style w:type="paragraph" w:styleId="Kazalovsebine9">
    <w:name w:val="toc 9"/>
    <w:basedOn w:val="Navaden"/>
    <w:next w:val="Navaden"/>
    <w:autoRedefine/>
    <w:uiPriority w:val="39"/>
    <w:unhideWhenUsed/>
    <w:rsid w:val="00DE5F2D"/>
    <w:pPr>
      <w:spacing w:after="0"/>
      <w:ind w:left="1760"/>
    </w:pPr>
    <w:rPr>
      <w:rFonts w:cstheme="minorHAnsi"/>
      <w:sz w:val="18"/>
      <w:szCs w:val="18"/>
    </w:rPr>
  </w:style>
  <w:style w:type="character" w:styleId="Hiperpovezava">
    <w:name w:val="Hyperlink"/>
    <w:basedOn w:val="Privzetapisavaodstavka"/>
    <w:uiPriority w:val="99"/>
    <w:unhideWhenUsed/>
    <w:rsid w:val="00DE5F2D"/>
    <w:rPr>
      <w:color w:val="0563C1" w:themeColor="hyperlink"/>
      <w:u w:val="single"/>
    </w:rPr>
  </w:style>
  <w:style w:type="character" w:customStyle="1" w:styleId="Naslov3Znak">
    <w:name w:val="Naslov 3 Znak"/>
    <w:basedOn w:val="Privzetapisavaodstavka"/>
    <w:link w:val="Naslov3"/>
    <w:uiPriority w:val="9"/>
    <w:rsid w:val="0044458D"/>
    <w:rPr>
      <w:rFonts w:asciiTheme="majorHAnsi" w:eastAsiaTheme="majorEastAsia" w:hAnsiTheme="majorHAnsi" w:cstheme="majorBidi"/>
      <w:b/>
      <w:color w:val="000000" w:themeColor="text1"/>
      <w:sz w:val="24"/>
      <w:szCs w:val="24"/>
    </w:rPr>
  </w:style>
  <w:style w:type="character" w:customStyle="1" w:styleId="Naslov4Znak">
    <w:name w:val="Naslov 4 Znak"/>
    <w:basedOn w:val="Privzetapisavaodstavka"/>
    <w:link w:val="Naslov4"/>
    <w:uiPriority w:val="9"/>
    <w:rsid w:val="00E62CEE"/>
    <w:rPr>
      <w:rFonts w:asciiTheme="majorHAnsi" w:eastAsiaTheme="majorEastAsia" w:hAnsiTheme="majorHAnsi" w:cstheme="majorBidi"/>
      <w:b/>
      <w:iCs/>
      <w:sz w:val="24"/>
    </w:rPr>
  </w:style>
  <w:style w:type="character" w:customStyle="1" w:styleId="Naslov5Znak">
    <w:name w:val="Naslov 5 Znak"/>
    <w:basedOn w:val="Privzetapisavaodstavka"/>
    <w:link w:val="Naslov5"/>
    <w:uiPriority w:val="9"/>
    <w:semiHidden/>
    <w:rsid w:val="0034211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Naslov6Znak">
    <w:name w:val="Naslov 6 Znak"/>
    <w:basedOn w:val="Privzetapisavaodstavka"/>
    <w:link w:val="Naslov6"/>
    <w:uiPriority w:val="9"/>
    <w:semiHidden/>
    <w:rsid w:val="0034211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Naslov7Znak">
    <w:name w:val="Naslov 7 Znak"/>
    <w:basedOn w:val="Privzetapisavaodstavka"/>
    <w:link w:val="Naslov7"/>
    <w:uiPriority w:val="9"/>
    <w:semiHidden/>
    <w:rsid w:val="0034211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slov8Znak">
    <w:name w:val="Naslov 8 Znak"/>
    <w:basedOn w:val="Privzetapisavaodstavka"/>
    <w:link w:val="Naslov8"/>
    <w:uiPriority w:val="9"/>
    <w:semiHidden/>
    <w:rsid w:val="0034211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slov9Znak">
    <w:name w:val="Naslov 9 Znak"/>
    <w:basedOn w:val="Privzetapisavaodstavka"/>
    <w:link w:val="Naslov9"/>
    <w:uiPriority w:val="9"/>
    <w:semiHidden/>
    <w:rsid w:val="0034211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ibliografija">
    <w:name w:val="Bibliography"/>
    <w:basedOn w:val="Navaden"/>
    <w:next w:val="Navaden"/>
    <w:uiPriority w:val="37"/>
    <w:unhideWhenUsed/>
    <w:rsid w:val="008B75CD"/>
  </w:style>
  <w:style w:type="paragraph" w:styleId="Navadensplet">
    <w:name w:val="Normal (Web)"/>
    <w:basedOn w:val="Navaden"/>
    <w:uiPriority w:val="99"/>
    <w:semiHidden/>
    <w:unhideWhenUsed/>
    <w:rsid w:val="00F32F42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sl-SI"/>
    </w:rPr>
  </w:style>
  <w:style w:type="character" w:styleId="Besedilooznabemesta">
    <w:name w:val="Placeholder Text"/>
    <w:basedOn w:val="Privzetapisavaodstavka"/>
    <w:uiPriority w:val="99"/>
    <w:semiHidden/>
    <w:rsid w:val="003974F2"/>
    <w:rPr>
      <w:color w:val="808080"/>
    </w:rPr>
  </w:style>
  <w:style w:type="paragraph" w:styleId="Napis">
    <w:name w:val="caption"/>
    <w:basedOn w:val="Navaden"/>
    <w:next w:val="Navaden"/>
    <w:uiPriority w:val="35"/>
    <w:unhideWhenUsed/>
    <w:qFormat/>
    <w:rsid w:val="002B32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rezrazmikov">
    <w:name w:val="No Spacing"/>
    <w:uiPriority w:val="1"/>
    <w:qFormat/>
    <w:rsid w:val="005E2023"/>
    <w:pPr>
      <w:spacing w:after="0" w:line="240" w:lineRule="auto"/>
    </w:pPr>
  </w:style>
  <w:style w:type="paragraph" w:styleId="Kazaloslik">
    <w:name w:val="table of figures"/>
    <w:basedOn w:val="Navaden"/>
    <w:next w:val="Navaden"/>
    <w:uiPriority w:val="99"/>
    <w:unhideWhenUsed/>
    <w:rsid w:val="008033F1"/>
    <w:pPr>
      <w:spacing w:after="0"/>
    </w:pPr>
  </w:style>
  <w:style w:type="paragraph" w:styleId="NaslovTOC">
    <w:name w:val="TOC Heading"/>
    <w:basedOn w:val="Naslov1"/>
    <w:next w:val="Navaden"/>
    <w:uiPriority w:val="39"/>
    <w:unhideWhenUsed/>
    <w:qFormat/>
    <w:rsid w:val="00F206CD"/>
    <w:pPr>
      <w:numPr>
        <w:numId w:val="0"/>
      </w:numPr>
      <w:outlineLvl w:val="9"/>
    </w:pPr>
    <w:rPr>
      <w:rFonts w:asciiTheme="majorHAnsi" w:hAnsiTheme="majorHAnsi"/>
      <w:b w:val="0"/>
      <w:color w:val="2F5496" w:themeColor="accent1" w:themeShade="BF"/>
      <w:lang w:eastAsia="sl-SI"/>
    </w:rPr>
  </w:style>
  <w:style w:type="paragraph" w:styleId="Odstavekseznama">
    <w:name w:val="List Paragraph"/>
    <w:basedOn w:val="Navaden"/>
    <w:uiPriority w:val="34"/>
    <w:qFormat/>
    <w:rsid w:val="008B11CA"/>
    <w:pPr>
      <w:ind w:left="720"/>
      <w:contextualSpacing/>
    </w:pPr>
  </w:style>
  <w:style w:type="character" w:styleId="Nerazreenaomemba">
    <w:name w:val="Unresolved Mention"/>
    <w:basedOn w:val="Privzetapisavaodstavka"/>
    <w:uiPriority w:val="99"/>
    <w:semiHidden/>
    <w:unhideWhenUsed/>
    <w:rsid w:val="00AC04F8"/>
    <w:rPr>
      <w:color w:val="605E5C"/>
      <w:shd w:val="clear" w:color="auto" w:fill="E1DFDD"/>
    </w:rPr>
  </w:style>
  <w:style w:type="character" w:customStyle="1" w:styleId="rynqvb">
    <w:name w:val="rynqvb"/>
    <w:basedOn w:val="Privzetapisavaodstavka"/>
    <w:rsid w:val="00B6276B"/>
  </w:style>
  <w:style w:type="character" w:styleId="SledenaHiperpovezava">
    <w:name w:val="FollowedHyperlink"/>
    <w:basedOn w:val="Privzetapisavaodstavka"/>
    <w:uiPriority w:val="99"/>
    <w:semiHidden/>
    <w:unhideWhenUsed/>
    <w:rsid w:val="00E324BA"/>
    <w:rPr>
      <w:color w:val="954F72" w:themeColor="followedHyperlink"/>
      <w:u w:val="single"/>
    </w:rPr>
  </w:style>
  <w:style w:type="paragraph" w:styleId="Sprotnaopomba-besedilo">
    <w:name w:val="footnote text"/>
    <w:basedOn w:val="Navaden"/>
    <w:link w:val="Sprotnaopomba-besediloZnak"/>
    <w:uiPriority w:val="99"/>
    <w:semiHidden/>
    <w:unhideWhenUsed/>
    <w:rsid w:val="00023469"/>
    <w:pPr>
      <w:spacing w:after="0" w:line="240" w:lineRule="auto"/>
    </w:pPr>
    <w:rPr>
      <w:sz w:val="20"/>
      <w:szCs w:val="20"/>
    </w:rPr>
  </w:style>
  <w:style w:type="character" w:customStyle="1" w:styleId="Sprotnaopomba-besediloZnak">
    <w:name w:val="Sprotna opomba - besedilo Znak"/>
    <w:basedOn w:val="Privzetapisavaodstavka"/>
    <w:link w:val="Sprotnaopomba-besedilo"/>
    <w:uiPriority w:val="99"/>
    <w:semiHidden/>
    <w:rsid w:val="00023469"/>
    <w:rPr>
      <w:rFonts w:ascii="Times New Roman" w:hAnsi="Times New Roman"/>
      <w:sz w:val="20"/>
      <w:szCs w:val="20"/>
    </w:rPr>
  </w:style>
  <w:style w:type="character" w:styleId="Sprotnaopomba-sklic">
    <w:name w:val="footnote reference"/>
    <w:basedOn w:val="Privzetapisavaodstavka"/>
    <w:uiPriority w:val="99"/>
    <w:semiHidden/>
    <w:unhideWhenUsed/>
    <w:rsid w:val="0002346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35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4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7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5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62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79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1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4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0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8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29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06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1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6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9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4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3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9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9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96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1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0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82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0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85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02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02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0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2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8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8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23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95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1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7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6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1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4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80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2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7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60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9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1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4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57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6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24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0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5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0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9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94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8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5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7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9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52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39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1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7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39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88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60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8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8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4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3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3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6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0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7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8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7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97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7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2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8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5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3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2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3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7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9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0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8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6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9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45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6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73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5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3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2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7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1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8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0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0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94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83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55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3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06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2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1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3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0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6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8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72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9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0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1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252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4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2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37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76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9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4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2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6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1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7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82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5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5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8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3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8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6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7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7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19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1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5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5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5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3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5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7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23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52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7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37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2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8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13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0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4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9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6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7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58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4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8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32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2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3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8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2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4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2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98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02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0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94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2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90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8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34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85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9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1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16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9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6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51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2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8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7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5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8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3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08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3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9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1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6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6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2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8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8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5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8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8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8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22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2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46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8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2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1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58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3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9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3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4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9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3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0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1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7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5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9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7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46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5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64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5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9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35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8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0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16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5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0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23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41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0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11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5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95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8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1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8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0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3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0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8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8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8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19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9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5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6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2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21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9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8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9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5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4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5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9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5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6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9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9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4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43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93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43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9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56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1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2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6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8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9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6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9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17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1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9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73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0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2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3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7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0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4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4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8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3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3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51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78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37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38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9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4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6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0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7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50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20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4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7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7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1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9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33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1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0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3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1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2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2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3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0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1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82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0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20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8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8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7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5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6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4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5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9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03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2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3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0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7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1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3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9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9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1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1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2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7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4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9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3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7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5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1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25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5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34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3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76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5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7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1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1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0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11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9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4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1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2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7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67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75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0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4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0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5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24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4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2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66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3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25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9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39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470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6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0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1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0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8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8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34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5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1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13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3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7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5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8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7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1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1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5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9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90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94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6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7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9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03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0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26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8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9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5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6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5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4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73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8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82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0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0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9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8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1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9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5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8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9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4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72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01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8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3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6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0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83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8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6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5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3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3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5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4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1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9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9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9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5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4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5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8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14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2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8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48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3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0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08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7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2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0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5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3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9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0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8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8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2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0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1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6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95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91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84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42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2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0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6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6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33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8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9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4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6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7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5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10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33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1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8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1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01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0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6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1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5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9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3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5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6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3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06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2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07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60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1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1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2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23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46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8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54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1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38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0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17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4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57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9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31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70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1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8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5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8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75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7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7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59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6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6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6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7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4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0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88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9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9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8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84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5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1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2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1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61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3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9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1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7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3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7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3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8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8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9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0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8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5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6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1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8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8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7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78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6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1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3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8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5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9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8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4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9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5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2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5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48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48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5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6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0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6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0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34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84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9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6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9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0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8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5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77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39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90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06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3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5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92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5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9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4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7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5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2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2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1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9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33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6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8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19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2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5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5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3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55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1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0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4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19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6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8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7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3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4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8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1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7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0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3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2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76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53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4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3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8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5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7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3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7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4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3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1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2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7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7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2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8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7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5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1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5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9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7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7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4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2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7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8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5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7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1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08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97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2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4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7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76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6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69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3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5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9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5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53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93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40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9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55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81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7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4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8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38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8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86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13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3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1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1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5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06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1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96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55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8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3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9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99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8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8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0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05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5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4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25.png"/><Relationship Id="rId21" Type="http://schemas.openxmlformats.org/officeDocument/2006/relationships/hyperlink" Target="file:///C:\Users\Tim%20Radovi&#269;evi&#269;\Desktop\MSra&#269;unalni&#353;tvo.docx" TargetMode="External"/><Relationship Id="rId42" Type="http://schemas.openxmlformats.org/officeDocument/2006/relationships/hyperlink" Target="file:///C:\Users\Tim%20Radovi&#269;evi&#269;\Desktop\MSra&#269;unalni&#353;tvo.docx" TargetMode="External"/><Relationship Id="rId47" Type="http://schemas.openxmlformats.org/officeDocument/2006/relationships/hyperlink" Target="file:///C:\Users\Tim%20Radovi&#269;evi&#269;\Desktop\MSra&#269;unalni&#353;tvo.docx" TargetMode="External"/><Relationship Id="rId63" Type="http://schemas.openxmlformats.org/officeDocument/2006/relationships/hyperlink" Target="file:///C:\Users\Tim%20Radovi&#269;evi&#269;\Desktop\MSra&#269;unalni&#353;tvo.docx" TargetMode="External"/><Relationship Id="rId68" Type="http://schemas.openxmlformats.org/officeDocument/2006/relationships/hyperlink" Target="file:///C:\Users\Tim%20Radovi&#269;evi&#269;\Desktop\MSra&#269;unalni&#353;tvo.docx" TargetMode="External"/><Relationship Id="rId84" Type="http://schemas.microsoft.com/office/2007/relationships/hdphoto" Target="media/hdphoto1.wdp"/><Relationship Id="rId89" Type="http://schemas.microsoft.com/office/2007/relationships/hdphoto" Target="media/hdphoto2.wdp"/><Relationship Id="rId112" Type="http://schemas.microsoft.com/office/2007/relationships/hdphoto" Target="media/hdphoto9.wdp"/><Relationship Id="rId133" Type="http://schemas.openxmlformats.org/officeDocument/2006/relationships/image" Target="media/image36.png"/><Relationship Id="rId138" Type="http://schemas.microsoft.com/office/2007/relationships/hdphoto" Target="media/hdphoto16.wdp"/><Relationship Id="rId154" Type="http://schemas.openxmlformats.org/officeDocument/2006/relationships/image" Target="media/image50.png"/><Relationship Id="rId159" Type="http://schemas.microsoft.com/office/2007/relationships/hdphoto" Target="media/hdphoto23.wdp"/><Relationship Id="rId175" Type="http://schemas.openxmlformats.org/officeDocument/2006/relationships/image" Target="media/image60.png"/><Relationship Id="rId170" Type="http://schemas.openxmlformats.org/officeDocument/2006/relationships/image" Target="media/image56.png"/><Relationship Id="rId191" Type="http://schemas.openxmlformats.org/officeDocument/2006/relationships/hyperlink" Target="https://github.com/rade02/AplikacijaMatura" TargetMode="External"/><Relationship Id="rId196" Type="http://schemas.openxmlformats.org/officeDocument/2006/relationships/fontTable" Target="fontTable.xml"/><Relationship Id="rId16" Type="http://schemas.openxmlformats.org/officeDocument/2006/relationships/hyperlink" Target="file:///C:\Users\Tim%20Radovi&#269;evi&#269;\Desktop\MSra&#269;unalni&#353;tvo.docx" TargetMode="External"/><Relationship Id="rId107" Type="http://schemas.openxmlformats.org/officeDocument/2006/relationships/image" Target="media/image18.png"/><Relationship Id="rId11" Type="http://schemas.openxmlformats.org/officeDocument/2006/relationships/hyperlink" Target="file:///C:\Users\Tim%20Radovi&#269;evi&#269;\Desktop\MSra&#269;unalni&#353;tvo.docx" TargetMode="External"/><Relationship Id="rId32" Type="http://schemas.openxmlformats.org/officeDocument/2006/relationships/hyperlink" Target="file:///C:\Users\Tim%20Radovi&#269;evi&#269;\Desktop\MSra&#269;unalni&#353;tvo.docx" TargetMode="External"/><Relationship Id="rId37" Type="http://schemas.openxmlformats.org/officeDocument/2006/relationships/hyperlink" Target="file:///C:\Users\Tim%20Radovi&#269;evi&#269;\Desktop\MSra&#269;unalni&#353;tvo.docx" TargetMode="External"/><Relationship Id="rId53" Type="http://schemas.openxmlformats.org/officeDocument/2006/relationships/hyperlink" Target="file:///C:\Users\Tim%20Radovi&#269;evi&#269;\Desktop\MSra&#269;unalni&#353;tvo.docx" TargetMode="External"/><Relationship Id="rId58" Type="http://schemas.openxmlformats.org/officeDocument/2006/relationships/hyperlink" Target="file:///C:\Users\Tim%20Radovi&#269;evi&#269;\Desktop\MSra&#269;unalni&#353;tvo.docx" TargetMode="External"/><Relationship Id="rId74" Type="http://schemas.openxmlformats.org/officeDocument/2006/relationships/hyperlink" Target="file:///C:\Users\Tim%20Radovi&#269;evi&#269;\Desktop\MSra&#269;unalni&#353;tvo.docx" TargetMode="External"/><Relationship Id="rId79" Type="http://schemas.openxmlformats.org/officeDocument/2006/relationships/hyperlink" Target="file:///C:\Users\Tim%20Radovi&#269;evi&#269;\Desktop\MSra&#269;unalni&#353;tvo.docx" TargetMode="External"/><Relationship Id="rId102" Type="http://schemas.openxmlformats.org/officeDocument/2006/relationships/image" Target="media/image14.png"/><Relationship Id="rId123" Type="http://schemas.openxmlformats.org/officeDocument/2006/relationships/image" Target="media/image29.png"/><Relationship Id="rId128" Type="http://schemas.openxmlformats.org/officeDocument/2006/relationships/image" Target="media/image32.png"/><Relationship Id="rId144" Type="http://schemas.microsoft.com/office/2007/relationships/hdphoto" Target="media/hdphoto18.wdp"/><Relationship Id="rId149" Type="http://schemas.microsoft.com/office/2007/relationships/hdphoto" Target="media/hdphoto20.wdp"/><Relationship Id="rId5" Type="http://schemas.openxmlformats.org/officeDocument/2006/relationships/webSettings" Target="webSettings.xml"/><Relationship Id="rId90" Type="http://schemas.openxmlformats.org/officeDocument/2006/relationships/image" Target="media/image6.png"/><Relationship Id="rId95" Type="http://schemas.microsoft.com/office/2007/relationships/hdphoto" Target="media/hdphoto4.wdp"/><Relationship Id="rId160" Type="http://schemas.openxmlformats.org/officeDocument/2006/relationships/image" Target="media/image54.png"/><Relationship Id="rId165" Type="http://schemas.openxmlformats.org/officeDocument/2006/relationships/header" Target="header4.xml"/><Relationship Id="rId181" Type="http://schemas.openxmlformats.org/officeDocument/2006/relationships/image" Target="media/image64.png"/><Relationship Id="rId186" Type="http://schemas.microsoft.com/office/2007/relationships/hdphoto" Target="media/hdphoto28.wdp"/><Relationship Id="rId22" Type="http://schemas.openxmlformats.org/officeDocument/2006/relationships/hyperlink" Target="file:///C:\Users\Tim%20Radovi&#269;evi&#269;\Desktop\MSra&#269;unalni&#353;tvo.docx" TargetMode="External"/><Relationship Id="rId27" Type="http://schemas.openxmlformats.org/officeDocument/2006/relationships/hyperlink" Target="file:///C:\Users\Tim%20Radovi&#269;evi&#269;\Desktop\MSra&#269;unalni&#353;tvo.docx" TargetMode="External"/><Relationship Id="rId43" Type="http://schemas.openxmlformats.org/officeDocument/2006/relationships/hyperlink" Target="file:///C:\Users\Tim%20Radovi&#269;evi&#269;\Desktop\MSra&#269;unalni&#353;tvo.docx" TargetMode="External"/><Relationship Id="rId48" Type="http://schemas.openxmlformats.org/officeDocument/2006/relationships/hyperlink" Target="file:///C:\Users\Tim%20Radovi&#269;evi&#269;\Desktop\MSra&#269;unalni&#353;tvo.docx" TargetMode="External"/><Relationship Id="rId64" Type="http://schemas.openxmlformats.org/officeDocument/2006/relationships/hyperlink" Target="file:///C:\Users\Tim%20Radovi&#269;evi&#269;\Desktop\MSra&#269;unalni&#353;tvo.docx" TargetMode="External"/><Relationship Id="rId69" Type="http://schemas.openxmlformats.org/officeDocument/2006/relationships/hyperlink" Target="file:///C:\Users\Tim%20Radovi&#269;evi&#269;\Desktop\MSra&#269;unalni&#353;tvo.docx" TargetMode="External"/><Relationship Id="rId113" Type="http://schemas.openxmlformats.org/officeDocument/2006/relationships/image" Target="media/image22.png"/><Relationship Id="rId118" Type="http://schemas.microsoft.com/office/2007/relationships/hdphoto" Target="media/hdphoto11.wdp"/><Relationship Id="rId134" Type="http://schemas.openxmlformats.org/officeDocument/2006/relationships/image" Target="media/image37.png"/><Relationship Id="rId139" Type="http://schemas.openxmlformats.org/officeDocument/2006/relationships/image" Target="media/image40.png"/><Relationship Id="rId80" Type="http://schemas.openxmlformats.org/officeDocument/2006/relationships/hyperlink" Target="file:///C:\Users\Tim%20Radovi&#269;evi&#269;\Desktop\MSra&#269;unalni&#353;tvo.docx" TargetMode="External"/><Relationship Id="rId85" Type="http://schemas.openxmlformats.org/officeDocument/2006/relationships/image" Target="media/image2.png"/><Relationship Id="rId150" Type="http://schemas.openxmlformats.org/officeDocument/2006/relationships/image" Target="media/image47.png"/><Relationship Id="rId155" Type="http://schemas.openxmlformats.org/officeDocument/2006/relationships/image" Target="media/image51.png"/><Relationship Id="rId171" Type="http://schemas.openxmlformats.org/officeDocument/2006/relationships/image" Target="media/image57.png"/><Relationship Id="rId176" Type="http://schemas.openxmlformats.org/officeDocument/2006/relationships/image" Target="media/image61.png"/><Relationship Id="rId192" Type="http://schemas.openxmlformats.org/officeDocument/2006/relationships/hyperlink" Target="https://github.com/rade02/AplikacijaMatura/tree/main/server" TargetMode="External"/><Relationship Id="rId197" Type="http://schemas.openxmlformats.org/officeDocument/2006/relationships/theme" Target="theme/theme1.xml"/><Relationship Id="rId12" Type="http://schemas.openxmlformats.org/officeDocument/2006/relationships/hyperlink" Target="file:///C:\Users\Tim%20Radovi&#269;evi&#269;\Desktop\MSra&#269;unalni&#353;tvo.docx" TargetMode="External"/><Relationship Id="rId17" Type="http://schemas.openxmlformats.org/officeDocument/2006/relationships/hyperlink" Target="file:///C:\Users\Tim%20Radovi&#269;evi&#269;\Desktop\MSra&#269;unalni&#353;tvo.docx" TargetMode="External"/><Relationship Id="rId33" Type="http://schemas.openxmlformats.org/officeDocument/2006/relationships/hyperlink" Target="file:///C:\Users\Tim%20Radovi&#269;evi&#269;\Desktop\MSra&#269;unalni&#353;tvo.docx" TargetMode="External"/><Relationship Id="rId38" Type="http://schemas.openxmlformats.org/officeDocument/2006/relationships/hyperlink" Target="file:///C:\Users\Tim%20Radovi&#269;evi&#269;\Desktop\MSra&#269;unalni&#353;tvo.docx" TargetMode="External"/><Relationship Id="rId59" Type="http://schemas.openxmlformats.org/officeDocument/2006/relationships/hyperlink" Target="file:///C:\Users\Tim%20Radovi&#269;evi&#269;\Desktop\MSra&#269;unalni&#353;tvo.docx" TargetMode="External"/><Relationship Id="rId103" Type="http://schemas.openxmlformats.org/officeDocument/2006/relationships/image" Target="media/image15.png"/><Relationship Id="rId108" Type="http://schemas.openxmlformats.org/officeDocument/2006/relationships/image" Target="media/image19.png"/><Relationship Id="rId124" Type="http://schemas.microsoft.com/office/2007/relationships/hdphoto" Target="media/hdphoto13.wdp"/><Relationship Id="rId129" Type="http://schemas.microsoft.com/office/2007/relationships/hdphoto" Target="media/hdphoto15.wdp"/><Relationship Id="rId54" Type="http://schemas.openxmlformats.org/officeDocument/2006/relationships/hyperlink" Target="file:///C:\Users\Tim%20Radovi&#269;evi&#269;\Desktop\MSra&#269;unalni&#353;tvo.docx" TargetMode="External"/><Relationship Id="rId70" Type="http://schemas.openxmlformats.org/officeDocument/2006/relationships/hyperlink" Target="file:///C:\Users\Tim%20Radovi&#269;evi&#269;\Desktop\MSra&#269;unalni&#353;tvo.docx" TargetMode="External"/><Relationship Id="rId75" Type="http://schemas.openxmlformats.org/officeDocument/2006/relationships/hyperlink" Target="file:///C:\Users\Tim%20Radovi&#269;evi&#269;\Desktop\MSra&#269;unalni&#353;tvo.docx" TargetMode="External"/><Relationship Id="rId91" Type="http://schemas.openxmlformats.org/officeDocument/2006/relationships/image" Target="media/image7.png"/><Relationship Id="rId96" Type="http://schemas.openxmlformats.org/officeDocument/2006/relationships/image" Target="media/image10.png"/><Relationship Id="rId140" Type="http://schemas.openxmlformats.org/officeDocument/2006/relationships/image" Target="media/image41.png"/><Relationship Id="rId145" Type="http://schemas.openxmlformats.org/officeDocument/2006/relationships/image" Target="media/image44.png"/><Relationship Id="rId161" Type="http://schemas.openxmlformats.org/officeDocument/2006/relationships/header" Target="header2.xml"/><Relationship Id="rId166" Type="http://schemas.openxmlformats.org/officeDocument/2006/relationships/header" Target="header5.xml"/><Relationship Id="rId182" Type="http://schemas.openxmlformats.org/officeDocument/2006/relationships/image" Target="media/image65.png"/><Relationship Id="rId187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Tim%20Radovi&#269;evi&#269;\Desktop\MSra&#269;unalni&#353;tvo.docx" TargetMode="External"/><Relationship Id="rId28" Type="http://schemas.openxmlformats.org/officeDocument/2006/relationships/hyperlink" Target="file:///C:\Users\Tim%20Radovi&#269;evi&#269;\Desktop\MSra&#269;unalni&#353;tvo.docx" TargetMode="External"/><Relationship Id="rId49" Type="http://schemas.openxmlformats.org/officeDocument/2006/relationships/hyperlink" Target="file:///C:\Users\Tim%20Radovi&#269;evi&#269;\Desktop\MSra&#269;unalni&#353;tvo.docx" TargetMode="External"/><Relationship Id="rId114" Type="http://schemas.openxmlformats.org/officeDocument/2006/relationships/image" Target="media/image23.png"/><Relationship Id="rId119" Type="http://schemas.openxmlformats.org/officeDocument/2006/relationships/image" Target="media/image26.png"/><Relationship Id="rId44" Type="http://schemas.openxmlformats.org/officeDocument/2006/relationships/hyperlink" Target="file:///C:\Users\Tim%20Radovi&#269;evi&#269;\Desktop\MSra&#269;unalni&#353;tvo.docx" TargetMode="External"/><Relationship Id="rId60" Type="http://schemas.openxmlformats.org/officeDocument/2006/relationships/hyperlink" Target="file:///C:\Users\Tim%20Radovi&#269;evi&#269;\Desktop\MSra&#269;unalni&#353;tvo.docx" TargetMode="External"/><Relationship Id="rId65" Type="http://schemas.openxmlformats.org/officeDocument/2006/relationships/hyperlink" Target="file:///C:\Users\Tim%20Radovi&#269;evi&#269;\Desktop\MSra&#269;unalni&#353;tvo.docx" TargetMode="External"/><Relationship Id="rId81" Type="http://schemas.openxmlformats.org/officeDocument/2006/relationships/hyperlink" Target="file:///C:\Users\Tim%20Radovi&#269;evi&#269;\Desktop\MSra&#269;unalni&#353;tvo.docx" TargetMode="External"/><Relationship Id="rId86" Type="http://schemas.openxmlformats.org/officeDocument/2006/relationships/image" Target="media/image3.png"/><Relationship Id="rId130" Type="http://schemas.openxmlformats.org/officeDocument/2006/relationships/image" Target="media/image33.png"/><Relationship Id="rId135" Type="http://schemas.openxmlformats.org/officeDocument/2006/relationships/image" Target="media/image38.png"/><Relationship Id="rId151" Type="http://schemas.openxmlformats.org/officeDocument/2006/relationships/image" Target="media/image48.png"/><Relationship Id="rId156" Type="http://schemas.microsoft.com/office/2007/relationships/hdphoto" Target="media/hdphoto22.wdp"/><Relationship Id="rId177" Type="http://schemas.microsoft.com/office/2007/relationships/hdphoto" Target="media/hdphoto25.wdp"/><Relationship Id="rId172" Type="http://schemas.microsoft.com/office/2007/relationships/hdphoto" Target="media/hdphoto24.wdp"/><Relationship Id="rId193" Type="http://schemas.openxmlformats.org/officeDocument/2006/relationships/hyperlink" Target="https://github.com/rade02/AplikacijaMatura/tree/main/server" TargetMode="External"/><Relationship Id="rId13" Type="http://schemas.openxmlformats.org/officeDocument/2006/relationships/hyperlink" Target="file:///C:\Users\Tim%20Radovi&#269;evi&#269;\Desktop\MSra&#269;unalni&#353;tvo.docx" TargetMode="External"/><Relationship Id="rId18" Type="http://schemas.openxmlformats.org/officeDocument/2006/relationships/hyperlink" Target="file:///C:\Users\Tim%20Radovi&#269;evi&#269;\Desktop\MSra&#269;unalni&#353;tvo.docx" TargetMode="External"/><Relationship Id="rId39" Type="http://schemas.openxmlformats.org/officeDocument/2006/relationships/hyperlink" Target="file:///C:\Users\Tim%20Radovi&#269;evi&#269;\Desktop\MSra&#269;unalni&#353;tvo.docx" TargetMode="External"/><Relationship Id="rId109" Type="http://schemas.microsoft.com/office/2007/relationships/hdphoto" Target="media/hdphoto8.wdp"/><Relationship Id="rId34" Type="http://schemas.openxmlformats.org/officeDocument/2006/relationships/hyperlink" Target="file:///C:\Users\Tim%20Radovi&#269;evi&#269;\Desktop\MSra&#269;unalni&#353;tvo.docx" TargetMode="External"/><Relationship Id="rId50" Type="http://schemas.openxmlformats.org/officeDocument/2006/relationships/hyperlink" Target="file:///C:\Users\Tim%20Radovi&#269;evi&#269;\Desktop\MSra&#269;unalni&#353;tvo.docx" TargetMode="External"/><Relationship Id="rId55" Type="http://schemas.openxmlformats.org/officeDocument/2006/relationships/hyperlink" Target="file:///C:\Users\Tim%20Radovi&#269;evi&#269;\Desktop\MSra&#269;unalni&#353;tvo.docx" TargetMode="External"/><Relationship Id="rId76" Type="http://schemas.openxmlformats.org/officeDocument/2006/relationships/hyperlink" Target="file:///C:\Users\Tim%20Radovi&#269;evi&#269;\Desktop\MSra&#269;unalni&#353;tvo.docx" TargetMode="External"/><Relationship Id="rId97" Type="http://schemas.openxmlformats.org/officeDocument/2006/relationships/image" Target="media/image11.png"/><Relationship Id="rId104" Type="http://schemas.openxmlformats.org/officeDocument/2006/relationships/image" Target="media/image16.png"/><Relationship Id="rId120" Type="http://schemas.microsoft.com/office/2007/relationships/hdphoto" Target="media/hdphoto12.wdp"/><Relationship Id="rId125" Type="http://schemas.openxmlformats.org/officeDocument/2006/relationships/image" Target="media/image30.png"/><Relationship Id="rId141" Type="http://schemas.microsoft.com/office/2007/relationships/hdphoto" Target="media/hdphoto17.wdp"/><Relationship Id="rId146" Type="http://schemas.openxmlformats.org/officeDocument/2006/relationships/image" Target="media/image45.png"/><Relationship Id="rId167" Type="http://schemas.openxmlformats.org/officeDocument/2006/relationships/footer" Target="footer4.xml"/><Relationship Id="rId188" Type="http://schemas.openxmlformats.org/officeDocument/2006/relationships/hyperlink" Target="https://github.com/rade02/AplikacijaMatura/tree/main/client" TargetMode="External"/><Relationship Id="rId7" Type="http://schemas.openxmlformats.org/officeDocument/2006/relationships/endnotes" Target="endnotes.xml"/><Relationship Id="rId71" Type="http://schemas.openxmlformats.org/officeDocument/2006/relationships/hyperlink" Target="file:///C:\Users\Tim%20Radovi&#269;evi&#269;\Desktop\MSra&#269;unalni&#353;tvo.docx" TargetMode="External"/><Relationship Id="rId92" Type="http://schemas.microsoft.com/office/2007/relationships/hdphoto" Target="media/hdphoto3.wdp"/><Relationship Id="rId162" Type="http://schemas.openxmlformats.org/officeDocument/2006/relationships/header" Target="header3.xml"/><Relationship Id="rId183" Type="http://schemas.microsoft.com/office/2007/relationships/hdphoto" Target="media/hdphoto27.wdp"/><Relationship Id="rId2" Type="http://schemas.openxmlformats.org/officeDocument/2006/relationships/numbering" Target="numbering.xml"/><Relationship Id="rId29" Type="http://schemas.openxmlformats.org/officeDocument/2006/relationships/hyperlink" Target="file:///C:\Users\Tim%20Radovi&#269;evi&#269;\Desktop\MSra&#269;unalni&#353;tvo.docx" TargetMode="External"/><Relationship Id="rId24" Type="http://schemas.openxmlformats.org/officeDocument/2006/relationships/hyperlink" Target="file:///C:\Users\Tim%20Radovi&#269;evi&#269;\Desktop\MSra&#269;unalni&#353;tvo.docx" TargetMode="External"/><Relationship Id="rId40" Type="http://schemas.openxmlformats.org/officeDocument/2006/relationships/hyperlink" Target="file:///C:\Users\Tim%20Radovi&#269;evi&#269;\Desktop\MSra&#269;unalni&#353;tvo.docx" TargetMode="External"/><Relationship Id="rId45" Type="http://schemas.openxmlformats.org/officeDocument/2006/relationships/hyperlink" Target="file:///C:\Users\Tim%20Radovi&#269;evi&#269;\Desktop\MSra&#269;unalni&#353;tvo.docx" TargetMode="External"/><Relationship Id="rId66" Type="http://schemas.openxmlformats.org/officeDocument/2006/relationships/hyperlink" Target="file:///C:\Users\Tim%20Radovi&#269;evi&#269;\Desktop\MSra&#269;unalni&#353;tvo.docx" TargetMode="External"/><Relationship Id="rId87" Type="http://schemas.openxmlformats.org/officeDocument/2006/relationships/image" Target="media/image4.png"/><Relationship Id="rId110" Type="http://schemas.openxmlformats.org/officeDocument/2006/relationships/image" Target="media/image20.png"/><Relationship Id="rId115" Type="http://schemas.microsoft.com/office/2007/relationships/hdphoto" Target="media/hdphoto10.wdp"/><Relationship Id="rId131" Type="http://schemas.openxmlformats.org/officeDocument/2006/relationships/image" Target="media/image34.png"/><Relationship Id="rId136" Type="http://schemas.openxmlformats.org/officeDocument/2006/relationships/hyperlink" Target="http://localhost:3010/" TargetMode="External"/><Relationship Id="rId157" Type="http://schemas.openxmlformats.org/officeDocument/2006/relationships/image" Target="media/image52.png"/><Relationship Id="rId178" Type="http://schemas.openxmlformats.org/officeDocument/2006/relationships/image" Target="media/image62.png"/><Relationship Id="rId61" Type="http://schemas.openxmlformats.org/officeDocument/2006/relationships/hyperlink" Target="file:///C:\Users\Tim%20Radovi&#269;evi&#269;\Desktop\MSra&#269;unalni&#353;tvo.docx" TargetMode="External"/><Relationship Id="rId82" Type="http://schemas.openxmlformats.org/officeDocument/2006/relationships/hyperlink" Target="file:///C:\Users\Tim%20Radovi&#269;evi&#269;\Desktop\MSra&#269;unalni&#353;tvo.docx" TargetMode="External"/><Relationship Id="rId152" Type="http://schemas.openxmlformats.org/officeDocument/2006/relationships/image" Target="media/image49.png"/><Relationship Id="rId173" Type="http://schemas.openxmlformats.org/officeDocument/2006/relationships/image" Target="media/image58.png"/><Relationship Id="rId194" Type="http://schemas.openxmlformats.org/officeDocument/2006/relationships/hyperlink" Target="https://github.com/rade02/AplikacijaMatura/tree/main/docs" TargetMode="External"/><Relationship Id="rId19" Type="http://schemas.openxmlformats.org/officeDocument/2006/relationships/hyperlink" Target="file:///C:\Users\Tim%20Radovi&#269;evi&#269;\Desktop\MSra&#269;unalni&#353;tvo.docx" TargetMode="External"/><Relationship Id="rId14" Type="http://schemas.openxmlformats.org/officeDocument/2006/relationships/hyperlink" Target="file:///C:\Users\Tim%20Radovi&#269;evi&#269;\Desktop\MSra&#269;unalni&#353;tvo.docx" TargetMode="External"/><Relationship Id="rId30" Type="http://schemas.openxmlformats.org/officeDocument/2006/relationships/hyperlink" Target="file:///C:\Users\Tim%20Radovi&#269;evi&#269;\Desktop\MSra&#269;unalni&#353;tvo.docx" TargetMode="External"/><Relationship Id="rId35" Type="http://schemas.openxmlformats.org/officeDocument/2006/relationships/hyperlink" Target="file:///C:\Users\Tim%20Radovi&#269;evi&#269;\Desktop\MSra&#269;unalni&#353;tvo.docx" TargetMode="External"/><Relationship Id="rId56" Type="http://schemas.openxmlformats.org/officeDocument/2006/relationships/hyperlink" Target="file:///C:\Users\Tim%20Radovi&#269;evi&#269;\Desktop\MSra&#269;unalni&#353;tvo.docx" TargetMode="External"/><Relationship Id="rId77" Type="http://schemas.openxmlformats.org/officeDocument/2006/relationships/hyperlink" Target="file:///C:\Users\Tim%20Radovi&#269;evi&#269;\Desktop\MSra&#269;unalni&#353;tvo.docx" TargetMode="External"/><Relationship Id="rId100" Type="http://schemas.openxmlformats.org/officeDocument/2006/relationships/image" Target="media/image13.png"/><Relationship Id="rId105" Type="http://schemas.openxmlformats.org/officeDocument/2006/relationships/image" Target="media/image17.png"/><Relationship Id="rId126" Type="http://schemas.openxmlformats.org/officeDocument/2006/relationships/image" Target="media/image31.png"/><Relationship Id="rId147" Type="http://schemas.microsoft.com/office/2007/relationships/hdphoto" Target="media/hdphoto19.wdp"/><Relationship Id="rId168" Type="http://schemas.openxmlformats.org/officeDocument/2006/relationships/footer" Target="footer5.xml"/><Relationship Id="rId8" Type="http://schemas.openxmlformats.org/officeDocument/2006/relationships/header" Target="header1.xml"/><Relationship Id="rId51" Type="http://schemas.openxmlformats.org/officeDocument/2006/relationships/hyperlink" Target="file:///C:\Users\Tim%20Radovi&#269;evi&#269;\Desktop\MSra&#269;unalni&#353;tvo.docx" TargetMode="External"/><Relationship Id="rId72" Type="http://schemas.openxmlformats.org/officeDocument/2006/relationships/hyperlink" Target="file:///C:\Users\Tim%20Radovi&#269;evi&#269;\Desktop\MSra&#269;unalni&#353;tvo.docx" TargetMode="External"/><Relationship Id="rId93" Type="http://schemas.openxmlformats.org/officeDocument/2006/relationships/image" Target="media/image8.png"/><Relationship Id="rId98" Type="http://schemas.microsoft.com/office/2007/relationships/hdphoto" Target="media/hdphoto5.wdp"/><Relationship Id="rId121" Type="http://schemas.openxmlformats.org/officeDocument/2006/relationships/image" Target="media/image27.png"/><Relationship Id="rId142" Type="http://schemas.openxmlformats.org/officeDocument/2006/relationships/image" Target="media/image42.png"/><Relationship Id="rId163" Type="http://schemas.openxmlformats.org/officeDocument/2006/relationships/footer" Target="footer2.xml"/><Relationship Id="rId184" Type="http://schemas.openxmlformats.org/officeDocument/2006/relationships/image" Target="media/image66.png"/><Relationship Id="rId189" Type="http://schemas.openxmlformats.org/officeDocument/2006/relationships/hyperlink" Target="https://github.com/rade02/AplikacijaMatura/tree/main/client" TargetMode="External"/><Relationship Id="rId3" Type="http://schemas.openxmlformats.org/officeDocument/2006/relationships/styles" Target="styles.xml"/><Relationship Id="rId25" Type="http://schemas.openxmlformats.org/officeDocument/2006/relationships/hyperlink" Target="file:///C:\Users\Tim%20Radovi&#269;evi&#269;\Desktop\MSra&#269;unalni&#353;tvo.docx" TargetMode="External"/><Relationship Id="rId46" Type="http://schemas.openxmlformats.org/officeDocument/2006/relationships/hyperlink" Target="file:///C:\Users\Tim%20Radovi&#269;evi&#269;\Desktop\MSra&#269;unalni&#353;tvo.docx" TargetMode="External"/><Relationship Id="rId67" Type="http://schemas.openxmlformats.org/officeDocument/2006/relationships/hyperlink" Target="file:///C:\Users\Tim%20Radovi&#269;evi&#269;\Desktop\MSra&#269;unalni&#353;tvo.docx" TargetMode="External"/><Relationship Id="rId116" Type="http://schemas.openxmlformats.org/officeDocument/2006/relationships/image" Target="media/image24.png"/><Relationship Id="rId137" Type="http://schemas.openxmlformats.org/officeDocument/2006/relationships/image" Target="media/image39.png"/><Relationship Id="rId158" Type="http://schemas.openxmlformats.org/officeDocument/2006/relationships/image" Target="media/image53.png"/><Relationship Id="rId20" Type="http://schemas.openxmlformats.org/officeDocument/2006/relationships/hyperlink" Target="file:///C:\Users\Tim%20Radovi&#269;evi&#269;\Desktop\MSra&#269;unalni&#353;tvo.docx" TargetMode="External"/><Relationship Id="rId41" Type="http://schemas.openxmlformats.org/officeDocument/2006/relationships/hyperlink" Target="file:///C:\Users\Tim%20Radovi&#269;evi&#269;\Desktop\MSra&#269;unalni&#353;tvo.docx" TargetMode="External"/><Relationship Id="rId62" Type="http://schemas.openxmlformats.org/officeDocument/2006/relationships/hyperlink" Target="file:///C:\Users\Tim%20Radovi&#269;evi&#269;\Desktop\MSra&#269;unalni&#353;tvo.docx" TargetMode="External"/><Relationship Id="rId83" Type="http://schemas.openxmlformats.org/officeDocument/2006/relationships/image" Target="media/image1.png"/><Relationship Id="rId88" Type="http://schemas.openxmlformats.org/officeDocument/2006/relationships/image" Target="media/image5.png"/><Relationship Id="rId111" Type="http://schemas.openxmlformats.org/officeDocument/2006/relationships/image" Target="media/image21.png"/><Relationship Id="rId132" Type="http://schemas.openxmlformats.org/officeDocument/2006/relationships/image" Target="media/image35.png"/><Relationship Id="rId153" Type="http://schemas.microsoft.com/office/2007/relationships/hdphoto" Target="media/hdphoto21.wdp"/><Relationship Id="rId174" Type="http://schemas.openxmlformats.org/officeDocument/2006/relationships/image" Target="media/image59.png"/><Relationship Id="rId179" Type="http://schemas.openxmlformats.org/officeDocument/2006/relationships/image" Target="media/image63.png"/><Relationship Id="rId195" Type="http://schemas.openxmlformats.org/officeDocument/2006/relationships/hyperlink" Target="https://github.com/rade02/AplikacijaMatura/tree/main/docs" TargetMode="External"/><Relationship Id="rId190" Type="http://schemas.openxmlformats.org/officeDocument/2006/relationships/hyperlink" Target="https://github.com/rade02/AplikacijaMatura" TargetMode="External"/><Relationship Id="rId15" Type="http://schemas.openxmlformats.org/officeDocument/2006/relationships/hyperlink" Target="file:///C:\Users\Tim%20Radovi&#269;evi&#269;\Desktop\MSra&#269;unalni&#353;tvo.docx" TargetMode="External"/><Relationship Id="rId36" Type="http://schemas.openxmlformats.org/officeDocument/2006/relationships/hyperlink" Target="file:///C:\Users\Tim%20Radovi&#269;evi&#269;\Desktop\MSra&#269;unalni&#353;tvo.docx" TargetMode="External"/><Relationship Id="rId57" Type="http://schemas.openxmlformats.org/officeDocument/2006/relationships/hyperlink" Target="file:///C:\Users\Tim%20Radovi&#269;evi&#269;\Desktop\MSra&#269;unalni&#353;tvo.docx" TargetMode="External"/><Relationship Id="rId106" Type="http://schemas.microsoft.com/office/2007/relationships/hdphoto" Target="media/hdphoto7.wdp"/><Relationship Id="rId127" Type="http://schemas.microsoft.com/office/2007/relationships/hdphoto" Target="media/hdphoto14.wdp"/><Relationship Id="rId10" Type="http://schemas.openxmlformats.org/officeDocument/2006/relationships/hyperlink" Target="file:///C:\Users\Tim%20Radovi&#269;evi&#269;\Desktop\MSra&#269;unalni&#353;tvo.docx" TargetMode="External"/><Relationship Id="rId31" Type="http://schemas.openxmlformats.org/officeDocument/2006/relationships/hyperlink" Target="file:///C:\Users\Tim%20Radovi&#269;evi&#269;\Desktop\MSra&#269;unalni&#353;tvo.docx" TargetMode="External"/><Relationship Id="rId52" Type="http://schemas.openxmlformats.org/officeDocument/2006/relationships/hyperlink" Target="file:///C:\Users\Tim%20Radovi&#269;evi&#269;\Desktop\MSra&#269;unalni&#353;tvo.docx" TargetMode="External"/><Relationship Id="rId73" Type="http://schemas.openxmlformats.org/officeDocument/2006/relationships/hyperlink" Target="file:///C:\Users\Tim%20Radovi&#269;evi&#269;\Desktop\MSra&#269;unalni&#353;tvo.docx" TargetMode="External"/><Relationship Id="rId78" Type="http://schemas.openxmlformats.org/officeDocument/2006/relationships/hyperlink" Target="file:///C:\Users\Tim%20Radovi&#269;evi&#269;\Desktop\MSra&#269;unalni&#353;tvo.docx" TargetMode="External"/><Relationship Id="rId94" Type="http://schemas.openxmlformats.org/officeDocument/2006/relationships/image" Target="media/image9.png"/><Relationship Id="rId99" Type="http://schemas.openxmlformats.org/officeDocument/2006/relationships/image" Target="media/image12.png"/><Relationship Id="rId101" Type="http://schemas.microsoft.com/office/2007/relationships/hdphoto" Target="media/hdphoto6.wdp"/><Relationship Id="rId122" Type="http://schemas.openxmlformats.org/officeDocument/2006/relationships/image" Target="media/image28.png"/><Relationship Id="rId143" Type="http://schemas.openxmlformats.org/officeDocument/2006/relationships/image" Target="media/image43.png"/><Relationship Id="rId148" Type="http://schemas.openxmlformats.org/officeDocument/2006/relationships/image" Target="media/image46.png"/><Relationship Id="rId164" Type="http://schemas.openxmlformats.org/officeDocument/2006/relationships/footer" Target="footer3.xml"/><Relationship Id="rId169" Type="http://schemas.openxmlformats.org/officeDocument/2006/relationships/image" Target="media/image55.png"/><Relationship Id="rId185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microsoft.com/office/2007/relationships/hdphoto" Target="media/hdphoto26.wdp"/><Relationship Id="rId26" Type="http://schemas.openxmlformats.org/officeDocument/2006/relationships/hyperlink" Target="file:///C:\Users\Tim%20Radovi&#269;evi&#269;\Desktop\MSra&#269;unalni&#353;tvo.doc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im%20Radovi&#269;evi&#269;\Downloads\Seminarska%20naloga%20(3).dotx" TargetMode="External"/></Relationships>
</file>

<file path=word/theme/theme1.xml><?xml version="1.0" encoding="utf-8"?>
<a:theme xmlns:a="http://schemas.openxmlformats.org/drawingml/2006/main" name="Officeova tema">
  <a:themeElements>
    <a:clrScheme name="Pisarn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isarna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isarn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Standard ISO 690 – številčni sklic" Version="1987">
  <b:Source>
    <b:Tag>Web20</b:Tag>
    <b:SourceType>InternetSite</b:SourceType>
    <b:Guid>{26C3C785-168D-47B2-AEB4-DD3D2E68A753}</b:Guid>
    <b:Title>Web Programming</b:Title>
    <b:ProductionCompany>Techopedia</b:ProductionCompany>
    <b:Year>2020</b:Year>
    <b:Month>maj</b:Month>
    <b:Day>13</b:Day>
    <b:YearAccessed>2023</b:YearAccessed>
    <b:MonthAccessed>januar</b:MonthAccessed>
    <b:DayAccessed>24</b:DayAccessed>
    <b:URL>https://www.techopedia.com/definition/23898/web-programming</b:URL>
    <b:RefOrder>1</b:RefOrder>
  </b:Source>
  <b:Source>
    <b:Tag>Zor23</b:Tag>
    <b:SourceType>ConferenceProceedings</b:SourceType>
    <b:Guid>{894FBD57-92D8-47E8-8447-F091238690B4}</b:Guid>
    <b:Title>Računalništvo - podatkovne baze</b:Title>
    <b:Year>2023</b:Year>
    <b:City>Novo mesto</b:City>
    <b:Author>
      <b:Author>
        <b:NameList>
          <b:Person>
            <b:Last>Zorko</b:Last>
            <b:First>Albert</b:First>
          </b:Person>
        </b:NameList>
      </b:Author>
    </b:Author>
    <b:RefOrder>2</b:RefOrder>
  </b:Source>
  <b:Source>
    <b:Tag>MDN22</b:Tag>
    <b:SourceType>InternetSite</b:SourceType>
    <b:Guid>{3A7F80C3-239B-4563-8D44-798AA41BE331}</b:Guid>
    <b:Title>What is JavaScript?</b:Title>
    <b:Year>2022</b:Year>
    <b:Author>
      <b:Author>
        <b:Corporate>MDN contributors</b:Corporate>
      </b:Author>
    </b:Author>
    <b:InternetSiteTitle>MDN Web Docs</b:InternetSiteTitle>
    <b:ProductionCompany>Mozilla</b:ProductionCompany>
    <b:Month>september</b:Month>
    <b:Day>14</b:Day>
    <b:YearAccessed>2023</b:YearAccessed>
    <b:MonthAccessed>januar</b:MonthAccessed>
    <b:DayAccessed>24</b:DayAccessed>
    <b:URL>https://developer.mozilla.org/en-US/docs/Learn/JavaScript/First_steps/What_is_JavaScript</b:URL>
    <b:RefOrder>7</b:RefOrder>
  </b:Source>
  <b:Source>
    <b:Tag>Net07</b:Tag>
    <b:SourceType>InternetSite</b:SourceType>
    <b:Guid>{0653AE49-95DE-4B69-8087-B837252F243A}</b:Guid>
    <b:Author>
      <b:Author>
        <b:Corporate>Netscape company press relations</b:Corporate>
      </b:Author>
    </b:Author>
    <b:Title>28 industry-leading companies to endorse JavaScript as a complement to Java for easy online application development</b:Title>
    <b:InternetSiteTitle>Netscape and Sun announce JavaScript, the open, cross-platform object scripting language for enterprise networks and the internet</b:InternetSiteTitle>
    <b:ProductionCompany>Netscape</b:ProductionCompany>
    <b:Year>2007</b:Year>
    <b:Month>september</b:Month>
    <b:Day>16</b:Day>
    <b:YearAccessed>2023</b:YearAccessed>
    <b:MonthAccessed>januar</b:MonthAccessed>
    <b:DayAccessed>24</b:DayAccessed>
    <b:URL>https://web.archive.org/web/20070916144913/https://wp.netscape.com/newsref/pr/newsrelease67.html</b:URL>
    <b:RefOrder>6</b:RefOrder>
  </b:Source>
  <b:Source>
    <b:Tag>Hav19</b:Tag>
    <b:SourceType>Book</b:SourceType>
    <b:Guid>{1D3FEFF1-5EC9-4097-B47E-ED86AD27AA9B}</b:Guid>
    <b:Title>Eloquent JavaScript 3rd edition</b:Title>
    <b:Year>2019</b:Year>
    <b:StandardNumber>978-1-59327-950-9</b:StandardNumber>
    <b:City>San Francisco</b:City>
    <b:Publisher>No Starch Press</b:Publisher>
    <b:Author>
      <b:Author>
        <b:NameList>
          <b:Person>
            <b:Last>Haverbeke</b:Last>
            <b:First>Marijn</b:First>
          </b:Person>
        </b:NameList>
      </b:Author>
    </b:Author>
    <b:RefOrder>3</b:RefOrder>
  </b:Source>
  <b:Source>
    <b:Tag>Kyr20</b:Tag>
    <b:SourceType>InternetSite</b:SourceType>
    <b:Guid>{A3C8963C-0A3F-4D01-B264-5BBDE41685E1}</b:Guid>
    <b:Title>Understanding the Index.html Page on a Website</b:Title>
    <b:Year>2020</b:Year>
    <b:ProductionCompany>ThoughtCo.</b:ProductionCompany>
    <b:Month>november</b:Month>
    <b:Day>20</b:Day>
    <b:YearAccessed>2023</b:YearAccessed>
    <b:MonthAccessed>januar</b:MonthAccessed>
    <b:DayAccessed>25</b:DayAccessed>
    <b:URL>https://www.thoughtco.com/index-html-page-3466505</b:URL>
    <b:Author>
      <b:Author>
        <b:NameList>
          <b:Person>
            <b:Last>Kyrnin</b:Last>
            <b:First>Jennifer</b:First>
          </b:Person>
        </b:NameList>
      </b:Author>
    </b:Author>
    <b:RefOrder>88</b:RefOrder>
  </b:Source>
  <b:Source>
    <b:Tag>Suf22</b:Tag>
    <b:SourceType>InternetSite</b:SourceType>
    <b:Guid>{E7A04285-D643-49A5-A16D-90C424E9F623}</b:Guid>
    <b:Title>What is Node.js: A Comprehensive Guide</b:Title>
    <b:InternetSiteTitle>SimpliLearn</b:InternetSiteTitle>
    <b:Year>2022</b:Year>
    <b:Month>november</b:Month>
    <b:Day>24</b:Day>
    <b:YearAccessed>2023</b:YearAccessed>
    <b:MonthAccessed>januar</b:MonthAccessed>
    <b:DayAccessed>29</b:DayAccessed>
    <b:URL>https://www.simplilearn.com/tutorials/nodejs-tutorial/what-is-nodejs</b:URL>
    <b:Author>
      <b:Author>
        <b:NameList>
          <b:Person>
            <b:Last>Sufiyan</b:Last>
            <b:First>Taha</b:First>
          </b:Person>
        </b:NameList>
      </b:Author>
    </b:Author>
    <b:RefOrder>15</b:RefOrder>
  </b:Source>
  <b:Source>
    <b:Tag>Krs22</b:Tag>
    <b:SourceType>InternetSite</b:SourceType>
    <b:Guid>{8C528782-B2B8-436F-B8CF-EC0C08294089}</b:Guid>
    <b:Title>64 Node JS Stats that Prove Its Awesomeness in 2022</b:Title>
    <b:InternetSiteTitle>Web tribunal</b:InternetSiteTitle>
    <b:Year>2022</b:Year>
    <b:Month>april</b:Month>
    <b:Day>6</b:Day>
    <b:YearAccessed>2023</b:YearAccessed>
    <b:MonthAccessed>januar</b:MonthAccessed>
    <b:DayAccessed>29</b:DayAccessed>
    <b:URL>https://webtribunal.net/blog/node-js-stats/#:~:text=1.,at%20least%2030%20million%20websites.</b:URL>
    <b:Author>
      <b:Author>
        <b:NameList>
          <b:Person>
            <b:Last>Krstic</b:Last>
            <b:First>Branko</b:First>
          </b:Person>
        </b:NameList>
      </b:Author>
    </b:Author>
    <b:RefOrder>16</b:RefOrder>
  </b:Source>
  <b:Source>
    <b:Tag>She22</b:Tag>
    <b:SourceType>InternetSite</b:SourceType>
    <b:Guid>{7C3DE23E-39A6-4048-8EE9-995C40B06EEF}</b:Guid>
    <b:Title>Node.js (Node)</b:Title>
    <b:InternetSiteTitle>WhatIs.com</b:InternetSiteTitle>
    <b:ProductionCompany>TechTarget</b:ProductionCompany>
    <b:Year>2022</b:Year>
    <b:Month>november</b:Month>
    <b:YearAccessed>2023</b:YearAccessed>
    <b:MonthAccessed>januar</b:MonthAccessed>
    <b:DayAccessed>29</b:DayAccessed>
    <b:URL>https://www.techtarget.com/whatis/definition/Nodejs#:~:text=js%20(Node)%3F-,Node.,to%20learn%20an%20additional%20language.</b:URL>
    <b:Author>
      <b:Author>
        <b:NameList>
          <b:Person>
            <b:Last>Sheldon</b:Last>
            <b:First>Robert</b:First>
          </b:Person>
          <b:Person>
            <b:Last>Denman</b:Last>
            <b:First>James</b:First>
          </b:Person>
        </b:NameList>
      </b:Author>
    </b:Author>
    <b:RefOrder>14</b:RefOrder>
  </b:Source>
  <b:Source>
    <b:Tag>Mar14</b:Tag>
    <b:SourceType>Book</b:SourceType>
    <b:Guid>{B19B0CFC-FBF9-432F-B777-ED115C3DE408}</b:Guid>
    <b:Title>Express.js Guide: The Comprehensive Book on Express.js</b:Title>
    <b:Year>2014</b:Year>
    <b:StandardNumber>9781494269272</b:StandardNumber>
    <b:Publisher>Leanpub</b:Publisher>
    <b:Author>
      <b:Author>
        <b:NameList>
          <b:Person>
            <b:Last>Mardan</b:Last>
            <b:First>Azat</b:First>
          </b:Person>
        </b:NameList>
      </b:Author>
    </b:Author>
    <b:RefOrder>17</b:RefOrder>
  </b:Source>
  <b:Source>
    <b:Tag>Str17</b:Tag>
    <b:SourceType>InternetSite</b:SourceType>
    <b:Guid>{91AE2E49-7FC2-4B30-92CB-69160E3790A2}</b:Guid>
    <b:Title>5.x API</b:Title>
    <b:Year>2017</b:Year>
    <b:Author>
      <b:Author>
        <b:Corporate>StrongLoop, IBM, expressjs.com contributors</b:Corporate>
      </b:Author>
    </b:Author>
    <b:InternetSiteTitle>Express</b:InternetSiteTitle>
    <b:ProductionCompany>Express.js</b:ProductionCompany>
    <b:YearAccessed>2023</b:YearAccessed>
    <b:MonthAccessed>januar</b:MonthAccessed>
    <b:DayAccessed>29</b:DayAccessed>
    <b:URL>https://expressjs.com/en/5x/api.html</b:URL>
    <b:RefOrder>89</b:RefOrder>
  </b:Source>
  <b:Source>
    <b:Tag>MIT23</b:Tag>
    <b:SourceType>InternetSite</b:SourceType>
    <b:Guid>{FC932F27-CA43-4676-A3C8-0108B284DD53}</b:Guid>
    <b:Author>
      <b:Author>
        <b:Corporate>MIT</b:Corporate>
      </b:Author>
    </b:Author>
    <b:InternetSiteTitle>Axios</b:InternetSiteTitle>
    <b:YearAccessed>2023</b:YearAccessed>
    <b:MonthAccessed>januar</b:MonthAccessed>
    <b:DayAccessed>29</b:DayAccessed>
    <b:URL>https://axios-http.com/docs/intro</b:URL>
    <b:RefOrder>19</b:RefOrder>
  </b:Source>
  <b:Source>
    <b:Tag>Met23</b:Tag>
    <b:SourceType>InternetSite</b:SourceType>
    <b:Guid>{33253D1D-F5B1-41E9-BF67-B5A9BBA342EE}</b:Guid>
    <b:Author>
      <b:Author>
        <b:Corporate>Meta Platforms, Inc.</b:Corporate>
      </b:Author>
    </b:Author>
    <b:Title>Docs</b:Title>
    <b:InternetSiteTitle>React</b:InternetSiteTitle>
    <b:ProductionCompany>Facebook Open Source</b:ProductionCompany>
    <b:Year>2023</b:Year>
    <b:YearAccessed>2023</b:YearAccessed>
    <b:MonthAccessed>januar</b:MonthAccessed>
    <b:DayAccessed>29</b:DayAccessed>
    <b:URL>https://reactjs.org/</b:URL>
    <b:RefOrder>8</b:RefOrder>
  </b:Source>
  <b:Source>
    <b:Tag>Met232</b:Tag>
    <b:SourceType>InternetSite</b:SourceType>
    <b:Guid>{5D88EE43-6A27-40C5-ACDC-063CA5F3DE3D}</b:Guid>
    <b:Author>
      <b:Author>
        <b:Corporate>Meta Platforms, Inc.</b:Corporate>
      </b:Author>
    </b:Author>
    <b:Title>Api reference</b:Title>
    <b:InternetSiteTitle>React Docs Beta</b:InternetSiteTitle>
    <b:ProductionCompany>Facebook Open Source</b:ProductionCompany>
    <b:Year>2023</b:Year>
    <b:YearAccessed>2023</b:YearAccessed>
    <b:MonthAccessed>januar</b:MonthAccessed>
    <b:DayAccessed>29</b:DayAccessed>
    <b:URL>https://beta.reactjs.org/reference/react</b:URL>
    <b:RefOrder>10</b:RefOrder>
  </b:Source>
  <b:Source>
    <b:Tag>Met231</b:Tag>
    <b:SourceType>InternetSite</b:SourceType>
    <b:Guid>{1449DCEF-7089-4D63-BFB9-4DA048DB78E5}</b:Guid>
    <b:Author>
      <b:Author>
        <b:Corporate>Meta Platforms, Inc.</b:Corporate>
      </b:Author>
    </b:Author>
    <b:Title>Learn React</b:Title>
    <b:InternetSiteTitle>React Docs Beta</b:InternetSiteTitle>
    <b:ProductionCompany>Facebook Open Source</b:ProductionCompany>
    <b:Year>2023</b:Year>
    <b:YearAccessed>2023</b:YearAccessed>
    <b:MonthAccessed>januar</b:MonthAccessed>
    <b:DayAccessed>29</b:DayAccessed>
    <b:URL>https://beta.reactjs.org/learn</b:URL>
    <b:RefOrder>9</b:RefOrder>
  </b:Source>
  <b:Source>
    <b:Tag>Her22</b:Tag>
    <b:SourceType>InternetSite</b:SourceType>
    <b:Guid>{D6548174-40CE-4C47-A9DA-854E6493FD26}</b:Guid>
    <b:Title>What is React.js? (Uses, Examples, &amp; More)</b:Title>
    <b:ProductionCompany>HubSpot</b:ProductionCompany>
    <b:Year>2022</b:Year>
    <b:Month>junij</b:Month>
    <b:Day>27</b:Day>
    <b:YearAccessed>2023</b:YearAccessed>
    <b:MonthAccessed>januar</b:MonthAccessed>
    <b:DayAccessed>29</b:DayAccessed>
    <b:URL>https://blog.hubspot.com/website/react-js</b:URL>
    <b:Author>
      <b:Author>
        <b:NameList>
          <b:Person>
            <b:Last>Herbert</b:Last>
            <b:First>David</b:First>
          </b:Person>
        </b:NameList>
      </b:Author>
    </b:Author>
    <b:RefOrder>11</b:RefOrder>
  </b:Source>
  <b:Source>
    <b:Tag>McK21</b:Tag>
    <b:SourceType>InternetSite</b:SourceType>
    <b:Guid>{E24FEC1B-0C61-4C03-A1AF-9DD6F61738D8}</b:Guid>
    <b:Title>CSS (cascading style sheets)</b:Title>
    <b:InternetSiteTitle>UI patterns</b:InternetSiteTitle>
    <b:ProductionCompany>The Server Side</b:ProductionCompany>
    <b:Year>2021</b:Year>
    <b:Month>oktober</b:Month>
    <b:YearAccessed>2023</b:YearAccessed>
    <b:MonthAccessed>januar</b:MonthAccessed>
    <b:DayAccessed>30</b:DayAccessed>
    <b:URL>https://www.theserverside.com/definition/cascading-style-sheet-CSS</b:URL>
    <b:Author>
      <b:Author>
        <b:NameList>
          <b:Person>
            <b:Last>McKenzie</b:Last>
            <b:First>Cameron</b:First>
          </b:Person>
        </b:NameList>
      </b:Author>
    </b:Author>
    <b:RefOrder>5</b:RefOrder>
  </b:Source>
  <b:Source>
    <b:Tag>BAr23</b:Tag>
    <b:SourceType>InternetSite</b:SourceType>
    <b:Guid>{6FD6F628-4D39-43C3-867F-07F4C9E0E208}</b:Guid>
    <b:Title>What Is CSS and How Does It Work?</b:Title>
    <b:InternetSiteTitle>Hostinger tutorials</b:InternetSiteTitle>
    <b:ProductionCompany>Hostinger</b:ProductionCompany>
    <b:Year>2023</b:Year>
    <b:Month>januar</b:Month>
    <b:Day>4</b:Day>
    <b:YearAccessed>2023</b:YearAccessed>
    <b:MonthAccessed>januar</b:MonthAccessed>
    <b:DayAccessed>30</b:DayAccessed>
    <b:URL>https://www.hostinger.com/tutorials/what-is-css</b:URL>
    <b:Author>
      <b:Author>
        <b:NameList>
          <b:Person>
            <b:Last>B.</b:Last>
            <b:First>Artūras</b:First>
          </b:Person>
        </b:NameList>
      </b:Author>
    </b:Author>
    <b:RefOrder>4</b:RefOrder>
  </b:Source>
  <b:Source>
    <b:Tag>BRi22</b:Tag>
    <b:SourceType>InternetSite</b:SourceType>
    <b:Guid>{F63C5382-3070-4CD8-9FDE-A78F87059C1A}</b:Guid>
    <b:Title>What is MySQL: MySQL Explained For Beginners</b:Title>
    <b:InternetSiteTitle>Hostinger tutorials</b:InternetSiteTitle>
    <b:ProductionCompany>Hostinger</b:ProductionCompany>
    <b:Year>2022</b:Year>
    <b:Month>december</b:Month>
    <b:Day>14</b:Day>
    <b:YearAccessed>2023</b:YearAccessed>
    <b:MonthAccessed>januar</b:MonthAccessed>
    <b:DayAccessed>30</b:DayAccessed>
    <b:URL>https://www.hostinger.com/tutorials/what-is-mysql</b:URL>
    <b:Author>
      <b:Author>
        <b:NameList>
          <b:Person>
            <b:Last>B.</b:Last>
            <b:First>Richard</b:First>
          </b:Person>
        </b:NameList>
      </b:Author>
    </b:Author>
    <b:RefOrder>21</b:RefOrder>
  </b:Source>
  <b:Source>
    <b:Tag>MDN23</b:Tag>
    <b:SourceType>InternetSite</b:SourceType>
    <b:Guid>{6B4A2CBC-06A3-469D-8D1C-C9980967EDFC}</b:Guid>
    <b:Author>
      <b:Author>
        <b:Corporate>MDN Web Docs</b:Corporate>
      </b:Author>
    </b:Author>
    <b:Title>Introduction to the DOM</b:Title>
    <b:InternetSiteTitle>References</b:InternetSiteTitle>
    <b:ProductionCompany>Mozilla Corporation</b:ProductionCompany>
    <b:YearAccessed>2023</b:YearAccessed>
    <b:MonthAccessed>april</b:MonthAccessed>
    <b:DayAccessed>9</b:DayAccessed>
    <b:URL>https://developer.mozilla.org/en-US/docs/Web/API/Document_Object_Model/Introduction</b:URL>
    <b:RefOrder>12</b:RefOrder>
  </b:Source>
  <b:Source>
    <b:Tag>Bis23</b:Tag>
    <b:SourceType>InternetSite</b:SourceType>
    <b:Guid>{03E1733D-9C71-4798-B498-EA0D780F23D8}</b:Guid>
    <b:Title>Entity Relationship Diagram (ERD) </b:Title>
    <b:ProductionCompany>Tech Target</b:ProductionCompany>
    <b:YearAccessed>2023</b:YearAccessed>
    <b:MonthAccessed>april</b:MonthAccessed>
    <b:DayAccessed>10</b:DayAccessed>
    <b:URL>https://www.techtarget.com/searchdatamanagement/definition/entity-relationship-diagram-ERD</b:URL>
    <b:Author>
      <b:Author>
        <b:NameList>
          <b:Person>
            <b:Last>Biscobing</b:Last>
            <b:First>Jacqueline</b:First>
          </b:Person>
        </b:NameList>
      </b:Author>
    </b:Author>
    <b:RefOrder>25</b:RefOrder>
  </b:Source>
  <b:Source>
    <b:Tag>Vis233</b:Tag>
    <b:SourceType>InternetSite</b:SourceType>
    <b:Guid>{871F6AE0-4B14-4B58-A40D-127264326EAB}</b:Guid>
    <b:Author>
      <b:Author>
        <b:Corporate>Visual Paradigm</b:Corporate>
      </b:Author>
    </b:Author>
    <b:Title>What is Data Flow Diagram?</b:Title>
    <b:ProductionCompany>Visual Paradigm</b:ProductionCompany>
    <b:YearAccessed>2023</b:YearAccessed>
    <b:MonthAccessed>april</b:MonthAccessed>
    <b:DayAccessed>10</b:DayAccessed>
    <b:URL>https://www.visual-paradigm.com/guide/data-flow-diagram/what-is-data-flow-diagram/</b:URL>
    <b:RefOrder>26</b:RefOrder>
  </b:Source>
  <b:Source>
    <b:Tag>Imo22</b:Tag>
    <b:SourceType>InternetSite</b:SourceType>
    <b:Guid>{07650184-C803-4EE7-B9B1-D8E695E1CEF2}</b:Guid>
    <b:Title>What Is React Router &amp; What Is React Location</b:Title>
    <b:ProductionCompany>Progress Telerik</b:ProductionCompany>
    <b:Year>2022</b:Year>
    <b:Month>februar</b:Month>
    <b:Day>9</b:Day>
    <b:YearAccessed>2023</b:YearAccessed>
    <b:MonthAccessed>april</b:MonthAccessed>
    <b:DayAccessed>11</b:DayAccessed>
    <b:URL>https://www.telerik.com/blogs/what-is-react-router-what-is-react-location</b:URL>
    <b:Author>
      <b:Author>
        <b:NameList>
          <b:Person>
            <b:Last>Imoh</b:Last>
            <b:First>Ifeoma</b:First>
          </b:Person>
        </b:NameList>
      </b:Author>
    </b:Author>
    <b:RefOrder>28</b:RefOrder>
  </b:Source>
  <b:Source>
    <b:Tag>Sha17</b:Tag>
    <b:SourceType>InternetSite</b:SourceType>
    <b:Guid>{F92D8ABA-86F6-46F6-A2ED-A375CE9CA1C0}</b:Guid>
    <b:Title>An Introduction To Rendering In React</b:Title>
    <b:ProductionCompany>Medium</b:ProductionCompany>
    <b:Year>2017</b:Year>
    <b:Month>december</b:Month>
    <b:Day>30</b:Day>
    <b:YearAccessed>2023</b:YearAccessed>
    <b:MonthAccessed>april</b:MonthAccessed>
    <b:DayAccessed>11</b:DayAccessed>
    <b:URL>https://medium.com/information-and-technology/an-introduction-to-react-rendering-9c24a96b838b</b:URL>
    <b:Author>
      <b:Author>
        <b:NameList>
          <b:Person>
            <b:Last>Shamim</b:Last>
            <b:First>Uzair</b:First>
          </b:Person>
        </b:NameList>
      </b:Author>
    </b:Author>
    <b:RefOrder>27</b:RefOrder>
  </b:Source>
  <b:Source>
    <b:Tag>Had231</b:Tag>
    <b:SourceType>InternetSite</b:SourceType>
    <b:Guid>{7CA88C56-5120-483B-8C65-C8BA989BE5C0}</b:Guid>
    <b:Title>How to get the Value of an Input field in React</b:Title>
    <b:YearAccessed>2023</b:YearAccessed>
    <b:MonthAccessed>april</b:MonthAccessed>
    <b:DayAccessed>11</b:DayAccessed>
    <b:URL>https://bobbyhadz.com/blog/react-get-input-value</b:URL>
    <b:Author>
      <b:Author>
        <b:NameList>
          <b:Person>
            <b:Last>Hadzhiev</b:Last>
            <b:First>Borislav</b:First>
          </b:Person>
        </b:NameList>
      </b:Author>
    </b:Author>
    <b:RefOrder>59</b:RefOrder>
  </b:Source>
  <b:Source>
    <b:Tag>Wie19</b:Tag>
    <b:SourceType>InternetSite</b:SourceType>
    <b:Guid>{30738FC0-A7BE-4FC7-8D37-D7B885128202}</b:Guid>
    <b:Title>What is preventDefault() in React</b:Title>
    <b:Year>2019</b:Year>
    <b:Month>maj</b:Month>
    <b:Day>28</b:Day>
    <b:YearAccessed>2023</b:YearAccessed>
    <b:MonthAccessed>april</b:MonthAccessed>
    <b:DayAccessed>11</b:DayAccessed>
    <b:URL>https://www.robinwieruch.de/react-preventdefault/</b:URL>
    <b:Author>
      <b:Author>
        <b:NameList>
          <b:Person>
            <b:Last>Wieruch</b:Last>
            <b:First>Robin</b:First>
          </b:Person>
        </b:NameList>
      </b:Author>
    </b:Author>
    <b:RefOrder>64</b:RefOrder>
  </b:Source>
  <b:Source>
    <b:Tag>Pav23</b:Tag>
    <b:SourceType>InternetSite</b:SourceType>
    <b:Guid>{B120B369-96F5-4652-B027-0C1BB5EB2D3F}</b:Guid>
    <b:Title>A Guide to React Context and useContext() Hook</b:Title>
    <b:Year>2023</b:Year>
    <b:Month>februar</b:Month>
    <b:Day>2</b:Day>
    <b:YearAccessed>2023</b:YearAccessed>
    <b:MonthAccessed>april</b:MonthAccessed>
    <b:DayAccessed>11</b:DayAccessed>
    <b:URL>https://dmitripavlutin.com/react-context-and-usecontext/</b:URL>
    <b:Author>
      <b:Author>
        <b:NameList>
          <b:Person>
            <b:Last>Pavlutin</b:Last>
            <b:First>Dmitri</b:First>
          </b:Person>
        </b:NameList>
      </b:Author>
    </b:Author>
    <b:RefOrder>58</b:RefOrder>
  </b:Source>
  <b:Source>
    <b:Tag>Mit20</b:Tag>
    <b:SourceType>InternetSite</b:SourceType>
    <b:Guid>{C1401AB2-AA62-41C8-B9F9-29811C57B740}</b:Guid>
    <b:Title>A guide to using React Router v6 in React apps</b:Title>
    <b:ProductionCompany>LogRocket</b:ProductionCompany>
    <b:Year>2020</b:Year>
    <b:Month>avgust</b:Month>
    <b:Day>7</b:Day>
    <b:YearAccessed>2023</b:YearAccessed>
    <b:MonthAccessed>april</b:MonthAccessed>
    <b:DayAccessed>11</b:DayAccessed>
    <b:URL>https://blog.logrocket.com/react-router-v6/</b:URL>
    <b:Author>
      <b:Author>
        <b:NameList>
          <b:Person>
            <b:Last>Mittal</b:Last>
            <b:First>Aman</b:First>
          </b:Person>
        </b:NameList>
      </b:Author>
    </b:Author>
    <b:RefOrder>71</b:RefOrder>
  </b:Source>
  <b:Source>
    <b:Tag>Die23</b:Tag>
    <b:SourceType>InternetSite</b:SourceType>
    <b:Guid>{E313871F-DA90-4ED2-9869-1F64E3FADADA}</b:Guid>
    <b:Title>setTimeout in React Components Using Hooks</b:Title>
    <b:ProductionCompany>Upmostly</b:ProductionCompany>
    <b:YearAccessed>2023</b:YearAccessed>
    <b:MonthAccessed>april</b:MonthAccessed>
    <b:DayAccessed>11</b:DayAccessed>
    <b:URL>https://upmostly.com/tutorials/settimeout-in-react-components-using-hooks</b:URL>
    <b:Author>
      <b:Author>
        <b:NameList>
          <b:Person>
            <b:Last>Dietrich</b:Last>
            <b:First>James</b:First>
          </b:Person>
        </b:NameList>
      </b:Author>
    </b:Author>
    <b:RefOrder>90</b:RefOrder>
  </b:Source>
  <b:Source>
    <b:Tag>Nas23</b:Tag>
    <b:SourceType>InternetSite</b:SourceType>
    <b:Guid>{F8E3FCB3-556F-4ECB-9BB5-B220A1A3A4D3}</b:Guid>
    <b:Author>
      <b:Author>
        <b:NameList>
          <b:Person>
            <b:Last>Nasreen</b:Last>
          </b:Person>
        </b:NameList>
      </b:Author>
    </b:Author>
    <b:Title>How to use the useLocation hook in React</b:Title>
    <b:ProductionCompany>Educative</b:ProductionCompany>
    <b:YearAccessed>2023</b:YearAccessed>
    <b:MonthAccessed>april</b:MonthAccessed>
    <b:DayAccessed>11</b:DayAccessed>
    <b:URL>https://www.educative.io/answers/how-to-use-the-uselocation-hook-in-react</b:URL>
    <b:RefOrder>75</b:RefOrder>
  </b:Source>
  <b:Source>
    <b:Tag>Cod21</b:Tag>
    <b:SourceType>ElectronicSource</b:SourceType>
    <b:Guid>{EEEB8B3F-0760-4585-AA9F-EA3EA76DF488}</b:Guid>
    <b:Author>
      <b:Author>
        <b:Corporate>Coding Tech</b:Corporate>
      </b:Author>
    </b:Author>
    <b:Title>Common React Mistakes: useEffect, useCallback and useMemo Hooks</b:Title>
    <b:ProductionCompany>YouTube</b:ProductionCompany>
    <b:Medium>videoposnetek</b:Medium>
    <b:Year>2021</b:Year>
    <b:RefOrder>91</b:RefOrder>
  </b:Source>
  <b:Source>
    <b:Tag>Cod211</b:Tag>
    <b:SourceType>ElectronicSource</b:SourceType>
    <b:Guid>{3862D223-3A9A-44EB-B180-66A1809242E5}</b:Guid>
    <b:Author>
      <b:Author>
        <b:Corporate>Code Step By Step</b:Corporate>
      </b:Author>
    </b:Author>
    <b:Title>React js tutorial for beginners - useMemo vs useEffect | difference in useEffect and useMemo</b:Title>
    <b:ProductionCompany>YouTube</b:ProductionCompany>
    <b:Medium>videoposnetek</b:Medium>
    <b:Year>2021</b:Year>
    <b:RefOrder>92</b:RefOrder>
  </b:Source>
  <b:Source>
    <b:Tag>Ped21</b:Tag>
    <b:SourceType>ElectronicSource</b:SourceType>
    <b:Guid>{7DBE8C12-DC26-41C7-B394-349B13A17D9B}</b:Guid>
    <b:Author>
      <b:Author>
        <b:Corporate>PedroTech</b:Corporate>
      </b:Author>
    </b:Author>
    <b:Title>React Hooks Course - All React Hooks Explained</b:Title>
    <b:ProductionCompany>YouTube</b:ProductionCompany>
    <b:Medium>videoposnetek</b:Medium>
    <b:Year>2021</b:Year>
    <b:RefOrder>49</b:RefOrder>
  </b:Source>
  <b:Source>
    <b:Tag>Web21</b:Tag>
    <b:SourceType>ElectronicSource</b:SourceType>
    <b:Guid>{2A1A6B6B-8CA9-4B5A-9E08-09BD43B459CF}</b:Guid>
    <b:Author>
      <b:Author>
        <b:Corporate>Web Dev Cody</b:Corporate>
      </b:Author>
    </b:Author>
    <b:Title>Why You Need to Understand Re-rendering in React and useState Hook</b:Title>
    <b:ProductionCompany>YouTube</b:ProductionCompany>
    <b:Medium>videoposnetek</b:Medium>
    <b:Year>2021</b:Year>
    <b:RefOrder>53</b:RefOrder>
  </b:Source>
  <b:Source>
    <b:Tag>Fir21</b:Tag>
    <b:SourceType>ElectronicSource</b:SourceType>
    <b:Guid>{AACFE1E5-427F-4CEE-B347-E102B50A67D0}</b:Guid>
    <b:Author>
      <b:Author>
        <b:Corporate>Fireship</b:Corporate>
      </b:Author>
    </b:Author>
    <b:Title>SI</b:Title>
    <b:ProductionCompany>YouTube</b:ProductionCompany>
    <b:Medium>videoposnetek</b:Medium>
    <b:Year>2021</b:Year>
    <b:RefOrder>50</b:RefOrder>
  </b:Source>
  <b:Source>
    <b:Tag>Ped22</b:Tag>
    <b:SourceType>ElectronicSource</b:SourceType>
    <b:Guid>{4FFCBE3A-FCC7-4C10-950A-BBB2D669D153}</b:Guid>
    <b:Author>
      <b:Author>
        <b:Corporate>PedroTech</b:Corporate>
      </b:Author>
    </b:Author>
    <b:Title>React Shopping Cart Ecommerce Beginner Website - Build &amp; Deploy A React Beginner Project</b:Title>
    <b:ProductionCompany>YouTube</b:ProductionCompany>
    <b:Medium>videoposnetek</b:Medium>
    <b:Year>2022</b:Year>
    <b:RefOrder>93</b:RefOrder>
  </b:Source>
  <b:Source>
    <b:Tag>Imr19</b:Tag>
    <b:SourceType>InternetSite</b:SourceType>
    <b:Guid>{F4D84F0A-67BF-4933-80AC-BCAEF1CC5F0D}</b:Guid>
    <b:Title>Everything React — All about JSX</b:Title>
    <b:ProductionCompany>Medium</b:ProductionCompany>
    <b:Year>2019</b:Year>
    <b:Month>februar</b:Month>
    <b:Day>24</b:Day>
    <b:YearAccessed>2023</b:YearAccessed>
    <b:MonthAccessed>april</b:MonthAccessed>
    <b:DayAccessed>11</b:DayAccessed>
    <b:URL>https://medium.com/@danyal_imran/everything-react-all-about-jsx-4a5123ac8606</b:URL>
    <b:Author>
      <b:Author>
        <b:NameList>
          <b:Person>
            <b:Last>Imran</b:Last>
            <b:First>Danyal</b:First>
          </b:Person>
        </b:NameList>
      </b:Author>
    </b:Author>
    <b:RefOrder>47</b:RefOrder>
  </b:Source>
  <b:Source>
    <b:Tag>Sin22</b:Tag>
    <b:SourceType>InternetSite</b:SourceType>
    <b:Guid>{FB6658E0-B264-471A-A0F1-DF8AF6D260F1}</b:Guid>
    <b:Title>Understanding Axios GET requests</b:Title>
    <b:ProductionCompany>LogRocket</b:ProductionCompany>
    <b:Year>2022</b:Year>
    <b:Month>marec</b:Month>
    <b:Day>3</b:Day>
    <b:YearAccessed>2023</b:YearAccessed>
    <b:MonthAccessed>april</b:MonthAccessed>
    <b:DayAccessed>11</b:DayAccessed>
    <b:URL>https://blog.logrocket.com/understanding-axios-get-requests/</b:URL>
    <b:Author>
      <b:Author>
        <b:NameList>
          <b:Person>
            <b:Last>Singh</b:Last>
            <b:First>Ashutosh</b:First>
          </b:Person>
        </b:NameList>
      </b:Author>
    </b:Author>
    <b:RefOrder>94</b:RefOrder>
  </b:Source>
  <b:Source>
    <b:Tag>Zet23</b:Tag>
    <b:SourceType>InternetSite</b:SourceType>
    <b:Guid>{C151E658-4596-42DB-B4D2-682852A98D7B}</b:Guid>
    <b:Title>Axios tutorial</b:Title>
    <b:ProductionCompany>ZetCode</b:ProductionCompany>
    <b:Year>2023</b:Year>
    <b:Author>
      <b:Author>
        <b:Corporate>ZetCode</b:Corporate>
      </b:Author>
    </b:Author>
    <b:Month>januar</b:Month>
    <b:Day>10</b:Day>
    <b:YearAccessed>2023</b:YearAccessed>
    <b:MonthAccessed>april</b:MonthAccessed>
    <b:DayAccessed>11</b:DayAccessed>
    <b:URL>https://zetcode.com/javascript/axios/</b:URL>
    <b:RefOrder>40</b:RefOrder>
  </b:Source>
  <b:Source>
    <b:Tag>Sta21</b:Tag>
    <b:SourceType>InternetSite</b:SourceType>
    <b:Guid>{0EE2C8FC-8C49-4D88-9E74-E2E4C47EE073}</b:Guid>
    <b:Author>
      <b:Author>
        <b:Corporate>StackHawk</b:Corporate>
      </b:Author>
    </b:Author>
    <b:Title>Node.js SQL Injection Guide: Examples and Prevention</b:Title>
    <b:ProductionCompany>StackHawk</b:ProductionCompany>
    <b:Year>2021</b:Year>
    <b:Month>september</b:Month>
    <b:Day>6</b:Day>
    <b:YearAccessed>2023</b:YearAccessed>
    <b:MonthAccessed>april</b:MonthAccessed>
    <b:DayAccessed>11</b:DayAccessed>
    <b:URL>https://www.stackhawk.com/blog/node-js-sql-injection-guide-examples-and-prevention/</b:URL>
    <b:RefOrder>35</b:RefOrder>
  </b:Source>
  <b:Source>
    <b:Tag>Par22</b:Tag>
    <b:SourceType>InternetSite</b:SourceType>
    <b:Guid>{A859BB8A-C490-4813-9AF7-58E7AF7932DA}</b:Guid>
    <b:Title>What is .env ? How to Set up and run a .env file in Node?</b:Title>
    <b:ProductionCompany>Codementor</b:ProductionCompany>
    <b:Year>2022</b:Year>
    <b:Month>januar</b:Month>
    <b:Day>20</b:Day>
    <b:YearAccessed>2023</b:YearAccessed>
    <b:MonthAccessed>april</b:MonthAccessed>
    <b:DayAccessed>11</b:DayAccessed>
    <b:URL>https://www.codementor.io/@parthibakumarmurugesan/what-is-env-how-to-set-up-and-run-a-env-file-in-node-1pnyxw9yxj</b:URL>
    <b:Author>
      <b:Author>
        <b:NameList>
          <b:Person>
            <b:Last>Parthibakumar</b:Last>
            <b:First>Murugesan</b:First>
          </b:Person>
        </b:NameList>
      </b:Author>
    </b:Author>
    <b:RefOrder>95</b:RefOrder>
  </b:Source>
  <b:Source>
    <b:Tag>Kun22</b:Tag>
    <b:SourceType>InternetSite</b:SourceType>
    <b:Guid>{B0590362-C3B1-48CF-BC7F-E1E6A263C42A}</b:Guid>
    <b:Title>Working With Environment Variables in Node.js</b:Title>
    <b:ProductionCompany>Twilio</b:ProductionCompany>
    <b:Year>2022</b:Year>
    <b:Month>februar</b:Month>
    <b:Day>10</b:Day>
    <b:YearAccessed>2023</b:YearAccessed>
    <b:MonthAccessed>april</b:MonthAccessed>
    <b:DayAccessed>11</b:DayAccessed>
    <b:URL>https://www.twilio.com/blog/working-with-environment-variables-in-node-js-html</b:URL>
    <b:Author>
      <b:Author>
        <b:NameList>
          <b:Person>
            <b:Last>Kundel</b:Last>
            <b:First>Dominik</b:First>
          </b:Person>
        </b:NameList>
      </b:Author>
    </b:Author>
    <b:RefOrder>96</b:RefOrder>
  </b:Source>
  <b:Source>
    <b:Tag>Web201</b:Tag>
    <b:SourceType>ElectronicSource</b:SourceType>
    <b:Guid>{44095773-BDDD-48DF-8634-5840DD3F8114}</b:Guid>
    <b:Title>Learn Express Middleware In 14 Minutes</b:Title>
    <b:ProductionCompany>YouTube</b:ProductionCompany>
    <b:Year>2020</b:Year>
    <b:Author>
      <b:Author>
        <b:Corporate>Web Dev Simplified</b:Corporate>
      </b:Author>
    </b:Author>
    <b:Medium>videoposnetek</b:Medium>
    <b:RefOrder>97</b:RefOrder>
  </b:Source>
  <b:Source>
    <b:Tag>Ans20</b:Tag>
    <b:SourceType>ElectronicSource</b:SourceType>
    <b:Guid>{79455C4A-C5BC-445C-9121-639609D2C446}</b:Guid>
    <b:Author>
      <b:Author>
        <b:Corporate>Anson the Developer</b:Corporate>
      </b:Author>
    </b:Author>
    <b:Title>ExpressJS Tutorial #8 - Connecting to MySQL Database</b:Title>
    <b:ProductionCompany>YouTube</b:ProductionCompany>
    <b:Medium>videoposnetek</b:Medium>
    <b:Year>2020</b:Year>
    <b:RefOrder>98</b:RefOrder>
  </b:Source>
  <b:Source>
    <b:Tag>Sha21</b:Tag>
    <b:SourceType>InternetSite</b:SourceType>
    <b:Guid>{242CD6BB-043F-466D-8655-4BF82DD796EE}</b:Guid>
    <b:Author>
      <b:Author>
        <b:NameList>
          <b:Person>
            <b:Last>Shahid</b:Last>
          </b:Person>
        </b:NameList>
      </b:Author>
    </b:Author>
    <b:Title>Handle GET and POST Request in Express</b:Title>
    <b:ProductionCompany>CodeforGeek</b:ProductionCompany>
    <b:Year>2021</b:Year>
    <b:Month>april</b:Month>
    <b:Day>21</b:Day>
    <b:YearAccessed>2023</b:YearAccessed>
    <b:MonthAccessed>april</b:MonthAccessed>
    <b:DayAccessed>11</b:DayAccessed>
    <b:URL>https://codeforgeek.com/handle-get-post-request-express-4/</b:URL>
    <b:RefOrder>37</b:RefOrder>
  </b:Source>
  <b:Source>
    <b:Tag>Sim22</b:Tag>
    <b:SourceType>InternetSite</b:SourceType>
    <b:Guid>{B7BC6BAC-1730-4868-9F44-67B46FAD0598}</b:Guid>
    <b:Title>How to Upload Image in MySQL using Node.js and React.js</b:Title>
    <b:Year>2022</b:Year>
    <b:YearAccessed>2023</b:YearAccessed>
    <b:MonthAccessed>april</b:MonthAccessed>
    <b:DayAccessed>11</b:DayAccessed>
    <b:URL>https://morioh.com/p/d6bd1ff174c8</b:URL>
    <b:Author>
      <b:Author>
        <b:NameList>
          <b:Person>
            <b:Last>Simon</b:Last>
            <b:First>Kevin</b:First>
          </b:Person>
        </b:NameList>
      </b:Author>
    </b:Author>
    <b:RefOrder>99</b:RefOrder>
  </b:Source>
  <b:Source>
    <b:Tag>Orl23</b:Tag>
    <b:SourceType>InternetSite</b:SourceType>
    <b:Guid>{20C97075-F4F0-433C-92A8-044098B67C8B}</b:Guid>
    <b:Title>Send a File With Axios in Node.js</b:Title>
    <b:YearAccessed>2023</b:YearAccessed>
    <b:MonthAccessed>april</b:MonthAccessed>
    <b:DayAccessed>11</b:DayAccessed>
    <b:URL>https://maximorlov.com/send-a-file-with-axios-in-nodejs/</b:URL>
    <b:Author>
      <b:Author>
        <b:NameList>
          <b:Person>
            <b:Last>Orlov</b:Last>
            <b:First>Maxim</b:First>
          </b:Person>
        </b:NameList>
      </b:Author>
    </b:Author>
    <b:RefOrder>100</b:RefOrder>
  </b:Source>
  <b:Source>
    <b:Tag>Mdn23</b:Tag>
    <b:SourceType>InternetSite</b:SourceType>
    <b:Guid>{234A8FDF-3CCB-42CD-A964-DD7343F5171E}</b:Guid>
    <b:Author>
      <b:Author>
        <b:Corporate>Mdn web docs</b:Corporate>
      </b:Author>
    </b:Author>
    <b:Title>Using FormData Objects</b:Title>
    <b:ProductionCompany>Mozilla</b:ProductionCompany>
    <b:YearAccessed>2023</b:YearAccessed>
    <b:MonthAccessed>april</b:MonthAccessed>
    <b:DayAccessed>11</b:DayAccessed>
    <b:URL>https://developer.mozilla.org/en-US/docs/Web/API/FormData/Using_FormData_Objects</b:URL>
    <b:RefOrder>101</b:RefOrder>
  </b:Source>
  <b:Source>
    <b:Tag>Asa22</b:Tag>
    <b:SourceType>InternetSite</b:SourceType>
    <b:Guid>{B2E7D49B-C9BA-402C-A4ED-E432D86A1ABD}</b:Guid>
    <b:Title>Axios Multipart Form Data - Sending File Through a Form with JavaScript</b:Title>
    <b:ProductionCompany>StackAbuse</b:ProductionCompany>
    <b:Year>2022</b:Year>
    <b:Month>februar</b:Month>
    <b:Day>1</b:Day>
    <b:YearAccessed>2023</b:YearAccessed>
    <b:MonthAccessed>april</b:MonthAccessed>
    <b:DayAccessed>11</b:DayAccessed>
    <b:URL>https://stackabuse.com/axios-multipart-form-data-sending-file-through-a-form-with-javascript/</b:URL>
    <b:Author>
      <b:Author>
        <b:NameList>
          <b:Person>
            <b:Last>Asaolu</b:Last>
            <b:First>Elijah</b:First>
          </b:Person>
        </b:NameList>
      </b:Author>
    </b:Author>
    <b:RefOrder>41</b:RefOrder>
  </b:Source>
  <b:Source>
    <b:Tag>Fak18</b:Tag>
    <b:SourceType>InternetSite</b:SourceType>
    <b:Guid>{791776E0-10BC-4D33-8C5E-3A4C6ABDAE8C}</b:Guid>
    <b:Title>Handle Blobs requests with Axios the right way</b:Title>
    <b:ProductionCompany>Medium</b:ProductionCompany>
    <b:Year>2018</b:Year>
    <b:Month>maj</b:Month>
    <b:Day>12</b:Day>
    <b:YearAccessed>2023</b:YearAccessed>
    <b:MonthAccessed>april</b:MonthAccessed>
    <b:DayAccessed>11</b:DayAccessed>
    <b:URL>https://medium.com/@fakiolinho/handle-blobs-requests-with-axios-the-right-way-bb905bdb1c04</b:URL>
    <b:Author>
      <b:Author>
        <b:NameList>
          <b:Person>
            <b:Last>Fakiolas</b:Last>
            <b:First>Marios</b:First>
          </b:Person>
        </b:NameList>
      </b:Author>
    </b:Author>
    <b:RefOrder>102</b:RefOrder>
  </b:Source>
  <b:Source>
    <b:Tag>MyS19</b:Tag>
    <b:SourceType>InternetSite</b:SourceType>
    <b:Guid>{E20105EF-1003-4568-B79D-4C071CAFA349}</b:Guid>
    <b:Title>MySQL examples in Node.js</b:Title>
    <b:ProductionCompany>Evertpot</b:ProductionCompany>
    <b:Year>2019</b:Year>
    <b:Month>januar</b:Month>
    <b:Day>9</b:Day>
    <b:YearAccessed>2023</b:YearAccessed>
    <b:MonthAccessed>april</b:MonthAccessed>
    <b:DayAccessed>12</b:DayAccessed>
    <b:URL>https://evertpot.com/executing-a-mysql-query-in-nodejs/</b:URL>
    <b:RefOrder>87</b:RefOrder>
  </b:Source>
  <b:Source>
    <b:Tag>Mul22</b:Tag>
    <b:SourceType>InternetSite</b:SourceType>
    <b:Guid>{7ED474EF-3518-407E-85DB-770AD892A588}</b:Guid>
    <b:Title>SQL SELECT statement with COUNT() function</b:Title>
    <b:ProductionCompany>Digital Ocean</b:ProductionCompany>
    <b:Year>2022</b:Year>
    <b:Month>august</b:Month>
    <b:Day>3</b:Day>
    <b:YearAccessed>2023</b:YearAccessed>
    <b:MonthAccessed>april</b:MonthAccessed>
    <b:DayAccessed>12</b:DayAccessed>
    <b:URL>https://www.digitalocean.com/community/tutorials/sql-select-statement-with-count</b:URL>
    <b:Author>
      <b:Author>
        <b:NameList>
          <b:Person>
            <b:Last>Mulani</b:Last>
            <b:First>Safa</b:First>
          </b:Person>
        </b:NameList>
      </b:Author>
    </b:Author>
    <b:RefOrder>103</b:RefOrder>
  </b:Source>
  <b:Source>
    <b:Tag>MyS23</b:Tag>
    <b:SourceType>InternetSite</b:SourceType>
    <b:Guid>{874616B5-9FC0-4F91-A4E7-69C023014E0B}</b:Guid>
    <b:Author>
      <b:Author>
        <b:Corporate>MySQL Tutorial</b:Corporate>
      </b:Author>
    </b:Author>
    <b:Title>MySQL Tutorial</b:Title>
    <b:ProductionCompany>MySQL Tutorial</b:ProductionCompany>
    <b:YearAccessed>2023</b:YearAccessed>
    <b:MonthAccessed>april</b:MonthAccessed>
    <b:DayAccessed>12</b:DayAccessed>
    <b:URL>https://www.mysqltutorial.org/</b:URL>
    <b:RefOrder>104</b:RefOrder>
  </b:Source>
  <b:Source>
    <b:Tag>Ami20</b:Tag>
    <b:SourceType>ElectronicSource</b:SourceType>
    <b:Guid>{4B5ECB77-5082-4FAB-B554-E15D765476ED}</b:Guid>
    <b:Author>
      <b:Author>
        <b:Corporate>Amit Thinks</b:Corporate>
      </b:Author>
    </b:Author>
    <b:Title>How to install MySQL 8.0.22 Server and Workbench latest version on Windows 10</b:Title>
    <b:ProductionCompany>YouTube</b:ProductionCompany>
    <b:Medium>videoposnetek</b:Medium>
    <b:Year>2020</b:Year>
    <b:RefOrder>105</b:RefOrder>
  </b:Source>
  <b:Source>
    <b:Tag>Cha21</b:Tag>
    <b:SourceType>InternetSite</b:SourceType>
    <b:Guid>{7C4D6673-CE62-47D9-8E5D-3E78F5262A8F}</b:Guid>
    <b:Title>Characters that are valid for user IDs and passwords</b:Title>
    <b:ProductionCompany>IBM</b:ProductionCompany>
    <b:Year>2021</b:Year>
    <b:InternetSiteTitle>IBM Business Automation Workflow</b:InternetSiteTitle>
    <b:Month>maj</b:Month>
    <b:Day>7</b:Day>
    <b:YearAccessed>2023</b:YearAccessed>
    <b:MonthAccessed>april</b:MonthAccessed>
    <b:DayAccessed>12</b:DayAccessed>
    <b:URL>https://www.ibm.com/docs/en/baw/19.x?topic=security-characters-that-are-valid-user-ids-passwords</b:URL>
    <b:RefOrder>106</b:RefOrder>
  </b:Source>
  <b:Source>
    <b:Tag>Mdn231</b:Tag>
    <b:SourceType>InternetSite</b:SourceType>
    <b:Guid>{B5B226A5-EF87-4E26-9D9D-8B2C8AD115A5}</b:Guid>
    <b:Title>HTTP response status codes</b:Title>
    <b:ProductionCompany>Mozilla</b:ProductionCompany>
    <b:Year>2023</b:Year>
    <b:Author>
      <b:Author>
        <b:Corporate>Mdn contributors</b:Corporate>
      </b:Author>
    </b:Author>
    <b:InternetSiteTitle>Mdn web docs</b:InternetSiteTitle>
    <b:Month>april</b:Month>
    <b:Day>10</b:Day>
    <b:YearAccessed>2023</b:YearAccessed>
    <b:MonthAccessed>april</b:MonthAccessed>
    <b:DayAccessed>12</b:DayAccessed>
    <b:URL>https://developer.mozilla.org/en-US/docs/Web/HTTP/Status#client_error_responses</b:URL>
    <b:RefOrder>36</b:RefOrder>
  </b:Source>
  <b:Source>
    <b:Tag>Fer23</b:Tag>
    <b:SourceType>InternetSite</b:SourceType>
    <b:Guid>{662F3A49-5241-4F31-98DE-D21FB87AA4BC}</b:Guid>
    <b:Title>What's the Difference Between Frontend and Backend Web Development?</b:Title>
    <b:ProductionCompany>CF Blog</b:ProductionCompany>
    <b:Year>2023</b:Year>
    <b:Month>marec</b:Month>
    <b:Day>13</b:Day>
    <b:YearAccessed>2023</b:YearAccessed>
    <b:MonthAccessed>april</b:MonthAccessed>
    <b:DayAccessed>12</b:DayAccessed>
    <b:URL>https://careerfoundry.com/en/blog/web-development/whats-the-difference-between-frontend-and-backend/</b:URL>
    <b:Author>
      <b:Author>
        <b:NameList>
          <b:Person>
            <b:Last>Ferguson</b:Last>
            <b:First>Nicole</b:First>
          </b:Person>
        </b:NameList>
      </b:Author>
    </b:Author>
    <b:RefOrder>29</b:RefOrder>
  </b:Source>
  <b:Source>
    <b:Tag>Dep22</b:Tag>
    <b:SourceType>InternetSite</b:SourceType>
    <b:Guid>{B98C76D6-05D7-4CB9-A324-8A3994E0A38C}</b:Guid>
    <b:Title>Deployment</b:Title>
    <b:InternetSiteTitle>Create React App</b:InternetSiteTitle>
    <b:ProductionCompany>Facebook</b:ProductionCompany>
    <b:Year>2022</b:Year>
    <b:Month>december</b:Month>
    <b:Day>1</b:Day>
    <b:YearAccessed>2023</b:YearAccessed>
    <b:MonthAccessed>april</b:MonthAccessed>
    <b:DayAccessed>13</b:DayAccessed>
    <b:URL>https://create-react-app.dev/docs/deployment/</b:URL>
    <b:RefOrder>80</b:RefOrder>
  </b:Source>
  <b:Source>
    <b:Tag>Bad21</b:Tag>
    <b:SourceType>InternetSite</b:SourceType>
    <b:Guid>{104A4008-DCB5-4B21-B1AE-5E9AB42324CF}</b:Guid>
    <b:Title>How to Run React JS Build Locally</b:Title>
    <b:ProductionCompany>Upbeat Code</b:ProductionCompany>
    <b:Year>2021</b:Year>
    <b:Month>november</b:Month>
    <b:Day>30</b:Day>
    <b:YearAccessed>2023</b:YearAccessed>
    <b:MonthAccessed>april</b:MonthAccessed>
    <b:DayAccessed>13</b:DayAccessed>
    <b:URL>https://www.upbeatcode.com/react/how-to-run-react-js-build-locally/</b:URL>
    <b:Author>
      <b:Author>
        <b:NameList>
          <b:Person>
            <b:Last>Bado</b:Last>
            <b:First>Bernard</b:First>
          </b:Person>
        </b:NameList>
      </b:Author>
    </b:Author>
    <b:RefOrder>79</b:RefOrder>
  </b:Source>
  <b:Source>
    <b:Tag>Bun20</b:Tag>
    <b:SourceType>InternetSite</b:SourceType>
    <b:Guid>{060631B2-17E9-4174-A9C8-D42AFEDB6CCF}</b:Guid>
    <b:Title>Why React Developers LOVE Node</b:Title>
    <b:ProductionCompany>jsComplete</b:ProductionCompany>
    <b:Year>2020</b:Year>
    <b:Month>september</b:Month>
    <b:YearAccessed>2023</b:YearAccessed>
    <b:MonthAccessed>april</b:MonthAccessed>
    <b:DayAccessed>13</b:DayAccessed>
    <b:URL>https://jscomplete.com/learn/why-node-for-react</b:URL>
    <b:Author>
      <b:Author>
        <b:NameList>
          <b:Person>
            <b:Last>Buna</b:Last>
            <b:First>Samer</b:First>
          </b:Person>
        </b:NameList>
      </b:Author>
    </b:Author>
    <b:RefOrder>44</b:RefOrder>
  </b:Source>
  <b:Source>
    <b:Tag>W3S23</b:Tag>
    <b:SourceType>InternetSite</b:SourceType>
    <b:Guid>{EDB08DED-096E-4D06-A15D-89EB8404D400}</b:Guid>
    <b:Author>
      <b:Author>
        <b:Corporate>W3 Schools</b:Corporate>
      </b:Author>
    </b:Author>
    <b:Title>React JSX</b:Title>
    <b:ProductionCompany>W3 Schools</b:ProductionCompany>
    <b:YearAccessed>2023</b:YearAccessed>
    <b:MonthAccessed>april</b:MonthAccessed>
    <b:DayAccessed>13</b:DayAccessed>
    <b:URL>https://www.w3schools.com/REACT/react_jsx.asp</b:URL>
    <b:RefOrder>45</b:RefOrder>
  </b:Source>
  <b:Source>
    <b:Tag>Wri23</b:Tag>
    <b:SourceType>InternetSite</b:SourceType>
    <b:Guid>{578F9745-5C0B-448B-9B97-9461851D2253}</b:Guid>
    <b:Title>Writing Markup with JSX</b:Title>
    <b:InternetSiteTitle>React Dev</b:InternetSiteTitle>
    <b:ProductionCompany>Meta Open Source</b:ProductionCompany>
    <b:YearAccessed>2023</b:YearAccessed>
    <b:MonthAccessed>april</b:MonthAccessed>
    <b:DayAccessed>13</b:DayAccessed>
    <b:URL>https://react.dev/learn/writing-markup-with-jsx</b:URL>
    <b:RefOrder>46</b:RefOrder>
  </b:Source>
  <b:Source>
    <b:Tag>Met233</b:Tag>
    <b:SourceType>InternetSite</b:SourceType>
    <b:Guid>{6E82500F-0E30-4312-96B4-CC54B0CA2FF4}</b:Guid>
    <b:Author>
      <b:Author>
        <b:Corporate>Meta Open Source</b:Corporate>
      </b:Author>
    </b:Author>
    <b:Title>JavaScript in JSX with Curly Braces</b:Title>
    <b:ProductionCompany>Meta Open Source</b:ProductionCompany>
    <b:YearAccessed>2023</b:YearAccessed>
    <b:MonthAccessed>april</b:MonthAccessed>
    <b:DayAccessed>13</b:DayAccessed>
    <b:URL>https://react.dev/learn/javascript-in-jsx-with-curly-braces</b:URL>
    <b:RefOrder>48</b:RefOrder>
  </b:Source>
  <b:Source>
    <b:Tag>Adh22</b:Tag>
    <b:SourceType>InternetSite</b:SourceType>
    <b:Guid>{896B680A-7B42-47CF-88B3-CD74F044249C}</b:Guid>
    <b:Title>React Hooks Fundamentals for Beginners</b:Title>
    <b:ProductionCompany>Free Code Camp</b:ProductionCompany>
    <b:Year>2022</b:Year>
    <b:Month>marec</b:Month>
    <b:Day>15</b:Day>
    <b:YearAccessed>2023</b:YearAccessed>
    <b:MonthAccessed>april</b:MonthAccessed>
    <b:DayAccessed>13</b:DayAccessed>
    <b:URL>https://www.freecodecamp.org/news/react-hooks-fundamentals/</b:URL>
    <b:Author>
      <b:Author>
        <b:NameList>
          <b:Person>
            <b:Last>Adhikary</b:Last>
            <b:First>Tapas</b:First>
          </b:Person>
        </b:NameList>
      </b:Author>
    </b:Author>
    <b:RefOrder>51</b:RefOrder>
  </b:Source>
  <b:Source>
    <b:Tag>Met235</b:Tag>
    <b:SourceType>InternetSite</b:SourceType>
    <b:Guid>{CCF6CD6B-651B-403C-A867-E92D427F3A12}</b:Guid>
    <b:Author>
      <b:Author>
        <b:Corporate>Meta Open Source</b:Corporate>
      </b:Author>
    </b:Author>
    <b:Title>useState</b:Title>
    <b:ProductionCompany>Meta Open Source</b:ProductionCompany>
    <b:YearAccessed>2023</b:YearAccessed>
    <b:MonthAccessed>april</b:MonthAccessed>
    <b:DayAccessed>13</b:DayAccessed>
    <b:URL>https://react.dev/reference/react/useState</b:URL>
    <b:RefOrder>52</b:RefOrder>
  </b:Source>
  <b:Source>
    <b:Tag>Met236</b:Tag>
    <b:SourceType>InternetSite</b:SourceType>
    <b:Guid>{6B8446AD-8670-4805-B6A9-E73F79C990FC}</b:Guid>
    <b:Author>
      <b:Author>
        <b:Corporate>Meta Open Source</b:Corporate>
      </b:Author>
    </b:Author>
    <b:Title>useContext</b:Title>
    <b:ProductionCompany>Meta Open Source</b:ProductionCompany>
    <b:YearAccessed>2023</b:YearAccessed>
    <b:MonthAccessed>april</b:MonthAccessed>
    <b:DayAccessed>13</b:DayAccessed>
    <b:URL>https://react.dev/reference/react/useContext</b:URL>
    <b:RefOrder>57</b:RefOrder>
  </b:Source>
  <b:Source>
    <b:Tag>Met237</b:Tag>
    <b:SourceType>InternetSite</b:SourceType>
    <b:Guid>{233B2357-7904-4A1B-8F56-0A61EB4B5D4A}</b:Guid>
    <b:Author>
      <b:Author>
        <b:Corporate>Meta Open Source</b:Corporate>
      </b:Author>
    </b:Author>
    <b:Title>useRef</b:Title>
    <b:InternetSiteTitle>React dev</b:InternetSiteTitle>
    <b:ProductionCompany>Meta Open Source</b:ProductionCompany>
    <b:YearAccessed>2023</b:YearAccessed>
    <b:MonthAccessed>april</b:MonthAccessed>
    <b:DayAccessed>14</b:DayAccessed>
    <b:URL>https://react.dev/reference/react/useRef</b:URL>
    <b:RefOrder>60</b:RefOrder>
  </b:Source>
  <b:Source>
    <b:Tag>W3S231</b:Tag>
    <b:SourceType>InternetSite</b:SourceType>
    <b:Guid>{FDF144B9-2BDE-425A-A797-4C95F3FE49C2}</b:Guid>
    <b:Author>
      <b:Author>
        <b:Corporate>W3 Schools</b:Corporate>
      </b:Author>
    </b:Author>
    <b:Title>Window addEventListener()</b:Title>
    <b:InternetSiteTitle>JS Reference</b:InternetSiteTitle>
    <b:ProductionCompany>W3 Schools</b:ProductionCompany>
    <b:YearAccessed>2023</b:YearAccessed>
    <b:MonthAccessed>april</b:MonthAccessed>
    <b:DayAccessed>14</b:DayAccessed>
    <b:URL>https://www.w3schools.com/jsref/met_win_addeventlistener.asp</b:URL>
    <b:RefOrder>61</b:RefOrder>
  </b:Source>
  <b:Source>
    <b:Tag>MDN231</b:Tag>
    <b:SourceType>InternetSite</b:SourceType>
    <b:Guid>{FF42BB84-D2A5-4E4C-8D9E-FE249B5ECC84}</b:Guid>
    <b:Author>
      <b:Author>
        <b:Corporate>MDN contributors</b:Corporate>
      </b:Author>
    </b:Author>
    <b:Title>Event: stopPropagation() method</b:Title>
    <b:ProductionCompany>Mozilla MDN web docs</b:ProductionCompany>
    <b:Year>2023</b:Year>
    <b:Month>april</b:Month>
    <b:Day>7</b:Day>
    <b:YearAccessed>2023</b:YearAccessed>
    <b:MonthAccessed>april</b:MonthAccessed>
    <b:DayAccessed>14</b:DayAccessed>
    <b:URL>https://developer.mozilla.org/en-US/docs/Web/API/Event/stopPropagation</b:URL>
    <b:RefOrder>65</b:RefOrder>
  </b:Source>
  <b:Source>
    <b:Tag>Met238</b:Tag>
    <b:SourceType>InternetSite</b:SourceType>
    <b:Guid>{468B8A40-74AC-4EA4-AE65-10AA50665C1E}</b:Guid>
    <b:Author>
      <b:Author>
        <b:Corporate>Meta Open Source</b:Corporate>
      </b:Author>
    </b:Author>
    <b:Title>useEffect</b:Title>
    <b:InternetSiteTitle>React dev</b:InternetSiteTitle>
    <b:ProductionCompany>Meta Open Source</b:ProductionCompany>
    <b:YearAccessed>2023</b:YearAccessed>
    <b:MonthAccessed>april</b:MonthAccessed>
    <b:DayAccessed>14</b:DayAccessed>
    <b:URL>https://react.dev/reference/react/useEffect</b:URL>
    <b:RefOrder>66</b:RefOrder>
  </b:Source>
  <b:Source>
    <b:Tag>Kan23</b:Tag>
    <b:SourceType>InternetSite</b:SourceType>
    <b:Guid>{CA96E5E5-D9DA-443F-94D5-8A2452211210}</b:Guid>
    <b:Title>Promises, async/await</b:Title>
    <b:ProductionCompany>JavaScript.info</b:ProductionCompany>
    <b:YearAccessed>2023</b:YearAccessed>
    <b:MonthAccessed>april</b:MonthAccessed>
    <b:DayAccessed>14</b:DayAccessed>
    <b:URL>https://javascript.info/async</b:URL>
    <b:Author>
      <b:Author>
        <b:NameList>
          <b:Person>
            <b:Last>Kantor</b:Last>
            <b:First>Ilya</b:First>
          </b:Person>
        </b:NameList>
      </b:Author>
    </b:Author>
    <b:RefOrder>23</b:RefOrder>
  </b:Source>
  <b:Source>
    <b:Tag>Joh20</b:Tag>
    <b:SourceType>InternetSite</b:SourceType>
    <b:Guid>{7061C357-089E-4C7E-9295-989DD6602AE6}</b:Guid>
    <b:Title>Asynchronous Programming: A Beginner’s Guide</b:Title>
    <b:ProductionCompany>BMC blogs</b:ProductionCompany>
    <b:Year>2020</b:Year>
    <b:Month>oktober</b:Month>
    <b:Day>9</b:Day>
    <b:YearAccessed>2023</b:YearAccessed>
    <b:Author>
      <b:Author>
        <b:NameList>
          <b:Person>
            <b:Last>Johnson</b:Last>
            <b:First>Jonathan</b:First>
          </b:Person>
        </b:NameList>
      </b:Author>
    </b:Author>
    <b:MonthAccessed>april</b:MonthAccessed>
    <b:DayAccessed>14</b:DayAccessed>
    <b:URL>https://www.bmc.com/blogs/asynchronous-programming/</b:URL>
    <b:RefOrder>22</b:RefOrder>
  </b:Source>
  <b:Source>
    <b:Tag>Dev21</b:Tag>
    <b:SourceType>InternetSite</b:SourceType>
    <b:Guid>{4D22228C-33F0-46AF-A2F8-06216CB4FDB8}</b:Guid>
    <b:Author>
      <b:Author>
        <b:Corporate>Devtrium</b:Corporate>
      </b:Author>
    </b:Author>
    <b:Title>How to use React Context like a pro</b:Title>
    <b:ProductionCompany>Devtrium</b:ProductionCompany>
    <b:Year>2021</b:Year>
    <b:Month>september</b:Month>
    <b:Day>13</b:Day>
    <b:YearAccessed>2023</b:YearAccessed>
    <b:MonthAccessed>april</b:MonthAccessed>
    <b:DayAccessed>11</b:DayAccessed>
    <b:URL>https://devtrium.com/posts/how-use-react-context-pro</b:URL>
    <b:RefOrder>56</b:RefOrder>
  </b:Source>
  <b:Source>
    <b:Tag>Dob23</b:Tag>
    <b:SourceType>InternetSite</b:SourceType>
    <b:Guid>{BFC65838-6BAE-46C6-8572-6F0F5BFEA24D}</b:Guid>
    <b:Title>iskalnoPolje.current.value </b:Title>
    <b:ProductionCompany>Codesandbox</b:ProductionCompany>
    <b:YearAccessed>2023</b:YearAccessed>
    <b:MonthAccessed>april</b:MonthAccessed>
    <b:DayAccessed>15</b:DayAccessed>
    <b:URL>https://codesandbox.io/s/react-header-to-hide-on-scroll-ild1v?from-embed=&amp;file=/src/index.js</b:URL>
    <b:Author>
      <b:Author>
        <b:NameList>
          <b:Person>
            <b:Last>Dobra Somesan</b:Last>
            <b:First>Aleksandru</b:First>
          </b:Person>
        </b:NameList>
      </b:Author>
    </b:Author>
    <b:RefOrder>107</b:RefOrder>
  </b:Source>
  <b:Source>
    <b:Tag>MDN232</b:Tag>
    <b:SourceType>InternetSite</b:SourceType>
    <b:Guid>{391D03EE-27F9-4ADC-B266-B38B0A554370}</b:Guid>
    <b:Author>
      <b:Author>
        <b:Corporate>MDN contributors</b:Corporate>
      </b:Author>
    </b:Author>
    <b:Title>Element: scrollIntoView() method</b:Title>
    <b:ProductionCompany>Mdn web docs</b:ProductionCompany>
    <b:Year>2023</b:Year>
    <b:Month>april</b:Month>
    <b:Day>7</b:Day>
    <b:YearAccessed>2023</b:YearAccessed>
    <b:MonthAccessed>april</b:MonthAccessed>
    <b:DayAccessed>15</b:DayAccessed>
    <b:URL>https://developer.mozilla.org/en-US/docs/Web/API/Element/scrollIntoView</b:URL>
    <b:RefOrder>62</b:RefOrder>
  </b:Source>
  <b:Source>
    <b:Tag>Sto22</b:Tag>
    <b:SourceType>InternetSite</b:SourceType>
    <b:Guid>{686A0DFB-8473-4987-B665-C15D76D5009F}</b:Guid>
    <b:Title>How to Scroll to Element in React</b:Title>
    <b:ProductionCompany>Code Frontend</b:ProductionCompany>
    <b:Year>2022</b:Year>
    <b:Month>september</b:Month>
    <b:Day>10</b:Day>
    <b:YearAccessed>2023</b:YearAccessed>
    <b:MonthAccessed>april</b:MonthAccessed>
    <b:DayAccessed>15</b:DayAccessed>
    <b:URL>https://codefrontend.com/scroll-to-element-in-react/</b:URL>
    <b:Author>
      <b:Author>
        <b:NameList>
          <b:Person>
            <b:Last>Stonys</b:Last>
            <b:First>Vincas</b:First>
          </b:Person>
        </b:NameList>
      </b:Author>
    </b:Author>
    <b:RefOrder>63</b:RefOrder>
  </b:Source>
  <b:Source>
    <b:Tag>Sim23</b:Tag>
    <b:SourceType>InternetSite</b:SourceType>
    <b:Guid>{69F60969-0A4F-4E52-A475-CAC036AFC781}</b:Guid>
    <b:Author>
      <b:Author>
        <b:Corporate>Simplilearn</b:Corporate>
      </b:Author>
    </b:Author>
    <b:Title>Why Should You Use a Router in React.js?</b:Title>
    <b:InternetSiteTitle>Software development</b:InternetSiteTitle>
    <b:ProductionCompany>Simplilearn</b:ProductionCompany>
    <b:Year>2023</b:Year>
    <b:Month>februar</b:Month>
    <b:Day>20</b:Day>
    <b:YearAccessed>2023</b:YearAccessed>
    <b:MonthAccessed>april</b:MonthAccessed>
    <b:DayAccessed>15</b:DayAccessed>
    <b:URL>https://www.simplilearn.com/tutorials/reactjs-tutorial/routing-in-reactjs</b:URL>
    <b:RefOrder>68</b:RefOrder>
  </b:Source>
  <b:Source>
    <b:Tag>Rem23</b:Tag>
    <b:SourceType>InternetSite</b:SourceType>
    <b:Guid>{81F9CF55-A47E-4B7E-9A8A-A0443ACED147}</b:Guid>
    <b:Author>
      <b:Author>
        <b:Corporate>Remix Software, Inc.</b:Corporate>
      </b:Author>
    </b:Author>
    <b:Title>&lt;BrowserRouter&gt;</b:Title>
    <b:InternetSiteTitle>ReactRouter</b:InternetSiteTitle>
    <b:ProductionCompany>Remix Software, Inc.</b:ProductionCompany>
    <b:YearAccessed>2023</b:YearAccessed>
    <b:MonthAccessed>april</b:MonthAccessed>
    <b:DayAccessed>15</b:DayAccessed>
    <b:URL>https://reactrouter.com/en/main/router-components/browser-router</b:URL>
    <b:RefOrder>69</b:RefOrder>
  </b:Source>
  <b:Source>
    <b:Tag>Rem231</b:Tag>
    <b:SourceType>InternetSite</b:SourceType>
    <b:Guid>{F9C4A20A-961A-48C9-B155-EB2D1CD0EE88}</b:Guid>
    <b:Author>
      <b:Author>
        <b:Corporate>Remix Software, Inc.</b:Corporate>
      </b:Author>
    </b:Author>
    <b:Title>&lt;Routes&gt;</b:Title>
    <b:InternetSiteTitle>React Router</b:InternetSiteTitle>
    <b:ProductionCompany>Remix Software, Inc.</b:ProductionCompany>
    <b:YearAccessed>2023</b:YearAccessed>
    <b:MonthAccessed>april</b:MonthAccessed>
    <b:DayAccessed>15</b:DayAccessed>
    <b:URL>https://reactrouter.com/en/main/components/routes</b:URL>
    <b:RefOrder>70</b:RefOrder>
  </b:Source>
  <b:Source>
    <b:Tag>Rem232</b:Tag>
    <b:SourceType>InternetSite</b:SourceType>
    <b:Guid>{38194B59-08E1-464A-8575-F5436CFEF7CB}</b:Guid>
    <b:Author>
      <b:Author>
        <b:Corporate>Remix Software, Inc.</b:Corporate>
      </b:Author>
    </b:Author>
    <b:Title>Route</b:Title>
    <b:InternetSiteTitle>React Router</b:InternetSiteTitle>
    <b:ProductionCompany>Remix Software, Inc.</b:ProductionCompany>
    <b:YearAccessed>2023</b:YearAccessed>
    <b:MonthAccessed>april</b:MonthAccessed>
    <b:DayAccessed>15</b:DayAccessed>
    <b:URL>https://reactrouter.com/en/main/route/route</b:URL>
    <b:RefOrder>72</b:RefOrder>
  </b:Source>
  <b:Source>
    <b:Tag>Mac20</b:Tag>
    <b:SourceType>InternetSite</b:SourceType>
    <b:Guid>{42F9C80F-47AE-44BE-AD5D-169A8A763294}</b:Guid>
    <b:Title>How to handle navigation in your app with React Router Link</b:Title>
    <b:ProductionCompany>New line</b:ProductionCompany>
    <b:Year>2020</b:Year>
    <b:Month>maj</b:Month>
    <b:Day>29</b:Day>
    <b:YearAccessed>2023</b:YearAccessed>
    <b:MonthAccessed>april</b:MonthAccessed>
    <b:DayAccessed>15</b:DayAccessed>
    <b:URL>https://www.newline.co/@andreeamaco/how-to-handle-navigation-in-your-app-with-react-router-link--088f82d3</b:URL>
    <b:Author>
      <b:Author>
        <b:NameList>
          <b:Person>
            <b:Last>Macoveiciuc</b:Last>
            <b:First>Andreea</b:First>
          </b:Person>
        </b:NameList>
      </b:Author>
    </b:Author>
    <b:RefOrder>73</b:RefOrder>
  </b:Source>
  <b:Source>
    <b:Tag>Nap23</b:Tag>
    <b:SourceType>InternetSite</b:SourceType>
    <b:Guid>{8DEDE224-9E49-4CED-94E5-6B912393504C}</b:Guid>
    <b:Author>
      <b:Author>
        <b:NameList>
          <b:Person>
            <b:Last>Napoleon</b:Last>
          </b:Person>
        </b:NameList>
      </b:Author>
    </b:Author>
    <b:Title>React Router useLocation hook – Tutorial and Examples</b:Title>
    <b:ProductionCompany>Kinda Code</b:ProductionCompany>
    <b:Year>2023</b:Year>
    <b:Month>marec</b:Month>
    <b:Day>3</b:Day>
    <b:YearAccessed>2023</b:YearAccessed>
    <b:MonthAccessed>april</b:MonthAccessed>
    <b:DayAccessed>15</b:DayAccessed>
    <b:URL>https://www.kindacode.com/article/react-router-uselocation-hook-tutorial-and-examples/?utm_content=cmp-true</b:URL>
    <b:RefOrder>74</b:RefOrder>
  </b:Source>
  <b:Source>
    <b:Tag>Mub21</b:Tag>
    <b:SourceType>InternetSite</b:SourceType>
    <b:Guid>{3654C605-F9DC-40B6-A38C-A1636AD0F090}</b:Guid>
    <b:Title>useNavigate tutorial React JS</b:Title>
    <b:ProductionCompany>Dev</b:ProductionCompany>
    <b:Year>2021</b:Year>
    <b:Month>oktober</b:Month>
    <b:Day>28</b:Day>
    <b:YearAccessed>2023</b:YearAccessed>
    <b:MonthAccessed>april</b:MonthAccessed>
    <b:DayAccessed>15</b:DayAccessed>
    <b:URL>https://dev.to/salehmubashar/usenavigate-tutorial-react-js-aop</b:URL>
    <b:Author>
      <b:Author>
        <b:NameList>
          <b:Person>
            <b:Last>Mubashar</b:Last>
            <b:First>Saleh</b:First>
          </b:Person>
        </b:NameList>
      </b:Author>
    </b:Author>
    <b:RefOrder>76</b:RefOrder>
  </b:Source>
  <b:Source>
    <b:Tag>Seb20</b:Tag>
    <b:SourceType>InternetSite</b:SourceType>
    <b:Guid>{EDA43114-8089-4CAA-8D01-44E1E4CE747F}</b:Guid>
    <b:Title>How passing props to component works in React</b:Title>
    <b:ProductionCompany>LogRocket</b:ProductionCompany>
    <b:Year>2020</b:Year>
    <b:Month>december</b:Month>
    <b:Day>17</b:Day>
    <b:YearAccessed>2023</b:YearAccessed>
    <b:MonthAccessed>april</b:MonthAccessed>
    <b:DayAccessed>15</b:DayAccessed>
    <b:URL>https://blog.logrocket.com/the-beginners-guide-to-mastering-react-props-3f6f01fd7099/</b:URL>
    <b:Author>
      <b:Author>
        <b:NameList>
          <b:Person>
            <b:Last>Sebhastian</b:Last>
            <b:First>Nathan</b:First>
          </b:Person>
        </b:NameList>
      </b:Author>
    </b:Author>
    <b:RefOrder>77</b:RefOrder>
  </b:Source>
  <b:Source>
    <b:Tag>MDN233</b:Tag>
    <b:SourceType>InternetSite</b:SourceType>
    <b:Guid>{CE023BF7-08BC-43E8-BB04-C0B787C47327}</b:Guid>
    <b:Author>
      <b:Author>
        <b:Corporate>MDN contributors</b:Corporate>
      </b:Author>
    </b:Author>
    <b:Title>Destructuring assignment</b:Title>
    <b:ProductionCompany>Mdn web docs</b:ProductionCompany>
    <b:Year>2023</b:Year>
    <b:Month>april</b:Month>
    <b:Day>5</b:Day>
    <b:YearAccessed>2023</b:YearAccessed>
    <b:MonthAccessed>april</b:MonthAccessed>
    <b:DayAccessed>15</b:DayAccessed>
    <b:URL>https://developer.mozilla.org/en-US/docs/Web/JavaScript/Reference/Operators/Destructuring_assignment</b:URL>
    <b:RefOrder>78</b:RefOrder>
  </b:Source>
  <b:Source>
    <b:Tag>Met239</b:Tag>
    <b:SourceType>InternetSite</b:SourceType>
    <b:Guid>{491E7259-DE1D-4FB0-B1DD-012216F8866A}</b:Guid>
    <b:Author>
      <b:Author>
        <b:Corporate>Meta Open Source</b:Corporate>
      </b:Author>
    </b:Author>
    <b:Title>Updating Objects in State</b:Title>
    <b:InternetSiteTitle>Recat dev</b:InternetSiteTitle>
    <b:ProductionCompany>Meta Open Source</b:ProductionCompany>
    <b:YearAccessed>2023</b:YearAccessed>
    <b:MonthAccessed>april</b:MonthAccessed>
    <b:DayAccessed>15</b:DayAccessed>
    <b:URL>https://react.dev/learn/updating-objects-in-state</b:URL>
    <b:RefOrder>54</b:RefOrder>
  </b:Source>
  <b:Source>
    <b:Tag>MDN234</b:Tag>
    <b:SourceType>InternetSite</b:SourceType>
    <b:Guid>{6B2585CC-7A7C-423A-9764-6E75F133B9A2}</b:Guid>
    <b:Author>
      <b:Author>
        <b:Corporate>MDN contributors</b:Corporate>
      </b:Author>
    </b:Author>
    <b:Title>Event: target property</b:Title>
    <b:ProductionCompany>Mdn web docs</b:ProductionCompany>
    <b:Year>2023</b:Year>
    <b:Month>april</b:Month>
    <b:Day>7</b:Day>
    <b:YearAccessed>2023</b:YearAccessed>
    <b:MonthAccessed>april</b:MonthAccessed>
    <b:DayAccessed>15</b:DayAccessed>
    <b:URL>https://developer.mozilla.org/en-US/docs/Web/API/Event/target</b:URL>
    <b:RefOrder>55</b:RefOrder>
  </b:Source>
  <b:Source>
    <b:Tag>Pet23</b:Tag>
    <b:SourceType>InternetSite</b:SourceType>
    <b:Guid>{8B5D3DF9-E107-45E2-81E8-90A433A6181E}</b:Guid>
    <b:Title>MySQL Workbench Tutorial: What is, How to Install &amp; Use</b:Title>
    <b:ProductionCompany>Guru 99</b:ProductionCompany>
    <b:Year>2023</b:Year>
    <b:Month>april</b:Month>
    <b:Day>8</b:Day>
    <b:YearAccessed>2023</b:YearAccessed>
    <b:MonthAccessed>april</b:MonthAccessed>
    <b:DayAccessed>15</b:DayAccessed>
    <b:URL>https://www.guru99.com/introduction-to-mysql-workbench.html</b:URL>
    <b:Author>
      <b:Author>
        <b:NameList>
          <b:Person>
            <b:Last>Peterson</b:Last>
            <b:First>Richard</b:First>
          </b:Person>
        </b:NameList>
      </b:Author>
    </b:Author>
    <b:RefOrder>83</b:RefOrder>
  </b:Source>
  <b:Source>
    <b:Tag>Pav231</b:Tag>
    <b:SourceType>InternetSite</b:SourceType>
    <b:Guid>{C7892886-FA67-42D2-A20B-9513C4CB3833}</b:Guid>
    <b:Title>Your Guide to React.useCallback()</b:Title>
    <b:Year>2023</b:Year>
    <b:Month>januar</b:Month>
    <b:Day>28</b:Day>
    <b:YearAccessed>2023</b:YearAccessed>
    <b:MonthAccessed>april</b:MonthAccessed>
    <b:DayAccessed>15</b:DayAccessed>
    <b:URL>https://dmitripavlutin.com/react-usecallback/</b:URL>
    <b:Author>
      <b:Author>
        <b:NameList>
          <b:Person>
            <b:Last>Pavlutin</b:Last>
            <b:First>Dmitri</b:First>
          </b:Person>
        </b:NameList>
      </b:Author>
    </b:Author>
    <b:RefOrder>67</b:RefOrder>
  </b:Source>
  <b:Source>
    <b:Tag>bry23</b:Tag>
    <b:SourceType>InternetSite</b:SourceType>
    <b:Guid>{CE031D7C-47F8-413E-89C9-B2CAFEF1515E}</b:Guid>
    <b:ProductionCompany>GitHub</b:ProductionCompany>
    <b:YearAccessed>2023</b:YearAccessed>
    <b:MonthAccessed>april</b:MonthAccessed>
    <b:DayAccessed>16</b:DayAccessed>
    <b:URL>https://github.com/bryc/code/blob/master/jshash/experimental/cyrb53.js</b:URL>
    <b:Author>
      <b:Author>
        <b:Corporate>bryc</b:Corporate>
      </b:Author>
    </b:Author>
    <b:Title>code</b:Title>
    <b:InternetSiteTitle>GitHub repository</b:InternetSiteTitle>
    <b:RefOrder>84</b:RefOrder>
  </b:Source>
  <b:Source>
    <b:Tag>bry18</b:Tag>
    <b:SourceType>InternetSite</b:SourceType>
    <b:Guid>{BAF16662-9395-4ACB-939B-DAC49AAC33C5}</b:Guid>
    <b:Author>
      <b:Author>
        <b:Corporate>bryc</b:Corporate>
      </b:Author>
    </b:Author>
    <b:Title>Generate a Hash from string in Javascript</b:Title>
    <b:InternetSiteTitle>Questions</b:InternetSiteTitle>
    <b:ProductionCompany>StackOverflow</b:ProductionCompany>
    <b:Year>2018</b:Year>
    <b:Month>september</b:Month>
    <b:Day>4</b:Day>
    <b:YearAccessed>2023</b:YearAccessed>
    <b:MonthAccessed>april</b:MonthAccessed>
    <b:DayAccessed>16</b:DayAccessed>
    <b:URL>https://stackoverflow.com/questions/7616461/generate-a-hash-from-string-in-javascript</b:URL>
    <b:RefOrder>85</b:RefOrder>
  </b:Source>
  <b:Source>
    <b:Tag>Kin23</b:Tag>
    <b:SourceType>InternetSite</b:SourceType>
    <b:Guid>{7871F487-917F-45B2-8FB7-6630000DB0CE}</b:Guid>
    <b:Author>
      <b:Author>
        <b:Corporate>Kinsta</b:Corporate>
      </b:Author>
    </b:Author>
    <b:Title>Environment Variables: What They Are and How To Use Them</b:Title>
    <b:ProductionCompany>Kinsta</b:ProductionCompany>
    <b:Year>2023</b:Year>
    <b:Month>marec</b:Month>
    <b:Day>28</b:Day>
    <b:YearAccessed>2023</b:YearAccessed>
    <b:MonthAccessed>april</b:MonthAccessed>
    <b:DayAccessed>16</b:DayAccessed>
    <b:URL>https://kinsta.com/knowledgebase/what-is-an-environment-variable/</b:URL>
    <b:RefOrder>86</b:RefOrder>
  </b:Source>
  <b:Source>
    <b:Tag>Sha23</b:Tag>
    <b:SourceType>InternetSite</b:SourceType>
    <b:Guid>{18AD78E6-5A9E-48E8-A6F5-81C885DD4FEC}</b:Guid>
    <b:Title>What Is Express JS In Node JS?</b:Title>
    <b:ProductionCompany>Simplilearn</b:ProductionCompany>
    <b:Year>2023</b:Year>
    <b:Month>april</b:Month>
    <b:Day>10</b:Day>
    <b:YearAccessed>2023</b:YearAccessed>
    <b:MonthAccessed>april</b:MonthAccessed>
    <b:DayAccessed>16</b:DayAccessed>
    <b:URL>https://www.simplilearn.com/tutorials/nodejs-tutorial/what-is-express-js</b:URL>
    <b:Author>
      <b:Author>
        <b:NameList>
          <b:Person>
            <b:Last>Sharma</b:Last>
            <b:First>Anubhav</b:First>
          </b:Person>
        </b:NameList>
      </b:Author>
    </b:Author>
    <b:RefOrder>30</b:RefOrder>
  </b:Source>
  <b:Source>
    <b:Tag>Ope23</b:Tag>
    <b:SourceType>InternetSite</b:SourceType>
    <b:Guid>{6050556A-DEB8-412E-9F1C-080A9D84E4CA}</b:Guid>
    <b:Author>
      <b:Author>
        <b:Corporate>OpenJS Foundation</b:Corporate>
      </b:Author>
    </b:Author>
    <b:Title>Installing</b:Title>
    <b:ProductionCompany>Express.js</b:ProductionCompany>
    <b:YearAccessed>2023</b:YearAccessed>
    <b:MonthAccessed>april</b:MonthAccessed>
    <b:DayAccessed>16</b:DayAccessed>
    <b:URL>https://expressjs.com/en/starter/installing.html</b:URL>
    <b:RefOrder>31</b:RefOrder>
  </b:Source>
  <b:Source>
    <b:Tag>Ope231</b:Tag>
    <b:SourceType>InternetSite</b:SourceType>
    <b:Guid>{9E888044-F5ED-4826-9620-B9C236199CE9}</b:Guid>
    <b:Author>
      <b:Author>
        <b:Corporate>OpenJS Foundation</b:Corporate>
      </b:Author>
    </b:Author>
    <b:Title>express()</b:Title>
    <b:InternetSiteTitle>4.x API</b:InternetSiteTitle>
    <b:ProductionCompany>Express.js</b:ProductionCompany>
    <b:YearAccessed>2023</b:YearAccessed>
    <b:MonthAccessed>april</b:MonthAccessed>
    <b:DayAccessed>16</b:DayAccessed>
    <b:URL>https://expressjs.com/en/api.html</b:URL>
    <b:RefOrder>33</b:RefOrder>
  </b:Source>
  <b:Source>
    <b:Tag>MDN235</b:Tag>
    <b:SourceType>InternetSite</b:SourceType>
    <b:Guid>{D48F8E88-5E97-46CF-9CF7-C340B7805CFC}</b:Guid>
    <b:Author>
      <b:Author>
        <b:Corporate>MDN contributors</b:Corporate>
      </b:Author>
    </b:Author>
    <b:ProductionCompany>Mdn web docs</b:ProductionCompany>
    <b:Year>2023</b:Year>
    <b:Month>februar</b:Month>
    <b:Day>24</b:Day>
    <b:YearAccessed>2023</b:YearAccessed>
    <b:MonthAccessed>april</b:MonthAccessed>
    <b:DayAccessed>16</b:DayAccessed>
    <b:URL>https://developer.mozilla.org/en-US/docs/Learn/Server-side/Express_Nodejs/Introduction</b:URL>
    <b:RefOrder>32</b:RefOrder>
  </b:Source>
  <b:Source>
    <b:Tag>Seb21</b:Tag>
    <b:SourceType>InternetSite</b:SourceType>
    <b:Guid>{742F5451-4E0F-4FB3-9E67-FAB41D4ED245}</b:Guid>
    <b:Title>ExpressJS - How to use express-fileupload to handle uploading files</b:Title>
    <b:Year>2021</b:Year>
    <b:Month>julij</b:Month>
    <b:Day>2</b:Day>
    <b:YearAccessed>2023</b:YearAccessed>
    <b:MonthAccessed>april</b:MonthAccessed>
    <b:DayAccessed>16</b:DayAccessed>
    <b:URL>https://sebhastian.com/express-fileupload/?utm_content=cmp-true</b:URL>
    <b:Author>
      <b:Author>
        <b:NameList>
          <b:Person>
            <b:Last>Sebhastian</b:Last>
            <b:First>Nathan</b:First>
          </b:Person>
        </b:NameList>
      </b:Author>
    </b:Author>
    <b:RefOrder>38</b:RefOrder>
  </b:Source>
  <b:Source>
    <b:Tag>Ope232</b:Tag>
    <b:SourceType>InternetSite</b:SourceType>
    <b:Guid>{E24B3AE4-BC3D-45FF-9F5C-CA0E134C87D1}</b:Guid>
    <b:Author>
      <b:Author>
        <b:Corporate>OpenJS Foundation</b:Corporate>
      </b:Author>
    </b:Author>
    <b:Title>Routing</b:Title>
    <b:ProductionCompany>Express.js</b:ProductionCompany>
    <b:YearAccessed>2023</b:YearAccessed>
    <b:MonthAccessed>april</b:MonthAccessed>
    <b:DayAccessed>16</b:DayAccessed>
    <b:URL>https://expressjs.com/en/guide/routing.html</b:URL>
    <b:RefOrder>39</b:RefOrder>
  </b:Source>
  <b:Source>
    <b:Tag>Cal22</b:Tag>
    <b:SourceType>InternetSite</b:SourceType>
    <b:Guid>{F1993F2C-D058-4D23-BFF6-FB032E07D2BC}</b:Guid>
    <b:Title>You need to know about req and res objects to build an API in Node.js using Express.js</b:Title>
    <b:ProductionCompany>Dev.to</b:ProductionCompany>
    <b:Year>2022</b:Year>
    <b:Month>junij</b:Month>
    <b:Day>12</b:Day>
    <b:YearAccessed>2023</b:YearAccessed>
    <b:MonthAccessed>april</b:MonthAccessed>
    <b:DayAccessed>16</b:DayAccessed>
    <b:URL>https://dev.to/luizcalaca/you-need-to-know-about-req-and-res-objects-to-build-an-api-in-nodejs-using-expressjs-4f3i</b:URL>
    <b:Author>
      <b:Author>
        <b:NameList>
          <b:Person>
            <b:Last>Calaça</b:Last>
            <b:First>Luiz</b:First>
          </b:Person>
        </b:NameList>
      </b:Author>
    </b:Author>
    <b:RefOrder>34</b:RefOrder>
  </b:Source>
  <b:Source>
    <b:Tag>Axi232</b:Tag>
    <b:SourceType>InternetSite</b:SourceType>
    <b:Guid>{A6CB59E8-4859-4FF8-BC6C-048562139DE3}</b:Guid>
    <b:Author>
      <b:Author>
        <b:Corporate>Axios contributors</b:Corporate>
      </b:Author>
    </b:Author>
    <b:Title>Multipart Bodies</b:Title>
    <b:ProductionCompany>Axios</b:ProductionCompany>
    <b:YearAccessed>2023</b:YearAccessed>
    <b:MonthAccessed>april</b:MonthAccessed>
    <b:DayAccessed>16</b:DayAccessed>
    <b:URL>https://axios-http.com/docs/multipart</b:URL>
    <b:RefOrder>42</b:RefOrder>
  </b:Source>
  <b:Source>
    <b:Tag>Ped20</b:Tag>
    <b:SourceType>ElectronicSource</b:SourceType>
    <b:Guid>{AD3CEBC5-3332-466A-85E9-E34FC13ADB17}</b:Guid>
    <b:Title>UseContext Hook Tutorial In ReactJS | Global States</b:Title>
    <b:ProductionCompany>YouTube</b:ProductionCompany>
    <b:Year>2020</b:Year>
    <b:Author>
      <b:Author>
        <b:Corporate>PedroTech</b:Corporate>
      </b:Author>
    </b:Author>
    <b:Medium>videoposnetek</b:Medium>
    <b:RefOrder>108</b:RefOrder>
  </b:Source>
  <b:Source>
    <b:Tag>Fac23</b:Tag>
    <b:SourceType>InternetSite</b:SourceType>
    <b:Guid>{2A556030-0886-40B0-9130-A0AAEF1E5E11}</b:Guid>
    <b:Author>
      <b:Author>
        <b:Corporate>Facebook Open Source</b:Corporate>
      </b:Author>
    </b:Author>
    <b:Title>Virtual DOM and Internals</b:Title>
    <b:InternetSiteTitle>React docs</b:InternetSiteTitle>
    <b:ProductionCompany>Facebook Open Source</b:ProductionCompany>
    <b:YearAccessed>2023</b:YearAccessed>
    <b:MonthAccessed>april</b:MonthAccessed>
    <b:DayAccessed>17</b:DayAccessed>
    <b:URL>https://legacy.reactjs.org/docs/faq-internals.html#what-is-the-virtual-dom</b:URL>
    <b:RefOrder>13</b:RefOrder>
  </b:Source>
  <b:Source>
    <b:Tag>Das22</b:Tag>
    <b:SourceType>InternetSite</b:SourceType>
    <b:Guid>{B85B8B84-C871-49E9-98E3-A56F9F658C61}</b:Guid>
    <b:Title>Complete Guide to Axios HTTP Client</b:Title>
    <b:ProductionCompany>Reflectoring.io</b:ProductionCompany>
    <b:Year>2022</b:Year>
    <b:Month>maj</b:Month>
    <b:Day>20</b:Day>
    <b:YearAccessed>2023</b:YearAccessed>
    <b:MonthAccessed>april</b:MonthAccessed>
    <b:DayAccessed>17</b:DayAccessed>
    <b:URL>https://reflectoring.io/tutorial-guide-axios/</b:URL>
    <b:Author>
      <b:Author>
        <b:NameList>
          <b:Person>
            <b:Last>Das</b:Last>
            <b:First>Pratik</b:First>
          </b:Person>
        </b:NameList>
      </b:Author>
    </b:Author>
    <b:RefOrder>20</b:RefOrder>
  </b:Source>
  <b:Source>
    <b:Tag>MDN236</b:Tag>
    <b:SourceType>InternetSite</b:SourceType>
    <b:Guid>{B22C37AB-F790-4762-A1A0-D65D3180EA79}</b:Guid>
    <b:Author>
      <b:Author>
        <b:Corporate>MDN contributors</b:Corporate>
      </b:Author>
    </b:Author>
    <b:Title>XMLHttpRequest</b:Title>
    <b:ProductionCompany>Mdn web docs</b:ProductionCompany>
    <b:Year>2023</b:Year>
    <b:Month>februar</b:Month>
    <b:Day>18</b:Day>
    <b:YearAccessed>2023</b:YearAccessed>
    <b:MonthAccessed>april</b:MonthAccessed>
    <b:DayAccessed>17</b:DayAccessed>
    <b:URL>https://developer.mozilla.org/en-US/docs/Web/API/XMLHttpRequest</b:URL>
    <b:RefOrder>109</b:RefOrder>
  </b:Source>
  <b:Source>
    <b:Tag>IBM23</b:Tag>
    <b:SourceType>InternetSite</b:SourceType>
    <b:Guid>{C16417F9-BF8A-4F44-9B79-03EB5ED74A53}</b:Guid>
    <b:Author>
      <b:Author>
        <b:Corporate>IBM</b:Corporate>
      </b:Author>
    </b:Author>
    <b:Title>What is a REST API? </b:Title>
    <b:ProductionCompany>IBM</b:ProductionCompany>
    <b:YearAccessed>2023</b:YearAccessed>
    <b:MonthAccessed>april</b:MonthAccessed>
    <b:DayAccessed>17</b:DayAccessed>
    <b:URL>https://www.ibm.com/topics/rest-apis</b:URL>
    <b:RefOrder>110</b:RefOrder>
  </b:Source>
  <b:Source>
    <b:Tag>Kin22</b:Tag>
    <b:SourceType>InternetSite</b:SourceType>
    <b:Guid>{1782B3CB-C563-4386-9904-CB709578F438}</b:Guid>
    <b:Author>
      <b:Author>
        <b:Corporate>Kinsta</b:Corporate>
      </b:Author>
    </b:Author>
    <b:Title>What Is Express.js? Everything You Should Know</b:Title>
    <b:ProductionCompany>Kinsta</b:ProductionCompany>
    <b:Year>2022</b:Year>
    <b:Month>oktober</b:Month>
    <b:Day>26</b:Day>
    <b:YearAccessed>2023</b:YearAccessed>
    <b:MonthAccessed>april</b:MonthAccessed>
    <b:DayAccessed>17</b:DayAccessed>
    <b:URL>https://kinsta.com/knowledgebase/what-is-express-js/</b:URL>
    <b:RefOrder>18</b:RefOrder>
  </b:Source>
  <b:Source>
    <b:Tag>Kum23</b:Tag>
    <b:SourceType>InternetSite</b:SourceType>
    <b:Guid>{2D1E9FA5-F1A4-4F81-BA06-8FC3D0C548F8}</b:Guid>
    <b:Title>Difference between Bottom-Up Model and Top-Down Model</b:Title>
    <b:ProductionCompany>Tutorialspoint</b:ProductionCompany>
    <b:Year>2023</b:Year>
    <b:Month>februar</b:Month>
    <b:Day>20</b:Day>
    <b:YearAccessed>2023</b:YearAccessed>
    <b:MonthAccessed>april</b:MonthAccessed>
    <b:DayAccessed>17</b:DayAccessed>
    <b:URL>https://www.tutorialspoint.com/difference-between-bottom-up-model-and-top-down-model</b:URL>
    <b:Author>
      <b:Author>
        <b:NameList>
          <b:Person>
            <b:Last>Kumar Panigrahi</b:Last>
            <b:First>Kiran</b:First>
          </b:Person>
        </b:NameList>
      </b:Author>
    </b:Author>
    <b:RefOrder>24</b:RefOrder>
  </b:Source>
  <b:Source>
    <b:Tag>MDN237</b:Tag>
    <b:SourceType>InternetSite</b:SourceType>
    <b:Guid>{99DD9B29-779F-4F1E-ADB4-3F32F892130F}</b:Guid>
    <b:Author>
      <b:Author>
        <b:Corporate>MDN contributors</b:Corporate>
      </b:Author>
    </b:Author>
    <b:Title>URL: createObjectURL() static method</b:Title>
    <b:ProductionCompany>Mdn web docs</b:ProductionCompany>
    <b:Year>2023</b:Year>
    <b:Month>april</b:Month>
    <b:Day>12</b:Day>
    <b:YearAccessed>2023</b:YearAccessed>
    <b:MonthAccessed>april</b:MonthAccessed>
    <b:DayAccessed>17</b:DayAccessed>
    <b:URL>https://developer.mozilla.org/en-US/docs/Web/API/URL/createObjectURL</b:URL>
    <b:RefOrder>43</b:RefOrder>
  </b:Source>
  <b:Source>
    <b:Tag>Sie21</b:Tag>
    <b:SourceType>InternetSite</b:SourceType>
    <b:Guid>{0559B6EB-D430-48E8-B8B2-306675DB22C6}</b:Guid>
    <b:Title>How to Launch Multiple Programs With One Shortcut in Windows 10</b:Title>
    <b:InternetSiteTitle>Windows</b:InternetSiteTitle>
    <b:ProductionCompany>Make use of</b:ProductionCompany>
    <b:Year>2021</b:Year>
    <b:Month>julij</b:Month>
    <b:Day>27</b:Day>
    <b:YearAccessed>2023</b:YearAccessed>
    <b:MonthAccessed>april</b:MonthAccessed>
    <b:DayAccessed>17</b:DayAccessed>
    <b:URL>https://www.makeuseof.com/tag/launch-multiple-programs-single-shortcut-using-batch-file/</b:URL>
    <b:Author>
      <b:Author>
        <b:NameList>
          <b:Person>
            <b:Last>Sieber</b:Last>
            <b:First>Tina</b:First>
          </b:Person>
        </b:NameList>
      </b:Author>
    </b:Author>
    <b:RefOrder>82</b:RefOrder>
  </b:Source>
  <b:Source>
    <b:Tag>Buc22</b:Tag>
    <b:SourceType>InternetSite</b:SourceType>
    <b:Guid>{F519C371-6CDE-4449-8180-1FD22F5AE97B}</b:Guid>
    <b:Title>How to Create a Batch (BAT) File in Windows: 5 Simple Steps</b:Title>
    <b:InternetSiteTitle>Windows</b:InternetSiteTitle>
    <b:ProductionCompany>Make use of</b:ProductionCompany>
    <b:Year>2022</b:Year>
    <b:Month>julij</b:Month>
    <b:Day>19</b:Day>
    <b:YearAccessed>2023</b:YearAccessed>
    <b:MonthAccessed>april</b:MonthAccessed>
    <b:DayAccessed>17</b:DayAccessed>
    <b:URL>https://www.makeuseof.com/tag/write-simple-batch-bat-file/</b:URL>
    <b:Author>
      <b:Author>
        <b:NameList>
          <b:Person>
            <b:Last>Buckley</b:Last>
            <b:First>Ian</b:First>
          </b:Person>
        </b:NameList>
      </b:Author>
    </b:Author>
    <b:RefOrder>81</b:RefOrder>
  </b:Source>
</b:Sources>
</file>

<file path=customXml/itemProps1.xml><?xml version="1.0" encoding="utf-8"?>
<ds:datastoreItem xmlns:ds="http://schemas.openxmlformats.org/officeDocument/2006/customXml" ds:itemID="{C3D99699-EBA3-4935-AA96-73F3645FA2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Seminarska naloga (3).dotx</Template>
  <TotalTime>7223</TotalTime>
  <Pages>91</Pages>
  <Words>23529</Words>
  <Characters>134120</Characters>
  <Application>Microsoft Office Word</Application>
  <DocSecurity>0</DocSecurity>
  <Lines>1117</Lines>
  <Paragraphs>314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 Radovičevič</dc:creator>
  <cp:keywords/>
  <dc:description/>
  <cp:lastModifiedBy>Erik Radovicevic</cp:lastModifiedBy>
  <cp:revision>4529</cp:revision>
  <cp:lastPrinted>2023-04-19T08:46:00Z</cp:lastPrinted>
  <dcterms:created xsi:type="dcterms:W3CDTF">2023-04-09T19:17:00Z</dcterms:created>
  <dcterms:modified xsi:type="dcterms:W3CDTF">2023-04-19T08:52:00Z</dcterms:modified>
</cp:coreProperties>
</file>